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13FE6C" w14:textId="654E3C37" w:rsidR="00C407C2" w:rsidRDefault="004C4A67">
      <w:pPr>
        <w:pBdr>
          <w:top w:val="nil"/>
          <w:left w:val="nil"/>
          <w:bottom w:val="nil"/>
          <w:right w:val="nil"/>
          <w:between w:val="nil"/>
        </w:pBdr>
        <w:ind w:firstLine="0"/>
        <w:jc w:val="center"/>
        <w:rPr>
          <w:color w:val="000000"/>
        </w:rPr>
      </w:pPr>
      <w:bookmarkStart w:id="0" w:name="_Hlk150285900"/>
      <w:r>
        <w:rPr>
          <w:noProof/>
        </w:rPr>
        <w:drawing>
          <wp:anchor distT="0" distB="0" distL="114300" distR="114300" simplePos="0" relativeHeight="251658240" behindDoc="0" locked="0" layoutInCell="1" allowOverlap="1" wp14:anchorId="512FDCDD" wp14:editId="5CDC4C01">
            <wp:simplePos x="0" y="0"/>
            <wp:positionH relativeFrom="page">
              <wp:align>left</wp:align>
            </wp:positionH>
            <wp:positionV relativeFrom="paragraph">
              <wp:posOffset>-27</wp:posOffset>
            </wp:positionV>
            <wp:extent cx="7524115" cy="10638790"/>
            <wp:effectExtent l="0" t="0" r="635" b="0"/>
            <wp:wrapTopAndBottom/>
            <wp:docPr id="110704397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524115" cy="10638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4656">
        <w:br w:type="page"/>
      </w:r>
      <w:r w:rsidR="00324656">
        <w:rPr>
          <w:noProof/>
          <w:color w:val="000000"/>
        </w:rPr>
        <w:lastRenderedPageBreak/>
        <w:drawing>
          <wp:inline distT="0" distB="0" distL="0" distR="0" wp14:anchorId="4E05DEC8" wp14:editId="52409066">
            <wp:extent cx="1931035" cy="541020"/>
            <wp:effectExtent l="0" t="0" r="0" b="0"/>
            <wp:docPr id="8" name="image18.png" descr="muegyetem"/>
            <wp:cNvGraphicFramePr/>
            <a:graphic xmlns:a="http://schemas.openxmlformats.org/drawingml/2006/main">
              <a:graphicData uri="http://schemas.openxmlformats.org/drawingml/2006/picture">
                <pic:pic xmlns:pic="http://schemas.openxmlformats.org/drawingml/2006/picture">
                  <pic:nvPicPr>
                    <pic:cNvPr id="0" name="image18.png" descr="muegyetem"/>
                    <pic:cNvPicPr preferRelativeResize="0"/>
                  </pic:nvPicPr>
                  <pic:blipFill>
                    <a:blip r:embed="rId10"/>
                    <a:srcRect/>
                    <a:stretch>
                      <a:fillRect/>
                    </a:stretch>
                  </pic:blipFill>
                  <pic:spPr>
                    <a:xfrm>
                      <a:off x="0" y="0"/>
                      <a:ext cx="1931035" cy="541020"/>
                    </a:xfrm>
                    <a:prstGeom prst="rect">
                      <a:avLst/>
                    </a:prstGeom>
                    <a:ln/>
                  </pic:spPr>
                </pic:pic>
              </a:graphicData>
            </a:graphic>
          </wp:inline>
        </w:drawing>
      </w:r>
    </w:p>
    <w:p w14:paraId="641447E1" w14:textId="77777777" w:rsidR="00C407C2" w:rsidRDefault="00324656">
      <w:pPr>
        <w:pBdr>
          <w:top w:val="nil"/>
          <w:left w:val="nil"/>
          <w:bottom w:val="nil"/>
          <w:right w:val="nil"/>
          <w:between w:val="nil"/>
        </w:pBdr>
        <w:spacing w:before="120" w:after="0" w:line="240" w:lineRule="auto"/>
        <w:ind w:firstLine="0"/>
        <w:jc w:val="center"/>
        <w:rPr>
          <w:b/>
          <w:color w:val="000000"/>
        </w:rPr>
      </w:pPr>
      <w:r>
        <w:rPr>
          <w:b/>
          <w:color w:val="000000"/>
        </w:rPr>
        <w:t>Budapesti Műszaki és Gazdaságtudományi Egyetem</w:t>
      </w:r>
    </w:p>
    <w:p w14:paraId="791669FC" w14:textId="77777777" w:rsidR="00C407C2" w:rsidRDefault="00324656">
      <w:pPr>
        <w:pBdr>
          <w:top w:val="nil"/>
          <w:left w:val="nil"/>
          <w:bottom w:val="nil"/>
          <w:right w:val="nil"/>
          <w:between w:val="nil"/>
        </w:pBdr>
        <w:spacing w:after="0" w:line="240" w:lineRule="auto"/>
        <w:ind w:firstLine="0"/>
        <w:jc w:val="center"/>
        <w:rPr>
          <w:color w:val="000000"/>
        </w:rPr>
      </w:pPr>
      <w:r>
        <w:rPr>
          <w:color w:val="000000"/>
        </w:rPr>
        <w:t>Villamosmérnöki és Informatikai Kar</w:t>
      </w:r>
    </w:p>
    <w:p w14:paraId="6BECF449" w14:textId="77777777" w:rsidR="00C407C2" w:rsidRDefault="00324656">
      <w:pPr>
        <w:pBdr>
          <w:top w:val="nil"/>
          <w:left w:val="nil"/>
          <w:bottom w:val="nil"/>
          <w:right w:val="nil"/>
          <w:between w:val="nil"/>
        </w:pBdr>
        <w:spacing w:after="0" w:line="240" w:lineRule="auto"/>
        <w:ind w:firstLine="0"/>
        <w:jc w:val="center"/>
        <w:rPr>
          <w:color w:val="000000"/>
        </w:rPr>
      </w:pPr>
      <w:r>
        <w:rPr>
          <w:color w:val="000000"/>
        </w:rPr>
        <w:t>Automatizálási és Alkalmazott Informatikai Tanszék</w:t>
      </w:r>
    </w:p>
    <w:p w14:paraId="7C648B94" w14:textId="77777777" w:rsidR="00C407C2" w:rsidRDefault="00C407C2"/>
    <w:p w14:paraId="384B9EBB" w14:textId="77777777" w:rsidR="00C407C2" w:rsidRDefault="00C407C2"/>
    <w:p w14:paraId="4815506A" w14:textId="77777777" w:rsidR="00C407C2" w:rsidRDefault="00C407C2"/>
    <w:p w14:paraId="74BABC3C" w14:textId="77777777" w:rsidR="00C407C2" w:rsidRDefault="00C407C2"/>
    <w:p w14:paraId="3AD43FCF" w14:textId="77777777" w:rsidR="00C407C2" w:rsidRDefault="00C407C2"/>
    <w:p w14:paraId="7BA0C555" w14:textId="77777777" w:rsidR="00C407C2" w:rsidRDefault="00C407C2"/>
    <w:p w14:paraId="61BF459D" w14:textId="77777777" w:rsidR="00C407C2" w:rsidRDefault="00C407C2"/>
    <w:p w14:paraId="01DE7C12" w14:textId="77777777" w:rsidR="00C407C2" w:rsidRDefault="00324656">
      <w:pPr>
        <w:keepNext/>
        <w:pBdr>
          <w:top w:val="nil"/>
          <w:left w:val="nil"/>
          <w:bottom w:val="nil"/>
          <w:right w:val="nil"/>
          <w:between w:val="nil"/>
        </w:pBdr>
        <w:spacing w:after="240" w:line="240" w:lineRule="auto"/>
        <w:ind w:firstLine="0"/>
        <w:jc w:val="center"/>
        <w:rPr>
          <w:color w:val="000000"/>
          <w:sz w:val="40"/>
          <w:szCs w:val="40"/>
        </w:rPr>
      </w:pPr>
      <w:r>
        <w:rPr>
          <w:sz w:val="40"/>
          <w:szCs w:val="40"/>
        </w:rPr>
        <w:t>Dongó Rajmund</w:t>
      </w:r>
    </w:p>
    <w:p w14:paraId="4F4A5E75" w14:textId="77777777" w:rsidR="00C407C2" w:rsidRDefault="00324656">
      <w:pPr>
        <w:pStyle w:val="Cm"/>
      </w:pPr>
      <w:r>
        <w:t>Ételrendelő alkalmazás készítése Java Spring és Angular alapokon</w:t>
      </w:r>
    </w:p>
    <w:p w14:paraId="731696E1" w14:textId="77777777" w:rsidR="00C407C2" w:rsidRDefault="00C407C2">
      <w:pPr>
        <w:keepLines/>
        <w:spacing w:after="0"/>
        <w:ind w:firstLine="0"/>
        <w:jc w:val="center"/>
        <w:rPr>
          <w:smallCaps/>
        </w:rPr>
      </w:pPr>
    </w:p>
    <w:p w14:paraId="44A7278E" w14:textId="77777777" w:rsidR="00C407C2" w:rsidRDefault="00C407C2">
      <w:pPr>
        <w:keepLines/>
        <w:spacing w:after="0"/>
        <w:ind w:firstLine="0"/>
        <w:jc w:val="center"/>
        <w:rPr>
          <w:smallCaps/>
        </w:rPr>
      </w:pPr>
    </w:p>
    <w:p w14:paraId="5BA54920" w14:textId="77777777" w:rsidR="00C407C2" w:rsidRDefault="00C407C2">
      <w:pPr>
        <w:keepLines/>
        <w:spacing w:after="0"/>
        <w:ind w:firstLine="0"/>
        <w:jc w:val="center"/>
        <w:rPr>
          <w:smallCaps/>
        </w:rPr>
      </w:pPr>
    </w:p>
    <w:p w14:paraId="6EF348F5" w14:textId="77777777" w:rsidR="00C407C2" w:rsidRDefault="00C407C2">
      <w:pPr>
        <w:keepLines/>
        <w:spacing w:after="0"/>
        <w:ind w:firstLine="0"/>
        <w:jc w:val="center"/>
        <w:rPr>
          <w:smallCaps/>
        </w:rPr>
      </w:pPr>
    </w:p>
    <w:p w14:paraId="0642D445" w14:textId="77777777" w:rsidR="00C407C2" w:rsidRDefault="00C407C2">
      <w:pPr>
        <w:keepLines/>
        <w:spacing w:after="0"/>
        <w:ind w:firstLine="0"/>
        <w:jc w:val="center"/>
        <w:rPr>
          <w:smallCaps/>
        </w:rPr>
      </w:pPr>
    </w:p>
    <w:p w14:paraId="4CD618E2" w14:textId="77777777" w:rsidR="00C407C2" w:rsidRDefault="00C407C2">
      <w:pPr>
        <w:keepLines/>
        <w:spacing w:after="0"/>
        <w:ind w:firstLine="0"/>
        <w:jc w:val="center"/>
        <w:rPr>
          <w:smallCaps/>
        </w:rPr>
      </w:pPr>
    </w:p>
    <w:p w14:paraId="4C856A52" w14:textId="77777777" w:rsidR="00C407C2" w:rsidRDefault="00C407C2">
      <w:pPr>
        <w:keepLines/>
        <w:spacing w:after="0"/>
        <w:ind w:firstLine="0"/>
        <w:jc w:val="center"/>
        <w:rPr>
          <w:smallCaps/>
        </w:rPr>
      </w:pPr>
    </w:p>
    <w:p w14:paraId="354CABEC" w14:textId="77777777" w:rsidR="00C407C2" w:rsidRDefault="00C407C2">
      <w:pPr>
        <w:keepLines/>
        <w:spacing w:after="0"/>
        <w:ind w:firstLine="0"/>
        <w:jc w:val="center"/>
        <w:rPr>
          <w:smallCaps/>
        </w:rPr>
      </w:pPr>
    </w:p>
    <w:p w14:paraId="596C584C" w14:textId="77777777" w:rsidR="00C407C2" w:rsidRDefault="00C407C2">
      <w:pPr>
        <w:keepLines/>
        <w:spacing w:after="0"/>
        <w:ind w:firstLine="0"/>
        <w:jc w:val="center"/>
        <w:rPr>
          <w:smallCaps/>
        </w:rPr>
      </w:pPr>
    </w:p>
    <w:p w14:paraId="2C84341A" w14:textId="77777777" w:rsidR="00C407C2" w:rsidRDefault="00C407C2">
      <w:pPr>
        <w:keepLines/>
        <w:spacing w:after="0"/>
        <w:ind w:firstLine="0"/>
        <w:jc w:val="center"/>
        <w:rPr>
          <w:smallCaps/>
        </w:rPr>
      </w:pPr>
    </w:p>
    <w:p w14:paraId="1AFB3028" w14:textId="0273B821" w:rsidR="00C407C2" w:rsidRPr="008519C6" w:rsidRDefault="00324656" w:rsidP="0074473E">
      <w:pPr>
        <w:keepLines/>
        <w:spacing w:after="0"/>
        <w:ind w:firstLine="0"/>
        <w:jc w:val="center"/>
        <w:rPr>
          <w:smallCaps/>
        </w:rPr>
      </w:pPr>
      <w:r>
        <w:rPr>
          <w:smallCaps/>
        </w:rPr>
        <w:t>Konzulens Dr. Kővári Bence András</w:t>
      </w:r>
    </w:p>
    <w:p w14:paraId="31732DB2" w14:textId="77777777" w:rsidR="00C407C2" w:rsidRDefault="00324656">
      <w:pPr>
        <w:spacing w:after="0"/>
        <w:ind w:firstLine="0"/>
        <w:jc w:val="center"/>
      </w:pPr>
      <w:r>
        <w:t>BUDAPEST, 2023</w:t>
      </w:r>
    </w:p>
    <w:p w14:paraId="2AACE43A" w14:textId="77777777" w:rsidR="00C407C2" w:rsidRDefault="00324656">
      <w:pPr>
        <w:keepNext/>
        <w:pageBreakBefore/>
        <w:pBdr>
          <w:top w:val="nil"/>
          <w:left w:val="nil"/>
          <w:bottom w:val="nil"/>
          <w:right w:val="nil"/>
          <w:between w:val="nil"/>
        </w:pBdr>
        <w:spacing w:before="240" w:after="480"/>
        <w:ind w:firstLine="0"/>
        <w:rPr>
          <w:b/>
          <w:color w:val="000000"/>
          <w:sz w:val="36"/>
          <w:szCs w:val="36"/>
        </w:rPr>
      </w:pPr>
      <w:r>
        <w:rPr>
          <w:b/>
          <w:color w:val="000000"/>
          <w:sz w:val="36"/>
          <w:szCs w:val="36"/>
        </w:rPr>
        <w:lastRenderedPageBreak/>
        <w:t>Tartalomjegyzék</w:t>
      </w:r>
    </w:p>
    <w:sdt>
      <w:sdtPr>
        <w:rPr>
          <w:rFonts w:ascii="Times New Roman" w:hAnsi="Times New Roman"/>
          <w:b w:val="0"/>
          <w:bCs w:val="0"/>
          <w:color w:val="auto"/>
          <w:sz w:val="24"/>
          <w:szCs w:val="24"/>
          <w:lang w:eastAsia="en-US"/>
        </w:rPr>
        <w:id w:val="-1433655539"/>
        <w:docPartObj>
          <w:docPartGallery w:val="Table of Contents"/>
          <w:docPartUnique/>
        </w:docPartObj>
      </w:sdtPr>
      <w:sdtContent>
        <w:p w14:paraId="2C1D0C18" w14:textId="42A808C4" w:rsidR="007C67EB" w:rsidRDefault="007C67EB">
          <w:pPr>
            <w:pStyle w:val="Tartalomjegyzkcmsora"/>
          </w:pPr>
        </w:p>
        <w:p w14:paraId="31E2D3A8" w14:textId="7BD15779" w:rsidR="001B50DD" w:rsidRDefault="007C67EB">
          <w:pPr>
            <w:pStyle w:val="TJ1"/>
            <w:rPr>
              <w:rFonts w:asciiTheme="minorHAnsi" w:eastAsiaTheme="minorEastAsia" w:hAnsiTheme="minorHAnsi" w:cstheme="minorBidi"/>
              <w:b w:val="0"/>
              <w:noProof/>
              <w:sz w:val="22"/>
              <w:szCs w:val="22"/>
              <w:lang w:val="en-US"/>
            </w:rPr>
          </w:pPr>
          <w:r>
            <w:fldChar w:fldCharType="begin"/>
          </w:r>
          <w:r>
            <w:instrText xml:space="preserve"> TOC \o "1-3" \h \z \u </w:instrText>
          </w:r>
          <w:r>
            <w:fldChar w:fldCharType="separate"/>
          </w:r>
          <w:hyperlink w:anchor="_Toc151928432" w:history="1">
            <w:r w:rsidR="001B50DD" w:rsidRPr="00B01287">
              <w:rPr>
                <w:rStyle w:val="Hiperhivatkozs"/>
                <w:noProof/>
              </w:rPr>
              <w:t>1 Bevezetés</w:t>
            </w:r>
            <w:r w:rsidR="001B50DD">
              <w:rPr>
                <w:noProof/>
                <w:webHidden/>
              </w:rPr>
              <w:tab/>
            </w:r>
            <w:r w:rsidR="001B50DD">
              <w:rPr>
                <w:noProof/>
                <w:webHidden/>
              </w:rPr>
              <w:fldChar w:fldCharType="begin"/>
            </w:r>
            <w:r w:rsidR="001B50DD">
              <w:rPr>
                <w:noProof/>
                <w:webHidden/>
              </w:rPr>
              <w:instrText xml:space="preserve"> PAGEREF _Toc151928432 \h </w:instrText>
            </w:r>
            <w:r w:rsidR="001B50DD">
              <w:rPr>
                <w:noProof/>
                <w:webHidden/>
              </w:rPr>
            </w:r>
            <w:r w:rsidR="001B50DD">
              <w:rPr>
                <w:noProof/>
                <w:webHidden/>
              </w:rPr>
              <w:fldChar w:fldCharType="separate"/>
            </w:r>
            <w:r w:rsidR="001B50DD">
              <w:rPr>
                <w:noProof/>
                <w:webHidden/>
              </w:rPr>
              <w:t>9</w:t>
            </w:r>
            <w:r w:rsidR="001B50DD">
              <w:rPr>
                <w:noProof/>
                <w:webHidden/>
              </w:rPr>
              <w:fldChar w:fldCharType="end"/>
            </w:r>
          </w:hyperlink>
        </w:p>
        <w:p w14:paraId="65DE8F99" w14:textId="4EA436FD" w:rsidR="001B50DD" w:rsidRDefault="00000000">
          <w:pPr>
            <w:pStyle w:val="TJ2"/>
            <w:tabs>
              <w:tab w:val="right" w:leader="dot" w:pos="9061"/>
            </w:tabs>
            <w:rPr>
              <w:rFonts w:asciiTheme="minorHAnsi" w:eastAsiaTheme="minorEastAsia" w:hAnsiTheme="minorHAnsi" w:cstheme="minorBidi"/>
              <w:noProof/>
              <w:sz w:val="22"/>
              <w:szCs w:val="22"/>
              <w:lang w:val="en-US"/>
            </w:rPr>
          </w:pPr>
          <w:hyperlink w:anchor="_Toc151928433" w:history="1">
            <w:r w:rsidR="001B50DD" w:rsidRPr="00B01287">
              <w:rPr>
                <w:rStyle w:val="Hiperhivatkozs"/>
                <w:noProof/>
              </w:rPr>
              <w:t>1.1 Létező megoldások</w:t>
            </w:r>
            <w:r w:rsidR="001B50DD">
              <w:rPr>
                <w:noProof/>
                <w:webHidden/>
              </w:rPr>
              <w:tab/>
            </w:r>
            <w:r w:rsidR="001B50DD">
              <w:rPr>
                <w:noProof/>
                <w:webHidden/>
              </w:rPr>
              <w:fldChar w:fldCharType="begin"/>
            </w:r>
            <w:r w:rsidR="001B50DD">
              <w:rPr>
                <w:noProof/>
                <w:webHidden/>
              </w:rPr>
              <w:instrText xml:space="preserve"> PAGEREF _Toc151928433 \h </w:instrText>
            </w:r>
            <w:r w:rsidR="001B50DD">
              <w:rPr>
                <w:noProof/>
                <w:webHidden/>
              </w:rPr>
            </w:r>
            <w:r w:rsidR="001B50DD">
              <w:rPr>
                <w:noProof/>
                <w:webHidden/>
              </w:rPr>
              <w:fldChar w:fldCharType="separate"/>
            </w:r>
            <w:r w:rsidR="001B50DD">
              <w:rPr>
                <w:noProof/>
                <w:webHidden/>
              </w:rPr>
              <w:t>10</w:t>
            </w:r>
            <w:r w:rsidR="001B50DD">
              <w:rPr>
                <w:noProof/>
                <w:webHidden/>
              </w:rPr>
              <w:fldChar w:fldCharType="end"/>
            </w:r>
          </w:hyperlink>
        </w:p>
        <w:p w14:paraId="2637C9EF" w14:textId="270387EA" w:rsidR="001B50DD" w:rsidRDefault="00000000">
          <w:pPr>
            <w:pStyle w:val="TJ3"/>
            <w:tabs>
              <w:tab w:val="right" w:leader="dot" w:pos="9061"/>
            </w:tabs>
            <w:rPr>
              <w:rFonts w:asciiTheme="minorHAnsi" w:eastAsiaTheme="minorEastAsia" w:hAnsiTheme="minorHAnsi" w:cstheme="minorBidi"/>
              <w:noProof/>
              <w:sz w:val="22"/>
              <w:szCs w:val="22"/>
              <w:lang w:val="en-US"/>
            </w:rPr>
          </w:pPr>
          <w:hyperlink w:anchor="_Toc151928434" w:history="1">
            <w:r w:rsidR="001B50DD" w:rsidRPr="00B01287">
              <w:rPr>
                <w:rStyle w:val="Hiperhivatkozs"/>
                <w:noProof/>
              </w:rPr>
              <w:t>1.1.1 Foodora - NetPincér</w:t>
            </w:r>
            <w:r w:rsidR="001B50DD">
              <w:rPr>
                <w:noProof/>
                <w:webHidden/>
              </w:rPr>
              <w:tab/>
            </w:r>
            <w:r w:rsidR="001B50DD">
              <w:rPr>
                <w:noProof/>
                <w:webHidden/>
              </w:rPr>
              <w:fldChar w:fldCharType="begin"/>
            </w:r>
            <w:r w:rsidR="001B50DD">
              <w:rPr>
                <w:noProof/>
                <w:webHidden/>
              </w:rPr>
              <w:instrText xml:space="preserve"> PAGEREF _Toc151928434 \h </w:instrText>
            </w:r>
            <w:r w:rsidR="001B50DD">
              <w:rPr>
                <w:noProof/>
                <w:webHidden/>
              </w:rPr>
            </w:r>
            <w:r w:rsidR="001B50DD">
              <w:rPr>
                <w:noProof/>
                <w:webHidden/>
              </w:rPr>
              <w:fldChar w:fldCharType="separate"/>
            </w:r>
            <w:r w:rsidR="001B50DD">
              <w:rPr>
                <w:noProof/>
                <w:webHidden/>
              </w:rPr>
              <w:t>10</w:t>
            </w:r>
            <w:r w:rsidR="001B50DD">
              <w:rPr>
                <w:noProof/>
                <w:webHidden/>
              </w:rPr>
              <w:fldChar w:fldCharType="end"/>
            </w:r>
          </w:hyperlink>
        </w:p>
        <w:p w14:paraId="454A9823" w14:textId="31CC849D" w:rsidR="001B50DD" w:rsidRDefault="00000000">
          <w:pPr>
            <w:pStyle w:val="TJ3"/>
            <w:tabs>
              <w:tab w:val="right" w:leader="dot" w:pos="9061"/>
            </w:tabs>
            <w:rPr>
              <w:rFonts w:asciiTheme="minorHAnsi" w:eastAsiaTheme="minorEastAsia" w:hAnsiTheme="minorHAnsi" w:cstheme="minorBidi"/>
              <w:noProof/>
              <w:sz w:val="22"/>
              <w:szCs w:val="22"/>
              <w:lang w:val="en-US"/>
            </w:rPr>
          </w:pPr>
          <w:hyperlink w:anchor="_Toc151928435" w:history="1">
            <w:r w:rsidR="001B50DD" w:rsidRPr="00B01287">
              <w:rPr>
                <w:rStyle w:val="Hiperhivatkozs"/>
                <w:noProof/>
              </w:rPr>
              <w:t>1.1.2 Wolt</w:t>
            </w:r>
            <w:r w:rsidR="001B50DD">
              <w:rPr>
                <w:noProof/>
                <w:webHidden/>
              </w:rPr>
              <w:tab/>
            </w:r>
            <w:r w:rsidR="001B50DD">
              <w:rPr>
                <w:noProof/>
                <w:webHidden/>
              </w:rPr>
              <w:fldChar w:fldCharType="begin"/>
            </w:r>
            <w:r w:rsidR="001B50DD">
              <w:rPr>
                <w:noProof/>
                <w:webHidden/>
              </w:rPr>
              <w:instrText xml:space="preserve"> PAGEREF _Toc151928435 \h </w:instrText>
            </w:r>
            <w:r w:rsidR="001B50DD">
              <w:rPr>
                <w:noProof/>
                <w:webHidden/>
              </w:rPr>
            </w:r>
            <w:r w:rsidR="001B50DD">
              <w:rPr>
                <w:noProof/>
                <w:webHidden/>
              </w:rPr>
              <w:fldChar w:fldCharType="separate"/>
            </w:r>
            <w:r w:rsidR="001B50DD">
              <w:rPr>
                <w:noProof/>
                <w:webHidden/>
              </w:rPr>
              <w:t>11</w:t>
            </w:r>
            <w:r w:rsidR="001B50DD">
              <w:rPr>
                <w:noProof/>
                <w:webHidden/>
              </w:rPr>
              <w:fldChar w:fldCharType="end"/>
            </w:r>
          </w:hyperlink>
        </w:p>
        <w:p w14:paraId="59BB4709" w14:textId="66231C7B" w:rsidR="001B50DD" w:rsidRDefault="00000000">
          <w:pPr>
            <w:pStyle w:val="TJ2"/>
            <w:tabs>
              <w:tab w:val="right" w:leader="dot" w:pos="9061"/>
            </w:tabs>
            <w:rPr>
              <w:rFonts w:asciiTheme="minorHAnsi" w:eastAsiaTheme="minorEastAsia" w:hAnsiTheme="minorHAnsi" w:cstheme="minorBidi"/>
              <w:noProof/>
              <w:sz w:val="22"/>
              <w:szCs w:val="22"/>
              <w:lang w:val="en-US"/>
            </w:rPr>
          </w:pPr>
          <w:hyperlink w:anchor="_Toc151928436" w:history="1">
            <w:r w:rsidR="001B50DD" w:rsidRPr="00B01287">
              <w:rPr>
                <w:rStyle w:val="Hiperhivatkozs"/>
                <w:noProof/>
              </w:rPr>
              <w:t>1.2 Motiváció</w:t>
            </w:r>
            <w:r w:rsidR="001B50DD">
              <w:rPr>
                <w:noProof/>
                <w:webHidden/>
              </w:rPr>
              <w:tab/>
            </w:r>
            <w:r w:rsidR="001B50DD">
              <w:rPr>
                <w:noProof/>
                <w:webHidden/>
              </w:rPr>
              <w:fldChar w:fldCharType="begin"/>
            </w:r>
            <w:r w:rsidR="001B50DD">
              <w:rPr>
                <w:noProof/>
                <w:webHidden/>
              </w:rPr>
              <w:instrText xml:space="preserve"> PAGEREF _Toc151928436 \h </w:instrText>
            </w:r>
            <w:r w:rsidR="001B50DD">
              <w:rPr>
                <w:noProof/>
                <w:webHidden/>
              </w:rPr>
            </w:r>
            <w:r w:rsidR="001B50DD">
              <w:rPr>
                <w:noProof/>
                <w:webHidden/>
              </w:rPr>
              <w:fldChar w:fldCharType="separate"/>
            </w:r>
            <w:r w:rsidR="001B50DD">
              <w:rPr>
                <w:noProof/>
                <w:webHidden/>
              </w:rPr>
              <w:t>12</w:t>
            </w:r>
            <w:r w:rsidR="001B50DD">
              <w:rPr>
                <w:noProof/>
                <w:webHidden/>
              </w:rPr>
              <w:fldChar w:fldCharType="end"/>
            </w:r>
          </w:hyperlink>
        </w:p>
        <w:p w14:paraId="00A119B0" w14:textId="5824E7B1" w:rsidR="001B50DD" w:rsidRDefault="00000000">
          <w:pPr>
            <w:pStyle w:val="TJ1"/>
            <w:rPr>
              <w:rFonts w:asciiTheme="minorHAnsi" w:eastAsiaTheme="minorEastAsia" w:hAnsiTheme="minorHAnsi" w:cstheme="minorBidi"/>
              <w:b w:val="0"/>
              <w:noProof/>
              <w:sz w:val="22"/>
              <w:szCs w:val="22"/>
              <w:lang w:val="en-US"/>
            </w:rPr>
          </w:pPr>
          <w:hyperlink w:anchor="_Toc151928437" w:history="1">
            <w:r w:rsidR="001B50DD" w:rsidRPr="00B01287">
              <w:rPr>
                <w:rStyle w:val="Hiperhivatkozs"/>
                <w:noProof/>
              </w:rPr>
              <w:t>2 Felhasznált technológiák</w:t>
            </w:r>
            <w:r w:rsidR="001B50DD">
              <w:rPr>
                <w:noProof/>
                <w:webHidden/>
              </w:rPr>
              <w:tab/>
            </w:r>
            <w:r w:rsidR="001B50DD">
              <w:rPr>
                <w:noProof/>
                <w:webHidden/>
              </w:rPr>
              <w:fldChar w:fldCharType="begin"/>
            </w:r>
            <w:r w:rsidR="001B50DD">
              <w:rPr>
                <w:noProof/>
                <w:webHidden/>
              </w:rPr>
              <w:instrText xml:space="preserve"> PAGEREF _Toc151928437 \h </w:instrText>
            </w:r>
            <w:r w:rsidR="001B50DD">
              <w:rPr>
                <w:noProof/>
                <w:webHidden/>
              </w:rPr>
            </w:r>
            <w:r w:rsidR="001B50DD">
              <w:rPr>
                <w:noProof/>
                <w:webHidden/>
              </w:rPr>
              <w:fldChar w:fldCharType="separate"/>
            </w:r>
            <w:r w:rsidR="001B50DD">
              <w:rPr>
                <w:noProof/>
                <w:webHidden/>
              </w:rPr>
              <w:t>13</w:t>
            </w:r>
            <w:r w:rsidR="001B50DD">
              <w:rPr>
                <w:noProof/>
                <w:webHidden/>
              </w:rPr>
              <w:fldChar w:fldCharType="end"/>
            </w:r>
          </w:hyperlink>
        </w:p>
        <w:p w14:paraId="3F631A41" w14:textId="22045914" w:rsidR="001B50DD" w:rsidRDefault="00000000">
          <w:pPr>
            <w:pStyle w:val="TJ2"/>
            <w:tabs>
              <w:tab w:val="right" w:leader="dot" w:pos="9061"/>
            </w:tabs>
            <w:rPr>
              <w:rFonts w:asciiTheme="minorHAnsi" w:eastAsiaTheme="minorEastAsia" w:hAnsiTheme="minorHAnsi" w:cstheme="minorBidi"/>
              <w:noProof/>
              <w:sz w:val="22"/>
              <w:szCs w:val="22"/>
              <w:lang w:val="en-US"/>
            </w:rPr>
          </w:pPr>
          <w:hyperlink w:anchor="_Toc151928438" w:history="1">
            <w:r w:rsidR="001B50DD" w:rsidRPr="00B01287">
              <w:rPr>
                <w:rStyle w:val="Hiperhivatkozs"/>
                <w:noProof/>
              </w:rPr>
              <w:t>2.1 Spring keretrendszer</w:t>
            </w:r>
            <w:r w:rsidR="001B50DD">
              <w:rPr>
                <w:noProof/>
                <w:webHidden/>
              </w:rPr>
              <w:tab/>
            </w:r>
            <w:r w:rsidR="001B50DD">
              <w:rPr>
                <w:noProof/>
                <w:webHidden/>
              </w:rPr>
              <w:fldChar w:fldCharType="begin"/>
            </w:r>
            <w:r w:rsidR="001B50DD">
              <w:rPr>
                <w:noProof/>
                <w:webHidden/>
              </w:rPr>
              <w:instrText xml:space="preserve"> PAGEREF _Toc151928438 \h </w:instrText>
            </w:r>
            <w:r w:rsidR="001B50DD">
              <w:rPr>
                <w:noProof/>
                <w:webHidden/>
              </w:rPr>
            </w:r>
            <w:r w:rsidR="001B50DD">
              <w:rPr>
                <w:noProof/>
                <w:webHidden/>
              </w:rPr>
              <w:fldChar w:fldCharType="separate"/>
            </w:r>
            <w:r w:rsidR="001B50DD">
              <w:rPr>
                <w:noProof/>
                <w:webHidden/>
              </w:rPr>
              <w:t>13</w:t>
            </w:r>
            <w:r w:rsidR="001B50DD">
              <w:rPr>
                <w:noProof/>
                <w:webHidden/>
              </w:rPr>
              <w:fldChar w:fldCharType="end"/>
            </w:r>
          </w:hyperlink>
        </w:p>
        <w:p w14:paraId="57F2F49F" w14:textId="61978E9D" w:rsidR="001B50DD" w:rsidRDefault="00000000">
          <w:pPr>
            <w:pStyle w:val="TJ3"/>
            <w:tabs>
              <w:tab w:val="right" w:leader="dot" w:pos="9061"/>
            </w:tabs>
            <w:rPr>
              <w:rFonts w:asciiTheme="minorHAnsi" w:eastAsiaTheme="minorEastAsia" w:hAnsiTheme="minorHAnsi" w:cstheme="minorBidi"/>
              <w:noProof/>
              <w:sz w:val="22"/>
              <w:szCs w:val="22"/>
              <w:lang w:val="en-US"/>
            </w:rPr>
          </w:pPr>
          <w:hyperlink w:anchor="_Toc151928439" w:history="1">
            <w:r w:rsidR="001B50DD" w:rsidRPr="00B01287">
              <w:rPr>
                <w:rStyle w:val="Hiperhivatkozs"/>
                <w:noProof/>
              </w:rPr>
              <w:t>2.1.1 A spring általánosan</w:t>
            </w:r>
            <w:r w:rsidR="001B50DD">
              <w:rPr>
                <w:noProof/>
                <w:webHidden/>
              </w:rPr>
              <w:tab/>
            </w:r>
            <w:r w:rsidR="001B50DD">
              <w:rPr>
                <w:noProof/>
                <w:webHidden/>
              </w:rPr>
              <w:fldChar w:fldCharType="begin"/>
            </w:r>
            <w:r w:rsidR="001B50DD">
              <w:rPr>
                <w:noProof/>
                <w:webHidden/>
              </w:rPr>
              <w:instrText xml:space="preserve"> PAGEREF _Toc151928439 \h </w:instrText>
            </w:r>
            <w:r w:rsidR="001B50DD">
              <w:rPr>
                <w:noProof/>
                <w:webHidden/>
              </w:rPr>
            </w:r>
            <w:r w:rsidR="001B50DD">
              <w:rPr>
                <w:noProof/>
                <w:webHidden/>
              </w:rPr>
              <w:fldChar w:fldCharType="separate"/>
            </w:r>
            <w:r w:rsidR="001B50DD">
              <w:rPr>
                <w:noProof/>
                <w:webHidden/>
              </w:rPr>
              <w:t>13</w:t>
            </w:r>
            <w:r w:rsidR="001B50DD">
              <w:rPr>
                <w:noProof/>
                <w:webHidden/>
              </w:rPr>
              <w:fldChar w:fldCharType="end"/>
            </w:r>
          </w:hyperlink>
        </w:p>
        <w:p w14:paraId="1E9F683B" w14:textId="66A1B387" w:rsidR="001B50DD" w:rsidRDefault="00000000">
          <w:pPr>
            <w:pStyle w:val="TJ3"/>
            <w:tabs>
              <w:tab w:val="right" w:leader="dot" w:pos="9061"/>
            </w:tabs>
            <w:rPr>
              <w:rFonts w:asciiTheme="minorHAnsi" w:eastAsiaTheme="minorEastAsia" w:hAnsiTheme="minorHAnsi" w:cstheme="minorBidi"/>
              <w:noProof/>
              <w:sz w:val="22"/>
              <w:szCs w:val="22"/>
              <w:lang w:val="en-US"/>
            </w:rPr>
          </w:pPr>
          <w:hyperlink w:anchor="_Toc151928440" w:history="1">
            <w:r w:rsidR="001B50DD" w:rsidRPr="00B01287">
              <w:rPr>
                <w:rStyle w:val="Hiperhivatkozs"/>
                <w:noProof/>
              </w:rPr>
              <w:t>2.1.2 Bean</w:t>
            </w:r>
            <w:r w:rsidR="001B50DD">
              <w:rPr>
                <w:noProof/>
                <w:webHidden/>
              </w:rPr>
              <w:tab/>
            </w:r>
            <w:r w:rsidR="001B50DD">
              <w:rPr>
                <w:noProof/>
                <w:webHidden/>
              </w:rPr>
              <w:fldChar w:fldCharType="begin"/>
            </w:r>
            <w:r w:rsidR="001B50DD">
              <w:rPr>
                <w:noProof/>
                <w:webHidden/>
              </w:rPr>
              <w:instrText xml:space="preserve"> PAGEREF _Toc151928440 \h </w:instrText>
            </w:r>
            <w:r w:rsidR="001B50DD">
              <w:rPr>
                <w:noProof/>
                <w:webHidden/>
              </w:rPr>
            </w:r>
            <w:r w:rsidR="001B50DD">
              <w:rPr>
                <w:noProof/>
                <w:webHidden/>
              </w:rPr>
              <w:fldChar w:fldCharType="separate"/>
            </w:r>
            <w:r w:rsidR="001B50DD">
              <w:rPr>
                <w:noProof/>
                <w:webHidden/>
              </w:rPr>
              <w:t>14</w:t>
            </w:r>
            <w:r w:rsidR="001B50DD">
              <w:rPr>
                <w:noProof/>
                <w:webHidden/>
              </w:rPr>
              <w:fldChar w:fldCharType="end"/>
            </w:r>
          </w:hyperlink>
        </w:p>
        <w:p w14:paraId="646E6B8F" w14:textId="7D338A1B" w:rsidR="001B50DD" w:rsidRDefault="00000000">
          <w:pPr>
            <w:pStyle w:val="TJ3"/>
            <w:tabs>
              <w:tab w:val="right" w:leader="dot" w:pos="9061"/>
            </w:tabs>
            <w:rPr>
              <w:rFonts w:asciiTheme="minorHAnsi" w:eastAsiaTheme="minorEastAsia" w:hAnsiTheme="minorHAnsi" w:cstheme="minorBidi"/>
              <w:noProof/>
              <w:sz w:val="22"/>
              <w:szCs w:val="22"/>
              <w:lang w:val="en-US"/>
            </w:rPr>
          </w:pPr>
          <w:hyperlink w:anchor="_Toc151928441" w:history="1">
            <w:r w:rsidR="001B50DD" w:rsidRPr="00B01287">
              <w:rPr>
                <w:rStyle w:val="Hiperhivatkozs"/>
                <w:noProof/>
              </w:rPr>
              <w:t>2.1.3 Inversion of control és Dependency Injection</w:t>
            </w:r>
            <w:r w:rsidR="001B50DD">
              <w:rPr>
                <w:noProof/>
                <w:webHidden/>
              </w:rPr>
              <w:tab/>
            </w:r>
            <w:r w:rsidR="001B50DD">
              <w:rPr>
                <w:noProof/>
                <w:webHidden/>
              </w:rPr>
              <w:fldChar w:fldCharType="begin"/>
            </w:r>
            <w:r w:rsidR="001B50DD">
              <w:rPr>
                <w:noProof/>
                <w:webHidden/>
              </w:rPr>
              <w:instrText xml:space="preserve"> PAGEREF _Toc151928441 \h </w:instrText>
            </w:r>
            <w:r w:rsidR="001B50DD">
              <w:rPr>
                <w:noProof/>
                <w:webHidden/>
              </w:rPr>
            </w:r>
            <w:r w:rsidR="001B50DD">
              <w:rPr>
                <w:noProof/>
                <w:webHidden/>
              </w:rPr>
              <w:fldChar w:fldCharType="separate"/>
            </w:r>
            <w:r w:rsidR="001B50DD">
              <w:rPr>
                <w:noProof/>
                <w:webHidden/>
              </w:rPr>
              <w:t>16</w:t>
            </w:r>
            <w:r w:rsidR="001B50DD">
              <w:rPr>
                <w:noProof/>
                <w:webHidden/>
              </w:rPr>
              <w:fldChar w:fldCharType="end"/>
            </w:r>
          </w:hyperlink>
        </w:p>
        <w:p w14:paraId="7B213BC4" w14:textId="1DAD30D3" w:rsidR="001B50DD" w:rsidRDefault="00000000">
          <w:pPr>
            <w:pStyle w:val="TJ3"/>
            <w:tabs>
              <w:tab w:val="right" w:leader="dot" w:pos="9061"/>
            </w:tabs>
            <w:rPr>
              <w:rFonts w:asciiTheme="minorHAnsi" w:eastAsiaTheme="minorEastAsia" w:hAnsiTheme="minorHAnsi" w:cstheme="minorBidi"/>
              <w:noProof/>
              <w:sz w:val="22"/>
              <w:szCs w:val="22"/>
              <w:lang w:val="en-US"/>
            </w:rPr>
          </w:pPr>
          <w:hyperlink w:anchor="_Toc151928442" w:history="1">
            <w:r w:rsidR="001B50DD" w:rsidRPr="00B01287">
              <w:rPr>
                <w:rStyle w:val="Hiperhivatkozs"/>
                <w:noProof/>
              </w:rPr>
              <w:t>2.1.4 Autowired</w:t>
            </w:r>
            <w:r w:rsidR="001B50DD">
              <w:rPr>
                <w:noProof/>
                <w:webHidden/>
              </w:rPr>
              <w:tab/>
            </w:r>
            <w:r w:rsidR="001B50DD">
              <w:rPr>
                <w:noProof/>
                <w:webHidden/>
              </w:rPr>
              <w:fldChar w:fldCharType="begin"/>
            </w:r>
            <w:r w:rsidR="001B50DD">
              <w:rPr>
                <w:noProof/>
                <w:webHidden/>
              </w:rPr>
              <w:instrText xml:space="preserve"> PAGEREF _Toc151928442 \h </w:instrText>
            </w:r>
            <w:r w:rsidR="001B50DD">
              <w:rPr>
                <w:noProof/>
                <w:webHidden/>
              </w:rPr>
            </w:r>
            <w:r w:rsidR="001B50DD">
              <w:rPr>
                <w:noProof/>
                <w:webHidden/>
              </w:rPr>
              <w:fldChar w:fldCharType="separate"/>
            </w:r>
            <w:r w:rsidR="001B50DD">
              <w:rPr>
                <w:noProof/>
                <w:webHidden/>
              </w:rPr>
              <w:t>16</w:t>
            </w:r>
            <w:r w:rsidR="001B50DD">
              <w:rPr>
                <w:noProof/>
                <w:webHidden/>
              </w:rPr>
              <w:fldChar w:fldCharType="end"/>
            </w:r>
          </w:hyperlink>
        </w:p>
        <w:p w14:paraId="44FEC0D8" w14:textId="1BEDD114" w:rsidR="001B50DD" w:rsidRDefault="00000000">
          <w:pPr>
            <w:pStyle w:val="TJ2"/>
            <w:tabs>
              <w:tab w:val="right" w:leader="dot" w:pos="9061"/>
            </w:tabs>
            <w:rPr>
              <w:rFonts w:asciiTheme="minorHAnsi" w:eastAsiaTheme="minorEastAsia" w:hAnsiTheme="minorHAnsi" w:cstheme="minorBidi"/>
              <w:noProof/>
              <w:sz w:val="22"/>
              <w:szCs w:val="22"/>
              <w:lang w:val="en-US"/>
            </w:rPr>
          </w:pPr>
          <w:hyperlink w:anchor="_Toc151928443" w:history="1">
            <w:r w:rsidR="001B50DD" w:rsidRPr="00B01287">
              <w:rPr>
                <w:rStyle w:val="Hiperhivatkozs"/>
                <w:noProof/>
              </w:rPr>
              <w:t>2.2 Angular keretrendszer</w:t>
            </w:r>
            <w:r w:rsidR="001B50DD">
              <w:rPr>
                <w:noProof/>
                <w:webHidden/>
              </w:rPr>
              <w:tab/>
            </w:r>
            <w:r w:rsidR="001B50DD">
              <w:rPr>
                <w:noProof/>
                <w:webHidden/>
              </w:rPr>
              <w:fldChar w:fldCharType="begin"/>
            </w:r>
            <w:r w:rsidR="001B50DD">
              <w:rPr>
                <w:noProof/>
                <w:webHidden/>
              </w:rPr>
              <w:instrText xml:space="preserve"> PAGEREF _Toc151928443 \h </w:instrText>
            </w:r>
            <w:r w:rsidR="001B50DD">
              <w:rPr>
                <w:noProof/>
                <w:webHidden/>
              </w:rPr>
            </w:r>
            <w:r w:rsidR="001B50DD">
              <w:rPr>
                <w:noProof/>
                <w:webHidden/>
              </w:rPr>
              <w:fldChar w:fldCharType="separate"/>
            </w:r>
            <w:r w:rsidR="001B50DD">
              <w:rPr>
                <w:noProof/>
                <w:webHidden/>
              </w:rPr>
              <w:t>17</w:t>
            </w:r>
            <w:r w:rsidR="001B50DD">
              <w:rPr>
                <w:noProof/>
                <w:webHidden/>
              </w:rPr>
              <w:fldChar w:fldCharType="end"/>
            </w:r>
          </w:hyperlink>
        </w:p>
        <w:p w14:paraId="7C38F502" w14:textId="3C52FA69" w:rsidR="001B50DD" w:rsidRDefault="00000000">
          <w:pPr>
            <w:pStyle w:val="TJ3"/>
            <w:tabs>
              <w:tab w:val="right" w:leader="dot" w:pos="9061"/>
            </w:tabs>
            <w:rPr>
              <w:rFonts w:asciiTheme="minorHAnsi" w:eastAsiaTheme="minorEastAsia" w:hAnsiTheme="minorHAnsi" w:cstheme="minorBidi"/>
              <w:noProof/>
              <w:sz w:val="22"/>
              <w:szCs w:val="22"/>
              <w:lang w:val="en-US"/>
            </w:rPr>
          </w:pPr>
          <w:hyperlink w:anchor="_Toc151928447" w:history="1">
            <w:r w:rsidR="001B50DD" w:rsidRPr="00B01287">
              <w:rPr>
                <w:rStyle w:val="Hiperhivatkozs"/>
                <w:noProof/>
              </w:rPr>
              <w:t>2.2.1 Komponensek</w:t>
            </w:r>
            <w:r w:rsidR="001B50DD">
              <w:rPr>
                <w:noProof/>
                <w:webHidden/>
              </w:rPr>
              <w:tab/>
            </w:r>
            <w:r w:rsidR="001B50DD">
              <w:rPr>
                <w:noProof/>
                <w:webHidden/>
              </w:rPr>
              <w:fldChar w:fldCharType="begin"/>
            </w:r>
            <w:r w:rsidR="001B50DD">
              <w:rPr>
                <w:noProof/>
                <w:webHidden/>
              </w:rPr>
              <w:instrText xml:space="preserve"> PAGEREF _Toc151928447 \h </w:instrText>
            </w:r>
            <w:r w:rsidR="001B50DD">
              <w:rPr>
                <w:noProof/>
                <w:webHidden/>
              </w:rPr>
            </w:r>
            <w:r w:rsidR="001B50DD">
              <w:rPr>
                <w:noProof/>
                <w:webHidden/>
              </w:rPr>
              <w:fldChar w:fldCharType="separate"/>
            </w:r>
            <w:r w:rsidR="001B50DD">
              <w:rPr>
                <w:noProof/>
                <w:webHidden/>
              </w:rPr>
              <w:t>17</w:t>
            </w:r>
            <w:r w:rsidR="001B50DD">
              <w:rPr>
                <w:noProof/>
                <w:webHidden/>
              </w:rPr>
              <w:fldChar w:fldCharType="end"/>
            </w:r>
          </w:hyperlink>
        </w:p>
        <w:p w14:paraId="301C4610" w14:textId="5AC2917C" w:rsidR="001B50DD" w:rsidRDefault="00000000">
          <w:pPr>
            <w:pStyle w:val="TJ3"/>
            <w:tabs>
              <w:tab w:val="right" w:leader="dot" w:pos="9061"/>
            </w:tabs>
            <w:rPr>
              <w:rFonts w:asciiTheme="minorHAnsi" w:eastAsiaTheme="minorEastAsia" w:hAnsiTheme="minorHAnsi" w:cstheme="minorBidi"/>
              <w:noProof/>
              <w:sz w:val="22"/>
              <w:szCs w:val="22"/>
              <w:lang w:val="en-US"/>
            </w:rPr>
          </w:pPr>
          <w:hyperlink w:anchor="_Toc151928448" w:history="1">
            <w:r w:rsidR="001B50DD" w:rsidRPr="00B01287">
              <w:rPr>
                <w:rStyle w:val="Hiperhivatkozs"/>
                <w:noProof/>
              </w:rPr>
              <w:t>2.2.2 Adatkötések</w:t>
            </w:r>
            <w:r w:rsidR="001B50DD">
              <w:rPr>
                <w:noProof/>
                <w:webHidden/>
              </w:rPr>
              <w:tab/>
            </w:r>
            <w:r w:rsidR="001B50DD">
              <w:rPr>
                <w:noProof/>
                <w:webHidden/>
              </w:rPr>
              <w:fldChar w:fldCharType="begin"/>
            </w:r>
            <w:r w:rsidR="001B50DD">
              <w:rPr>
                <w:noProof/>
                <w:webHidden/>
              </w:rPr>
              <w:instrText xml:space="preserve"> PAGEREF _Toc151928448 \h </w:instrText>
            </w:r>
            <w:r w:rsidR="001B50DD">
              <w:rPr>
                <w:noProof/>
                <w:webHidden/>
              </w:rPr>
            </w:r>
            <w:r w:rsidR="001B50DD">
              <w:rPr>
                <w:noProof/>
                <w:webHidden/>
              </w:rPr>
              <w:fldChar w:fldCharType="separate"/>
            </w:r>
            <w:r w:rsidR="001B50DD">
              <w:rPr>
                <w:noProof/>
                <w:webHidden/>
              </w:rPr>
              <w:t>18</w:t>
            </w:r>
            <w:r w:rsidR="001B50DD">
              <w:rPr>
                <w:noProof/>
                <w:webHidden/>
              </w:rPr>
              <w:fldChar w:fldCharType="end"/>
            </w:r>
          </w:hyperlink>
        </w:p>
        <w:p w14:paraId="47B8A2DD" w14:textId="40378EE6" w:rsidR="001B50DD" w:rsidRDefault="00000000">
          <w:pPr>
            <w:pStyle w:val="TJ3"/>
            <w:tabs>
              <w:tab w:val="right" w:leader="dot" w:pos="9061"/>
            </w:tabs>
            <w:rPr>
              <w:rFonts w:asciiTheme="minorHAnsi" w:eastAsiaTheme="minorEastAsia" w:hAnsiTheme="minorHAnsi" w:cstheme="minorBidi"/>
              <w:noProof/>
              <w:sz w:val="22"/>
              <w:szCs w:val="22"/>
              <w:lang w:val="en-US"/>
            </w:rPr>
          </w:pPr>
          <w:hyperlink w:anchor="_Toc151928449" w:history="1">
            <w:r w:rsidR="001B50DD" w:rsidRPr="00B01287">
              <w:rPr>
                <w:rStyle w:val="Hiperhivatkozs"/>
                <w:noProof/>
              </w:rPr>
              <w:t>2.2.3 Direktívák</w:t>
            </w:r>
            <w:r w:rsidR="001B50DD">
              <w:rPr>
                <w:noProof/>
                <w:webHidden/>
              </w:rPr>
              <w:tab/>
            </w:r>
            <w:r w:rsidR="001B50DD">
              <w:rPr>
                <w:noProof/>
                <w:webHidden/>
              </w:rPr>
              <w:fldChar w:fldCharType="begin"/>
            </w:r>
            <w:r w:rsidR="001B50DD">
              <w:rPr>
                <w:noProof/>
                <w:webHidden/>
              </w:rPr>
              <w:instrText xml:space="preserve"> PAGEREF _Toc151928449 \h </w:instrText>
            </w:r>
            <w:r w:rsidR="001B50DD">
              <w:rPr>
                <w:noProof/>
                <w:webHidden/>
              </w:rPr>
            </w:r>
            <w:r w:rsidR="001B50DD">
              <w:rPr>
                <w:noProof/>
                <w:webHidden/>
              </w:rPr>
              <w:fldChar w:fldCharType="separate"/>
            </w:r>
            <w:r w:rsidR="001B50DD">
              <w:rPr>
                <w:noProof/>
                <w:webHidden/>
              </w:rPr>
              <w:t>18</w:t>
            </w:r>
            <w:r w:rsidR="001B50DD">
              <w:rPr>
                <w:noProof/>
                <w:webHidden/>
              </w:rPr>
              <w:fldChar w:fldCharType="end"/>
            </w:r>
          </w:hyperlink>
        </w:p>
        <w:p w14:paraId="114CC3F7" w14:textId="6512A377" w:rsidR="001B50DD" w:rsidRDefault="00000000">
          <w:pPr>
            <w:pStyle w:val="TJ3"/>
            <w:tabs>
              <w:tab w:val="right" w:leader="dot" w:pos="9061"/>
            </w:tabs>
            <w:rPr>
              <w:rFonts w:asciiTheme="minorHAnsi" w:eastAsiaTheme="minorEastAsia" w:hAnsiTheme="minorHAnsi" w:cstheme="minorBidi"/>
              <w:noProof/>
              <w:sz w:val="22"/>
              <w:szCs w:val="22"/>
              <w:lang w:val="en-US"/>
            </w:rPr>
          </w:pPr>
          <w:hyperlink w:anchor="_Toc151928450" w:history="1">
            <w:r w:rsidR="001B50DD" w:rsidRPr="00B01287">
              <w:rPr>
                <w:rStyle w:val="Hiperhivatkozs"/>
                <w:noProof/>
              </w:rPr>
              <w:t>2.2.4 Modulok</w:t>
            </w:r>
            <w:r w:rsidR="001B50DD">
              <w:rPr>
                <w:noProof/>
                <w:webHidden/>
              </w:rPr>
              <w:tab/>
            </w:r>
            <w:r w:rsidR="001B50DD">
              <w:rPr>
                <w:noProof/>
                <w:webHidden/>
              </w:rPr>
              <w:fldChar w:fldCharType="begin"/>
            </w:r>
            <w:r w:rsidR="001B50DD">
              <w:rPr>
                <w:noProof/>
                <w:webHidden/>
              </w:rPr>
              <w:instrText xml:space="preserve"> PAGEREF _Toc151928450 \h </w:instrText>
            </w:r>
            <w:r w:rsidR="001B50DD">
              <w:rPr>
                <w:noProof/>
                <w:webHidden/>
              </w:rPr>
            </w:r>
            <w:r w:rsidR="001B50DD">
              <w:rPr>
                <w:noProof/>
                <w:webHidden/>
              </w:rPr>
              <w:fldChar w:fldCharType="separate"/>
            </w:r>
            <w:r w:rsidR="001B50DD">
              <w:rPr>
                <w:noProof/>
                <w:webHidden/>
              </w:rPr>
              <w:t>19</w:t>
            </w:r>
            <w:r w:rsidR="001B50DD">
              <w:rPr>
                <w:noProof/>
                <w:webHidden/>
              </w:rPr>
              <w:fldChar w:fldCharType="end"/>
            </w:r>
          </w:hyperlink>
        </w:p>
        <w:p w14:paraId="49069FBD" w14:textId="646F2276" w:rsidR="001B50DD" w:rsidRDefault="00000000">
          <w:pPr>
            <w:pStyle w:val="TJ2"/>
            <w:tabs>
              <w:tab w:val="right" w:leader="dot" w:pos="9061"/>
            </w:tabs>
            <w:rPr>
              <w:rFonts w:asciiTheme="minorHAnsi" w:eastAsiaTheme="minorEastAsia" w:hAnsiTheme="minorHAnsi" w:cstheme="minorBidi"/>
              <w:noProof/>
              <w:sz w:val="22"/>
              <w:szCs w:val="22"/>
              <w:lang w:val="en-US"/>
            </w:rPr>
          </w:pPr>
          <w:hyperlink w:anchor="_Toc151928451" w:history="1">
            <w:r w:rsidR="001B50DD" w:rsidRPr="00B01287">
              <w:rPr>
                <w:rStyle w:val="Hiperhivatkozs"/>
                <w:noProof/>
              </w:rPr>
              <w:t>2.3 Git</w:t>
            </w:r>
            <w:r w:rsidR="001B50DD">
              <w:rPr>
                <w:noProof/>
                <w:webHidden/>
              </w:rPr>
              <w:tab/>
            </w:r>
            <w:r w:rsidR="001B50DD">
              <w:rPr>
                <w:noProof/>
                <w:webHidden/>
              </w:rPr>
              <w:fldChar w:fldCharType="begin"/>
            </w:r>
            <w:r w:rsidR="001B50DD">
              <w:rPr>
                <w:noProof/>
                <w:webHidden/>
              </w:rPr>
              <w:instrText xml:space="preserve"> PAGEREF _Toc151928451 \h </w:instrText>
            </w:r>
            <w:r w:rsidR="001B50DD">
              <w:rPr>
                <w:noProof/>
                <w:webHidden/>
              </w:rPr>
            </w:r>
            <w:r w:rsidR="001B50DD">
              <w:rPr>
                <w:noProof/>
                <w:webHidden/>
              </w:rPr>
              <w:fldChar w:fldCharType="separate"/>
            </w:r>
            <w:r w:rsidR="001B50DD">
              <w:rPr>
                <w:noProof/>
                <w:webHidden/>
              </w:rPr>
              <w:t>20</w:t>
            </w:r>
            <w:r w:rsidR="001B50DD">
              <w:rPr>
                <w:noProof/>
                <w:webHidden/>
              </w:rPr>
              <w:fldChar w:fldCharType="end"/>
            </w:r>
          </w:hyperlink>
        </w:p>
        <w:p w14:paraId="1E2AFAAA" w14:textId="552F3621" w:rsidR="001B50DD" w:rsidRDefault="00000000">
          <w:pPr>
            <w:pStyle w:val="TJ2"/>
            <w:tabs>
              <w:tab w:val="right" w:leader="dot" w:pos="9061"/>
            </w:tabs>
            <w:rPr>
              <w:rFonts w:asciiTheme="minorHAnsi" w:eastAsiaTheme="minorEastAsia" w:hAnsiTheme="minorHAnsi" w:cstheme="minorBidi"/>
              <w:noProof/>
              <w:sz w:val="22"/>
              <w:szCs w:val="22"/>
              <w:lang w:val="en-US"/>
            </w:rPr>
          </w:pPr>
          <w:hyperlink w:anchor="_Toc151928452" w:history="1">
            <w:r w:rsidR="001B50DD" w:rsidRPr="00B01287">
              <w:rPr>
                <w:rStyle w:val="Hiperhivatkozs"/>
                <w:noProof/>
              </w:rPr>
              <w:t>2.4 SonarQube</w:t>
            </w:r>
            <w:r w:rsidR="001B50DD">
              <w:rPr>
                <w:noProof/>
                <w:webHidden/>
              </w:rPr>
              <w:tab/>
            </w:r>
            <w:r w:rsidR="001B50DD">
              <w:rPr>
                <w:noProof/>
                <w:webHidden/>
              </w:rPr>
              <w:fldChar w:fldCharType="begin"/>
            </w:r>
            <w:r w:rsidR="001B50DD">
              <w:rPr>
                <w:noProof/>
                <w:webHidden/>
              </w:rPr>
              <w:instrText xml:space="preserve"> PAGEREF _Toc151928452 \h </w:instrText>
            </w:r>
            <w:r w:rsidR="001B50DD">
              <w:rPr>
                <w:noProof/>
                <w:webHidden/>
              </w:rPr>
            </w:r>
            <w:r w:rsidR="001B50DD">
              <w:rPr>
                <w:noProof/>
                <w:webHidden/>
              </w:rPr>
              <w:fldChar w:fldCharType="separate"/>
            </w:r>
            <w:r w:rsidR="001B50DD">
              <w:rPr>
                <w:noProof/>
                <w:webHidden/>
              </w:rPr>
              <w:t>20</w:t>
            </w:r>
            <w:r w:rsidR="001B50DD">
              <w:rPr>
                <w:noProof/>
                <w:webHidden/>
              </w:rPr>
              <w:fldChar w:fldCharType="end"/>
            </w:r>
          </w:hyperlink>
        </w:p>
        <w:p w14:paraId="71DF1FE6" w14:textId="585033FB" w:rsidR="001B50DD" w:rsidRDefault="00000000">
          <w:pPr>
            <w:pStyle w:val="TJ2"/>
            <w:tabs>
              <w:tab w:val="right" w:leader="dot" w:pos="9061"/>
            </w:tabs>
            <w:rPr>
              <w:rFonts w:asciiTheme="minorHAnsi" w:eastAsiaTheme="minorEastAsia" w:hAnsiTheme="minorHAnsi" w:cstheme="minorBidi"/>
              <w:noProof/>
              <w:sz w:val="22"/>
              <w:szCs w:val="22"/>
              <w:lang w:val="en-US"/>
            </w:rPr>
          </w:pPr>
          <w:hyperlink w:anchor="_Toc151928453" w:history="1">
            <w:r w:rsidR="001B50DD" w:rsidRPr="00B01287">
              <w:rPr>
                <w:rStyle w:val="Hiperhivatkozs"/>
                <w:noProof/>
              </w:rPr>
              <w:t>2.5 Docker</w:t>
            </w:r>
            <w:r w:rsidR="001B50DD">
              <w:rPr>
                <w:noProof/>
                <w:webHidden/>
              </w:rPr>
              <w:tab/>
            </w:r>
            <w:r w:rsidR="001B50DD">
              <w:rPr>
                <w:noProof/>
                <w:webHidden/>
              </w:rPr>
              <w:fldChar w:fldCharType="begin"/>
            </w:r>
            <w:r w:rsidR="001B50DD">
              <w:rPr>
                <w:noProof/>
                <w:webHidden/>
              </w:rPr>
              <w:instrText xml:space="preserve"> PAGEREF _Toc151928453 \h </w:instrText>
            </w:r>
            <w:r w:rsidR="001B50DD">
              <w:rPr>
                <w:noProof/>
                <w:webHidden/>
              </w:rPr>
            </w:r>
            <w:r w:rsidR="001B50DD">
              <w:rPr>
                <w:noProof/>
                <w:webHidden/>
              </w:rPr>
              <w:fldChar w:fldCharType="separate"/>
            </w:r>
            <w:r w:rsidR="001B50DD">
              <w:rPr>
                <w:noProof/>
                <w:webHidden/>
              </w:rPr>
              <w:t>20</w:t>
            </w:r>
            <w:r w:rsidR="001B50DD">
              <w:rPr>
                <w:noProof/>
                <w:webHidden/>
              </w:rPr>
              <w:fldChar w:fldCharType="end"/>
            </w:r>
          </w:hyperlink>
        </w:p>
        <w:p w14:paraId="17D7BA16" w14:textId="4C2352D2" w:rsidR="001B50DD" w:rsidRDefault="00000000">
          <w:pPr>
            <w:pStyle w:val="TJ1"/>
            <w:rPr>
              <w:rFonts w:asciiTheme="minorHAnsi" w:eastAsiaTheme="minorEastAsia" w:hAnsiTheme="minorHAnsi" w:cstheme="minorBidi"/>
              <w:b w:val="0"/>
              <w:noProof/>
              <w:sz w:val="22"/>
              <w:szCs w:val="22"/>
              <w:lang w:val="en-US"/>
            </w:rPr>
          </w:pPr>
          <w:hyperlink w:anchor="_Toc151928454" w:history="1">
            <w:r w:rsidR="001B50DD" w:rsidRPr="00B01287">
              <w:rPr>
                <w:rStyle w:val="Hiperhivatkozs"/>
                <w:noProof/>
              </w:rPr>
              <w:t>3 Specifikáció</w:t>
            </w:r>
            <w:r w:rsidR="001B50DD">
              <w:rPr>
                <w:noProof/>
                <w:webHidden/>
              </w:rPr>
              <w:tab/>
            </w:r>
            <w:r w:rsidR="001B50DD">
              <w:rPr>
                <w:noProof/>
                <w:webHidden/>
              </w:rPr>
              <w:fldChar w:fldCharType="begin"/>
            </w:r>
            <w:r w:rsidR="001B50DD">
              <w:rPr>
                <w:noProof/>
                <w:webHidden/>
              </w:rPr>
              <w:instrText xml:space="preserve"> PAGEREF _Toc151928454 \h </w:instrText>
            </w:r>
            <w:r w:rsidR="001B50DD">
              <w:rPr>
                <w:noProof/>
                <w:webHidden/>
              </w:rPr>
            </w:r>
            <w:r w:rsidR="001B50DD">
              <w:rPr>
                <w:noProof/>
                <w:webHidden/>
              </w:rPr>
              <w:fldChar w:fldCharType="separate"/>
            </w:r>
            <w:r w:rsidR="001B50DD">
              <w:rPr>
                <w:noProof/>
                <w:webHidden/>
              </w:rPr>
              <w:t>22</w:t>
            </w:r>
            <w:r w:rsidR="001B50DD">
              <w:rPr>
                <w:noProof/>
                <w:webHidden/>
              </w:rPr>
              <w:fldChar w:fldCharType="end"/>
            </w:r>
          </w:hyperlink>
        </w:p>
        <w:p w14:paraId="4A0A9776" w14:textId="49A15CE8" w:rsidR="001B50DD" w:rsidRDefault="00000000">
          <w:pPr>
            <w:pStyle w:val="TJ1"/>
            <w:rPr>
              <w:rFonts w:asciiTheme="minorHAnsi" w:eastAsiaTheme="minorEastAsia" w:hAnsiTheme="minorHAnsi" w:cstheme="minorBidi"/>
              <w:b w:val="0"/>
              <w:noProof/>
              <w:sz w:val="22"/>
              <w:szCs w:val="22"/>
              <w:lang w:val="en-US"/>
            </w:rPr>
          </w:pPr>
          <w:hyperlink w:anchor="_Toc151928455" w:history="1">
            <w:r w:rsidR="001B50DD" w:rsidRPr="00B01287">
              <w:rPr>
                <w:rStyle w:val="Hiperhivatkozs"/>
                <w:noProof/>
              </w:rPr>
              <w:t>4 Tervezés</w:t>
            </w:r>
            <w:r w:rsidR="001B50DD">
              <w:rPr>
                <w:noProof/>
                <w:webHidden/>
              </w:rPr>
              <w:tab/>
            </w:r>
            <w:r w:rsidR="001B50DD">
              <w:rPr>
                <w:noProof/>
                <w:webHidden/>
              </w:rPr>
              <w:fldChar w:fldCharType="begin"/>
            </w:r>
            <w:r w:rsidR="001B50DD">
              <w:rPr>
                <w:noProof/>
                <w:webHidden/>
              </w:rPr>
              <w:instrText xml:space="preserve"> PAGEREF _Toc151928455 \h </w:instrText>
            </w:r>
            <w:r w:rsidR="001B50DD">
              <w:rPr>
                <w:noProof/>
                <w:webHidden/>
              </w:rPr>
            </w:r>
            <w:r w:rsidR="001B50DD">
              <w:rPr>
                <w:noProof/>
                <w:webHidden/>
              </w:rPr>
              <w:fldChar w:fldCharType="separate"/>
            </w:r>
            <w:r w:rsidR="001B50DD">
              <w:rPr>
                <w:noProof/>
                <w:webHidden/>
              </w:rPr>
              <w:t>24</w:t>
            </w:r>
            <w:r w:rsidR="001B50DD">
              <w:rPr>
                <w:noProof/>
                <w:webHidden/>
              </w:rPr>
              <w:fldChar w:fldCharType="end"/>
            </w:r>
          </w:hyperlink>
        </w:p>
        <w:p w14:paraId="13616FEC" w14:textId="4FB6DB37" w:rsidR="001B50DD" w:rsidRDefault="00000000">
          <w:pPr>
            <w:pStyle w:val="TJ2"/>
            <w:tabs>
              <w:tab w:val="right" w:leader="dot" w:pos="9061"/>
            </w:tabs>
            <w:rPr>
              <w:rFonts w:asciiTheme="minorHAnsi" w:eastAsiaTheme="minorEastAsia" w:hAnsiTheme="minorHAnsi" w:cstheme="minorBidi"/>
              <w:noProof/>
              <w:sz w:val="22"/>
              <w:szCs w:val="22"/>
              <w:lang w:val="en-US"/>
            </w:rPr>
          </w:pPr>
          <w:hyperlink w:anchor="_Toc151928456" w:history="1">
            <w:r w:rsidR="001B50DD" w:rsidRPr="00B01287">
              <w:rPr>
                <w:rStyle w:val="Hiperhivatkozs"/>
                <w:noProof/>
              </w:rPr>
              <w:t>4.1 A projekt megalapozása</w:t>
            </w:r>
            <w:r w:rsidR="001B50DD">
              <w:rPr>
                <w:noProof/>
                <w:webHidden/>
              </w:rPr>
              <w:tab/>
            </w:r>
            <w:r w:rsidR="001B50DD">
              <w:rPr>
                <w:noProof/>
                <w:webHidden/>
              </w:rPr>
              <w:fldChar w:fldCharType="begin"/>
            </w:r>
            <w:r w:rsidR="001B50DD">
              <w:rPr>
                <w:noProof/>
                <w:webHidden/>
              </w:rPr>
              <w:instrText xml:space="preserve"> PAGEREF _Toc151928456 \h </w:instrText>
            </w:r>
            <w:r w:rsidR="001B50DD">
              <w:rPr>
                <w:noProof/>
                <w:webHidden/>
              </w:rPr>
            </w:r>
            <w:r w:rsidR="001B50DD">
              <w:rPr>
                <w:noProof/>
                <w:webHidden/>
              </w:rPr>
              <w:fldChar w:fldCharType="separate"/>
            </w:r>
            <w:r w:rsidR="001B50DD">
              <w:rPr>
                <w:noProof/>
                <w:webHidden/>
              </w:rPr>
              <w:t>24</w:t>
            </w:r>
            <w:r w:rsidR="001B50DD">
              <w:rPr>
                <w:noProof/>
                <w:webHidden/>
              </w:rPr>
              <w:fldChar w:fldCharType="end"/>
            </w:r>
          </w:hyperlink>
        </w:p>
        <w:p w14:paraId="1C0F7359" w14:textId="09B4D1B8" w:rsidR="001B50DD" w:rsidRDefault="00000000">
          <w:pPr>
            <w:pStyle w:val="TJ1"/>
            <w:rPr>
              <w:rFonts w:asciiTheme="minorHAnsi" w:eastAsiaTheme="minorEastAsia" w:hAnsiTheme="minorHAnsi" w:cstheme="minorBidi"/>
              <w:b w:val="0"/>
              <w:noProof/>
              <w:sz w:val="22"/>
              <w:szCs w:val="22"/>
              <w:lang w:val="en-US"/>
            </w:rPr>
          </w:pPr>
          <w:hyperlink w:anchor="_Toc151928457" w:history="1">
            <w:r w:rsidR="001B50DD" w:rsidRPr="00B01287">
              <w:rPr>
                <w:rStyle w:val="Hiperhivatkozs"/>
                <w:noProof/>
              </w:rPr>
              <w:t>5 Felhasználói nézetek megvalósítása</w:t>
            </w:r>
            <w:r w:rsidR="001B50DD">
              <w:rPr>
                <w:noProof/>
                <w:webHidden/>
              </w:rPr>
              <w:tab/>
            </w:r>
            <w:r w:rsidR="001B50DD">
              <w:rPr>
                <w:noProof/>
                <w:webHidden/>
              </w:rPr>
              <w:fldChar w:fldCharType="begin"/>
            </w:r>
            <w:r w:rsidR="001B50DD">
              <w:rPr>
                <w:noProof/>
                <w:webHidden/>
              </w:rPr>
              <w:instrText xml:space="preserve"> PAGEREF _Toc151928457 \h </w:instrText>
            </w:r>
            <w:r w:rsidR="001B50DD">
              <w:rPr>
                <w:noProof/>
                <w:webHidden/>
              </w:rPr>
            </w:r>
            <w:r w:rsidR="001B50DD">
              <w:rPr>
                <w:noProof/>
                <w:webHidden/>
              </w:rPr>
              <w:fldChar w:fldCharType="separate"/>
            </w:r>
            <w:r w:rsidR="001B50DD">
              <w:rPr>
                <w:noProof/>
                <w:webHidden/>
              </w:rPr>
              <w:t>25</w:t>
            </w:r>
            <w:r w:rsidR="001B50DD">
              <w:rPr>
                <w:noProof/>
                <w:webHidden/>
              </w:rPr>
              <w:fldChar w:fldCharType="end"/>
            </w:r>
          </w:hyperlink>
        </w:p>
        <w:p w14:paraId="17C8E32B" w14:textId="3BD1BCFB" w:rsidR="001B50DD" w:rsidRDefault="00000000">
          <w:pPr>
            <w:pStyle w:val="TJ2"/>
            <w:tabs>
              <w:tab w:val="right" w:leader="dot" w:pos="9061"/>
            </w:tabs>
            <w:rPr>
              <w:rFonts w:asciiTheme="minorHAnsi" w:eastAsiaTheme="minorEastAsia" w:hAnsiTheme="minorHAnsi" w:cstheme="minorBidi"/>
              <w:noProof/>
              <w:sz w:val="22"/>
              <w:szCs w:val="22"/>
              <w:lang w:val="en-US"/>
            </w:rPr>
          </w:pPr>
          <w:hyperlink w:anchor="_Toc151928458" w:history="1">
            <w:r w:rsidR="001B50DD" w:rsidRPr="00B01287">
              <w:rPr>
                <w:rStyle w:val="Hiperhivatkozs"/>
                <w:noProof/>
              </w:rPr>
              <w:t>5.1 Általánosan a frontendről</w:t>
            </w:r>
            <w:r w:rsidR="001B50DD">
              <w:rPr>
                <w:noProof/>
                <w:webHidden/>
              </w:rPr>
              <w:tab/>
            </w:r>
            <w:r w:rsidR="001B50DD">
              <w:rPr>
                <w:noProof/>
                <w:webHidden/>
              </w:rPr>
              <w:fldChar w:fldCharType="begin"/>
            </w:r>
            <w:r w:rsidR="001B50DD">
              <w:rPr>
                <w:noProof/>
                <w:webHidden/>
              </w:rPr>
              <w:instrText xml:space="preserve"> PAGEREF _Toc151928458 \h </w:instrText>
            </w:r>
            <w:r w:rsidR="001B50DD">
              <w:rPr>
                <w:noProof/>
                <w:webHidden/>
              </w:rPr>
            </w:r>
            <w:r w:rsidR="001B50DD">
              <w:rPr>
                <w:noProof/>
                <w:webHidden/>
              </w:rPr>
              <w:fldChar w:fldCharType="separate"/>
            </w:r>
            <w:r w:rsidR="001B50DD">
              <w:rPr>
                <w:noProof/>
                <w:webHidden/>
              </w:rPr>
              <w:t>26</w:t>
            </w:r>
            <w:r w:rsidR="001B50DD">
              <w:rPr>
                <w:noProof/>
                <w:webHidden/>
              </w:rPr>
              <w:fldChar w:fldCharType="end"/>
            </w:r>
          </w:hyperlink>
        </w:p>
        <w:p w14:paraId="10BFA730" w14:textId="5552C780" w:rsidR="001B50DD" w:rsidRDefault="00000000">
          <w:pPr>
            <w:pStyle w:val="TJ3"/>
            <w:tabs>
              <w:tab w:val="right" w:leader="dot" w:pos="9061"/>
            </w:tabs>
            <w:rPr>
              <w:rFonts w:asciiTheme="minorHAnsi" w:eastAsiaTheme="minorEastAsia" w:hAnsiTheme="minorHAnsi" w:cstheme="minorBidi"/>
              <w:noProof/>
              <w:sz w:val="22"/>
              <w:szCs w:val="22"/>
              <w:lang w:val="en-US"/>
            </w:rPr>
          </w:pPr>
          <w:hyperlink w:anchor="_Toc151928459" w:history="1">
            <w:r w:rsidR="001B50DD" w:rsidRPr="00B01287">
              <w:rPr>
                <w:rStyle w:val="Hiperhivatkozs"/>
                <w:noProof/>
              </w:rPr>
              <w:t>5.1.1 Komponensek és csomagok</w:t>
            </w:r>
            <w:r w:rsidR="001B50DD">
              <w:rPr>
                <w:noProof/>
                <w:webHidden/>
              </w:rPr>
              <w:tab/>
            </w:r>
            <w:r w:rsidR="001B50DD">
              <w:rPr>
                <w:noProof/>
                <w:webHidden/>
              </w:rPr>
              <w:fldChar w:fldCharType="begin"/>
            </w:r>
            <w:r w:rsidR="001B50DD">
              <w:rPr>
                <w:noProof/>
                <w:webHidden/>
              </w:rPr>
              <w:instrText xml:space="preserve"> PAGEREF _Toc151928459 \h </w:instrText>
            </w:r>
            <w:r w:rsidR="001B50DD">
              <w:rPr>
                <w:noProof/>
                <w:webHidden/>
              </w:rPr>
            </w:r>
            <w:r w:rsidR="001B50DD">
              <w:rPr>
                <w:noProof/>
                <w:webHidden/>
              </w:rPr>
              <w:fldChar w:fldCharType="separate"/>
            </w:r>
            <w:r w:rsidR="001B50DD">
              <w:rPr>
                <w:noProof/>
                <w:webHidden/>
              </w:rPr>
              <w:t>26</w:t>
            </w:r>
            <w:r w:rsidR="001B50DD">
              <w:rPr>
                <w:noProof/>
                <w:webHidden/>
              </w:rPr>
              <w:fldChar w:fldCharType="end"/>
            </w:r>
          </w:hyperlink>
        </w:p>
        <w:p w14:paraId="237DA99E" w14:textId="38A766EA" w:rsidR="001B50DD" w:rsidRDefault="00000000">
          <w:pPr>
            <w:pStyle w:val="TJ3"/>
            <w:tabs>
              <w:tab w:val="right" w:leader="dot" w:pos="9061"/>
            </w:tabs>
            <w:rPr>
              <w:rFonts w:asciiTheme="minorHAnsi" w:eastAsiaTheme="minorEastAsia" w:hAnsiTheme="minorHAnsi" w:cstheme="minorBidi"/>
              <w:noProof/>
              <w:sz w:val="22"/>
              <w:szCs w:val="22"/>
              <w:lang w:val="en-US"/>
            </w:rPr>
          </w:pPr>
          <w:hyperlink w:anchor="_Toc151928460" w:history="1">
            <w:r w:rsidR="001B50DD" w:rsidRPr="00B01287">
              <w:rPr>
                <w:rStyle w:val="Hiperhivatkozs"/>
                <w:noProof/>
              </w:rPr>
              <w:t>5.1.2 Képek megjelenítése</w:t>
            </w:r>
            <w:r w:rsidR="001B50DD">
              <w:rPr>
                <w:noProof/>
                <w:webHidden/>
              </w:rPr>
              <w:tab/>
            </w:r>
            <w:r w:rsidR="001B50DD">
              <w:rPr>
                <w:noProof/>
                <w:webHidden/>
              </w:rPr>
              <w:fldChar w:fldCharType="begin"/>
            </w:r>
            <w:r w:rsidR="001B50DD">
              <w:rPr>
                <w:noProof/>
                <w:webHidden/>
              </w:rPr>
              <w:instrText xml:space="preserve"> PAGEREF _Toc151928460 \h </w:instrText>
            </w:r>
            <w:r w:rsidR="001B50DD">
              <w:rPr>
                <w:noProof/>
                <w:webHidden/>
              </w:rPr>
            </w:r>
            <w:r w:rsidR="001B50DD">
              <w:rPr>
                <w:noProof/>
                <w:webHidden/>
              </w:rPr>
              <w:fldChar w:fldCharType="separate"/>
            </w:r>
            <w:r w:rsidR="001B50DD">
              <w:rPr>
                <w:noProof/>
                <w:webHidden/>
              </w:rPr>
              <w:t>26</w:t>
            </w:r>
            <w:r w:rsidR="001B50DD">
              <w:rPr>
                <w:noProof/>
                <w:webHidden/>
              </w:rPr>
              <w:fldChar w:fldCharType="end"/>
            </w:r>
          </w:hyperlink>
        </w:p>
        <w:p w14:paraId="26E0C953" w14:textId="107DBDE1" w:rsidR="001B50DD" w:rsidRDefault="00000000">
          <w:pPr>
            <w:pStyle w:val="TJ3"/>
            <w:tabs>
              <w:tab w:val="right" w:leader="dot" w:pos="9061"/>
            </w:tabs>
            <w:rPr>
              <w:rFonts w:asciiTheme="minorHAnsi" w:eastAsiaTheme="minorEastAsia" w:hAnsiTheme="minorHAnsi" w:cstheme="minorBidi"/>
              <w:noProof/>
              <w:sz w:val="22"/>
              <w:szCs w:val="22"/>
              <w:lang w:val="en-US"/>
            </w:rPr>
          </w:pPr>
          <w:hyperlink w:anchor="_Toc151928461" w:history="1">
            <w:r w:rsidR="001B50DD" w:rsidRPr="00B01287">
              <w:rPr>
                <w:rStyle w:val="Hiperhivatkozs"/>
                <w:noProof/>
              </w:rPr>
              <w:t>5.1.3 Betöltési animáció</w:t>
            </w:r>
            <w:r w:rsidR="001B50DD">
              <w:rPr>
                <w:noProof/>
                <w:webHidden/>
              </w:rPr>
              <w:tab/>
            </w:r>
            <w:r w:rsidR="001B50DD">
              <w:rPr>
                <w:noProof/>
                <w:webHidden/>
              </w:rPr>
              <w:fldChar w:fldCharType="begin"/>
            </w:r>
            <w:r w:rsidR="001B50DD">
              <w:rPr>
                <w:noProof/>
                <w:webHidden/>
              </w:rPr>
              <w:instrText xml:space="preserve"> PAGEREF _Toc151928461 \h </w:instrText>
            </w:r>
            <w:r w:rsidR="001B50DD">
              <w:rPr>
                <w:noProof/>
                <w:webHidden/>
              </w:rPr>
            </w:r>
            <w:r w:rsidR="001B50DD">
              <w:rPr>
                <w:noProof/>
                <w:webHidden/>
              </w:rPr>
              <w:fldChar w:fldCharType="separate"/>
            </w:r>
            <w:r w:rsidR="001B50DD">
              <w:rPr>
                <w:noProof/>
                <w:webHidden/>
              </w:rPr>
              <w:t>27</w:t>
            </w:r>
            <w:r w:rsidR="001B50DD">
              <w:rPr>
                <w:noProof/>
                <w:webHidden/>
              </w:rPr>
              <w:fldChar w:fldCharType="end"/>
            </w:r>
          </w:hyperlink>
        </w:p>
        <w:p w14:paraId="18982E1A" w14:textId="17BFB223" w:rsidR="001B50DD" w:rsidRDefault="00000000">
          <w:pPr>
            <w:pStyle w:val="TJ2"/>
            <w:tabs>
              <w:tab w:val="right" w:leader="dot" w:pos="9061"/>
            </w:tabs>
            <w:rPr>
              <w:rFonts w:asciiTheme="minorHAnsi" w:eastAsiaTheme="minorEastAsia" w:hAnsiTheme="minorHAnsi" w:cstheme="minorBidi"/>
              <w:noProof/>
              <w:sz w:val="22"/>
              <w:szCs w:val="22"/>
              <w:lang w:val="en-US"/>
            </w:rPr>
          </w:pPr>
          <w:hyperlink w:anchor="_Toc151928462" w:history="1">
            <w:r w:rsidR="001B50DD" w:rsidRPr="00B01287">
              <w:rPr>
                <w:rStyle w:val="Hiperhivatkozs"/>
                <w:noProof/>
              </w:rPr>
              <w:t>5.2 Rendelési folyamat lebonyolítása</w:t>
            </w:r>
            <w:r w:rsidR="001B50DD">
              <w:rPr>
                <w:noProof/>
                <w:webHidden/>
              </w:rPr>
              <w:tab/>
            </w:r>
            <w:r w:rsidR="001B50DD">
              <w:rPr>
                <w:noProof/>
                <w:webHidden/>
              </w:rPr>
              <w:fldChar w:fldCharType="begin"/>
            </w:r>
            <w:r w:rsidR="001B50DD">
              <w:rPr>
                <w:noProof/>
                <w:webHidden/>
              </w:rPr>
              <w:instrText xml:space="preserve"> PAGEREF _Toc151928462 \h </w:instrText>
            </w:r>
            <w:r w:rsidR="001B50DD">
              <w:rPr>
                <w:noProof/>
                <w:webHidden/>
              </w:rPr>
            </w:r>
            <w:r w:rsidR="001B50DD">
              <w:rPr>
                <w:noProof/>
                <w:webHidden/>
              </w:rPr>
              <w:fldChar w:fldCharType="separate"/>
            </w:r>
            <w:r w:rsidR="001B50DD">
              <w:rPr>
                <w:noProof/>
                <w:webHidden/>
              </w:rPr>
              <w:t>28</w:t>
            </w:r>
            <w:r w:rsidR="001B50DD">
              <w:rPr>
                <w:noProof/>
                <w:webHidden/>
              </w:rPr>
              <w:fldChar w:fldCharType="end"/>
            </w:r>
          </w:hyperlink>
        </w:p>
        <w:p w14:paraId="212D50B9" w14:textId="72235EAF" w:rsidR="001B50DD" w:rsidRDefault="00000000">
          <w:pPr>
            <w:pStyle w:val="TJ2"/>
            <w:tabs>
              <w:tab w:val="right" w:leader="dot" w:pos="9061"/>
            </w:tabs>
            <w:rPr>
              <w:rFonts w:asciiTheme="minorHAnsi" w:eastAsiaTheme="minorEastAsia" w:hAnsiTheme="minorHAnsi" w:cstheme="minorBidi"/>
              <w:noProof/>
              <w:sz w:val="22"/>
              <w:szCs w:val="22"/>
              <w:lang w:val="en-US"/>
            </w:rPr>
          </w:pPr>
          <w:hyperlink w:anchor="_Toc151928463" w:history="1">
            <w:r w:rsidR="001B50DD" w:rsidRPr="00B01287">
              <w:rPr>
                <w:rStyle w:val="Hiperhivatkozs"/>
                <w:noProof/>
              </w:rPr>
              <w:t>5.3 Főoldal</w:t>
            </w:r>
            <w:r w:rsidR="001B50DD">
              <w:rPr>
                <w:noProof/>
                <w:webHidden/>
              </w:rPr>
              <w:tab/>
            </w:r>
            <w:r w:rsidR="001B50DD">
              <w:rPr>
                <w:noProof/>
                <w:webHidden/>
              </w:rPr>
              <w:fldChar w:fldCharType="begin"/>
            </w:r>
            <w:r w:rsidR="001B50DD">
              <w:rPr>
                <w:noProof/>
                <w:webHidden/>
              </w:rPr>
              <w:instrText xml:space="preserve"> PAGEREF _Toc151928463 \h </w:instrText>
            </w:r>
            <w:r w:rsidR="001B50DD">
              <w:rPr>
                <w:noProof/>
                <w:webHidden/>
              </w:rPr>
            </w:r>
            <w:r w:rsidR="001B50DD">
              <w:rPr>
                <w:noProof/>
                <w:webHidden/>
              </w:rPr>
              <w:fldChar w:fldCharType="separate"/>
            </w:r>
            <w:r w:rsidR="001B50DD">
              <w:rPr>
                <w:noProof/>
                <w:webHidden/>
              </w:rPr>
              <w:t>28</w:t>
            </w:r>
            <w:r w:rsidR="001B50DD">
              <w:rPr>
                <w:noProof/>
                <w:webHidden/>
              </w:rPr>
              <w:fldChar w:fldCharType="end"/>
            </w:r>
          </w:hyperlink>
        </w:p>
        <w:p w14:paraId="627E824D" w14:textId="4E562189" w:rsidR="001B50DD" w:rsidRDefault="00000000">
          <w:pPr>
            <w:pStyle w:val="TJ2"/>
            <w:tabs>
              <w:tab w:val="right" w:leader="dot" w:pos="9061"/>
            </w:tabs>
            <w:rPr>
              <w:rFonts w:asciiTheme="minorHAnsi" w:eastAsiaTheme="minorEastAsia" w:hAnsiTheme="minorHAnsi" w:cstheme="minorBidi"/>
              <w:noProof/>
              <w:sz w:val="22"/>
              <w:szCs w:val="22"/>
              <w:lang w:val="en-US"/>
            </w:rPr>
          </w:pPr>
          <w:hyperlink w:anchor="_Toc151928464" w:history="1">
            <w:r w:rsidR="001B50DD" w:rsidRPr="00B01287">
              <w:rPr>
                <w:rStyle w:val="Hiperhivatkozs"/>
                <w:noProof/>
              </w:rPr>
              <w:t>5.4 Regisztráció vásárlóknak</w:t>
            </w:r>
            <w:r w:rsidR="001B50DD">
              <w:rPr>
                <w:noProof/>
                <w:webHidden/>
              </w:rPr>
              <w:tab/>
            </w:r>
            <w:r w:rsidR="001B50DD">
              <w:rPr>
                <w:noProof/>
                <w:webHidden/>
              </w:rPr>
              <w:fldChar w:fldCharType="begin"/>
            </w:r>
            <w:r w:rsidR="001B50DD">
              <w:rPr>
                <w:noProof/>
                <w:webHidden/>
              </w:rPr>
              <w:instrText xml:space="preserve"> PAGEREF _Toc151928464 \h </w:instrText>
            </w:r>
            <w:r w:rsidR="001B50DD">
              <w:rPr>
                <w:noProof/>
                <w:webHidden/>
              </w:rPr>
            </w:r>
            <w:r w:rsidR="001B50DD">
              <w:rPr>
                <w:noProof/>
                <w:webHidden/>
              </w:rPr>
              <w:fldChar w:fldCharType="separate"/>
            </w:r>
            <w:r w:rsidR="001B50DD">
              <w:rPr>
                <w:noProof/>
                <w:webHidden/>
              </w:rPr>
              <w:t>29</w:t>
            </w:r>
            <w:r w:rsidR="001B50DD">
              <w:rPr>
                <w:noProof/>
                <w:webHidden/>
              </w:rPr>
              <w:fldChar w:fldCharType="end"/>
            </w:r>
          </w:hyperlink>
        </w:p>
        <w:p w14:paraId="2A59AD8C" w14:textId="5335F5B4" w:rsidR="001B50DD" w:rsidRDefault="00000000">
          <w:pPr>
            <w:pStyle w:val="TJ2"/>
            <w:tabs>
              <w:tab w:val="right" w:leader="dot" w:pos="9061"/>
            </w:tabs>
            <w:rPr>
              <w:rFonts w:asciiTheme="minorHAnsi" w:eastAsiaTheme="minorEastAsia" w:hAnsiTheme="minorHAnsi" w:cstheme="minorBidi"/>
              <w:noProof/>
              <w:sz w:val="22"/>
              <w:szCs w:val="22"/>
              <w:lang w:val="en-US"/>
            </w:rPr>
          </w:pPr>
          <w:hyperlink w:anchor="_Toc151928465" w:history="1">
            <w:r w:rsidR="001B50DD" w:rsidRPr="00B01287">
              <w:rPr>
                <w:rStyle w:val="Hiperhivatkozs"/>
                <w:noProof/>
              </w:rPr>
              <w:t>5.5 Regisztráció kereskedőknek</w:t>
            </w:r>
            <w:r w:rsidR="001B50DD">
              <w:rPr>
                <w:noProof/>
                <w:webHidden/>
              </w:rPr>
              <w:tab/>
            </w:r>
            <w:r w:rsidR="001B50DD">
              <w:rPr>
                <w:noProof/>
                <w:webHidden/>
              </w:rPr>
              <w:fldChar w:fldCharType="begin"/>
            </w:r>
            <w:r w:rsidR="001B50DD">
              <w:rPr>
                <w:noProof/>
                <w:webHidden/>
              </w:rPr>
              <w:instrText xml:space="preserve"> PAGEREF _Toc151928465 \h </w:instrText>
            </w:r>
            <w:r w:rsidR="001B50DD">
              <w:rPr>
                <w:noProof/>
                <w:webHidden/>
              </w:rPr>
            </w:r>
            <w:r w:rsidR="001B50DD">
              <w:rPr>
                <w:noProof/>
                <w:webHidden/>
              </w:rPr>
              <w:fldChar w:fldCharType="separate"/>
            </w:r>
            <w:r w:rsidR="001B50DD">
              <w:rPr>
                <w:noProof/>
                <w:webHidden/>
              </w:rPr>
              <w:t>30</w:t>
            </w:r>
            <w:r w:rsidR="001B50DD">
              <w:rPr>
                <w:noProof/>
                <w:webHidden/>
              </w:rPr>
              <w:fldChar w:fldCharType="end"/>
            </w:r>
          </w:hyperlink>
        </w:p>
        <w:p w14:paraId="4D63AB13" w14:textId="052966E2" w:rsidR="001B50DD" w:rsidRDefault="00000000">
          <w:pPr>
            <w:pStyle w:val="TJ2"/>
            <w:tabs>
              <w:tab w:val="right" w:leader="dot" w:pos="9061"/>
            </w:tabs>
            <w:rPr>
              <w:rFonts w:asciiTheme="minorHAnsi" w:eastAsiaTheme="minorEastAsia" w:hAnsiTheme="minorHAnsi" w:cstheme="minorBidi"/>
              <w:noProof/>
              <w:sz w:val="22"/>
              <w:szCs w:val="22"/>
              <w:lang w:val="en-US"/>
            </w:rPr>
          </w:pPr>
          <w:hyperlink w:anchor="_Toc151928466" w:history="1">
            <w:r w:rsidR="001B50DD" w:rsidRPr="00B01287">
              <w:rPr>
                <w:rStyle w:val="Hiperhivatkozs"/>
                <w:noProof/>
              </w:rPr>
              <w:t>5.6 Bejelentkezés</w:t>
            </w:r>
            <w:r w:rsidR="001B50DD">
              <w:rPr>
                <w:noProof/>
                <w:webHidden/>
              </w:rPr>
              <w:tab/>
            </w:r>
            <w:r w:rsidR="001B50DD">
              <w:rPr>
                <w:noProof/>
                <w:webHidden/>
              </w:rPr>
              <w:fldChar w:fldCharType="begin"/>
            </w:r>
            <w:r w:rsidR="001B50DD">
              <w:rPr>
                <w:noProof/>
                <w:webHidden/>
              </w:rPr>
              <w:instrText xml:space="preserve"> PAGEREF _Toc151928466 \h </w:instrText>
            </w:r>
            <w:r w:rsidR="001B50DD">
              <w:rPr>
                <w:noProof/>
                <w:webHidden/>
              </w:rPr>
            </w:r>
            <w:r w:rsidR="001B50DD">
              <w:rPr>
                <w:noProof/>
                <w:webHidden/>
              </w:rPr>
              <w:fldChar w:fldCharType="separate"/>
            </w:r>
            <w:r w:rsidR="001B50DD">
              <w:rPr>
                <w:noProof/>
                <w:webHidden/>
              </w:rPr>
              <w:t>30</w:t>
            </w:r>
            <w:r w:rsidR="001B50DD">
              <w:rPr>
                <w:noProof/>
                <w:webHidden/>
              </w:rPr>
              <w:fldChar w:fldCharType="end"/>
            </w:r>
          </w:hyperlink>
        </w:p>
        <w:p w14:paraId="03A6E23B" w14:textId="33ADBA62" w:rsidR="001B50DD" w:rsidRDefault="00000000">
          <w:pPr>
            <w:pStyle w:val="TJ2"/>
            <w:tabs>
              <w:tab w:val="right" w:leader="dot" w:pos="9061"/>
            </w:tabs>
            <w:rPr>
              <w:rFonts w:asciiTheme="minorHAnsi" w:eastAsiaTheme="minorEastAsia" w:hAnsiTheme="minorHAnsi" w:cstheme="minorBidi"/>
              <w:noProof/>
              <w:sz w:val="22"/>
              <w:szCs w:val="22"/>
              <w:lang w:val="en-US"/>
            </w:rPr>
          </w:pPr>
          <w:hyperlink w:anchor="_Toc151928467" w:history="1">
            <w:r w:rsidR="001B50DD" w:rsidRPr="00B01287">
              <w:rPr>
                <w:rStyle w:val="Hiperhivatkozs"/>
                <w:noProof/>
              </w:rPr>
              <w:t>5.7 Kereskedő oldalának nézete</w:t>
            </w:r>
            <w:r w:rsidR="001B50DD">
              <w:rPr>
                <w:noProof/>
                <w:webHidden/>
              </w:rPr>
              <w:tab/>
            </w:r>
            <w:r w:rsidR="001B50DD">
              <w:rPr>
                <w:noProof/>
                <w:webHidden/>
              </w:rPr>
              <w:fldChar w:fldCharType="begin"/>
            </w:r>
            <w:r w:rsidR="001B50DD">
              <w:rPr>
                <w:noProof/>
                <w:webHidden/>
              </w:rPr>
              <w:instrText xml:space="preserve"> PAGEREF _Toc151928467 \h </w:instrText>
            </w:r>
            <w:r w:rsidR="001B50DD">
              <w:rPr>
                <w:noProof/>
                <w:webHidden/>
              </w:rPr>
            </w:r>
            <w:r w:rsidR="001B50DD">
              <w:rPr>
                <w:noProof/>
                <w:webHidden/>
              </w:rPr>
              <w:fldChar w:fldCharType="separate"/>
            </w:r>
            <w:r w:rsidR="001B50DD">
              <w:rPr>
                <w:noProof/>
                <w:webHidden/>
              </w:rPr>
              <w:t>31</w:t>
            </w:r>
            <w:r w:rsidR="001B50DD">
              <w:rPr>
                <w:noProof/>
                <w:webHidden/>
              </w:rPr>
              <w:fldChar w:fldCharType="end"/>
            </w:r>
          </w:hyperlink>
        </w:p>
        <w:p w14:paraId="34419B3F" w14:textId="3167101C" w:rsidR="001B50DD" w:rsidRDefault="00000000">
          <w:pPr>
            <w:pStyle w:val="TJ2"/>
            <w:tabs>
              <w:tab w:val="right" w:leader="dot" w:pos="9061"/>
            </w:tabs>
            <w:rPr>
              <w:rFonts w:asciiTheme="minorHAnsi" w:eastAsiaTheme="minorEastAsia" w:hAnsiTheme="minorHAnsi" w:cstheme="minorBidi"/>
              <w:noProof/>
              <w:sz w:val="22"/>
              <w:szCs w:val="22"/>
              <w:lang w:val="en-US"/>
            </w:rPr>
          </w:pPr>
          <w:hyperlink w:anchor="_Toc151928468" w:history="1">
            <w:r w:rsidR="001B50DD" w:rsidRPr="00B01287">
              <w:rPr>
                <w:rStyle w:val="Hiperhivatkozs"/>
                <w:noProof/>
              </w:rPr>
              <w:t>5.8 Rendelés összegzése</w:t>
            </w:r>
            <w:r w:rsidR="001B50DD">
              <w:rPr>
                <w:noProof/>
                <w:webHidden/>
              </w:rPr>
              <w:tab/>
            </w:r>
            <w:r w:rsidR="001B50DD">
              <w:rPr>
                <w:noProof/>
                <w:webHidden/>
              </w:rPr>
              <w:fldChar w:fldCharType="begin"/>
            </w:r>
            <w:r w:rsidR="001B50DD">
              <w:rPr>
                <w:noProof/>
                <w:webHidden/>
              </w:rPr>
              <w:instrText xml:space="preserve"> PAGEREF _Toc151928468 \h </w:instrText>
            </w:r>
            <w:r w:rsidR="001B50DD">
              <w:rPr>
                <w:noProof/>
                <w:webHidden/>
              </w:rPr>
            </w:r>
            <w:r w:rsidR="001B50DD">
              <w:rPr>
                <w:noProof/>
                <w:webHidden/>
              </w:rPr>
              <w:fldChar w:fldCharType="separate"/>
            </w:r>
            <w:r w:rsidR="001B50DD">
              <w:rPr>
                <w:noProof/>
                <w:webHidden/>
              </w:rPr>
              <w:t>32</w:t>
            </w:r>
            <w:r w:rsidR="001B50DD">
              <w:rPr>
                <w:noProof/>
                <w:webHidden/>
              </w:rPr>
              <w:fldChar w:fldCharType="end"/>
            </w:r>
          </w:hyperlink>
        </w:p>
        <w:p w14:paraId="53ED8100" w14:textId="6B5CE1BE" w:rsidR="001B50DD" w:rsidRDefault="00000000">
          <w:pPr>
            <w:pStyle w:val="TJ2"/>
            <w:tabs>
              <w:tab w:val="right" w:leader="dot" w:pos="9061"/>
            </w:tabs>
            <w:rPr>
              <w:rFonts w:asciiTheme="minorHAnsi" w:eastAsiaTheme="minorEastAsia" w:hAnsiTheme="minorHAnsi" w:cstheme="minorBidi"/>
              <w:noProof/>
              <w:sz w:val="22"/>
              <w:szCs w:val="22"/>
              <w:lang w:val="en-US"/>
            </w:rPr>
          </w:pPr>
          <w:hyperlink w:anchor="_Toc151928469" w:history="1">
            <w:r w:rsidR="001B50DD" w:rsidRPr="00B01287">
              <w:rPr>
                <w:rStyle w:val="Hiperhivatkozs"/>
                <w:noProof/>
              </w:rPr>
              <w:t>5.9 Fizetés integráció</w:t>
            </w:r>
            <w:r w:rsidR="001B50DD">
              <w:rPr>
                <w:noProof/>
                <w:webHidden/>
              </w:rPr>
              <w:tab/>
            </w:r>
            <w:r w:rsidR="001B50DD">
              <w:rPr>
                <w:noProof/>
                <w:webHidden/>
              </w:rPr>
              <w:fldChar w:fldCharType="begin"/>
            </w:r>
            <w:r w:rsidR="001B50DD">
              <w:rPr>
                <w:noProof/>
                <w:webHidden/>
              </w:rPr>
              <w:instrText xml:space="preserve"> PAGEREF _Toc151928469 \h </w:instrText>
            </w:r>
            <w:r w:rsidR="001B50DD">
              <w:rPr>
                <w:noProof/>
                <w:webHidden/>
              </w:rPr>
            </w:r>
            <w:r w:rsidR="001B50DD">
              <w:rPr>
                <w:noProof/>
                <w:webHidden/>
              </w:rPr>
              <w:fldChar w:fldCharType="separate"/>
            </w:r>
            <w:r w:rsidR="001B50DD">
              <w:rPr>
                <w:noProof/>
                <w:webHidden/>
              </w:rPr>
              <w:t>32</w:t>
            </w:r>
            <w:r w:rsidR="001B50DD">
              <w:rPr>
                <w:noProof/>
                <w:webHidden/>
              </w:rPr>
              <w:fldChar w:fldCharType="end"/>
            </w:r>
          </w:hyperlink>
        </w:p>
        <w:p w14:paraId="597AB0EB" w14:textId="2F1A92C3" w:rsidR="001B50DD" w:rsidRDefault="00000000">
          <w:pPr>
            <w:pStyle w:val="TJ2"/>
            <w:tabs>
              <w:tab w:val="right" w:leader="dot" w:pos="9061"/>
            </w:tabs>
            <w:rPr>
              <w:rFonts w:asciiTheme="minorHAnsi" w:eastAsiaTheme="minorEastAsia" w:hAnsiTheme="minorHAnsi" w:cstheme="minorBidi"/>
              <w:noProof/>
              <w:sz w:val="22"/>
              <w:szCs w:val="22"/>
              <w:lang w:val="en-US"/>
            </w:rPr>
          </w:pPr>
          <w:hyperlink w:anchor="_Toc151928470" w:history="1">
            <w:r w:rsidR="001B50DD" w:rsidRPr="00B01287">
              <w:rPr>
                <w:rStyle w:val="Hiperhivatkozs"/>
                <w:noProof/>
              </w:rPr>
              <w:t>5.10 Rendelés állapotának követése</w:t>
            </w:r>
            <w:r w:rsidR="001B50DD">
              <w:rPr>
                <w:noProof/>
                <w:webHidden/>
              </w:rPr>
              <w:tab/>
            </w:r>
            <w:r w:rsidR="001B50DD">
              <w:rPr>
                <w:noProof/>
                <w:webHidden/>
              </w:rPr>
              <w:fldChar w:fldCharType="begin"/>
            </w:r>
            <w:r w:rsidR="001B50DD">
              <w:rPr>
                <w:noProof/>
                <w:webHidden/>
              </w:rPr>
              <w:instrText xml:space="preserve"> PAGEREF _Toc151928470 \h </w:instrText>
            </w:r>
            <w:r w:rsidR="001B50DD">
              <w:rPr>
                <w:noProof/>
                <w:webHidden/>
              </w:rPr>
            </w:r>
            <w:r w:rsidR="001B50DD">
              <w:rPr>
                <w:noProof/>
                <w:webHidden/>
              </w:rPr>
              <w:fldChar w:fldCharType="separate"/>
            </w:r>
            <w:r w:rsidR="001B50DD">
              <w:rPr>
                <w:noProof/>
                <w:webHidden/>
              </w:rPr>
              <w:t>33</w:t>
            </w:r>
            <w:r w:rsidR="001B50DD">
              <w:rPr>
                <w:noProof/>
                <w:webHidden/>
              </w:rPr>
              <w:fldChar w:fldCharType="end"/>
            </w:r>
          </w:hyperlink>
        </w:p>
        <w:p w14:paraId="52E211FE" w14:textId="0D981584" w:rsidR="001B50DD" w:rsidRDefault="00000000">
          <w:pPr>
            <w:pStyle w:val="TJ2"/>
            <w:tabs>
              <w:tab w:val="right" w:leader="dot" w:pos="9061"/>
            </w:tabs>
            <w:rPr>
              <w:rFonts w:asciiTheme="minorHAnsi" w:eastAsiaTheme="minorEastAsia" w:hAnsiTheme="minorHAnsi" w:cstheme="minorBidi"/>
              <w:noProof/>
              <w:sz w:val="22"/>
              <w:szCs w:val="22"/>
              <w:lang w:val="en-US"/>
            </w:rPr>
          </w:pPr>
          <w:hyperlink w:anchor="_Toc151928471" w:history="1">
            <w:r w:rsidR="001B50DD" w:rsidRPr="00B01287">
              <w:rPr>
                <w:rStyle w:val="Hiperhivatkozs"/>
                <w:noProof/>
              </w:rPr>
              <w:t>5.11 Termékek hozzáadása a kereskedőkhöz</w:t>
            </w:r>
            <w:r w:rsidR="001B50DD">
              <w:rPr>
                <w:noProof/>
                <w:webHidden/>
              </w:rPr>
              <w:tab/>
            </w:r>
            <w:r w:rsidR="001B50DD">
              <w:rPr>
                <w:noProof/>
                <w:webHidden/>
              </w:rPr>
              <w:fldChar w:fldCharType="begin"/>
            </w:r>
            <w:r w:rsidR="001B50DD">
              <w:rPr>
                <w:noProof/>
                <w:webHidden/>
              </w:rPr>
              <w:instrText xml:space="preserve"> PAGEREF _Toc151928471 \h </w:instrText>
            </w:r>
            <w:r w:rsidR="001B50DD">
              <w:rPr>
                <w:noProof/>
                <w:webHidden/>
              </w:rPr>
            </w:r>
            <w:r w:rsidR="001B50DD">
              <w:rPr>
                <w:noProof/>
                <w:webHidden/>
              </w:rPr>
              <w:fldChar w:fldCharType="separate"/>
            </w:r>
            <w:r w:rsidR="001B50DD">
              <w:rPr>
                <w:noProof/>
                <w:webHidden/>
              </w:rPr>
              <w:t>34</w:t>
            </w:r>
            <w:r w:rsidR="001B50DD">
              <w:rPr>
                <w:noProof/>
                <w:webHidden/>
              </w:rPr>
              <w:fldChar w:fldCharType="end"/>
            </w:r>
          </w:hyperlink>
        </w:p>
        <w:p w14:paraId="45D92952" w14:textId="0471165D" w:rsidR="001B50DD" w:rsidRDefault="00000000">
          <w:pPr>
            <w:pStyle w:val="TJ2"/>
            <w:tabs>
              <w:tab w:val="right" w:leader="dot" w:pos="9061"/>
            </w:tabs>
            <w:rPr>
              <w:rFonts w:asciiTheme="minorHAnsi" w:eastAsiaTheme="minorEastAsia" w:hAnsiTheme="minorHAnsi" w:cstheme="minorBidi"/>
              <w:noProof/>
              <w:sz w:val="22"/>
              <w:szCs w:val="22"/>
              <w:lang w:val="en-US"/>
            </w:rPr>
          </w:pPr>
          <w:hyperlink w:anchor="_Toc151928472" w:history="1">
            <w:r w:rsidR="001B50DD" w:rsidRPr="00B01287">
              <w:rPr>
                <w:rStyle w:val="Hiperhivatkozs"/>
                <w:noProof/>
              </w:rPr>
              <w:t>5.12 Rendelések állapotának menedzselése</w:t>
            </w:r>
            <w:r w:rsidR="001B50DD">
              <w:rPr>
                <w:noProof/>
                <w:webHidden/>
              </w:rPr>
              <w:tab/>
            </w:r>
            <w:r w:rsidR="001B50DD">
              <w:rPr>
                <w:noProof/>
                <w:webHidden/>
              </w:rPr>
              <w:fldChar w:fldCharType="begin"/>
            </w:r>
            <w:r w:rsidR="001B50DD">
              <w:rPr>
                <w:noProof/>
                <w:webHidden/>
              </w:rPr>
              <w:instrText xml:space="preserve"> PAGEREF _Toc151928472 \h </w:instrText>
            </w:r>
            <w:r w:rsidR="001B50DD">
              <w:rPr>
                <w:noProof/>
                <w:webHidden/>
              </w:rPr>
            </w:r>
            <w:r w:rsidR="001B50DD">
              <w:rPr>
                <w:noProof/>
                <w:webHidden/>
              </w:rPr>
              <w:fldChar w:fldCharType="separate"/>
            </w:r>
            <w:r w:rsidR="001B50DD">
              <w:rPr>
                <w:noProof/>
                <w:webHidden/>
              </w:rPr>
              <w:t>34</w:t>
            </w:r>
            <w:r w:rsidR="001B50DD">
              <w:rPr>
                <w:noProof/>
                <w:webHidden/>
              </w:rPr>
              <w:fldChar w:fldCharType="end"/>
            </w:r>
          </w:hyperlink>
        </w:p>
        <w:p w14:paraId="371305C8" w14:textId="7A0CF9F8" w:rsidR="001B50DD" w:rsidRDefault="00000000">
          <w:pPr>
            <w:pStyle w:val="TJ2"/>
            <w:tabs>
              <w:tab w:val="right" w:leader="dot" w:pos="9061"/>
            </w:tabs>
            <w:rPr>
              <w:rFonts w:asciiTheme="minorHAnsi" w:eastAsiaTheme="minorEastAsia" w:hAnsiTheme="minorHAnsi" w:cstheme="minorBidi"/>
              <w:noProof/>
              <w:sz w:val="22"/>
              <w:szCs w:val="22"/>
              <w:lang w:val="en-US"/>
            </w:rPr>
          </w:pPr>
          <w:hyperlink w:anchor="_Toc151928473" w:history="1">
            <w:r w:rsidR="001B50DD" w:rsidRPr="00B01287">
              <w:rPr>
                <w:rStyle w:val="Hiperhivatkozs"/>
                <w:noProof/>
              </w:rPr>
              <w:t>5.13 Profilkép feltöltése</w:t>
            </w:r>
            <w:r w:rsidR="001B50DD">
              <w:rPr>
                <w:noProof/>
                <w:webHidden/>
              </w:rPr>
              <w:tab/>
            </w:r>
            <w:r w:rsidR="001B50DD">
              <w:rPr>
                <w:noProof/>
                <w:webHidden/>
              </w:rPr>
              <w:fldChar w:fldCharType="begin"/>
            </w:r>
            <w:r w:rsidR="001B50DD">
              <w:rPr>
                <w:noProof/>
                <w:webHidden/>
              </w:rPr>
              <w:instrText xml:space="preserve"> PAGEREF _Toc151928473 \h </w:instrText>
            </w:r>
            <w:r w:rsidR="001B50DD">
              <w:rPr>
                <w:noProof/>
                <w:webHidden/>
              </w:rPr>
            </w:r>
            <w:r w:rsidR="001B50DD">
              <w:rPr>
                <w:noProof/>
                <w:webHidden/>
              </w:rPr>
              <w:fldChar w:fldCharType="separate"/>
            </w:r>
            <w:r w:rsidR="001B50DD">
              <w:rPr>
                <w:noProof/>
                <w:webHidden/>
              </w:rPr>
              <w:t>35</w:t>
            </w:r>
            <w:r w:rsidR="001B50DD">
              <w:rPr>
                <w:noProof/>
                <w:webHidden/>
              </w:rPr>
              <w:fldChar w:fldCharType="end"/>
            </w:r>
          </w:hyperlink>
        </w:p>
        <w:p w14:paraId="6FD19F12" w14:textId="4CFD1222" w:rsidR="001B50DD" w:rsidRDefault="00000000">
          <w:pPr>
            <w:pStyle w:val="TJ2"/>
            <w:tabs>
              <w:tab w:val="right" w:leader="dot" w:pos="9061"/>
            </w:tabs>
            <w:rPr>
              <w:rFonts w:asciiTheme="minorHAnsi" w:eastAsiaTheme="minorEastAsia" w:hAnsiTheme="minorHAnsi" w:cstheme="minorBidi"/>
              <w:noProof/>
              <w:sz w:val="22"/>
              <w:szCs w:val="22"/>
              <w:lang w:val="en-US"/>
            </w:rPr>
          </w:pPr>
          <w:hyperlink w:anchor="_Toc151928474" w:history="1">
            <w:r w:rsidR="001B50DD" w:rsidRPr="00B01287">
              <w:rPr>
                <w:rStyle w:val="Hiperhivatkozs"/>
                <w:noProof/>
              </w:rPr>
              <w:t>5.14 Elfelejtett jelszó</w:t>
            </w:r>
            <w:r w:rsidR="001B50DD">
              <w:rPr>
                <w:noProof/>
                <w:webHidden/>
              </w:rPr>
              <w:tab/>
            </w:r>
            <w:r w:rsidR="001B50DD">
              <w:rPr>
                <w:noProof/>
                <w:webHidden/>
              </w:rPr>
              <w:fldChar w:fldCharType="begin"/>
            </w:r>
            <w:r w:rsidR="001B50DD">
              <w:rPr>
                <w:noProof/>
                <w:webHidden/>
              </w:rPr>
              <w:instrText xml:space="preserve"> PAGEREF _Toc151928474 \h </w:instrText>
            </w:r>
            <w:r w:rsidR="001B50DD">
              <w:rPr>
                <w:noProof/>
                <w:webHidden/>
              </w:rPr>
            </w:r>
            <w:r w:rsidR="001B50DD">
              <w:rPr>
                <w:noProof/>
                <w:webHidden/>
              </w:rPr>
              <w:fldChar w:fldCharType="separate"/>
            </w:r>
            <w:r w:rsidR="001B50DD">
              <w:rPr>
                <w:noProof/>
                <w:webHidden/>
              </w:rPr>
              <w:t>36</w:t>
            </w:r>
            <w:r w:rsidR="001B50DD">
              <w:rPr>
                <w:noProof/>
                <w:webHidden/>
              </w:rPr>
              <w:fldChar w:fldCharType="end"/>
            </w:r>
          </w:hyperlink>
        </w:p>
        <w:p w14:paraId="57D07870" w14:textId="0F9478E8" w:rsidR="001B50DD" w:rsidRDefault="00000000">
          <w:pPr>
            <w:pStyle w:val="TJ2"/>
            <w:tabs>
              <w:tab w:val="right" w:leader="dot" w:pos="9061"/>
            </w:tabs>
            <w:rPr>
              <w:rFonts w:asciiTheme="minorHAnsi" w:eastAsiaTheme="minorEastAsia" w:hAnsiTheme="minorHAnsi" w:cstheme="minorBidi"/>
              <w:noProof/>
              <w:sz w:val="22"/>
              <w:szCs w:val="22"/>
              <w:lang w:val="en-US"/>
            </w:rPr>
          </w:pPr>
          <w:hyperlink w:anchor="_Toc151928475" w:history="1">
            <w:r w:rsidR="001B50DD" w:rsidRPr="00B01287">
              <w:rPr>
                <w:rStyle w:val="Hiperhivatkozs"/>
                <w:noProof/>
              </w:rPr>
              <w:t>5.15 Admin felület</w:t>
            </w:r>
            <w:r w:rsidR="001B50DD">
              <w:rPr>
                <w:noProof/>
                <w:webHidden/>
              </w:rPr>
              <w:tab/>
            </w:r>
            <w:r w:rsidR="001B50DD">
              <w:rPr>
                <w:noProof/>
                <w:webHidden/>
              </w:rPr>
              <w:fldChar w:fldCharType="begin"/>
            </w:r>
            <w:r w:rsidR="001B50DD">
              <w:rPr>
                <w:noProof/>
                <w:webHidden/>
              </w:rPr>
              <w:instrText xml:space="preserve"> PAGEREF _Toc151928475 \h </w:instrText>
            </w:r>
            <w:r w:rsidR="001B50DD">
              <w:rPr>
                <w:noProof/>
                <w:webHidden/>
              </w:rPr>
            </w:r>
            <w:r w:rsidR="001B50DD">
              <w:rPr>
                <w:noProof/>
                <w:webHidden/>
              </w:rPr>
              <w:fldChar w:fldCharType="separate"/>
            </w:r>
            <w:r w:rsidR="001B50DD">
              <w:rPr>
                <w:noProof/>
                <w:webHidden/>
              </w:rPr>
              <w:t>37</w:t>
            </w:r>
            <w:r w:rsidR="001B50DD">
              <w:rPr>
                <w:noProof/>
                <w:webHidden/>
              </w:rPr>
              <w:fldChar w:fldCharType="end"/>
            </w:r>
          </w:hyperlink>
        </w:p>
        <w:p w14:paraId="73A9471D" w14:textId="7B60C7F4" w:rsidR="001B50DD" w:rsidRDefault="00000000">
          <w:pPr>
            <w:pStyle w:val="TJ2"/>
            <w:tabs>
              <w:tab w:val="right" w:leader="dot" w:pos="9061"/>
            </w:tabs>
            <w:rPr>
              <w:rFonts w:asciiTheme="minorHAnsi" w:eastAsiaTheme="minorEastAsia" w:hAnsiTheme="minorHAnsi" w:cstheme="minorBidi"/>
              <w:noProof/>
              <w:sz w:val="22"/>
              <w:szCs w:val="22"/>
              <w:lang w:val="en-US"/>
            </w:rPr>
          </w:pPr>
          <w:hyperlink w:anchor="_Toc151928476" w:history="1">
            <w:r w:rsidR="001B50DD" w:rsidRPr="00B01287">
              <w:rPr>
                <w:rStyle w:val="Hiperhivatkozs"/>
                <w:noProof/>
              </w:rPr>
              <w:t>5.16 Autentikáció, autorizáció a frontenden</w:t>
            </w:r>
            <w:r w:rsidR="001B50DD">
              <w:rPr>
                <w:noProof/>
                <w:webHidden/>
              </w:rPr>
              <w:tab/>
            </w:r>
            <w:r w:rsidR="001B50DD">
              <w:rPr>
                <w:noProof/>
                <w:webHidden/>
              </w:rPr>
              <w:fldChar w:fldCharType="begin"/>
            </w:r>
            <w:r w:rsidR="001B50DD">
              <w:rPr>
                <w:noProof/>
                <w:webHidden/>
              </w:rPr>
              <w:instrText xml:space="preserve"> PAGEREF _Toc151928476 \h </w:instrText>
            </w:r>
            <w:r w:rsidR="001B50DD">
              <w:rPr>
                <w:noProof/>
                <w:webHidden/>
              </w:rPr>
            </w:r>
            <w:r w:rsidR="001B50DD">
              <w:rPr>
                <w:noProof/>
                <w:webHidden/>
              </w:rPr>
              <w:fldChar w:fldCharType="separate"/>
            </w:r>
            <w:r w:rsidR="001B50DD">
              <w:rPr>
                <w:noProof/>
                <w:webHidden/>
              </w:rPr>
              <w:t>37</w:t>
            </w:r>
            <w:r w:rsidR="001B50DD">
              <w:rPr>
                <w:noProof/>
                <w:webHidden/>
              </w:rPr>
              <w:fldChar w:fldCharType="end"/>
            </w:r>
          </w:hyperlink>
        </w:p>
        <w:p w14:paraId="401A08FD" w14:textId="76C2551E" w:rsidR="001B50DD" w:rsidRDefault="00000000">
          <w:pPr>
            <w:pStyle w:val="TJ1"/>
            <w:rPr>
              <w:rFonts w:asciiTheme="minorHAnsi" w:eastAsiaTheme="minorEastAsia" w:hAnsiTheme="minorHAnsi" w:cstheme="minorBidi"/>
              <w:b w:val="0"/>
              <w:noProof/>
              <w:sz w:val="22"/>
              <w:szCs w:val="22"/>
              <w:lang w:val="en-US"/>
            </w:rPr>
          </w:pPr>
          <w:hyperlink w:anchor="_Toc151928477" w:history="1">
            <w:r w:rsidR="001B50DD" w:rsidRPr="00B01287">
              <w:rPr>
                <w:rStyle w:val="Hiperhivatkozs"/>
                <w:noProof/>
              </w:rPr>
              <w:t>6 Backend megvalósítása</w:t>
            </w:r>
            <w:r w:rsidR="001B50DD">
              <w:rPr>
                <w:noProof/>
                <w:webHidden/>
              </w:rPr>
              <w:tab/>
            </w:r>
            <w:r w:rsidR="001B50DD">
              <w:rPr>
                <w:noProof/>
                <w:webHidden/>
              </w:rPr>
              <w:fldChar w:fldCharType="begin"/>
            </w:r>
            <w:r w:rsidR="001B50DD">
              <w:rPr>
                <w:noProof/>
                <w:webHidden/>
              </w:rPr>
              <w:instrText xml:space="preserve"> PAGEREF _Toc151928477 \h </w:instrText>
            </w:r>
            <w:r w:rsidR="001B50DD">
              <w:rPr>
                <w:noProof/>
                <w:webHidden/>
              </w:rPr>
            </w:r>
            <w:r w:rsidR="001B50DD">
              <w:rPr>
                <w:noProof/>
                <w:webHidden/>
              </w:rPr>
              <w:fldChar w:fldCharType="separate"/>
            </w:r>
            <w:r w:rsidR="001B50DD">
              <w:rPr>
                <w:noProof/>
                <w:webHidden/>
              </w:rPr>
              <w:t>39</w:t>
            </w:r>
            <w:r w:rsidR="001B50DD">
              <w:rPr>
                <w:noProof/>
                <w:webHidden/>
              </w:rPr>
              <w:fldChar w:fldCharType="end"/>
            </w:r>
          </w:hyperlink>
        </w:p>
        <w:p w14:paraId="41D7A9A7" w14:textId="64015906" w:rsidR="001B50DD" w:rsidRDefault="00000000">
          <w:pPr>
            <w:pStyle w:val="TJ2"/>
            <w:tabs>
              <w:tab w:val="right" w:leader="dot" w:pos="9061"/>
            </w:tabs>
            <w:rPr>
              <w:rFonts w:asciiTheme="minorHAnsi" w:eastAsiaTheme="minorEastAsia" w:hAnsiTheme="minorHAnsi" w:cstheme="minorBidi"/>
              <w:noProof/>
              <w:sz w:val="22"/>
              <w:szCs w:val="22"/>
              <w:lang w:val="en-US"/>
            </w:rPr>
          </w:pPr>
          <w:hyperlink w:anchor="_Toc151928478" w:history="1">
            <w:r w:rsidR="001B50DD" w:rsidRPr="00B01287">
              <w:rPr>
                <w:rStyle w:val="Hiperhivatkozs"/>
                <w:noProof/>
              </w:rPr>
              <w:t>6.1 Mikroszolgáltatások architektúra</w:t>
            </w:r>
            <w:r w:rsidR="001B50DD">
              <w:rPr>
                <w:noProof/>
                <w:webHidden/>
              </w:rPr>
              <w:tab/>
            </w:r>
            <w:r w:rsidR="001B50DD">
              <w:rPr>
                <w:noProof/>
                <w:webHidden/>
              </w:rPr>
              <w:fldChar w:fldCharType="begin"/>
            </w:r>
            <w:r w:rsidR="001B50DD">
              <w:rPr>
                <w:noProof/>
                <w:webHidden/>
              </w:rPr>
              <w:instrText xml:space="preserve"> PAGEREF _Toc151928478 \h </w:instrText>
            </w:r>
            <w:r w:rsidR="001B50DD">
              <w:rPr>
                <w:noProof/>
                <w:webHidden/>
              </w:rPr>
            </w:r>
            <w:r w:rsidR="001B50DD">
              <w:rPr>
                <w:noProof/>
                <w:webHidden/>
              </w:rPr>
              <w:fldChar w:fldCharType="separate"/>
            </w:r>
            <w:r w:rsidR="001B50DD">
              <w:rPr>
                <w:noProof/>
                <w:webHidden/>
              </w:rPr>
              <w:t>39</w:t>
            </w:r>
            <w:r w:rsidR="001B50DD">
              <w:rPr>
                <w:noProof/>
                <w:webHidden/>
              </w:rPr>
              <w:fldChar w:fldCharType="end"/>
            </w:r>
          </w:hyperlink>
        </w:p>
        <w:p w14:paraId="09943A0C" w14:textId="61589727" w:rsidR="001B50DD" w:rsidRDefault="00000000">
          <w:pPr>
            <w:pStyle w:val="TJ2"/>
            <w:tabs>
              <w:tab w:val="right" w:leader="dot" w:pos="9061"/>
            </w:tabs>
            <w:rPr>
              <w:rFonts w:asciiTheme="minorHAnsi" w:eastAsiaTheme="minorEastAsia" w:hAnsiTheme="minorHAnsi" w:cstheme="minorBidi"/>
              <w:noProof/>
              <w:sz w:val="22"/>
              <w:szCs w:val="22"/>
              <w:lang w:val="en-US"/>
            </w:rPr>
          </w:pPr>
          <w:hyperlink w:anchor="_Toc151928479" w:history="1">
            <w:r w:rsidR="001B50DD" w:rsidRPr="00B01287">
              <w:rPr>
                <w:rStyle w:val="Hiperhivatkozs"/>
                <w:noProof/>
              </w:rPr>
              <w:t>6.2 Order tracker</w:t>
            </w:r>
            <w:r w:rsidR="001B50DD">
              <w:rPr>
                <w:noProof/>
                <w:webHidden/>
              </w:rPr>
              <w:tab/>
            </w:r>
            <w:r w:rsidR="001B50DD">
              <w:rPr>
                <w:noProof/>
                <w:webHidden/>
              </w:rPr>
              <w:fldChar w:fldCharType="begin"/>
            </w:r>
            <w:r w:rsidR="001B50DD">
              <w:rPr>
                <w:noProof/>
                <w:webHidden/>
              </w:rPr>
              <w:instrText xml:space="preserve"> PAGEREF _Toc151928479 \h </w:instrText>
            </w:r>
            <w:r w:rsidR="001B50DD">
              <w:rPr>
                <w:noProof/>
                <w:webHidden/>
              </w:rPr>
            </w:r>
            <w:r w:rsidR="001B50DD">
              <w:rPr>
                <w:noProof/>
                <w:webHidden/>
              </w:rPr>
              <w:fldChar w:fldCharType="separate"/>
            </w:r>
            <w:r w:rsidR="001B50DD">
              <w:rPr>
                <w:noProof/>
                <w:webHidden/>
              </w:rPr>
              <w:t>39</w:t>
            </w:r>
            <w:r w:rsidR="001B50DD">
              <w:rPr>
                <w:noProof/>
                <w:webHidden/>
              </w:rPr>
              <w:fldChar w:fldCharType="end"/>
            </w:r>
          </w:hyperlink>
        </w:p>
        <w:p w14:paraId="168391B0" w14:textId="162B4A23" w:rsidR="001B50DD" w:rsidRDefault="00000000">
          <w:pPr>
            <w:pStyle w:val="TJ3"/>
            <w:tabs>
              <w:tab w:val="left" w:pos="1202"/>
              <w:tab w:val="right" w:leader="dot" w:pos="9061"/>
            </w:tabs>
            <w:rPr>
              <w:rFonts w:asciiTheme="minorHAnsi" w:eastAsiaTheme="minorEastAsia" w:hAnsiTheme="minorHAnsi" w:cstheme="minorBidi"/>
              <w:noProof/>
              <w:sz w:val="22"/>
              <w:szCs w:val="22"/>
              <w:lang w:val="en-US"/>
            </w:rPr>
          </w:pPr>
          <w:hyperlink w:anchor="_Toc151928488" w:history="1">
            <w:r w:rsidR="001B50DD" w:rsidRPr="00B01287">
              <w:rPr>
                <w:rStyle w:val="Hiperhivatkozs"/>
                <w:noProof/>
              </w:rPr>
              <w:t>6.2.1</w:t>
            </w:r>
            <w:r w:rsidR="001B50DD">
              <w:rPr>
                <w:rFonts w:asciiTheme="minorHAnsi" w:eastAsiaTheme="minorEastAsia" w:hAnsiTheme="minorHAnsi" w:cstheme="minorBidi"/>
                <w:noProof/>
                <w:sz w:val="22"/>
                <w:szCs w:val="22"/>
                <w:lang w:val="en-US"/>
              </w:rPr>
              <w:tab/>
            </w:r>
            <w:r w:rsidR="001B50DD" w:rsidRPr="00B01287">
              <w:rPr>
                <w:rStyle w:val="Hiperhivatkozs"/>
                <w:noProof/>
              </w:rPr>
              <w:t>Adatbázis, entitások</w:t>
            </w:r>
            <w:r w:rsidR="001B50DD">
              <w:rPr>
                <w:noProof/>
                <w:webHidden/>
              </w:rPr>
              <w:tab/>
            </w:r>
            <w:r w:rsidR="001B50DD">
              <w:rPr>
                <w:noProof/>
                <w:webHidden/>
              </w:rPr>
              <w:fldChar w:fldCharType="begin"/>
            </w:r>
            <w:r w:rsidR="001B50DD">
              <w:rPr>
                <w:noProof/>
                <w:webHidden/>
              </w:rPr>
              <w:instrText xml:space="preserve"> PAGEREF _Toc151928488 \h </w:instrText>
            </w:r>
            <w:r w:rsidR="001B50DD">
              <w:rPr>
                <w:noProof/>
                <w:webHidden/>
              </w:rPr>
            </w:r>
            <w:r w:rsidR="001B50DD">
              <w:rPr>
                <w:noProof/>
                <w:webHidden/>
              </w:rPr>
              <w:fldChar w:fldCharType="separate"/>
            </w:r>
            <w:r w:rsidR="001B50DD">
              <w:rPr>
                <w:noProof/>
                <w:webHidden/>
              </w:rPr>
              <w:t>39</w:t>
            </w:r>
            <w:r w:rsidR="001B50DD">
              <w:rPr>
                <w:noProof/>
                <w:webHidden/>
              </w:rPr>
              <w:fldChar w:fldCharType="end"/>
            </w:r>
          </w:hyperlink>
        </w:p>
        <w:p w14:paraId="5078D0AC" w14:textId="233ED6AA" w:rsidR="001B50DD" w:rsidRDefault="00000000">
          <w:pPr>
            <w:pStyle w:val="TJ3"/>
            <w:tabs>
              <w:tab w:val="left" w:pos="1202"/>
              <w:tab w:val="right" w:leader="dot" w:pos="9061"/>
            </w:tabs>
            <w:rPr>
              <w:rFonts w:asciiTheme="minorHAnsi" w:eastAsiaTheme="minorEastAsia" w:hAnsiTheme="minorHAnsi" w:cstheme="minorBidi"/>
              <w:noProof/>
              <w:sz w:val="22"/>
              <w:szCs w:val="22"/>
              <w:lang w:val="en-US"/>
            </w:rPr>
          </w:pPr>
          <w:hyperlink w:anchor="_Toc151928489" w:history="1">
            <w:r w:rsidR="001B50DD" w:rsidRPr="00B01287">
              <w:rPr>
                <w:rStyle w:val="Hiperhivatkozs"/>
                <w:noProof/>
              </w:rPr>
              <w:t>6.2.2</w:t>
            </w:r>
            <w:r w:rsidR="001B50DD">
              <w:rPr>
                <w:rFonts w:asciiTheme="minorHAnsi" w:eastAsiaTheme="minorEastAsia" w:hAnsiTheme="minorHAnsi" w:cstheme="minorBidi"/>
                <w:noProof/>
                <w:sz w:val="22"/>
                <w:szCs w:val="22"/>
                <w:lang w:val="en-US"/>
              </w:rPr>
              <w:tab/>
            </w:r>
            <w:r w:rsidR="001B50DD" w:rsidRPr="00B01287">
              <w:rPr>
                <w:rStyle w:val="Hiperhivatkozs"/>
                <w:noProof/>
              </w:rPr>
              <w:t>Repository</w:t>
            </w:r>
            <w:r w:rsidR="001B50DD">
              <w:rPr>
                <w:noProof/>
                <w:webHidden/>
              </w:rPr>
              <w:tab/>
            </w:r>
            <w:r w:rsidR="001B50DD">
              <w:rPr>
                <w:noProof/>
                <w:webHidden/>
              </w:rPr>
              <w:fldChar w:fldCharType="begin"/>
            </w:r>
            <w:r w:rsidR="001B50DD">
              <w:rPr>
                <w:noProof/>
                <w:webHidden/>
              </w:rPr>
              <w:instrText xml:space="preserve"> PAGEREF _Toc151928489 \h </w:instrText>
            </w:r>
            <w:r w:rsidR="001B50DD">
              <w:rPr>
                <w:noProof/>
                <w:webHidden/>
              </w:rPr>
            </w:r>
            <w:r w:rsidR="001B50DD">
              <w:rPr>
                <w:noProof/>
                <w:webHidden/>
              </w:rPr>
              <w:fldChar w:fldCharType="separate"/>
            </w:r>
            <w:r w:rsidR="001B50DD">
              <w:rPr>
                <w:noProof/>
                <w:webHidden/>
              </w:rPr>
              <w:t>40</w:t>
            </w:r>
            <w:r w:rsidR="001B50DD">
              <w:rPr>
                <w:noProof/>
                <w:webHidden/>
              </w:rPr>
              <w:fldChar w:fldCharType="end"/>
            </w:r>
          </w:hyperlink>
        </w:p>
        <w:p w14:paraId="45EA381E" w14:textId="2642F981" w:rsidR="001B50DD" w:rsidRDefault="00000000">
          <w:pPr>
            <w:pStyle w:val="TJ3"/>
            <w:tabs>
              <w:tab w:val="left" w:pos="1202"/>
              <w:tab w:val="right" w:leader="dot" w:pos="9061"/>
            </w:tabs>
            <w:rPr>
              <w:rFonts w:asciiTheme="minorHAnsi" w:eastAsiaTheme="minorEastAsia" w:hAnsiTheme="minorHAnsi" w:cstheme="minorBidi"/>
              <w:noProof/>
              <w:sz w:val="22"/>
              <w:szCs w:val="22"/>
              <w:lang w:val="en-US"/>
            </w:rPr>
          </w:pPr>
          <w:hyperlink w:anchor="_Toc151928490" w:history="1">
            <w:r w:rsidR="001B50DD" w:rsidRPr="00B01287">
              <w:rPr>
                <w:rStyle w:val="Hiperhivatkozs"/>
                <w:noProof/>
              </w:rPr>
              <w:t>6.2.3</w:t>
            </w:r>
            <w:r w:rsidR="001B50DD">
              <w:rPr>
                <w:rFonts w:asciiTheme="minorHAnsi" w:eastAsiaTheme="minorEastAsia" w:hAnsiTheme="minorHAnsi" w:cstheme="minorBidi"/>
                <w:noProof/>
                <w:sz w:val="22"/>
                <w:szCs w:val="22"/>
                <w:lang w:val="en-US"/>
              </w:rPr>
              <w:tab/>
            </w:r>
            <w:r w:rsidR="001B50DD" w:rsidRPr="00B01287">
              <w:rPr>
                <w:rStyle w:val="Hiperhivatkozs"/>
                <w:noProof/>
              </w:rPr>
              <w:t>Kérések kiszolgálása</w:t>
            </w:r>
            <w:r w:rsidR="001B50DD">
              <w:rPr>
                <w:noProof/>
                <w:webHidden/>
              </w:rPr>
              <w:tab/>
            </w:r>
            <w:r w:rsidR="001B50DD">
              <w:rPr>
                <w:noProof/>
                <w:webHidden/>
              </w:rPr>
              <w:fldChar w:fldCharType="begin"/>
            </w:r>
            <w:r w:rsidR="001B50DD">
              <w:rPr>
                <w:noProof/>
                <w:webHidden/>
              </w:rPr>
              <w:instrText xml:space="preserve"> PAGEREF _Toc151928490 \h </w:instrText>
            </w:r>
            <w:r w:rsidR="001B50DD">
              <w:rPr>
                <w:noProof/>
                <w:webHidden/>
              </w:rPr>
            </w:r>
            <w:r w:rsidR="001B50DD">
              <w:rPr>
                <w:noProof/>
                <w:webHidden/>
              </w:rPr>
              <w:fldChar w:fldCharType="separate"/>
            </w:r>
            <w:r w:rsidR="001B50DD">
              <w:rPr>
                <w:noProof/>
                <w:webHidden/>
              </w:rPr>
              <w:t>41</w:t>
            </w:r>
            <w:r w:rsidR="001B50DD">
              <w:rPr>
                <w:noProof/>
                <w:webHidden/>
              </w:rPr>
              <w:fldChar w:fldCharType="end"/>
            </w:r>
          </w:hyperlink>
        </w:p>
        <w:p w14:paraId="4577A460" w14:textId="62A83CBA" w:rsidR="001B50DD" w:rsidRDefault="00000000">
          <w:pPr>
            <w:pStyle w:val="TJ3"/>
            <w:tabs>
              <w:tab w:val="left" w:pos="1202"/>
              <w:tab w:val="right" w:leader="dot" w:pos="9061"/>
            </w:tabs>
            <w:rPr>
              <w:rFonts w:asciiTheme="minorHAnsi" w:eastAsiaTheme="minorEastAsia" w:hAnsiTheme="minorHAnsi" w:cstheme="minorBidi"/>
              <w:noProof/>
              <w:sz w:val="22"/>
              <w:szCs w:val="22"/>
              <w:lang w:val="en-US"/>
            </w:rPr>
          </w:pPr>
          <w:hyperlink w:anchor="_Toc151928491" w:history="1">
            <w:r w:rsidR="001B50DD" w:rsidRPr="00B01287">
              <w:rPr>
                <w:rStyle w:val="Hiperhivatkozs"/>
                <w:noProof/>
              </w:rPr>
              <w:t>6.2.4</w:t>
            </w:r>
            <w:r w:rsidR="001B50DD">
              <w:rPr>
                <w:rFonts w:asciiTheme="minorHAnsi" w:eastAsiaTheme="minorEastAsia" w:hAnsiTheme="minorHAnsi" w:cstheme="minorBidi"/>
                <w:noProof/>
                <w:sz w:val="22"/>
                <w:szCs w:val="22"/>
                <w:lang w:val="en-US"/>
              </w:rPr>
              <w:tab/>
            </w:r>
            <w:r w:rsidR="001B50DD" w:rsidRPr="00B01287">
              <w:rPr>
                <w:rStyle w:val="Hiperhivatkozs"/>
                <w:noProof/>
              </w:rPr>
              <w:t>Rendelés a backenden</w:t>
            </w:r>
            <w:r w:rsidR="001B50DD">
              <w:rPr>
                <w:noProof/>
                <w:webHidden/>
              </w:rPr>
              <w:tab/>
            </w:r>
            <w:r w:rsidR="001B50DD">
              <w:rPr>
                <w:noProof/>
                <w:webHidden/>
              </w:rPr>
              <w:fldChar w:fldCharType="begin"/>
            </w:r>
            <w:r w:rsidR="001B50DD">
              <w:rPr>
                <w:noProof/>
                <w:webHidden/>
              </w:rPr>
              <w:instrText xml:space="preserve"> PAGEREF _Toc151928491 \h </w:instrText>
            </w:r>
            <w:r w:rsidR="001B50DD">
              <w:rPr>
                <w:noProof/>
                <w:webHidden/>
              </w:rPr>
            </w:r>
            <w:r w:rsidR="001B50DD">
              <w:rPr>
                <w:noProof/>
                <w:webHidden/>
              </w:rPr>
              <w:fldChar w:fldCharType="separate"/>
            </w:r>
            <w:r w:rsidR="001B50DD">
              <w:rPr>
                <w:noProof/>
                <w:webHidden/>
              </w:rPr>
              <w:t>43</w:t>
            </w:r>
            <w:r w:rsidR="001B50DD">
              <w:rPr>
                <w:noProof/>
                <w:webHidden/>
              </w:rPr>
              <w:fldChar w:fldCharType="end"/>
            </w:r>
          </w:hyperlink>
        </w:p>
        <w:p w14:paraId="19E9C9AC" w14:textId="5832FFF8" w:rsidR="001B50DD" w:rsidRDefault="00000000">
          <w:pPr>
            <w:pStyle w:val="TJ3"/>
            <w:tabs>
              <w:tab w:val="left" w:pos="1202"/>
              <w:tab w:val="right" w:leader="dot" w:pos="9061"/>
            </w:tabs>
            <w:rPr>
              <w:rFonts w:asciiTheme="minorHAnsi" w:eastAsiaTheme="minorEastAsia" w:hAnsiTheme="minorHAnsi" w:cstheme="minorBidi"/>
              <w:noProof/>
              <w:sz w:val="22"/>
              <w:szCs w:val="22"/>
              <w:lang w:val="en-US"/>
            </w:rPr>
          </w:pPr>
          <w:hyperlink w:anchor="_Toc151928492" w:history="1">
            <w:r w:rsidR="001B50DD" w:rsidRPr="00B01287">
              <w:rPr>
                <w:rStyle w:val="Hiperhivatkozs"/>
                <w:noProof/>
              </w:rPr>
              <w:t>6.2.5</w:t>
            </w:r>
            <w:r w:rsidR="001B50DD">
              <w:rPr>
                <w:rFonts w:asciiTheme="minorHAnsi" w:eastAsiaTheme="minorEastAsia" w:hAnsiTheme="minorHAnsi" w:cstheme="minorBidi"/>
                <w:noProof/>
                <w:sz w:val="22"/>
                <w:szCs w:val="22"/>
                <w:lang w:val="en-US"/>
              </w:rPr>
              <w:tab/>
            </w:r>
            <w:r w:rsidR="001B50DD" w:rsidRPr="00B01287">
              <w:rPr>
                <w:rStyle w:val="Hiperhivatkozs"/>
                <w:noProof/>
              </w:rPr>
              <w:t>Regisztráció, bejelentkezés</w:t>
            </w:r>
            <w:r w:rsidR="001B50DD">
              <w:rPr>
                <w:noProof/>
                <w:webHidden/>
              </w:rPr>
              <w:tab/>
            </w:r>
            <w:r w:rsidR="001B50DD">
              <w:rPr>
                <w:noProof/>
                <w:webHidden/>
              </w:rPr>
              <w:fldChar w:fldCharType="begin"/>
            </w:r>
            <w:r w:rsidR="001B50DD">
              <w:rPr>
                <w:noProof/>
                <w:webHidden/>
              </w:rPr>
              <w:instrText xml:space="preserve"> PAGEREF _Toc151928492 \h </w:instrText>
            </w:r>
            <w:r w:rsidR="001B50DD">
              <w:rPr>
                <w:noProof/>
                <w:webHidden/>
              </w:rPr>
            </w:r>
            <w:r w:rsidR="001B50DD">
              <w:rPr>
                <w:noProof/>
                <w:webHidden/>
              </w:rPr>
              <w:fldChar w:fldCharType="separate"/>
            </w:r>
            <w:r w:rsidR="001B50DD">
              <w:rPr>
                <w:noProof/>
                <w:webHidden/>
              </w:rPr>
              <w:t>44</w:t>
            </w:r>
            <w:r w:rsidR="001B50DD">
              <w:rPr>
                <w:noProof/>
                <w:webHidden/>
              </w:rPr>
              <w:fldChar w:fldCharType="end"/>
            </w:r>
          </w:hyperlink>
        </w:p>
        <w:p w14:paraId="38EA9A4F" w14:textId="4C8D6E8A" w:rsidR="001B50DD" w:rsidRDefault="00000000">
          <w:pPr>
            <w:pStyle w:val="TJ2"/>
            <w:tabs>
              <w:tab w:val="right" w:leader="dot" w:pos="9061"/>
            </w:tabs>
            <w:rPr>
              <w:rFonts w:asciiTheme="minorHAnsi" w:eastAsiaTheme="minorEastAsia" w:hAnsiTheme="minorHAnsi" w:cstheme="minorBidi"/>
              <w:noProof/>
              <w:sz w:val="22"/>
              <w:szCs w:val="22"/>
              <w:lang w:val="en-US"/>
            </w:rPr>
          </w:pPr>
          <w:hyperlink w:anchor="_Toc151928493" w:history="1">
            <w:r w:rsidR="001B50DD" w:rsidRPr="00B01287">
              <w:rPr>
                <w:rStyle w:val="Hiperhivatkozs"/>
                <w:noProof/>
              </w:rPr>
              <w:t>6.3 Payment service</w:t>
            </w:r>
            <w:r w:rsidR="001B50DD">
              <w:rPr>
                <w:noProof/>
                <w:webHidden/>
              </w:rPr>
              <w:tab/>
            </w:r>
            <w:r w:rsidR="001B50DD">
              <w:rPr>
                <w:noProof/>
                <w:webHidden/>
              </w:rPr>
              <w:fldChar w:fldCharType="begin"/>
            </w:r>
            <w:r w:rsidR="001B50DD">
              <w:rPr>
                <w:noProof/>
                <w:webHidden/>
              </w:rPr>
              <w:instrText xml:space="preserve"> PAGEREF _Toc151928493 \h </w:instrText>
            </w:r>
            <w:r w:rsidR="001B50DD">
              <w:rPr>
                <w:noProof/>
                <w:webHidden/>
              </w:rPr>
            </w:r>
            <w:r w:rsidR="001B50DD">
              <w:rPr>
                <w:noProof/>
                <w:webHidden/>
              </w:rPr>
              <w:fldChar w:fldCharType="separate"/>
            </w:r>
            <w:r w:rsidR="001B50DD">
              <w:rPr>
                <w:noProof/>
                <w:webHidden/>
              </w:rPr>
              <w:t>47</w:t>
            </w:r>
            <w:r w:rsidR="001B50DD">
              <w:rPr>
                <w:noProof/>
                <w:webHidden/>
              </w:rPr>
              <w:fldChar w:fldCharType="end"/>
            </w:r>
          </w:hyperlink>
        </w:p>
        <w:p w14:paraId="1B2EA5D6" w14:textId="27FDA654" w:rsidR="001B50DD" w:rsidRDefault="00000000">
          <w:pPr>
            <w:pStyle w:val="TJ3"/>
            <w:tabs>
              <w:tab w:val="left" w:pos="1202"/>
              <w:tab w:val="right" w:leader="dot" w:pos="9061"/>
            </w:tabs>
            <w:rPr>
              <w:rFonts w:asciiTheme="minorHAnsi" w:eastAsiaTheme="minorEastAsia" w:hAnsiTheme="minorHAnsi" w:cstheme="minorBidi"/>
              <w:noProof/>
              <w:sz w:val="22"/>
              <w:szCs w:val="22"/>
              <w:lang w:val="en-US"/>
            </w:rPr>
          </w:pPr>
          <w:hyperlink w:anchor="_Toc151928495" w:history="1">
            <w:r w:rsidR="001B50DD" w:rsidRPr="00B01287">
              <w:rPr>
                <w:rStyle w:val="Hiperhivatkozs"/>
                <w:noProof/>
              </w:rPr>
              <w:t>6.3.1</w:t>
            </w:r>
            <w:r w:rsidR="001B50DD">
              <w:rPr>
                <w:rFonts w:asciiTheme="minorHAnsi" w:eastAsiaTheme="minorEastAsia" w:hAnsiTheme="minorHAnsi" w:cstheme="minorBidi"/>
                <w:noProof/>
                <w:sz w:val="22"/>
                <w:szCs w:val="22"/>
                <w:lang w:val="en-US"/>
              </w:rPr>
              <w:tab/>
            </w:r>
            <w:r w:rsidR="001B50DD" w:rsidRPr="00B01287">
              <w:rPr>
                <w:rStyle w:val="Hiperhivatkozs"/>
                <w:noProof/>
              </w:rPr>
              <w:t>Stripe integráció</w:t>
            </w:r>
            <w:r w:rsidR="001B50DD">
              <w:rPr>
                <w:noProof/>
                <w:webHidden/>
              </w:rPr>
              <w:tab/>
            </w:r>
            <w:r w:rsidR="001B50DD">
              <w:rPr>
                <w:noProof/>
                <w:webHidden/>
              </w:rPr>
              <w:fldChar w:fldCharType="begin"/>
            </w:r>
            <w:r w:rsidR="001B50DD">
              <w:rPr>
                <w:noProof/>
                <w:webHidden/>
              </w:rPr>
              <w:instrText xml:space="preserve"> PAGEREF _Toc151928495 \h </w:instrText>
            </w:r>
            <w:r w:rsidR="001B50DD">
              <w:rPr>
                <w:noProof/>
                <w:webHidden/>
              </w:rPr>
            </w:r>
            <w:r w:rsidR="001B50DD">
              <w:rPr>
                <w:noProof/>
                <w:webHidden/>
              </w:rPr>
              <w:fldChar w:fldCharType="separate"/>
            </w:r>
            <w:r w:rsidR="001B50DD">
              <w:rPr>
                <w:noProof/>
                <w:webHidden/>
              </w:rPr>
              <w:t>47</w:t>
            </w:r>
            <w:r w:rsidR="001B50DD">
              <w:rPr>
                <w:noProof/>
                <w:webHidden/>
              </w:rPr>
              <w:fldChar w:fldCharType="end"/>
            </w:r>
          </w:hyperlink>
        </w:p>
        <w:p w14:paraId="679CD41D" w14:textId="0C55A80B" w:rsidR="001B50DD" w:rsidRDefault="00000000">
          <w:pPr>
            <w:pStyle w:val="TJ3"/>
            <w:tabs>
              <w:tab w:val="left" w:pos="1202"/>
              <w:tab w:val="right" w:leader="dot" w:pos="9061"/>
            </w:tabs>
            <w:rPr>
              <w:rFonts w:asciiTheme="minorHAnsi" w:eastAsiaTheme="minorEastAsia" w:hAnsiTheme="minorHAnsi" w:cstheme="minorBidi"/>
              <w:noProof/>
              <w:sz w:val="22"/>
              <w:szCs w:val="22"/>
              <w:lang w:val="en-US"/>
            </w:rPr>
          </w:pPr>
          <w:hyperlink w:anchor="_Toc151928496" w:history="1">
            <w:r w:rsidR="001B50DD" w:rsidRPr="00B01287">
              <w:rPr>
                <w:rStyle w:val="Hiperhivatkozs"/>
                <w:noProof/>
              </w:rPr>
              <w:t>6.3.2</w:t>
            </w:r>
            <w:r w:rsidR="001B50DD">
              <w:rPr>
                <w:rFonts w:asciiTheme="minorHAnsi" w:eastAsiaTheme="minorEastAsia" w:hAnsiTheme="minorHAnsi" w:cstheme="minorBidi"/>
                <w:noProof/>
                <w:sz w:val="22"/>
                <w:szCs w:val="22"/>
                <w:lang w:val="en-US"/>
              </w:rPr>
              <w:tab/>
            </w:r>
            <w:r w:rsidR="001B50DD" w:rsidRPr="00B01287">
              <w:rPr>
                <w:rStyle w:val="Hiperhivatkozs"/>
                <w:noProof/>
              </w:rPr>
              <w:t>Swagger</w:t>
            </w:r>
            <w:r w:rsidR="001B50DD">
              <w:rPr>
                <w:noProof/>
                <w:webHidden/>
              </w:rPr>
              <w:tab/>
            </w:r>
            <w:r w:rsidR="001B50DD">
              <w:rPr>
                <w:noProof/>
                <w:webHidden/>
              </w:rPr>
              <w:fldChar w:fldCharType="begin"/>
            </w:r>
            <w:r w:rsidR="001B50DD">
              <w:rPr>
                <w:noProof/>
                <w:webHidden/>
              </w:rPr>
              <w:instrText xml:space="preserve"> PAGEREF _Toc151928496 \h </w:instrText>
            </w:r>
            <w:r w:rsidR="001B50DD">
              <w:rPr>
                <w:noProof/>
                <w:webHidden/>
              </w:rPr>
            </w:r>
            <w:r w:rsidR="001B50DD">
              <w:rPr>
                <w:noProof/>
                <w:webHidden/>
              </w:rPr>
              <w:fldChar w:fldCharType="separate"/>
            </w:r>
            <w:r w:rsidR="001B50DD">
              <w:rPr>
                <w:noProof/>
                <w:webHidden/>
              </w:rPr>
              <w:t>48</w:t>
            </w:r>
            <w:r w:rsidR="001B50DD">
              <w:rPr>
                <w:noProof/>
                <w:webHidden/>
              </w:rPr>
              <w:fldChar w:fldCharType="end"/>
            </w:r>
          </w:hyperlink>
        </w:p>
        <w:p w14:paraId="0682406B" w14:textId="20C5666C" w:rsidR="001B50DD" w:rsidRDefault="00000000">
          <w:pPr>
            <w:pStyle w:val="TJ2"/>
            <w:tabs>
              <w:tab w:val="right" w:leader="dot" w:pos="9061"/>
            </w:tabs>
            <w:rPr>
              <w:rFonts w:asciiTheme="minorHAnsi" w:eastAsiaTheme="minorEastAsia" w:hAnsiTheme="minorHAnsi" w:cstheme="minorBidi"/>
              <w:noProof/>
              <w:sz w:val="22"/>
              <w:szCs w:val="22"/>
              <w:lang w:val="en-US"/>
            </w:rPr>
          </w:pPr>
          <w:hyperlink w:anchor="_Toc151928497" w:history="1">
            <w:r w:rsidR="001B50DD" w:rsidRPr="00B01287">
              <w:rPr>
                <w:rStyle w:val="Hiperhivatkozs"/>
                <w:noProof/>
              </w:rPr>
              <w:t>6.4 File upload service</w:t>
            </w:r>
            <w:r w:rsidR="001B50DD">
              <w:rPr>
                <w:noProof/>
                <w:webHidden/>
              </w:rPr>
              <w:tab/>
            </w:r>
            <w:r w:rsidR="001B50DD">
              <w:rPr>
                <w:noProof/>
                <w:webHidden/>
              </w:rPr>
              <w:fldChar w:fldCharType="begin"/>
            </w:r>
            <w:r w:rsidR="001B50DD">
              <w:rPr>
                <w:noProof/>
                <w:webHidden/>
              </w:rPr>
              <w:instrText xml:space="preserve"> PAGEREF _Toc151928497 \h </w:instrText>
            </w:r>
            <w:r w:rsidR="001B50DD">
              <w:rPr>
                <w:noProof/>
                <w:webHidden/>
              </w:rPr>
            </w:r>
            <w:r w:rsidR="001B50DD">
              <w:rPr>
                <w:noProof/>
                <w:webHidden/>
              </w:rPr>
              <w:fldChar w:fldCharType="separate"/>
            </w:r>
            <w:r w:rsidR="001B50DD">
              <w:rPr>
                <w:noProof/>
                <w:webHidden/>
              </w:rPr>
              <w:t>49</w:t>
            </w:r>
            <w:r w:rsidR="001B50DD">
              <w:rPr>
                <w:noProof/>
                <w:webHidden/>
              </w:rPr>
              <w:fldChar w:fldCharType="end"/>
            </w:r>
          </w:hyperlink>
        </w:p>
        <w:p w14:paraId="4DEE0137" w14:textId="74544B77" w:rsidR="001B50DD" w:rsidRDefault="00000000">
          <w:pPr>
            <w:pStyle w:val="TJ2"/>
            <w:tabs>
              <w:tab w:val="right" w:leader="dot" w:pos="9061"/>
            </w:tabs>
            <w:rPr>
              <w:rFonts w:asciiTheme="minorHAnsi" w:eastAsiaTheme="minorEastAsia" w:hAnsiTheme="minorHAnsi" w:cstheme="minorBidi"/>
              <w:noProof/>
              <w:sz w:val="22"/>
              <w:szCs w:val="22"/>
              <w:lang w:val="en-US"/>
            </w:rPr>
          </w:pPr>
          <w:hyperlink w:anchor="_Toc151928498" w:history="1">
            <w:r w:rsidR="001B50DD" w:rsidRPr="00B01287">
              <w:rPr>
                <w:rStyle w:val="Hiperhivatkozs"/>
                <w:noProof/>
              </w:rPr>
              <w:t>6.5 Docker</w:t>
            </w:r>
            <w:r w:rsidR="001B50DD">
              <w:rPr>
                <w:noProof/>
                <w:webHidden/>
              </w:rPr>
              <w:tab/>
            </w:r>
            <w:r w:rsidR="001B50DD">
              <w:rPr>
                <w:noProof/>
                <w:webHidden/>
              </w:rPr>
              <w:fldChar w:fldCharType="begin"/>
            </w:r>
            <w:r w:rsidR="001B50DD">
              <w:rPr>
                <w:noProof/>
                <w:webHidden/>
              </w:rPr>
              <w:instrText xml:space="preserve"> PAGEREF _Toc151928498 \h </w:instrText>
            </w:r>
            <w:r w:rsidR="001B50DD">
              <w:rPr>
                <w:noProof/>
                <w:webHidden/>
              </w:rPr>
            </w:r>
            <w:r w:rsidR="001B50DD">
              <w:rPr>
                <w:noProof/>
                <w:webHidden/>
              </w:rPr>
              <w:fldChar w:fldCharType="separate"/>
            </w:r>
            <w:r w:rsidR="001B50DD">
              <w:rPr>
                <w:noProof/>
                <w:webHidden/>
              </w:rPr>
              <w:t>50</w:t>
            </w:r>
            <w:r w:rsidR="001B50DD">
              <w:rPr>
                <w:noProof/>
                <w:webHidden/>
              </w:rPr>
              <w:fldChar w:fldCharType="end"/>
            </w:r>
          </w:hyperlink>
        </w:p>
        <w:p w14:paraId="3EB18B99" w14:textId="40EFC669" w:rsidR="001B50DD" w:rsidRDefault="00000000">
          <w:pPr>
            <w:pStyle w:val="TJ1"/>
            <w:rPr>
              <w:rFonts w:asciiTheme="minorHAnsi" w:eastAsiaTheme="minorEastAsia" w:hAnsiTheme="minorHAnsi" w:cstheme="minorBidi"/>
              <w:b w:val="0"/>
              <w:noProof/>
              <w:sz w:val="22"/>
              <w:szCs w:val="22"/>
              <w:lang w:val="en-US"/>
            </w:rPr>
          </w:pPr>
          <w:hyperlink w:anchor="_Toc151928499" w:history="1">
            <w:r w:rsidR="001B50DD" w:rsidRPr="00B01287">
              <w:rPr>
                <w:rStyle w:val="Hiperhivatkozs"/>
                <w:noProof/>
              </w:rPr>
              <w:t>7 Tesztelés</w:t>
            </w:r>
            <w:r w:rsidR="001B50DD">
              <w:rPr>
                <w:noProof/>
                <w:webHidden/>
              </w:rPr>
              <w:tab/>
            </w:r>
            <w:r w:rsidR="001B50DD">
              <w:rPr>
                <w:noProof/>
                <w:webHidden/>
              </w:rPr>
              <w:fldChar w:fldCharType="begin"/>
            </w:r>
            <w:r w:rsidR="001B50DD">
              <w:rPr>
                <w:noProof/>
                <w:webHidden/>
              </w:rPr>
              <w:instrText xml:space="preserve"> PAGEREF _Toc151928499 \h </w:instrText>
            </w:r>
            <w:r w:rsidR="001B50DD">
              <w:rPr>
                <w:noProof/>
                <w:webHidden/>
              </w:rPr>
            </w:r>
            <w:r w:rsidR="001B50DD">
              <w:rPr>
                <w:noProof/>
                <w:webHidden/>
              </w:rPr>
              <w:fldChar w:fldCharType="separate"/>
            </w:r>
            <w:r w:rsidR="001B50DD">
              <w:rPr>
                <w:noProof/>
                <w:webHidden/>
              </w:rPr>
              <w:t>52</w:t>
            </w:r>
            <w:r w:rsidR="001B50DD">
              <w:rPr>
                <w:noProof/>
                <w:webHidden/>
              </w:rPr>
              <w:fldChar w:fldCharType="end"/>
            </w:r>
          </w:hyperlink>
        </w:p>
        <w:p w14:paraId="3C4546A5" w14:textId="36BED5A5" w:rsidR="001B50DD" w:rsidRDefault="00000000">
          <w:pPr>
            <w:pStyle w:val="TJ2"/>
            <w:tabs>
              <w:tab w:val="right" w:leader="dot" w:pos="9061"/>
            </w:tabs>
            <w:rPr>
              <w:rFonts w:asciiTheme="minorHAnsi" w:eastAsiaTheme="minorEastAsia" w:hAnsiTheme="minorHAnsi" w:cstheme="minorBidi"/>
              <w:noProof/>
              <w:sz w:val="22"/>
              <w:szCs w:val="22"/>
              <w:lang w:val="en-US"/>
            </w:rPr>
          </w:pPr>
          <w:hyperlink w:anchor="_Toc151928500" w:history="1">
            <w:r w:rsidR="001B50DD" w:rsidRPr="00B01287">
              <w:rPr>
                <w:rStyle w:val="Hiperhivatkozs"/>
                <w:noProof/>
              </w:rPr>
              <w:t>7.1 Unit tesztek</w:t>
            </w:r>
            <w:r w:rsidR="001B50DD">
              <w:rPr>
                <w:noProof/>
                <w:webHidden/>
              </w:rPr>
              <w:tab/>
            </w:r>
            <w:r w:rsidR="001B50DD">
              <w:rPr>
                <w:noProof/>
                <w:webHidden/>
              </w:rPr>
              <w:fldChar w:fldCharType="begin"/>
            </w:r>
            <w:r w:rsidR="001B50DD">
              <w:rPr>
                <w:noProof/>
                <w:webHidden/>
              </w:rPr>
              <w:instrText xml:space="preserve"> PAGEREF _Toc151928500 \h </w:instrText>
            </w:r>
            <w:r w:rsidR="001B50DD">
              <w:rPr>
                <w:noProof/>
                <w:webHidden/>
              </w:rPr>
            </w:r>
            <w:r w:rsidR="001B50DD">
              <w:rPr>
                <w:noProof/>
                <w:webHidden/>
              </w:rPr>
              <w:fldChar w:fldCharType="separate"/>
            </w:r>
            <w:r w:rsidR="001B50DD">
              <w:rPr>
                <w:noProof/>
                <w:webHidden/>
              </w:rPr>
              <w:t>52</w:t>
            </w:r>
            <w:r w:rsidR="001B50DD">
              <w:rPr>
                <w:noProof/>
                <w:webHidden/>
              </w:rPr>
              <w:fldChar w:fldCharType="end"/>
            </w:r>
          </w:hyperlink>
        </w:p>
        <w:p w14:paraId="48B40E85" w14:textId="445FF645" w:rsidR="001B50DD" w:rsidRDefault="00000000">
          <w:pPr>
            <w:pStyle w:val="TJ2"/>
            <w:tabs>
              <w:tab w:val="right" w:leader="dot" w:pos="9061"/>
            </w:tabs>
            <w:rPr>
              <w:rFonts w:asciiTheme="minorHAnsi" w:eastAsiaTheme="minorEastAsia" w:hAnsiTheme="minorHAnsi" w:cstheme="minorBidi"/>
              <w:noProof/>
              <w:sz w:val="22"/>
              <w:szCs w:val="22"/>
              <w:lang w:val="en-US"/>
            </w:rPr>
          </w:pPr>
          <w:hyperlink w:anchor="_Toc151928501" w:history="1">
            <w:r w:rsidR="001B50DD" w:rsidRPr="00B01287">
              <w:rPr>
                <w:rStyle w:val="Hiperhivatkozs"/>
                <w:noProof/>
              </w:rPr>
              <w:t>7.2 Sonarqube</w:t>
            </w:r>
            <w:r w:rsidR="001B50DD">
              <w:rPr>
                <w:noProof/>
                <w:webHidden/>
              </w:rPr>
              <w:tab/>
            </w:r>
            <w:r w:rsidR="001B50DD">
              <w:rPr>
                <w:noProof/>
                <w:webHidden/>
              </w:rPr>
              <w:fldChar w:fldCharType="begin"/>
            </w:r>
            <w:r w:rsidR="001B50DD">
              <w:rPr>
                <w:noProof/>
                <w:webHidden/>
              </w:rPr>
              <w:instrText xml:space="preserve"> PAGEREF _Toc151928501 \h </w:instrText>
            </w:r>
            <w:r w:rsidR="001B50DD">
              <w:rPr>
                <w:noProof/>
                <w:webHidden/>
              </w:rPr>
            </w:r>
            <w:r w:rsidR="001B50DD">
              <w:rPr>
                <w:noProof/>
                <w:webHidden/>
              </w:rPr>
              <w:fldChar w:fldCharType="separate"/>
            </w:r>
            <w:r w:rsidR="001B50DD">
              <w:rPr>
                <w:noProof/>
                <w:webHidden/>
              </w:rPr>
              <w:t>53</w:t>
            </w:r>
            <w:r w:rsidR="001B50DD">
              <w:rPr>
                <w:noProof/>
                <w:webHidden/>
              </w:rPr>
              <w:fldChar w:fldCharType="end"/>
            </w:r>
          </w:hyperlink>
        </w:p>
        <w:p w14:paraId="3E9DD158" w14:textId="2A1215DB" w:rsidR="001B50DD" w:rsidRDefault="00000000">
          <w:pPr>
            <w:pStyle w:val="TJ1"/>
            <w:rPr>
              <w:rFonts w:asciiTheme="minorHAnsi" w:eastAsiaTheme="minorEastAsia" w:hAnsiTheme="minorHAnsi" w:cstheme="minorBidi"/>
              <w:b w:val="0"/>
              <w:noProof/>
              <w:sz w:val="22"/>
              <w:szCs w:val="22"/>
              <w:lang w:val="en-US"/>
            </w:rPr>
          </w:pPr>
          <w:hyperlink w:anchor="_Toc151928502" w:history="1">
            <w:r w:rsidR="001B50DD" w:rsidRPr="00B01287">
              <w:rPr>
                <w:rStyle w:val="Hiperhivatkozs"/>
                <w:noProof/>
              </w:rPr>
              <w:t>8 Projekt összefoglalása</w:t>
            </w:r>
            <w:r w:rsidR="001B50DD">
              <w:rPr>
                <w:noProof/>
                <w:webHidden/>
              </w:rPr>
              <w:tab/>
            </w:r>
            <w:r w:rsidR="001B50DD">
              <w:rPr>
                <w:noProof/>
                <w:webHidden/>
              </w:rPr>
              <w:fldChar w:fldCharType="begin"/>
            </w:r>
            <w:r w:rsidR="001B50DD">
              <w:rPr>
                <w:noProof/>
                <w:webHidden/>
              </w:rPr>
              <w:instrText xml:space="preserve"> PAGEREF _Toc151928502 \h </w:instrText>
            </w:r>
            <w:r w:rsidR="001B50DD">
              <w:rPr>
                <w:noProof/>
                <w:webHidden/>
              </w:rPr>
            </w:r>
            <w:r w:rsidR="001B50DD">
              <w:rPr>
                <w:noProof/>
                <w:webHidden/>
              </w:rPr>
              <w:fldChar w:fldCharType="separate"/>
            </w:r>
            <w:r w:rsidR="001B50DD">
              <w:rPr>
                <w:noProof/>
                <w:webHidden/>
              </w:rPr>
              <w:t>55</w:t>
            </w:r>
            <w:r w:rsidR="001B50DD">
              <w:rPr>
                <w:noProof/>
                <w:webHidden/>
              </w:rPr>
              <w:fldChar w:fldCharType="end"/>
            </w:r>
          </w:hyperlink>
        </w:p>
        <w:p w14:paraId="4774EC51" w14:textId="6FAE95D4" w:rsidR="001B50DD" w:rsidRDefault="00000000">
          <w:pPr>
            <w:pStyle w:val="TJ2"/>
            <w:tabs>
              <w:tab w:val="right" w:leader="dot" w:pos="9061"/>
            </w:tabs>
            <w:rPr>
              <w:rFonts w:asciiTheme="minorHAnsi" w:eastAsiaTheme="minorEastAsia" w:hAnsiTheme="minorHAnsi" w:cstheme="minorBidi"/>
              <w:noProof/>
              <w:sz w:val="22"/>
              <w:szCs w:val="22"/>
              <w:lang w:val="en-US"/>
            </w:rPr>
          </w:pPr>
          <w:hyperlink w:anchor="_Toc151928503" w:history="1">
            <w:r w:rsidR="001B50DD" w:rsidRPr="00B01287">
              <w:rPr>
                <w:rStyle w:val="Hiperhivatkozs"/>
                <w:noProof/>
              </w:rPr>
              <w:t>8.1 Továbbfejlesztési lehetőségek</w:t>
            </w:r>
            <w:r w:rsidR="001B50DD">
              <w:rPr>
                <w:noProof/>
                <w:webHidden/>
              </w:rPr>
              <w:tab/>
            </w:r>
            <w:r w:rsidR="001B50DD">
              <w:rPr>
                <w:noProof/>
                <w:webHidden/>
              </w:rPr>
              <w:fldChar w:fldCharType="begin"/>
            </w:r>
            <w:r w:rsidR="001B50DD">
              <w:rPr>
                <w:noProof/>
                <w:webHidden/>
              </w:rPr>
              <w:instrText xml:space="preserve"> PAGEREF _Toc151928503 \h </w:instrText>
            </w:r>
            <w:r w:rsidR="001B50DD">
              <w:rPr>
                <w:noProof/>
                <w:webHidden/>
              </w:rPr>
            </w:r>
            <w:r w:rsidR="001B50DD">
              <w:rPr>
                <w:noProof/>
                <w:webHidden/>
              </w:rPr>
              <w:fldChar w:fldCharType="separate"/>
            </w:r>
            <w:r w:rsidR="001B50DD">
              <w:rPr>
                <w:noProof/>
                <w:webHidden/>
              </w:rPr>
              <w:t>55</w:t>
            </w:r>
            <w:r w:rsidR="001B50DD">
              <w:rPr>
                <w:noProof/>
                <w:webHidden/>
              </w:rPr>
              <w:fldChar w:fldCharType="end"/>
            </w:r>
          </w:hyperlink>
        </w:p>
        <w:p w14:paraId="6B9AC6F9" w14:textId="35570C29" w:rsidR="001B50DD" w:rsidRDefault="00000000">
          <w:pPr>
            <w:pStyle w:val="TJ1"/>
            <w:rPr>
              <w:rFonts w:asciiTheme="minorHAnsi" w:eastAsiaTheme="minorEastAsia" w:hAnsiTheme="minorHAnsi" w:cstheme="minorBidi"/>
              <w:b w:val="0"/>
              <w:noProof/>
              <w:sz w:val="22"/>
              <w:szCs w:val="22"/>
              <w:lang w:val="en-US"/>
            </w:rPr>
          </w:pPr>
          <w:hyperlink w:anchor="_Toc151928504" w:history="1">
            <w:r w:rsidR="001B50DD" w:rsidRPr="00B01287">
              <w:rPr>
                <w:rStyle w:val="Hiperhivatkozs"/>
                <w:noProof/>
              </w:rPr>
              <w:t>9 Hivatkozások</w:t>
            </w:r>
            <w:r w:rsidR="001B50DD">
              <w:rPr>
                <w:noProof/>
                <w:webHidden/>
              </w:rPr>
              <w:tab/>
            </w:r>
            <w:r w:rsidR="001B50DD">
              <w:rPr>
                <w:noProof/>
                <w:webHidden/>
              </w:rPr>
              <w:fldChar w:fldCharType="begin"/>
            </w:r>
            <w:r w:rsidR="001B50DD">
              <w:rPr>
                <w:noProof/>
                <w:webHidden/>
              </w:rPr>
              <w:instrText xml:space="preserve"> PAGEREF _Toc151928504 \h </w:instrText>
            </w:r>
            <w:r w:rsidR="001B50DD">
              <w:rPr>
                <w:noProof/>
                <w:webHidden/>
              </w:rPr>
            </w:r>
            <w:r w:rsidR="001B50DD">
              <w:rPr>
                <w:noProof/>
                <w:webHidden/>
              </w:rPr>
              <w:fldChar w:fldCharType="separate"/>
            </w:r>
            <w:r w:rsidR="001B50DD">
              <w:rPr>
                <w:noProof/>
                <w:webHidden/>
              </w:rPr>
              <w:t>57</w:t>
            </w:r>
            <w:r w:rsidR="001B50DD">
              <w:rPr>
                <w:noProof/>
                <w:webHidden/>
              </w:rPr>
              <w:fldChar w:fldCharType="end"/>
            </w:r>
          </w:hyperlink>
        </w:p>
        <w:p w14:paraId="2BD03FB6" w14:textId="7BC9CC11" w:rsidR="001B50DD" w:rsidRDefault="00000000">
          <w:pPr>
            <w:pStyle w:val="TJ1"/>
            <w:rPr>
              <w:rFonts w:asciiTheme="minorHAnsi" w:eastAsiaTheme="minorEastAsia" w:hAnsiTheme="minorHAnsi" w:cstheme="minorBidi"/>
              <w:b w:val="0"/>
              <w:noProof/>
              <w:sz w:val="22"/>
              <w:szCs w:val="22"/>
              <w:lang w:val="en-US"/>
            </w:rPr>
          </w:pPr>
          <w:hyperlink w:anchor="_Toc151928505" w:history="1">
            <w:r w:rsidR="001B50DD" w:rsidRPr="00B01287">
              <w:rPr>
                <w:rStyle w:val="Hiperhivatkozs"/>
                <w:noProof/>
              </w:rPr>
              <w:t>10 Ábrajegyzék</w:t>
            </w:r>
            <w:r w:rsidR="001B50DD">
              <w:rPr>
                <w:noProof/>
                <w:webHidden/>
              </w:rPr>
              <w:tab/>
            </w:r>
            <w:r w:rsidR="001B50DD">
              <w:rPr>
                <w:noProof/>
                <w:webHidden/>
              </w:rPr>
              <w:fldChar w:fldCharType="begin"/>
            </w:r>
            <w:r w:rsidR="001B50DD">
              <w:rPr>
                <w:noProof/>
                <w:webHidden/>
              </w:rPr>
              <w:instrText xml:space="preserve"> PAGEREF _Toc151928505 \h </w:instrText>
            </w:r>
            <w:r w:rsidR="001B50DD">
              <w:rPr>
                <w:noProof/>
                <w:webHidden/>
              </w:rPr>
            </w:r>
            <w:r w:rsidR="001B50DD">
              <w:rPr>
                <w:noProof/>
                <w:webHidden/>
              </w:rPr>
              <w:fldChar w:fldCharType="separate"/>
            </w:r>
            <w:r w:rsidR="001B50DD">
              <w:rPr>
                <w:noProof/>
                <w:webHidden/>
              </w:rPr>
              <w:t>59</w:t>
            </w:r>
            <w:r w:rsidR="001B50DD">
              <w:rPr>
                <w:noProof/>
                <w:webHidden/>
              </w:rPr>
              <w:fldChar w:fldCharType="end"/>
            </w:r>
          </w:hyperlink>
        </w:p>
        <w:p w14:paraId="7165D17A" w14:textId="6F28E954" w:rsidR="007C67EB" w:rsidRDefault="007C67EB">
          <w:r>
            <w:rPr>
              <w:b/>
              <w:bCs/>
            </w:rPr>
            <w:fldChar w:fldCharType="end"/>
          </w:r>
        </w:p>
      </w:sdtContent>
    </w:sdt>
    <w:p w14:paraId="7931F47A" w14:textId="77777777" w:rsidR="00C407C2" w:rsidRDefault="00C407C2" w:rsidP="007C67EB">
      <w:pPr>
        <w:pBdr>
          <w:top w:val="nil"/>
          <w:left w:val="nil"/>
          <w:bottom w:val="nil"/>
          <w:right w:val="nil"/>
          <w:between w:val="nil"/>
        </w:pBdr>
        <w:spacing w:before="120" w:after="240"/>
        <w:ind w:firstLine="0"/>
        <w:rPr>
          <w:b/>
          <w:color w:val="000000"/>
          <w:sz w:val="20"/>
          <w:szCs w:val="20"/>
        </w:rPr>
      </w:pPr>
    </w:p>
    <w:p w14:paraId="0C7CD898" w14:textId="77777777" w:rsidR="00C407C2" w:rsidRDefault="00324656">
      <w:pPr>
        <w:keepNext/>
        <w:pageBreakBefore/>
        <w:pBdr>
          <w:top w:val="nil"/>
          <w:left w:val="nil"/>
          <w:bottom w:val="nil"/>
          <w:right w:val="nil"/>
          <w:between w:val="nil"/>
        </w:pBdr>
        <w:spacing w:after="640"/>
        <w:ind w:firstLine="0"/>
        <w:jc w:val="center"/>
        <w:rPr>
          <w:b/>
          <w:smallCaps/>
          <w:color w:val="000000"/>
          <w:sz w:val="36"/>
          <w:szCs w:val="36"/>
        </w:rPr>
      </w:pPr>
      <w:r>
        <w:rPr>
          <w:b/>
          <w:smallCaps/>
          <w:color w:val="000000"/>
          <w:sz w:val="36"/>
          <w:szCs w:val="36"/>
        </w:rPr>
        <w:lastRenderedPageBreak/>
        <w:t>Hallgatói nyilatkozat</w:t>
      </w:r>
    </w:p>
    <w:p w14:paraId="2C8E04D4" w14:textId="77777777" w:rsidR="00C407C2" w:rsidRDefault="00324656">
      <w:pPr>
        <w:pBdr>
          <w:top w:val="nil"/>
          <w:left w:val="nil"/>
          <w:bottom w:val="nil"/>
          <w:right w:val="nil"/>
          <w:between w:val="nil"/>
        </w:pBdr>
        <w:ind w:firstLine="0"/>
        <w:rPr>
          <w:color w:val="000000"/>
        </w:rPr>
      </w:pPr>
      <w:r>
        <w:rPr>
          <w:color w:val="000000"/>
        </w:rPr>
        <w:t xml:space="preserve">Alulírott </w:t>
      </w:r>
      <w:r>
        <w:rPr>
          <w:b/>
        </w:rPr>
        <w:t>Dongó Rajmund</w:t>
      </w:r>
      <w:r>
        <w:rPr>
          <w:color w:val="000000"/>
        </w:rPr>
        <w:t>, szigorló hallgató kijelentem, hogy ezt a szakdolgozatot meg nem engedett segítség nélkül, saját magam készítettem, csak a megadott forrásokat (szakirodalom, eszközök stb.) használtam fel. Minden olyan részt, melyet szó szerint, vagy azonos értelemben, de átfogalmazva más forrásból átvettem, egyértelműen, a forrás megadásával megjelöltem.</w:t>
      </w:r>
    </w:p>
    <w:p w14:paraId="5F5C090A" w14:textId="77777777" w:rsidR="00C407C2" w:rsidRDefault="00324656">
      <w:pPr>
        <w:pBdr>
          <w:top w:val="nil"/>
          <w:left w:val="nil"/>
          <w:bottom w:val="nil"/>
          <w:right w:val="nil"/>
          <w:between w:val="nil"/>
        </w:pBdr>
        <w:ind w:firstLine="0"/>
        <w:rPr>
          <w:color w:val="000000"/>
        </w:rPr>
      </w:pPr>
      <w:r>
        <w:rPr>
          <w:color w:val="000000"/>
        </w:rPr>
        <w:t>Hozzájárulok, hogy a jelen munkám alapadatait (szerző, cím, angol és magyar nyelvű tartalmi kivonat, készítés éve, konzulens(ek) neve) a BME VIK nyilvánosan hozzáférhető elektronikus formában, a munka teljes szövegét pedig az egyetem belső hálózatán keresztül (vagy hitelesített felhasználók számára) közzétegye. Kijelentem, hogy a benyújtott munka és annak elektronikus verziója megegyezik. Dékáni engedéllyel titkosított diplomatervek esetén a dolgozat szövege csak 3 év eltelte után válik hozzáférhetővé.</w:t>
      </w:r>
    </w:p>
    <w:p w14:paraId="68D39E2C" w14:textId="77777777" w:rsidR="00C407C2" w:rsidRDefault="00324656">
      <w:pPr>
        <w:pBdr>
          <w:top w:val="nil"/>
          <w:left w:val="nil"/>
          <w:bottom w:val="nil"/>
          <w:right w:val="nil"/>
          <w:between w:val="nil"/>
        </w:pBdr>
        <w:spacing w:before="240" w:after="960"/>
        <w:ind w:firstLine="0"/>
        <w:rPr>
          <w:color w:val="000000"/>
        </w:rPr>
      </w:pPr>
      <w:r>
        <w:rPr>
          <w:color w:val="000000"/>
        </w:rPr>
        <w:t xml:space="preserve">Kelt: Budapest, </w:t>
      </w:r>
      <w:r>
        <w:t>2023.12.03</w:t>
      </w:r>
    </w:p>
    <w:p w14:paraId="1967DA26" w14:textId="77777777" w:rsidR="00C407C2" w:rsidRDefault="00324656">
      <w:pPr>
        <w:pBdr>
          <w:top w:val="nil"/>
          <w:left w:val="nil"/>
          <w:bottom w:val="nil"/>
          <w:right w:val="nil"/>
          <w:between w:val="nil"/>
        </w:pBdr>
        <w:tabs>
          <w:tab w:val="center" w:pos="6237"/>
        </w:tabs>
        <w:spacing w:after="0" w:line="240" w:lineRule="auto"/>
        <w:ind w:left="3686" w:hanging="3686"/>
        <w:rPr>
          <w:color w:val="000000"/>
        </w:rPr>
      </w:pPr>
      <w:r>
        <w:rPr>
          <w:color w:val="000000"/>
        </w:rPr>
        <w:tab/>
        <w:t>...…………………………………………….</w:t>
      </w:r>
    </w:p>
    <w:p w14:paraId="4028A751" w14:textId="77777777" w:rsidR="00C407C2" w:rsidRDefault="00324656">
      <w:pPr>
        <w:pBdr>
          <w:top w:val="nil"/>
          <w:left w:val="nil"/>
          <w:bottom w:val="nil"/>
          <w:right w:val="nil"/>
          <w:between w:val="nil"/>
        </w:pBdr>
        <w:tabs>
          <w:tab w:val="center" w:pos="6237"/>
        </w:tabs>
        <w:spacing w:after="0" w:line="240" w:lineRule="auto"/>
        <w:ind w:left="3686" w:firstLine="633"/>
        <w:sectPr w:rsidR="00C407C2" w:rsidSect="008F10A9">
          <w:headerReference w:type="default" r:id="rId11"/>
          <w:footerReference w:type="default" r:id="rId12"/>
          <w:pgSz w:w="11907" w:h="16840"/>
          <w:pgMar w:top="0" w:right="1418" w:bottom="1418" w:left="1418" w:header="708" w:footer="708" w:gutter="0"/>
          <w:pgNumType w:start="1"/>
          <w:cols w:space="720"/>
          <w:titlePg/>
        </w:sectPr>
      </w:pPr>
      <w:r>
        <w:rPr>
          <w:color w:val="000000"/>
        </w:rPr>
        <w:t xml:space="preserve">                </w:t>
      </w:r>
      <w:r>
        <w:t>Dongó Rajmund</w:t>
      </w:r>
      <w:r>
        <w:br w:type="page"/>
      </w:r>
    </w:p>
    <w:p w14:paraId="72A79B26" w14:textId="77777777" w:rsidR="00C407C2" w:rsidRDefault="00324656">
      <w:pPr>
        <w:keepNext/>
        <w:pageBreakBefore/>
        <w:pBdr>
          <w:top w:val="nil"/>
          <w:left w:val="nil"/>
          <w:bottom w:val="nil"/>
          <w:right w:val="nil"/>
          <w:between w:val="nil"/>
        </w:pBdr>
        <w:spacing w:before="240" w:after="480"/>
        <w:ind w:firstLine="0"/>
        <w:rPr>
          <w:b/>
          <w:color w:val="000000"/>
          <w:sz w:val="36"/>
          <w:szCs w:val="36"/>
        </w:rPr>
      </w:pPr>
      <w:bookmarkStart w:id="1" w:name="_heading=h.gjdgxs" w:colFirst="0" w:colLast="0"/>
      <w:bookmarkEnd w:id="1"/>
      <w:r>
        <w:rPr>
          <w:b/>
          <w:color w:val="000000"/>
          <w:sz w:val="36"/>
          <w:szCs w:val="36"/>
        </w:rPr>
        <w:lastRenderedPageBreak/>
        <w:t>Összefoglaló</w:t>
      </w:r>
    </w:p>
    <w:p w14:paraId="22F80102" w14:textId="77777777" w:rsidR="00C407C2" w:rsidRDefault="00324656">
      <w:pPr>
        <w:ind w:firstLine="0"/>
      </w:pPr>
      <w:r>
        <w:t xml:space="preserve">A mai világban egyre nagyobb szerepet kap a digitalizáció. Ennek hatására a különböző web applikációk is egyre több szerepet kapnak. Ezen webalkalmazások egyik példája az ételrendelő alkalmazások. A szakdolgozatomban egy ilyen web alkalmazás elkészítését fogom </w:t>
      </w:r>
      <w:r w:rsidR="00171B49">
        <w:t>bemutatni és leírni a különböző lépéseket, megoldásokat, amelyek az alkalmazás sikeres elkészítéséhez vezettek.</w:t>
      </w:r>
    </w:p>
    <w:p w14:paraId="334BA94F" w14:textId="529C34BB" w:rsidR="008519C6" w:rsidRDefault="00324656">
      <w:pPr>
        <w:ind w:firstLine="0"/>
      </w:pPr>
      <w:r>
        <w:t xml:space="preserve">A szakdolgozatom egy olyan webalkalmazás amely segítségével nem csak a vásárlók, de a kereskedők oldaláról is lefedjük az alapvető funkciókat amelyeket egy ilyen alkalmazásnál elvárunk. Lehetséges a teljes rendelési folyamaton végighaladni, amely magában foglalja a termékek listázása után a kosárba helyezést és a fizetést is amelyet stripe integráció segítségével oldottam meg. A sikeres fizetés után a felhasználó képes követni a rendelést és egy összegzést lát a rendelés adatairól. Eközben a rendelés megérkezik a </w:t>
      </w:r>
      <w:r w:rsidR="000C2B40">
        <w:t>kereskedőhöz,</w:t>
      </w:r>
      <w:r>
        <w:t xml:space="preserve"> aki látja ennek részleteit és képes változtatni a rendelés státuszát.</w:t>
      </w:r>
    </w:p>
    <w:p w14:paraId="2DCCB151" w14:textId="16336AEB" w:rsidR="00C407C2" w:rsidRDefault="00324656">
      <w:pPr>
        <w:ind w:firstLine="0"/>
      </w:pPr>
      <w:r>
        <w:t xml:space="preserve">Dolgozatom egyik célja a mai világ népszerű technológiáinak, megoldásainak kipróbálása volt. Ennek okán igyekeztem a legjobban bevált konvenciókat alkalmazni ahol csak lehet. </w:t>
      </w:r>
    </w:p>
    <w:p w14:paraId="20BB3A88" w14:textId="77777777" w:rsidR="00C407C2" w:rsidRDefault="00324656">
      <w:pPr>
        <w:keepNext/>
        <w:pageBreakBefore/>
        <w:pBdr>
          <w:top w:val="nil"/>
          <w:left w:val="nil"/>
          <w:bottom w:val="nil"/>
          <w:right w:val="nil"/>
          <w:between w:val="nil"/>
        </w:pBdr>
        <w:spacing w:before="240" w:after="480"/>
        <w:ind w:firstLine="0"/>
        <w:rPr>
          <w:b/>
          <w:color w:val="000000"/>
          <w:sz w:val="36"/>
          <w:szCs w:val="36"/>
        </w:rPr>
      </w:pPr>
      <w:bookmarkStart w:id="2" w:name="_heading=h.30j0zll" w:colFirst="0" w:colLast="0"/>
      <w:bookmarkEnd w:id="2"/>
      <w:r>
        <w:rPr>
          <w:b/>
          <w:color w:val="000000"/>
          <w:sz w:val="36"/>
          <w:szCs w:val="36"/>
        </w:rPr>
        <w:lastRenderedPageBreak/>
        <w:t>Abstract</w:t>
      </w:r>
    </w:p>
    <w:p w14:paraId="49C13F88" w14:textId="394C5C62" w:rsidR="00C407C2" w:rsidRDefault="00324656">
      <w:r>
        <w:t>In today's world</w:t>
      </w:r>
      <w:r w:rsidR="00E15E9E">
        <w:t>,</w:t>
      </w:r>
      <w:r>
        <w:t xml:space="preserve"> digitalization plays an even bigger part than before. As an effect, web applications are getting more popular. One of these kinds of applications is food ordering applications.  </w:t>
      </w:r>
      <w:r w:rsidR="00171B49">
        <w:t>In my thesis I will describe various steps to make such a web application, with providing information about the solutions that made this project a success.</w:t>
      </w:r>
    </w:p>
    <w:p w14:paraId="15AF333A" w14:textId="77777777" w:rsidR="00C407C2" w:rsidRDefault="00324656">
      <w:pPr>
        <w:ind w:firstLine="0"/>
      </w:pPr>
      <w:r>
        <w:t>My thesis is a web application where not only customers, but merchants have the basic functions that are required from an application like this. In this app we have the opportunity to navigate through the full ordering process, which consists of listing the products, putting them into a shopping cart and paying for them. The payment is made with stripe integration. After successful checkout the customer can track his order and will see a small summary about the order information. Meanwhile the order will arrive to the merchant who will see the details of the order and will have the ability to change its status.</w:t>
      </w:r>
    </w:p>
    <w:p w14:paraId="7D4D0458" w14:textId="18375EB7" w:rsidR="00C407C2" w:rsidRDefault="00324656">
      <w:pPr>
        <w:ind w:firstLine="0"/>
      </w:pPr>
      <w:r>
        <w:t xml:space="preserve">One of my main goals was to try out as many new technologies as I can. For the previous reason I tried to use </w:t>
      </w:r>
      <w:r w:rsidR="009A6B9D">
        <w:t xml:space="preserve">the most recent development </w:t>
      </w:r>
      <w:r>
        <w:t>conventions as much as possible.</w:t>
      </w:r>
    </w:p>
    <w:p w14:paraId="0EACA0BA" w14:textId="77777777" w:rsidR="00C407C2" w:rsidRDefault="00324656">
      <w:pPr>
        <w:pStyle w:val="Cmsor1"/>
      </w:pPr>
      <w:bookmarkStart w:id="3" w:name="_Toc151928432"/>
      <w:r>
        <w:lastRenderedPageBreak/>
        <w:t>Bevezetés</w:t>
      </w:r>
      <w:bookmarkEnd w:id="3"/>
    </w:p>
    <w:p w14:paraId="0F9EC3AF" w14:textId="08B3CF3D" w:rsidR="00C407C2" w:rsidRDefault="00324656">
      <w:r>
        <w:t>Egy ember életének egyik elengedhetetlen része az étkezés. Az étek megszerzése az emberiség hajdanán nem volt triviális feladat, sok munka volt az ára minden egyes étkezésnek. Ezt mi sem mutatja jobban, minthogy a Neander-völgyi ember nem csak az elejtett vadakat fogyasztotta el, de képes volt rokonait is elfogyasztani</w:t>
      </w:r>
      <w:sdt>
        <w:sdtPr>
          <w:id w:val="882065105"/>
          <w:citation/>
        </w:sdtPr>
        <w:sdtContent>
          <w:r w:rsidR="003235D1">
            <w:fldChar w:fldCharType="begin"/>
          </w:r>
          <w:r w:rsidR="003235D1">
            <w:instrText xml:space="preserve"> CITATION 1 \l 1038 </w:instrText>
          </w:r>
          <w:r w:rsidR="003235D1">
            <w:fldChar w:fldCharType="separate"/>
          </w:r>
          <w:r w:rsidR="00D9653A">
            <w:rPr>
              <w:noProof/>
            </w:rPr>
            <w:t xml:space="preserve"> [1]</w:t>
          </w:r>
          <w:r w:rsidR="003235D1">
            <w:fldChar w:fldCharType="end"/>
          </w:r>
        </w:sdtContent>
      </w:sdt>
      <w:r>
        <w:t>. Az emberiség fejlődésével a vadászatok sikere jelentősen megnőtt, egészen addig, hogy a mai világban inkább sportként tekintünk a vadászatra mintsem fő táplálék forrásunkra.</w:t>
      </w:r>
    </w:p>
    <w:p w14:paraId="58C5C852" w14:textId="77777777" w:rsidR="00C407C2" w:rsidRDefault="00324656">
      <w:r>
        <w:t>A vendéglátás története egészen az ókorig vezethető vissza, habár ekkor még nem éttermek, hanem falatozók, utcai kifőzdék töltötték be az étkeztetés szerepét. Ekkortájt jellemzően szükségből keresték fel a vásárlók az ételt kínáló árusokat, mivel nem volt lehetőségük az ételt maguknak elkészíteni.</w:t>
      </w:r>
    </w:p>
    <w:p w14:paraId="36A2D106" w14:textId="77777777" w:rsidR="00C407C2" w:rsidRDefault="00324656">
      <w:r>
        <w:t>A 13. században már megjelentek a reggelizők, “éttermek”. Itt már nagyrész kulináris élvezetek reményében tértek be a vásárlók, habár ezen éttermek kiszolgálása jellemzően lassú volt és legtöbbször csak melegítették az ételt.</w:t>
      </w:r>
    </w:p>
    <w:p w14:paraId="1F39A7DA" w14:textId="22C811EC" w:rsidR="00C407C2" w:rsidRDefault="00324656">
      <w:r>
        <w:t>A 18. században elsőként Franciaországban terjedtek el a mai értelemben vett éttermek. Ebben az időben Goethe az évszázad vívmányának nevezte</w:t>
      </w:r>
      <w:r w:rsidR="00171B49">
        <w:t>,</w:t>
      </w:r>
      <w:r>
        <w:t xml:space="preserve"> hogy étlapról rendelhet ételt. Az éttermek elterjedése a választék robbanásszerű növekedését vonta maga után. Mi sem mutatja ezt jobban</w:t>
      </w:r>
      <w:r w:rsidR="00171B49">
        <w:t>,</w:t>
      </w:r>
      <w:r>
        <w:t xml:space="preserve"> minthogy Párizsban az éttermek száma több mint ötvenszeresére nőtt tíz év alatt 1978 és 1988 között</w:t>
      </w:r>
      <w:r w:rsidR="003235D1">
        <w:t xml:space="preserve">. </w:t>
      </w:r>
      <w:sdt>
        <w:sdtPr>
          <w:id w:val="-1479142539"/>
          <w:citation/>
        </w:sdtPr>
        <w:sdtContent>
          <w:r w:rsidR="003235D1">
            <w:fldChar w:fldCharType="begin"/>
          </w:r>
          <w:r w:rsidR="003235D1">
            <w:instrText xml:space="preserve"> CITATION 2 \l 1038 </w:instrText>
          </w:r>
          <w:r w:rsidR="003235D1">
            <w:fldChar w:fldCharType="separate"/>
          </w:r>
          <w:r w:rsidR="00D9653A">
            <w:rPr>
              <w:noProof/>
            </w:rPr>
            <w:t>[2]</w:t>
          </w:r>
          <w:r w:rsidR="003235D1">
            <w:fldChar w:fldCharType="end"/>
          </w:r>
        </w:sdtContent>
      </w:sdt>
    </w:p>
    <w:p w14:paraId="01E9136A" w14:textId="77777777" w:rsidR="00C407C2" w:rsidRDefault="00324656">
      <w:r>
        <w:t>Eleinte rendelésre mindössze telefonon keresztül, vagy személyesen volt lehetősége az embereknek.</w:t>
      </w:r>
    </w:p>
    <w:p w14:paraId="659A8C58" w14:textId="364FD9E1" w:rsidR="00C407C2" w:rsidRDefault="00324656">
      <w:r>
        <w:t xml:space="preserve">Az </w:t>
      </w:r>
      <w:r w:rsidR="00CD1BF9">
        <w:t xml:space="preserve">online </w:t>
      </w:r>
      <w:r>
        <w:t>ételrendelés története nem sokkal később kezdődött</w:t>
      </w:r>
      <w:r w:rsidR="00CD1BF9">
        <w:t>.A</w:t>
      </w:r>
      <w:r>
        <w:t xml:space="preserve"> Pizza Hut első rendelését 1994. január 2.-án vette át az interneten keresztül, ráadásul ez volt az első e-kereskedelemben értékesített tárgy.</w:t>
      </w:r>
    </w:p>
    <w:p w14:paraId="7506E6B5" w14:textId="6A182B77" w:rsidR="00C407C2" w:rsidRDefault="00324656">
      <w:r>
        <w:t xml:space="preserve">Habár a folyamat az elejen lassan indult, magyarországon is elindult az online ételrendelés 1999-ben. Mivel nem volt elterjedve még a világháló használata sem, ezért </w:t>
      </w:r>
      <w:r w:rsidR="006A4FA0">
        <w:t>ezen alkalmazásoknak</w:t>
      </w:r>
      <w:r>
        <w:t xml:space="preserve"> csak lassan, 2010 körül sikerült nagyobb népszerűséget szerezni. </w:t>
      </w:r>
      <w:sdt>
        <w:sdtPr>
          <w:id w:val="-228381683"/>
          <w:citation/>
        </w:sdtPr>
        <w:sdtContent>
          <w:r w:rsidR="003235D1">
            <w:fldChar w:fldCharType="begin"/>
          </w:r>
          <w:r w:rsidR="003235D1">
            <w:instrText xml:space="preserve"> CITATION 2 \l 1038 </w:instrText>
          </w:r>
          <w:r w:rsidR="003235D1">
            <w:fldChar w:fldCharType="separate"/>
          </w:r>
          <w:r w:rsidR="00D9653A">
            <w:rPr>
              <w:noProof/>
            </w:rPr>
            <w:t>[2]</w:t>
          </w:r>
          <w:r w:rsidR="003235D1">
            <w:fldChar w:fldCharType="end"/>
          </w:r>
        </w:sdtContent>
      </w:sdt>
    </w:p>
    <w:p w14:paraId="24CD9D53" w14:textId="77777777" w:rsidR="00C407C2" w:rsidRDefault="00C407C2">
      <w:pPr>
        <w:ind w:firstLine="0"/>
      </w:pPr>
    </w:p>
    <w:p w14:paraId="7F193E75" w14:textId="77777777" w:rsidR="00C407C2" w:rsidRDefault="00324656">
      <w:pPr>
        <w:pStyle w:val="Cmsor2"/>
      </w:pPr>
      <w:bookmarkStart w:id="4" w:name="_Toc151928433"/>
      <w:r>
        <w:lastRenderedPageBreak/>
        <w:t>Létező megoldások</w:t>
      </w:r>
      <w:bookmarkEnd w:id="4"/>
    </w:p>
    <w:p w14:paraId="067E0F62" w14:textId="77777777" w:rsidR="00C407C2" w:rsidRPr="00E7348E" w:rsidRDefault="00324656" w:rsidP="007C67EB">
      <w:pPr>
        <w:pStyle w:val="Cmsor3"/>
      </w:pPr>
      <w:bookmarkStart w:id="5" w:name="_Toc151928434"/>
      <w:r w:rsidRPr="00E7348E">
        <w:t>Foodora - NetPincér</w:t>
      </w:r>
      <w:bookmarkEnd w:id="5"/>
    </w:p>
    <w:p w14:paraId="2D20E643" w14:textId="705F26B6" w:rsidR="00C407C2" w:rsidRDefault="00324656">
      <w:r>
        <w:t>Magyarországon az online ételrendelés úttörője a NetPincér volt, amelyet 1999-ben alapított Csontos Zoltán és Perger Péter. Az alkalmazás eredeti célja inkább a Schönherz kollégiumbeli rendelések lebonyolítása volt.</w:t>
      </w:r>
      <w:sdt>
        <w:sdtPr>
          <w:id w:val="1076477154"/>
          <w:citation/>
        </w:sdtPr>
        <w:sdtContent>
          <w:r w:rsidR="003235D1">
            <w:fldChar w:fldCharType="begin"/>
          </w:r>
          <w:r w:rsidR="003235D1">
            <w:instrText xml:space="preserve"> CITATION 3 \l 1038 </w:instrText>
          </w:r>
          <w:r w:rsidR="003235D1">
            <w:fldChar w:fldCharType="separate"/>
          </w:r>
          <w:r w:rsidR="00D9653A">
            <w:rPr>
              <w:noProof/>
            </w:rPr>
            <w:t xml:space="preserve"> [3]</w:t>
          </w:r>
          <w:r w:rsidR="003235D1">
            <w:fldChar w:fldCharType="end"/>
          </w:r>
        </w:sdtContent>
      </w:sdt>
      <w:r w:rsidR="003235D1">
        <w:t xml:space="preserve"> </w:t>
      </w:r>
      <w:r>
        <w:t>Később az alkalmazás kinőtte a kollégium kereteit és országosan elkezdte a működését.</w:t>
      </w:r>
    </w:p>
    <w:p w14:paraId="5C88F4A3" w14:textId="77777777" w:rsidR="003F37CD" w:rsidRDefault="00324656" w:rsidP="003F37CD">
      <w:pPr>
        <w:keepNext/>
        <w:ind w:firstLine="0"/>
        <w:jc w:val="center"/>
      </w:pPr>
      <w:r>
        <w:rPr>
          <w:noProof/>
        </w:rPr>
        <w:drawing>
          <wp:inline distT="114300" distB="114300" distL="114300" distR="114300" wp14:anchorId="11F0688F" wp14:editId="4EE7DEB6">
            <wp:extent cx="2884167" cy="3065321"/>
            <wp:effectExtent l="0" t="0" r="0" b="0"/>
            <wp:docPr id="1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2884167" cy="3065321"/>
                    </a:xfrm>
                    <a:prstGeom prst="rect">
                      <a:avLst/>
                    </a:prstGeom>
                    <a:ln/>
                  </pic:spPr>
                </pic:pic>
              </a:graphicData>
            </a:graphic>
          </wp:inline>
        </w:drawing>
      </w:r>
    </w:p>
    <w:p w14:paraId="7AA75760" w14:textId="479133D6" w:rsidR="008519C6" w:rsidRPr="003F37CD" w:rsidRDefault="00000000" w:rsidP="003F37CD">
      <w:pPr>
        <w:pStyle w:val="Kpalrs"/>
      </w:pPr>
      <w:r>
        <w:fldChar w:fldCharType="begin"/>
      </w:r>
      <w:r>
        <w:instrText xml:space="preserve"> SEQ ábra \* ARABIC </w:instrText>
      </w:r>
      <w:r>
        <w:fldChar w:fldCharType="separate"/>
      </w:r>
      <w:bookmarkStart w:id="6" w:name="_Toc150281661"/>
      <w:bookmarkStart w:id="7" w:name="_Toc150281796"/>
      <w:bookmarkStart w:id="8" w:name="_Toc152175704"/>
      <w:r w:rsidR="007C56DE">
        <w:rPr>
          <w:noProof/>
        </w:rPr>
        <w:t>1</w:t>
      </w:r>
      <w:r>
        <w:rPr>
          <w:noProof/>
        </w:rPr>
        <w:fldChar w:fldCharType="end"/>
      </w:r>
      <w:r w:rsidR="003F37CD">
        <w:t xml:space="preserve">. ábra </w:t>
      </w:r>
      <w:r w:rsidR="003F37CD" w:rsidRPr="003F37CD">
        <w:rPr>
          <w:rStyle w:val="AlrscustomChar"/>
        </w:rPr>
        <w:t>Netpincér eredeti oldala</w:t>
      </w:r>
      <w:bookmarkEnd w:id="6"/>
      <w:bookmarkEnd w:id="7"/>
      <w:bookmarkEnd w:id="8"/>
    </w:p>
    <w:p w14:paraId="09F0B5CB" w14:textId="77777777" w:rsidR="00C407C2" w:rsidRDefault="00324656">
      <w:r>
        <w:t>Az applikáció célja ekkortájt mindössze a rendelők és a kereskedők összekötése volt, ebben az időben nem tartoztak saját futárok a márkához.</w:t>
      </w:r>
    </w:p>
    <w:p w14:paraId="727AD8BA" w14:textId="63A1C9D8" w:rsidR="00C407C2" w:rsidRDefault="00324656">
      <w:r>
        <w:t>Időközben az alkalmazás rengeteg változáson esett át, és a tulajdonjog is gazdát cserélt 2016-ban. A mai napon már nem Netpincérként hanem Foodoraként emlegetik az alkalmazást, ezzel pedig bekerült egy nagyobb csoport, a Delivery Hero alá.</w:t>
      </w:r>
      <w:sdt>
        <w:sdtPr>
          <w:id w:val="1834867333"/>
          <w:citation/>
        </w:sdtPr>
        <w:sdtContent>
          <w:r w:rsidR="003235D1">
            <w:fldChar w:fldCharType="begin"/>
          </w:r>
          <w:r w:rsidR="003235D1">
            <w:instrText xml:space="preserve"> CITATION 4 \l 1038 </w:instrText>
          </w:r>
          <w:r w:rsidR="003235D1">
            <w:fldChar w:fldCharType="separate"/>
          </w:r>
          <w:r w:rsidR="00D9653A">
            <w:rPr>
              <w:noProof/>
            </w:rPr>
            <w:t xml:space="preserve"> [4]</w:t>
          </w:r>
          <w:r w:rsidR="003235D1">
            <w:fldChar w:fldCharType="end"/>
          </w:r>
        </w:sdtContent>
      </w:sdt>
    </w:p>
    <w:p w14:paraId="6DD9494F" w14:textId="3B7A59EF" w:rsidR="00C407C2" w:rsidRDefault="00324656">
      <w:r>
        <w:t xml:space="preserve">Ez az átalakulás rengeteg új funkciót hozott a vásárlóknak és az kereskedőknek egyaránt, a dedikált futárok mellett nem csak éttermekből, de bevásárló központokból is rendelhetünk már nem csak </w:t>
      </w:r>
      <w:r w:rsidR="00A85B7F">
        <w:t>ételeket,</w:t>
      </w:r>
      <w:r>
        <w:t xml:space="preserve"> de más termékeket is.</w:t>
      </w:r>
    </w:p>
    <w:p w14:paraId="58C025EA" w14:textId="77777777" w:rsidR="003F37CD" w:rsidRDefault="00324656" w:rsidP="003F37CD">
      <w:pPr>
        <w:keepNext/>
        <w:ind w:firstLine="0"/>
        <w:jc w:val="center"/>
      </w:pPr>
      <w:r>
        <w:rPr>
          <w:noProof/>
        </w:rPr>
        <w:lastRenderedPageBreak/>
        <w:drawing>
          <wp:inline distT="114300" distB="114300" distL="114300" distR="114300" wp14:anchorId="3057BEC4" wp14:editId="313E2618">
            <wp:extent cx="5759140" cy="2819400"/>
            <wp:effectExtent l="12700" t="12700" r="12700" b="12700"/>
            <wp:docPr id="9" name="image10.png" descr="A foodora mai oldala"/>
            <wp:cNvGraphicFramePr/>
            <a:graphic xmlns:a="http://schemas.openxmlformats.org/drawingml/2006/main">
              <a:graphicData uri="http://schemas.openxmlformats.org/drawingml/2006/picture">
                <pic:pic xmlns:pic="http://schemas.openxmlformats.org/drawingml/2006/picture">
                  <pic:nvPicPr>
                    <pic:cNvPr id="0" name="image10.png" descr="A foodora mai oldala"/>
                    <pic:cNvPicPr preferRelativeResize="0"/>
                  </pic:nvPicPr>
                  <pic:blipFill>
                    <a:blip r:embed="rId14"/>
                    <a:srcRect/>
                    <a:stretch>
                      <a:fillRect/>
                    </a:stretch>
                  </pic:blipFill>
                  <pic:spPr>
                    <a:xfrm>
                      <a:off x="0" y="0"/>
                      <a:ext cx="5759140" cy="2819400"/>
                    </a:xfrm>
                    <a:prstGeom prst="rect">
                      <a:avLst/>
                    </a:prstGeom>
                    <a:ln w="12700">
                      <a:solidFill>
                        <a:srgbClr val="000000"/>
                      </a:solidFill>
                      <a:prstDash val="solid"/>
                    </a:ln>
                  </pic:spPr>
                </pic:pic>
              </a:graphicData>
            </a:graphic>
          </wp:inline>
        </w:drawing>
      </w:r>
    </w:p>
    <w:p w14:paraId="6BE44106" w14:textId="450FA704" w:rsidR="003F37CD" w:rsidRDefault="00000000" w:rsidP="003F37CD">
      <w:pPr>
        <w:pStyle w:val="Kpalrs"/>
      </w:pPr>
      <w:r>
        <w:fldChar w:fldCharType="begin"/>
      </w:r>
      <w:r>
        <w:instrText xml:space="preserve"> SEQ ábra \* ARABIC </w:instrText>
      </w:r>
      <w:r>
        <w:fldChar w:fldCharType="separate"/>
      </w:r>
      <w:bookmarkStart w:id="9" w:name="_Toc152175705"/>
      <w:r w:rsidR="007C56DE">
        <w:rPr>
          <w:noProof/>
        </w:rPr>
        <w:t>2</w:t>
      </w:r>
      <w:r>
        <w:rPr>
          <w:noProof/>
        </w:rPr>
        <w:fldChar w:fldCharType="end"/>
      </w:r>
      <w:r w:rsidR="003F37CD">
        <w:t>. ábra Foodora mai (2023.11.07) oldala</w:t>
      </w:r>
      <w:bookmarkEnd w:id="9"/>
    </w:p>
    <w:p w14:paraId="4837DEFC" w14:textId="3F79EC6E" w:rsidR="00C407C2" w:rsidRDefault="00324656">
      <w:r>
        <w:t xml:space="preserve">A mai foodora weboldala rengeteg modern megoldást alkalmaz, többek között integrációt számos fizetési </w:t>
      </w:r>
      <w:r w:rsidR="00A85B7F">
        <w:t>megoldásra,</w:t>
      </w:r>
      <w:r>
        <w:t xml:space="preserve"> mint például az Apple és Google pay. A weboldal megjelenítését pedig a </w:t>
      </w:r>
      <w:r w:rsidRPr="00877DE2">
        <w:rPr>
          <w:i/>
          <w:iCs/>
        </w:rPr>
        <w:t>React</w:t>
      </w:r>
      <w:r w:rsidRPr="00877DE2">
        <w:t xml:space="preserve"> </w:t>
      </w:r>
      <w:r>
        <w:t xml:space="preserve">keretrendszer és </w:t>
      </w:r>
      <w:r w:rsidRPr="00877DE2">
        <w:rPr>
          <w:i/>
          <w:iCs/>
        </w:rPr>
        <w:t>JQuery</w:t>
      </w:r>
      <w:r w:rsidRPr="00877DE2">
        <w:t xml:space="preserve"> </w:t>
      </w:r>
      <w:r>
        <w:t>alkalmazásával készítették el. Ezen megoldások teszik lehetővé a felhasználók számára a gyors és stabil ételrendelést.</w:t>
      </w:r>
      <w:sdt>
        <w:sdtPr>
          <w:id w:val="-1133170277"/>
          <w:citation/>
        </w:sdtPr>
        <w:sdtContent>
          <w:r w:rsidR="003235D1">
            <w:fldChar w:fldCharType="begin"/>
          </w:r>
          <w:r w:rsidR="003235D1">
            <w:instrText xml:space="preserve"> CITATION 5 \l 1038 </w:instrText>
          </w:r>
          <w:r w:rsidR="003235D1">
            <w:fldChar w:fldCharType="separate"/>
          </w:r>
          <w:r w:rsidR="00D9653A">
            <w:rPr>
              <w:noProof/>
            </w:rPr>
            <w:t xml:space="preserve"> [5]</w:t>
          </w:r>
          <w:r w:rsidR="003235D1">
            <w:fldChar w:fldCharType="end"/>
          </w:r>
        </w:sdtContent>
      </w:sdt>
    </w:p>
    <w:p w14:paraId="22724D6E" w14:textId="6E4D84F3" w:rsidR="00C407C2" w:rsidRDefault="00324656">
      <w:pPr>
        <w:rPr>
          <w:b/>
          <w:sz w:val="20"/>
          <w:szCs w:val="20"/>
        </w:rPr>
      </w:pPr>
      <w:r>
        <w:t xml:space="preserve">A foodora magyarország legnépszerűbb ételrendelő alkalmazása lett. Sikerének </w:t>
      </w:r>
      <w:r w:rsidR="00CD1BF9">
        <w:t>oka</w:t>
      </w:r>
      <w:r>
        <w:t xml:space="preserve"> például az, hogy több platformot is támogat, nem csak webalkalmazás</w:t>
      </w:r>
      <w:r w:rsidR="00CD1BF9">
        <w:t>on keresztül,</w:t>
      </w:r>
      <w:r>
        <w:t xml:space="preserve"> de telefonon </w:t>
      </w:r>
      <w:r w:rsidRPr="00877DE2">
        <w:rPr>
          <w:i/>
          <w:iCs/>
        </w:rPr>
        <w:t>Android</w:t>
      </w:r>
      <w:r>
        <w:t xml:space="preserve"> és </w:t>
      </w:r>
      <w:r w:rsidRPr="00877DE2">
        <w:rPr>
          <w:i/>
          <w:iCs/>
        </w:rPr>
        <w:t>IOS</w:t>
      </w:r>
      <w:r>
        <w:t xml:space="preserve"> operációs rendszerek</w:t>
      </w:r>
      <w:r w:rsidR="00877DE2">
        <w:t>kel</w:t>
      </w:r>
      <w:r>
        <w:t xml:space="preserve"> is elérhető.</w:t>
      </w:r>
    </w:p>
    <w:p w14:paraId="16112D4F" w14:textId="77777777" w:rsidR="00C407C2" w:rsidRDefault="00324656" w:rsidP="007C67EB">
      <w:pPr>
        <w:pStyle w:val="Cmsor3"/>
      </w:pPr>
      <w:bookmarkStart w:id="10" w:name="_Toc151928435"/>
      <w:r>
        <w:t>Wolt</w:t>
      </w:r>
      <w:bookmarkEnd w:id="10"/>
    </w:p>
    <w:p w14:paraId="2C03F9F4" w14:textId="4578C8F8" w:rsidR="00C407C2" w:rsidRDefault="00324656">
      <w:r>
        <w:t xml:space="preserve">Magyarország másik jelentős ételrendelő portálja a </w:t>
      </w:r>
      <w:r w:rsidRPr="00877DE2">
        <w:t>wolt</w:t>
      </w:r>
      <w:r>
        <w:t>. A finn származású cég szolgáltatásai 2018 májusában lettek elérhetőek magyarországon.</w:t>
      </w:r>
      <w:r w:rsidR="003235D1">
        <w:t xml:space="preserve"> </w:t>
      </w:r>
      <w:r>
        <w:t>A fentiek ellenére a portál népszerűsége robbanásszerű sikereket ért el az országban és mára már a legnépszerűbb opciók közé tartozik, ha ételrendélsről van szó</w:t>
      </w:r>
      <w:r w:rsidR="003235D1">
        <w:t>.</w:t>
      </w:r>
      <w:sdt>
        <w:sdtPr>
          <w:id w:val="784158008"/>
          <w:citation/>
        </w:sdtPr>
        <w:sdtContent>
          <w:r w:rsidR="003235D1">
            <w:fldChar w:fldCharType="begin"/>
          </w:r>
          <w:r w:rsidR="003235D1">
            <w:instrText xml:space="preserve"> CITATION 6 \l 1038 </w:instrText>
          </w:r>
          <w:r w:rsidR="003235D1">
            <w:fldChar w:fldCharType="separate"/>
          </w:r>
          <w:r w:rsidR="00D9653A">
            <w:rPr>
              <w:noProof/>
            </w:rPr>
            <w:t xml:space="preserve"> [6]</w:t>
          </w:r>
          <w:r w:rsidR="003235D1">
            <w:fldChar w:fldCharType="end"/>
          </w:r>
        </w:sdtContent>
      </w:sdt>
    </w:p>
    <w:p w14:paraId="2F98DFB5" w14:textId="17AEFCEB" w:rsidR="00C407C2" w:rsidRDefault="00324656">
      <w:r>
        <w:t xml:space="preserve">A wolt által kínált felhasználói élmény egybevág a foodora által nyújtott élményhez, jellemzően minden étterem rendelkezik egy saját </w:t>
      </w:r>
      <w:r w:rsidR="00A85B7F">
        <w:t>oldallal,</w:t>
      </w:r>
      <w:r>
        <w:t xml:space="preserve"> ahol a termékekből vásárolhat a felhasználó. </w:t>
      </w:r>
    </w:p>
    <w:p w14:paraId="709B17E2" w14:textId="77777777" w:rsidR="003F37CD" w:rsidRDefault="00324656" w:rsidP="003F37CD">
      <w:pPr>
        <w:keepNext/>
        <w:ind w:firstLine="0"/>
      </w:pPr>
      <w:r>
        <w:rPr>
          <w:noProof/>
        </w:rPr>
        <w:lastRenderedPageBreak/>
        <w:drawing>
          <wp:inline distT="114300" distB="114300" distL="114300" distR="114300" wp14:anchorId="384825BC" wp14:editId="42DC6DEB">
            <wp:extent cx="5759140" cy="2641600"/>
            <wp:effectExtent l="12700" t="12700" r="12700" b="1270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5759140" cy="2641600"/>
                    </a:xfrm>
                    <a:prstGeom prst="rect">
                      <a:avLst/>
                    </a:prstGeom>
                    <a:ln w="12700">
                      <a:solidFill>
                        <a:srgbClr val="000000"/>
                      </a:solidFill>
                      <a:prstDash val="solid"/>
                    </a:ln>
                  </pic:spPr>
                </pic:pic>
              </a:graphicData>
            </a:graphic>
          </wp:inline>
        </w:drawing>
      </w:r>
    </w:p>
    <w:p w14:paraId="00721120" w14:textId="64F78917" w:rsidR="00C407C2" w:rsidRPr="003F37CD" w:rsidRDefault="00000000" w:rsidP="003F37CD">
      <w:pPr>
        <w:pStyle w:val="Kpalrs"/>
      </w:pPr>
      <w:r>
        <w:fldChar w:fldCharType="begin"/>
      </w:r>
      <w:r>
        <w:instrText xml:space="preserve"> SEQ ábra \* ARABIC </w:instrText>
      </w:r>
      <w:r>
        <w:fldChar w:fldCharType="separate"/>
      </w:r>
      <w:bookmarkStart w:id="11" w:name="_Toc152175706"/>
      <w:r w:rsidR="007C56DE">
        <w:rPr>
          <w:noProof/>
        </w:rPr>
        <w:t>3</w:t>
      </w:r>
      <w:r>
        <w:rPr>
          <w:noProof/>
        </w:rPr>
        <w:fldChar w:fldCharType="end"/>
      </w:r>
      <w:r w:rsidR="003F37CD">
        <w:t>. ábra Wolt mai (2023.10.27) oldala</w:t>
      </w:r>
      <w:bookmarkEnd w:id="11"/>
    </w:p>
    <w:p w14:paraId="3307A19D" w14:textId="5CA34FA6" w:rsidR="00C407C2" w:rsidRDefault="00324656">
      <w:r>
        <w:t xml:space="preserve">A wolt sok szempontból hasonló funkciókat lát </w:t>
      </w:r>
      <w:r w:rsidR="0075628B">
        <w:t>el,</w:t>
      </w:r>
      <w:r>
        <w:t xml:space="preserve"> mint a netpincérből lett foodora. Lehetőség van szintén nem csak ételek rendelésére és elérhető havi díjas előfizetés </w:t>
      </w:r>
      <w:r w:rsidR="0075628B">
        <w:t>is,</w:t>
      </w:r>
      <w:r>
        <w:t xml:space="preserve"> amely segítségével kedvezményes rendelések bonyolíthatóak le.</w:t>
      </w:r>
    </w:p>
    <w:p w14:paraId="46CFC539" w14:textId="77777777" w:rsidR="00C407C2" w:rsidRDefault="00324656" w:rsidP="00877DE2">
      <w:pPr>
        <w:pStyle w:val="Cmsor2"/>
      </w:pPr>
      <w:bookmarkStart w:id="12" w:name="_Toc151928436"/>
      <w:r>
        <w:t>Motiváció</w:t>
      </w:r>
      <w:bookmarkEnd w:id="12"/>
    </w:p>
    <w:p w14:paraId="2BCE0219" w14:textId="7256E57F" w:rsidR="00C407C2" w:rsidRDefault="00324656">
      <w:r>
        <w:t xml:space="preserve">A szakdolgozatom témájának olyan alkalmazás akartam </w:t>
      </w:r>
      <w:r w:rsidR="0075628B">
        <w:t>választani,</w:t>
      </w:r>
      <w:r>
        <w:t xml:space="preserve"> amely segítségével kipróbálhatom a webes fejlesztés alapjait és megtanulhatom az iparban használt legújabb technológiákat. Ennek okán igyekeztem a front és backend fejlesztés is magam végezni, ezzel is megtanulva a web alapjait.</w:t>
      </w:r>
    </w:p>
    <w:p w14:paraId="193347E9" w14:textId="68C00EDB" w:rsidR="00C407C2" w:rsidRDefault="00324656">
      <w:r>
        <w:t xml:space="preserve">Mivel magam is rengeteget használtam ételrendelő alkalmazásokat, </w:t>
      </w:r>
      <w:r w:rsidR="0075628B">
        <w:t>megfigyeltem,</w:t>
      </w:r>
      <w:r>
        <w:t xml:space="preserve"> hogy milyen sok funkcióval rendelkezik egy ilyen alkalmazás és kíváncsi </w:t>
      </w:r>
      <w:r w:rsidR="0075628B">
        <w:t>voltam,</w:t>
      </w:r>
      <w:r>
        <w:t xml:space="preserve"> hogy vajon ezeket hogyan lehetne megvalósítani egy projekt során.</w:t>
      </w:r>
    </w:p>
    <w:p w14:paraId="5F5A6C6A" w14:textId="77777777" w:rsidR="00C407C2" w:rsidRDefault="00324656">
      <w:r>
        <w:t>Kézenfekvő megoldásnak tartottam egy ilyen ételrendelő alkalmazás elkészítését, hiszen az alapvető követelményeket, funkciókat ismertem saját tapasztalataim alapján.</w:t>
      </w:r>
    </w:p>
    <w:p w14:paraId="2AFE163F" w14:textId="73081A4A" w:rsidR="00C407C2" w:rsidRDefault="00324656">
      <w:r>
        <w:t xml:space="preserve">Ráadásul nem tartom kizártnak azt </w:t>
      </w:r>
      <w:r w:rsidR="0075628B">
        <w:t>sem,</w:t>
      </w:r>
      <w:r>
        <w:t xml:space="preserve"> hogy az </w:t>
      </w:r>
      <w:r w:rsidR="00877DE2">
        <w:t xml:space="preserve">alkalmazás fejlesztése során tanult ismereteket </w:t>
      </w:r>
      <w:r>
        <w:t xml:space="preserve">később saját projektekhez </w:t>
      </w:r>
      <w:r w:rsidR="00D34117">
        <w:t>felhasználjam,</w:t>
      </w:r>
      <w:r>
        <w:t xml:space="preserve"> ha </w:t>
      </w:r>
      <w:r w:rsidR="00877DE2">
        <w:t>kissé más</w:t>
      </w:r>
      <w:r>
        <w:t xml:space="preserve"> formában is.</w:t>
      </w:r>
    </w:p>
    <w:p w14:paraId="70A82C66" w14:textId="77777777" w:rsidR="00C407C2" w:rsidRDefault="00324656">
      <w:pPr>
        <w:rPr>
          <w:b/>
          <w:color w:val="FF0000"/>
        </w:rPr>
      </w:pPr>
      <w:r>
        <w:t>A frontend fejlesztésben a projekt kezdete előtt kevés tapasztalatom volt, ezért szakmai kihívásként tekintettem erre a lehetőségre, hogy megismerjem a kiszemelt technológiák alapjait és betekintést nyerhessek a velük történő fejlesztésbe.</w:t>
      </w:r>
    </w:p>
    <w:p w14:paraId="7EBC4A20" w14:textId="77777777" w:rsidR="00C407C2" w:rsidRPr="007C67EB" w:rsidRDefault="00324656" w:rsidP="007C67EB">
      <w:pPr>
        <w:pStyle w:val="Cmsor1"/>
      </w:pPr>
      <w:bookmarkStart w:id="13" w:name="_Toc151928437"/>
      <w:r w:rsidRPr="007C67EB">
        <w:lastRenderedPageBreak/>
        <w:t>Felhasznált technológiák</w:t>
      </w:r>
      <w:bookmarkEnd w:id="13"/>
    </w:p>
    <w:p w14:paraId="18749E3F" w14:textId="77777777" w:rsidR="00C407C2" w:rsidRDefault="00324656">
      <w:r>
        <w:t>A következő fejezetben be fogom mutatni a dolgozatomban használt fontosabb technológiákat. Elsőnek a backendhez használt spring keretrendszert, majd később a frontend technológiákat, végül pedig a felhasznált egyéb technológiákról szeretnék írni.</w:t>
      </w:r>
    </w:p>
    <w:p w14:paraId="4CE78AA9" w14:textId="77777777" w:rsidR="00C407C2" w:rsidRDefault="00324656" w:rsidP="007C67EB">
      <w:pPr>
        <w:pStyle w:val="Cmsor2"/>
      </w:pPr>
      <w:bookmarkStart w:id="14" w:name="_Toc151928438"/>
      <w:r>
        <w:t>Spring keretrendszer</w:t>
      </w:r>
      <w:bookmarkEnd w:id="14"/>
    </w:p>
    <w:p w14:paraId="69BF62F0" w14:textId="002BBDD1" w:rsidR="00C407C2" w:rsidRDefault="00324656" w:rsidP="001B50DD">
      <w:pPr>
        <w:pStyle w:val="Cmsor3"/>
      </w:pPr>
      <w:bookmarkStart w:id="15" w:name="_Toc150285076"/>
      <w:bookmarkStart w:id="16" w:name="_Toc150285143"/>
      <w:bookmarkStart w:id="17" w:name="_Toc150286160"/>
      <w:bookmarkStart w:id="18" w:name="_Toc150298896"/>
      <w:bookmarkStart w:id="19" w:name="_Toc151928439"/>
      <w:bookmarkEnd w:id="15"/>
      <w:bookmarkEnd w:id="16"/>
      <w:bookmarkEnd w:id="17"/>
      <w:bookmarkEnd w:id="18"/>
      <w:r>
        <w:t>A spring általánosan</w:t>
      </w:r>
      <w:bookmarkEnd w:id="19"/>
    </w:p>
    <w:p w14:paraId="6E438074" w14:textId="77777777" w:rsidR="00DD1D7A" w:rsidRDefault="00324656">
      <w:pPr>
        <w:ind w:firstLine="0"/>
      </w:pPr>
      <w:r>
        <w:tab/>
      </w:r>
      <w:r w:rsidR="00DD1D7A">
        <w:t>A spring egy nyílt forráskódú java alkalmazás keretrendszer. Általában backend fejlesztés céljából használják, viszont különböző függőségek importálásával (például Thymeleaf) a frontend is megvalósítható a keretrendszer segítségével.</w:t>
      </w:r>
    </w:p>
    <w:p w14:paraId="2EA3D83B" w14:textId="3545A00F" w:rsidR="00C407C2" w:rsidRDefault="00324656">
      <w:pPr>
        <w:ind w:firstLine="0"/>
      </w:pPr>
      <w:r>
        <w:t xml:space="preserve">A spring számos funkciót nyújt a felhasználóinak, </w:t>
      </w:r>
      <w:r w:rsidR="0013284F">
        <w:t>ezen funciókra pár példa</w:t>
      </w:r>
      <w:r>
        <w:t>:</w:t>
      </w:r>
    </w:p>
    <w:p w14:paraId="5EAB0D19" w14:textId="77777777" w:rsidR="00C407C2" w:rsidRDefault="00324656">
      <w:pPr>
        <w:numPr>
          <w:ilvl w:val="0"/>
          <w:numId w:val="2"/>
        </w:numPr>
        <w:spacing w:after="0"/>
      </w:pPr>
      <w:r>
        <w:t>Osztályok lazán csatolásának támogatása</w:t>
      </w:r>
      <w:r w:rsidR="00DD1D7A">
        <w:t>.</w:t>
      </w:r>
    </w:p>
    <w:p w14:paraId="632264BA" w14:textId="77777777" w:rsidR="00C407C2" w:rsidRDefault="00324656">
      <w:pPr>
        <w:numPr>
          <w:ilvl w:val="0"/>
          <w:numId w:val="2"/>
        </w:numPr>
        <w:spacing w:after="0"/>
      </w:pPr>
      <w:r>
        <w:t>Függőségek menedzselése, objektum életciklusok menedzselése a keretrendszer által</w:t>
      </w:r>
      <w:r w:rsidR="00DD1D7A">
        <w:t>.</w:t>
      </w:r>
    </w:p>
    <w:p w14:paraId="397F1BF2" w14:textId="02F314A0" w:rsidR="00C407C2" w:rsidRDefault="00324656">
      <w:pPr>
        <w:numPr>
          <w:ilvl w:val="0"/>
          <w:numId w:val="2"/>
        </w:numPr>
        <w:spacing w:after="0"/>
      </w:pPr>
      <w:r>
        <w:t>Segítségével könnyedén átalakíthatjuk a beérkező</w:t>
      </w:r>
      <w:r w:rsidR="0013284F">
        <w:t xml:space="preserve"> </w:t>
      </w:r>
      <w:r w:rsidR="0013284F" w:rsidRPr="0013284F">
        <w:t>R</w:t>
      </w:r>
      <w:r w:rsidR="0013284F">
        <w:t>e</w:t>
      </w:r>
      <w:r w:rsidR="0013284F" w:rsidRPr="0013284F">
        <w:t>presentational State Transfe</w:t>
      </w:r>
      <w:r w:rsidR="0013284F">
        <w:t xml:space="preserve">r (REST) vagy </w:t>
      </w:r>
      <w:r w:rsidR="0013284F" w:rsidRPr="0013284F">
        <w:t>Simple Object Access Protocol</w:t>
      </w:r>
      <w:r w:rsidR="0013284F">
        <w:t xml:space="preserve"> (SOAP) </w:t>
      </w:r>
      <w:r>
        <w:t>csomagokat java osztályokra.</w:t>
      </w:r>
    </w:p>
    <w:p w14:paraId="5C5FEDBA" w14:textId="77777777" w:rsidR="00C407C2" w:rsidRDefault="00324656">
      <w:pPr>
        <w:numPr>
          <w:ilvl w:val="0"/>
          <w:numId w:val="2"/>
        </w:numPr>
        <w:spacing w:after="0"/>
      </w:pPr>
      <w:r>
        <w:t xml:space="preserve">Támogatja </w:t>
      </w:r>
      <w:r w:rsidR="00DD1D7A">
        <w:t xml:space="preserve">Java DataBase Connectivity </w:t>
      </w:r>
      <w:r>
        <w:t>(</w:t>
      </w:r>
      <w:r w:rsidR="00DD1D7A">
        <w:t>JDBC</w:t>
      </w:r>
      <w:r>
        <w:t>)  segítségével a könnyű adatbázis elérést és konfigurációt.</w:t>
      </w:r>
    </w:p>
    <w:p w14:paraId="672FD81A" w14:textId="77777777" w:rsidR="00C407C2" w:rsidRDefault="00324656">
      <w:pPr>
        <w:numPr>
          <w:ilvl w:val="0"/>
          <w:numId w:val="2"/>
        </w:numPr>
        <w:spacing w:after="0"/>
      </w:pPr>
      <w:r>
        <w:t xml:space="preserve">Erős támogatás az </w:t>
      </w:r>
      <w:r w:rsidR="00DD1D7A">
        <w:t xml:space="preserve">Model View Control </w:t>
      </w:r>
      <w:r>
        <w:t>(</w:t>
      </w:r>
      <w:r w:rsidR="00DD1D7A">
        <w:t>MVC</w:t>
      </w:r>
      <w:r>
        <w:t>)  architektúrára</w:t>
      </w:r>
      <w:r w:rsidR="00DD1D7A">
        <w:t>.</w:t>
      </w:r>
    </w:p>
    <w:p w14:paraId="31824DFD" w14:textId="77777777" w:rsidR="00C407C2" w:rsidRDefault="00DD1D7A">
      <w:pPr>
        <w:numPr>
          <w:ilvl w:val="0"/>
          <w:numId w:val="2"/>
        </w:numPr>
      </w:pPr>
      <w:r>
        <w:t>Application Programming Interface (API) készítés támogatása könnyedén.</w:t>
      </w:r>
    </w:p>
    <w:p w14:paraId="6EF6B601" w14:textId="77777777" w:rsidR="00C407C2" w:rsidRDefault="00324656">
      <w:r>
        <w:t>A fenti pontokból az osztályok lazán csatolásának támogatását szeretném kiemelni, hiszen ennek rengeteg előnye van. Többek között a lazán csatolás növeli a kód tesztelhetőségét, mivel csak egy feladatot ellátó kódrészletet is tudunk tesztelni, ráadásul növeli a kód újrafelhasználhatóságát is.</w:t>
      </w:r>
    </w:p>
    <w:p w14:paraId="09B12F11" w14:textId="77777777" w:rsidR="00C407C2" w:rsidRDefault="00324656">
      <w:r>
        <w:t>A spring keretrendszer funkciói különböző modulokra bonthatóak</w:t>
      </w:r>
      <w:r w:rsidR="00DD1D7A">
        <w:t>,</w:t>
      </w:r>
      <w:r>
        <w:t xml:space="preserve"> amelyek funkció szerint</w:t>
      </w:r>
      <w:r w:rsidR="00DD1D7A">
        <w:t xml:space="preserve"> csoportosíthatóak</w:t>
      </w:r>
      <w:r>
        <w:t>.</w:t>
      </w:r>
    </w:p>
    <w:p w14:paraId="6D674576" w14:textId="378CD7E3" w:rsidR="00C407C2" w:rsidRDefault="00324656">
      <w:r>
        <w:t xml:space="preserve">Az egyik ilyen csoport az adat elérési </w:t>
      </w:r>
      <w:r w:rsidR="00DB24E8">
        <w:t>csoport,</w:t>
      </w:r>
      <w:r>
        <w:t xml:space="preserve"> amely tartalmazza többek között a JDBC és </w:t>
      </w:r>
      <w:r w:rsidR="00DD1D7A">
        <w:t xml:space="preserve">Object Relational Mapping </w:t>
      </w:r>
      <w:r>
        <w:t>(</w:t>
      </w:r>
      <w:r w:rsidR="00DD1D7A">
        <w:t>ORM</w:t>
      </w:r>
      <w:r>
        <w:t>) modulokat. Az ORM</w:t>
      </w:r>
      <w:r w:rsidR="00DD1D7A">
        <w:t xml:space="preserve"> azaz objektum relációs leképezés</w:t>
      </w:r>
      <w:r>
        <w:t xml:space="preserve"> szerepe ahogyan a nevében is szerepel,</w:t>
      </w:r>
      <w:r w:rsidR="00DD1D7A">
        <w:t xml:space="preserve"> </w:t>
      </w:r>
      <w:r>
        <w:t>az adatbázis rekordok objektummá alakítása.</w:t>
      </w:r>
    </w:p>
    <w:p w14:paraId="3142E18E" w14:textId="7C921B9D" w:rsidR="0013284F" w:rsidRDefault="0013284F">
      <w:r>
        <w:t>A spring keretrendszer az alábbi különálló modulokból épül fel:</w:t>
      </w:r>
    </w:p>
    <w:p w14:paraId="347CB011" w14:textId="77777777" w:rsidR="003F37CD" w:rsidRDefault="00324656" w:rsidP="003F37CD">
      <w:pPr>
        <w:keepNext/>
        <w:ind w:firstLine="0"/>
      </w:pPr>
      <w:r>
        <w:rPr>
          <w:noProof/>
        </w:rPr>
        <w:lastRenderedPageBreak/>
        <w:drawing>
          <wp:inline distT="114300" distB="114300" distL="114300" distR="114300" wp14:anchorId="1D71BB4C" wp14:editId="2F2B0DCE">
            <wp:extent cx="5514975" cy="4257675"/>
            <wp:effectExtent l="0" t="0" r="0" b="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5514975" cy="4257675"/>
                    </a:xfrm>
                    <a:prstGeom prst="rect">
                      <a:avLst/>
                    </a:prstGeom>
                    <a:ln/>
                  </pic:spPr>
                </pic:pic>
              </a:graphicData>
            </a:graphic>
          </wp:inline>
        </w:drawing>
      </w:r>
    </w:p>
    <w:p w14:paraId="16C69791" w14:textId="6ADA3A1F" w:rsidR="003F37CD" w:rsidRPr="003F37CD" w:rsidRDefault="00000000" w:rsidP="003F37CD">
      <w:pPr>
        <w:pStyle w:val="Kpalrs"/>
        <w:rPr>
          <w:b w:val="0"/>
          <w:sz w:val="24"/>
          <w:szCs w:val="24"/>
        </w:rPr>
      </w:pPr>
      <w:r>
        <w:fldChar w:fldCharType="begin"/>
      </w:r>
      <w:r>
        <w:instrText xml:space="preserve"> SEQ ábra \* ARABIC </w:instrText>
      </w:r>
      <w:r>
        <w:fldChar w:fldCharType="separate"/>
      </w:r>
      <w:bookmarkStart w:id="20" w:name="_Toc152175707"/>
      <w:r w:rsidR="007C56DE">
        <w:rPr>
          <w:noProof/>
        </w:rPr>
        <w:t>4</w:t>
      </w:r>
      <w:r>
        <w:rPr>
          <w:noProof/>
        </w:rPr>
        <w:fldChar w:fldCharType="end"/>
      </w:r>
      <w:r w:rsidR="003F37CD">
        <w:t>. ábra</w:t>
      </w:r>
      <w:r w:rsidR="003F37CD" w:rsidRPr="003F37CD">
        <w:t xml:space="preserve"> </w:t>
      </w:r>
      <w:r w:rsidR="003F37CD">
        <w:t>A spring modulok csoportosítva</w:t>
      </w:r>
      <w:sdt>
        <w:sdtPr>
          <w:id w:val="362031762"/>
          <w:citation/>
        </w:sdtPr>
        <w:sdtContent>
          <w:r w:rsidR="003235D1">
            <w:fldChar w:fldCharType="begin"/>
          </w:r>
          <w:r w:rsidR="003235D1">
            <w:instrText xml:space="preserve"> CITATION 7 \l 1038 </w:instrText>
          </w:r>
          <w:r w:rsidR="003235D1">
            <w:fldChar w:fldCharType="separate"/>
          </w:r>
          <w:r w:rsidR="00D9653A">
            <w:rPr>
              <w:noProof/>
            </w:rPr>
            <w:t xml:space="preserve"> [7]</w:t>
          </w:r>
          <w:r w:rsidR="003235D1">
            <w:fldChar w:fldCharType="end"/>
          </w:r>
        </w:sdtContent>
      </w:sdt>
      <w:bookmarkEnd w:id="20"/>
    </w:p>
    <w:p w14:paraId="60F7ECEA" w14:textId="77777777" w:rsidR="00C407C2" w:rsidRDefault="00324656" w:rsidP="007C67EB">
      <w:pPr>
        <w:pStyle w:val="Cmsor3"/>
      </w:pPr>
      <w:bookmarkStart w:id="21" w:name="_Toc151928440"/>
      <w:r>
        <w:t>Bean</w:t>
      </w:r>
      <w:bookmarkEnd w:id="21"/>
    </w:p>
    <w:p w14:paraId="2248BCE1" w14:textId="7623C63D" w:rsidR="00C407C2" w:rsidRDefault="00324656">
      <w:r>
        <w:t xml:space="preserve">Azon </w:t>
      </w:r>
      <w:r w:rsidR="000318B0">
        <w:t>objektumokat,</w:t>
      </w:r>
      <w:r>
        <w:t xml:space="preserve"> amelyek életciklusát a keretrendszer, azon belül az Inversion of Control (IoC) konténer menedzseli, bean-nek nevezzük.  A definícióból kiindulva bármilyen </w:t>
      </w:r>
      <w:r w:rsidR="00DD1D7A">
        <w:t xml:space="preserve">Plain Old Java Object </w:t>
      </w:r>
      <w:r>
        <w:t>(</w:t>
      </w:r>
      <w:r w:rsidR="00DD1D7A">
        <w:t>POJO</w:t>
      </w:r>
      <w:r>
        <w:t>) lehet bean, mindössze a spring konténeren keresztül kell inicializálni az objektumot, amelyhez a konfigurációs metaadatok definiálása szükséges.</w:t>
      </w:r>
    </w:p>
    <w:p w14:paraId="5B82BE7B" w14:textId="4B8B5A5B" w:rsidR="00C407C2" w:rsidRDefault="00324656">
      <w:pPr>
        <w:ind w:firstLine="0"/>
      </w:pPr>
      <w:r>
        <w:t>Az alkalmazás által használt beaneket három módszerrel definiálhatjuk.</w:t>
      </w:r>
      <w:sdt>
        <w:sdtPr>
          <w:id w:val="-702170706"/>
          <w:citation/>
        </w:sdtPr>
        <w:sdtContent>
          <w:r w:rsidR="003235D1">
            <w:fldChar w:fldCharType="begin"/>
          </w:r>
          <w:r w:rsidR="003235D1">
            <w:instrText xml:space="preserve"> CITATION 8 \l 1038 </w:instrText>
          </w:r>
          <w:r w:rsidR="003235D1">
            <w:fldChar w:fldCharType="separate"/>
          </w:r>
          <w:r w:rsidR="00D9653A">
            <w:rPr>
              <w:noProof/>
            </w:rPr>
            <w:t xml:space="preserve"> [8]</w:t>
          </w:r>
          <w:r w:rsidR="003235D1">
            <w:fldChar w:fldCharType="end"/>
          </w:r>
        </w:sdtContent>
      </w:sdt>
    </w:p>
    <w:p w14:paraId="41D25E1C" w14:textId="02CD9B59" w:rsidR="00C407C2" w:rsidRDefault="00DD1D7A">
      <w:pPr>
        <w:numPr>
          <w:ilvl w:val="0"/>
          <w:numId w:val="3"/>
        </w:numPr>
        <w:spacing w:after="0"/>
      </w:pPr>
      <w:r>
        <w:t xml:space="preserve">Leggyakoribb megoldásként annotációval jelölhetjük a keretrendszer </w:t>
      </w:r>
      <w:r w:rsidR="00DB24E8">
        <w:t>számára,</w:t>
      </w:r>
      <w:r>
        <w:t xml:space="preserve"> hogy egy beant hozunk létre. Ilyen annotációk a </w:t>
      </w:r>
      <w:r>
        <w:rPr>
          <w:i/>
        </w:rPr>
        <w:t>@Service</w:t>
      </w:r>
      <w:r>
        <w:t xml:space="preserve"> és </w:t>
      </w:r>
      <w:r>
        <w:rPr>
          <w:i/>
        </w:rPr>
        <w:t>@Component</w:t>
      </w:r>
    </w:p>
    <w:p w14:paraId="3E712174" w14:textId="05377160" w:rsidR="00C407C2" w:rsidRDefault="00324656">
      <w:pPr>
        <w:numPr>
          <w:ilvl w:val="0"/>
          <w:numId w:val="3"/>
        </w:numPr>
        <w:spacing w:after="0"/>
      </w:pPr>
      <w:r>
        <w:t xml:space="preserve">Továbbá a projektben létrehozott spring configuration xml segítségével </w:t>
      </w:r>
      <w:r w:rsidR="00DB24E8">
        <w:t>megadhatjuk,</w:t>
      </w:r>
      <w:r>
        <w:t xml:space="preserve"> ha egy osztályt beanként szeretnénk kezelni.</w:t>
      </w:r>
    </w:p>
    <w:p w14:paraId="151D2B58" w14:textId="77777777" w:rsidR="00C407C2" w:rsidRDefault="00324656">
      <w:pPr>
        <w:numPr>
          <w:ilvl w:val="0"/>
          <w:numId w:val="3"/>
        </w:numPr>
      </w:pPr>
      <w:r>
        <w:t>Végül pedig megadhatjuk egy configuration osztály segítségével</w:t>
      </w:r>
      <w:r w:rsidR="00DD1D7A">
        <w:t>,</w:t>
      </w:r>
      <w:r>
        <w:t xml:space="preserve"> amelyet </w:t>
      </w:r>
      <w:r>
        <w:rPr>
          <w:i/>
        </w:rPr>
        <w:t>@Configuration</w:t>
      </w:r>
      <w:r>
        <w:t xml:space="preserve"> annotációval látunk el. Ebben az osztályban definiálhatunk elérési csomagokat</w:t>
      </w:r>
      <w:r w:rsidR="00DD1D7A">
        <w:t>,</w:t>
      </w:r>
      <w:r>
        <w:t xml:space="preserve"> (package) amelyekben a spring beaneket fog keresni </w:t>
      </w:r>
      <w:r>
        <w:rPr>
          <w:i/>
        </w:rPr>
        <w:t xml:space="preserve">@ComponentScan </w:t>
      </w:r>
      <w:r>
        <w:t xml:space="preserve">annotációval és itt is definiálhatunk beaneket </w:t>
      </w:r>
      <w:r>
        <w:rPr>
          <w:i/>
        </w:rPr>
        <w:t xml:space="preserve">@Bean </w:t>
      </w:r>
      <w:r>
        <w:t>annotációval.</w:t>
      </w:r>
    </w:p>
    <w:p w14:paraId="1B149E65" w14:textId="77777777" w:rsidR="00C407C2" w:rsidRDefault="00324656">
      <w:pPr>
        <w:ind w:firstLine="0"/>
        <w:rPr>
          <w:rFonts w:ascii="Consolas" w:eastAsia="Consolas" w:hAnsi="Consolas" w:cs="Consolas"/>
          <w:sz w:val="20"/>
          <w:szCs w:val="20"/>
          <w:highlight w:val="white"/>
        </w:rPr>
      </w:pPr>
      <w:r>
        <w:lastRenderedPageBreak/>
        <w:t>Az utóbbira egy példa kódot is hoztam a könnyebb átláthatóság érdekében:</w:t>
      </w:r>
    </w:p>
    <w:p w14:paraId="010D50D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333333"/>
          <w:sz w:val="20"/>
          <w:szCs w:val="20"/>
        </w:rPr>
      </w:pPr>
      <w:r>
        <w:rPr>
          <w:rFonts w:ascii="Consolas" w:eastAsia="Consolas" w:hAnsi="Consolas" w:cs="Consolas"/>
          <w:color w:val="000000"/>
          <w:sz w:val="20"/>
          <w:szCs w:val="20"/>
        </w:rPr>
        <w:t>@Configuration</w:t>
      </w:r>
    </w:p>
    <w:p w14:paraId="76E36B9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000000"/>
          <w:sz w:val="20"/>
          <w:szCs w:val="20"/>
        </w:rPr>
        <w:t>@ComponentScan</w:t>
      </w:r>
      <w:r>
        <w:rPr>
          <w:rFonts w:ascii="Consolas" w:eastAsia="Consolas" w:hAnsi="Consolas" w:cs="Consolas"/>
          <w:color w:val="333333"/>
          <w:sz w:val="20"/>
          <w:szCs w:val="20"/>
        </w:rPr>
        <w:t>(value=</w:t>
      </w:r>
      <w:r>
        <w:rPr>
          <w:rFonts w:ascii="Consolas" w:eastAsia="Consolas" w:hAnsi="Consolas" w:cs="Consolas"/>
          <w:color w:val="333333"/>
          <w:sz w:val="20"/>
          <w:szCs w:val="20"/>
          <w:shd w:val="clear" w:color="auto" w:fill="FFF0F0"/>
        </w:rPr>
        <w:t>"aut.bme.rajmunddongo.szakdolgozat.utils"</w:t>
      </w:r>
      <w:r>
        <w:rPr>
          <w:rFonts w:ascii="Consolas" w:eastAsia="Consolas" w:hAnsi="Consolas" w:cs="Consolas"/>
          <w:color w:val="333333"/>
          <w:sz w:val="20"/>
          <w:szCs w:val="20"/>
        </w:rPr>
        <w:t>)</w:t>
      </w:r>
    </w:p>
    <w:p w14:paraId="0DA3B37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008800"/>
          <w:sz w:val="20"/>
          <w:szCs w:val="20"/>
        </w:rPr>
        <w:t>public</w:t>
      </w:r>
      <w:r>
        <w:rPr>
          <w:rFonts w:ascii="Consolas" w:eastAsia="Consolas" w:hAnsi="Consolas" w:cs="Consolas"/>
          <w:color w:val="333333"/>
          <w:sz w:val="20"/>
          <w:szCs w:val="20"/>
        </w:rPr>
        <w:t xml:space="preserve"> </w:t>
      </w:r>
      <w:r>
        <w:rPr>
          <w:rFonts w:ascii="Consolas" w:eastAsia="Consolas" w:hAnsi="Consolas" w:cs="Consolas"/>
          <w:color w:val="008800"/>
          <w:sz w:val="20"/>
          <w:szCs w:val="20"/>
        </w:rPr>
        <w:t>class</w:t>
      </w:r>
      <w:r>
        <w:rPr>
          <w:rFonts w:ascii="Consolas" w:eastAsia="Consolas" w:hAnsi="Consolas" w:cs="Consolas"/>
          <w:color w:val="333333"/>
          <w:sz w:val="20"/>
          <w:szCs w:val="20"/>
        </w:rPr>
        <w:t xml:space="preserve"> </w:t>
      </w:r>
      <w:r>
        <w:rPr>
          <w:rFonts w:ascii="Consolas" w:eastAsia="Consolas" w:hAnsi="Consolas" w:cs="Consolas"/>
          <w:color w:val="BB0066"/>
          <w:sz w:val="20"/>
          <w:szCs w:val="20"/>
        </w:rPr>
        <w:t>MyConfiguration</w:t>
      </w:r>
      <w:r>
        <w:rPr>
          <w:rFonts w:ascii="Consolas" w:eastAsia="Consolas" w:hAnsi="Consolas" w:cs="Consolas"/>
          <w:color w:val="333333"/>
          <w:sz w:val="20"/>
          <w:szCs w:val="20"/>
        </w:rPr>
        <w:t xml:space="preserve"> {</w:t>
      </w:r>
    </w:p>
    <w:p w14:paraId="5C28840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r>
        <w:rPr>
          <w:rFonts w:ascii="Consolas" w:eastAsia="Consolas" w:hAnsi="Consolas" w:cs="Consolas"/>
          <w:color w:val="000000"/>
          <w:sz w:val="20"/>
          <w:szCs w:val="20"/>
        </w:rPr>
        <w:t>@Bean</w:t>
      </w:r>
    </w:p>
    <w:p w14:paraId="195D789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r>
        <w:rPr>
          <w:rFonts w:ascii="Consolas" w:eastAsia="Consolas" w:hAnsi="Consolas" w:cs="Consolas"/>
          <w:color w:val="008800"/>
          <w:sz w:val="20"/>
          <w:szCs w:val="20"/>
        </w:rPr>
        <w:t>public</w:t>
      </w:r>
      <w:r>
        <w:rPr>
          <w:rFonts w:ascii="Consolas" w:eastAsia="Consolas" w:hAnsi="Consolas" w:cs="Consolas"/>
          <w:color w:val="333333"/>
          <w:sz w:val="20"/>
          <w:szCs w:val="20"/>
        </w:rPr>
        <w:t xml:space="preserve"> MyBean </w:t>
      </w:r>
      <w:r>
        <w:rPr>
          <w:rFonts w:ascii="Consolas" w:eastAsia="Consolas" w:hAnsi="Consolas" w:cs="Consolas"/>
          <w:color w:val="0066BB"/>
          <w:sz w:val="20"/>
          <w:szCs w:val="20"/>
        </w:rPr>
        <w:t>getMyBean</w:t>
      </w:r>
      <w:r>
        <w:rPr>
          <w:rFonts w:ascii="Consolas" w:eastAsia="Consolas" w:hAnsi="Consolas" w:cs="Consolas"/>
          <w:color w:val="333333"/>
          <w:sz w:val="20"/>
          <w:szCs w:val="20"/>
        </w:rPr>
        <w:t>(){</w:t>
      </w:r>
    </w:p>
    <w:p w14:paraId="31E87C0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r>
        <w:rPr>
          <w:rFonts w:ascii="Consolas" w:eastAsia="Consolas" w:hAnsi="Consolas" w:cs="Consolas"/>
          <w:color w:val="008800"/>
          <w:sz w:val="20"/>
          <w:szCs w:val="20"/>
        </w:rPr>
        <w:t>return</w:t>
      </w:r>
      <w:r>
        <w:rPr>
          <w:rFonts w:ascii="Consolas" w:eastAsia="Consolas" w:hAnsi="Consolas" w:cs="Consolas"/>
          <w:color w:val="333333"/>
          <w:sz w:val="20"/>
          <w:szCs w:val="20"/>
        </w:rPr>
        <w:t xml:space="preserve"> </w:t>
      </w:r>
      <w:r>
        <w:rPr>
          <w:rFonts w:ascii="Consolas" w:eastAsia="Consolas" w:hAnsi="Consolas" w:cs="Consolas"/>
          <w:color w:val="008800"/>
          <w:sz w:val="20"/>
          <w:szCs w:val="20"/>
        </w:rPr>
        <w:t>new</w:t>
      </w:r>
      <w:r>
        <w:rPr>
          <w:rFonts w:ascii="Consolas" w:eastAsia="Consolas" w:hAnsi="Consolas" w:cs="Consolas"/>
          <w:color w:val="333333"/>
          <w:sz w:val="20"/>
          <w:szCs w:val="20"/>
        </w:rPr>
        <w:t xml:space="preserve"> </w:t>
      </w:r>
      <w:r>
        <w:rPr>
          <w:rFonts w:ascii="Consolas" w:eastAsia="Consolas" w:hAnsi="Consolas" w:cs="Consolas"/>
          <w:color w:val="0066BB"/>
          <w:sz w:val="20"/>
          <w:szCs w:val="20"/>
        </w:rPr>
        <w:t>MyBean</w:t>
      </w:r>
      <w:r>
        <w:rPr>
          <w:rFonts w:ascii="Consolas" w:eastAsia="Consolas" w:hAnsi="Consolas" w:cs="Consolas"/>
          <w:color w:val="333333"/>
          <w:sz w:val="20"/>
          <w:szCs w:val="20"/>
        </w:rPr>
        <w:t>();</w:t>
      </w:r>
    </w:p>
    <w:p w14:paraId="3EEB928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p>
    <w:p w14:paraId="6E6036E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w:t>
      </w:r>
    </w:p>
    <w:p w14:paraId="7C27262A" w14:textId="038AEA6D" w:rsidR="00C407C2" w:rsidRDefault="00324656">
      <w:pPr>
        <w:rPr>
          <w:rFonts w:ascii="Consolas" w:eastAsia="Consolas" w:hAnsi="Consolas" w:cs="Consolas"/>
          <w:sz w:val="20"/>
          <w:szCs w:val="20"/>
          <w:highlight w:val="white"/>
        </w:rPr>
      </w:pPr>
      <w:r>
        <w:t xml:space="preserve">A példában látható </w:t>
      </w:r>
      <w:r>
        <w:rPr>
          <w:i/>
        </w:rPr>
        <w:t xml:space="preserve">@ComponentScan </w:t>
      </w:r>
      <w:r>
        <w:t xml:space="preserve">annotáció segítségével a spring képes átvizsgálni a megadott csomagokat beaneket keresve. Lehetőség van az annotáció elhagyására amennyiben Spring Boot-ot használ a </w:t>
      </w:r>
      <w:r w:rsidR="00DB24E8">
        <w:t>programozó,</w:t>
      </w:r>
      <w:r>
        <w:t xml:space="preserve"> amely a spring egy előre konfigurált változata</w:t>
      </w:r>
      <w:r w:rsidR="00DD1D7A">
        <w:t xml:space="preserve"> a könnyebb és gyorsabb fejlesztés támogatásának céljából</w:t>
      </w:r>
      <w:r>
        <w:t xml:space="preserve">. Ilyenkor a </w:t>
      </w:r>
      <w:r>
        <w:rPr>
          <w:i/>
        </w:rPr>
        <w:t>@SpringBootApplication</w:t>
      </w:r>
      <w:r w:rsidR="00DD1D7A">
        <w:t xml:space="preserve"> annotációval ellátott osztállyal</w:t>
      </w:r>
      <w:r>
        <w:t xml:space="preserve"> egy szinten lévő csomagok és alcsomagok mind automatikusan szkennelésre kerülnek beanek felkutatása céljából.</w:t>
      </w:r>
    </w:p>
    <w:p w14:paraId="04F008FB" w14:textId="77777777" w:rsidR="00C407C2" w:rsidRDefault="00324656">
      <w:pPr>
        <w:ind w:firstLine="0"/>
      </w:pPr>
      <w:r>
        <w:t>A fenti megoldások közül mára az annotációk a legelterjedtebbek hiszen ez átláthatóbb és letisztultabb kódot eredményez.</w:t>
      </w:r>
    </w:p>
    <w:p w14:paraId="07953212" w14:textId="4BDCA6E6" w:rsidR="00C407C2" w:rsidRDefault="00324656">
      <w:pPr>
        <w:ind w:firstLine="0"/>
      </w:pPr>
      <w:r>
        <w:t>Nem csak a beanek definiálására van több lehetőségünk, hanem lehetőség van a beanek hatáskörét is megadni. Ezekből 6 darab van definiálva alapból a keretrendszerben.</w:t>
      </w:r>
      <w:r w:rsidR="00E54809" w:rsidRPr="00E54809">
        <w:t xml:space="preserve"> </w:t>
      </w:r>
      <w:sdt>
        <w:sdtPr>
          <w:id w:val="-1511985475"/>
          <w:citation/>
        </w:sdtPr>
        <w:sdtContent>
          <w:r w:rsidR="003235D1">
            <w:fldChar w:fldCharType="begin"/>
          </w:r>
          <w:r w:rsidR="003235D1">
            <w:instrText xml:space="preserve"> CITATION 9 \l 1038 </w:instrText>
          </w:r>
          <w:r w:rsidR="003235D1">
            <w:fldChar w:fldCharType="separate"/>
          </w:r>
          <w:r w:rsidR="00D9653A">
            <w:rPr>
              <w:noProof/>
            </w:rPr>
            <w:t>[9]</w:t>
          </w:r>
          <w:r w:rsidR="003235D1">
            <w:fldChar w:fldCharType="end"/>
          </w:r>
        </w:sdtContent>
      </w:sdt>
    </w:p>
    <w:p w14:paraId="01AE8874" w14:textId="77777777" w:rsidR="00C407C2" w:rsidRDefault="00324656">
      <w:pPr>
        <w:numPr>
          <w:ilvl w:val="0"/>
          <w:numId w:val="10"/>
        </w:numPr>
        <w:spacing w:after="0"/>
      </w:pPr>
      <w:r>
        <w:t>Singleton - Ezekből a beanekből csak egy darab jön létre egy IoC konténerben.</w:t>
      </w:r>
    </w:p>
    <w:p w14:paraId="1FB56830" w14:textId="77777777" w:rsidR="00C407C2" w:rsidRDefault="00324656">
      <w:pPr>
        <w:numPr>
          <w:ilvl w:val="0"/>
          <w:numId w:val="10"/>
        </w:numPr>
        <w:spacing w:after="0"/>
      </w:pPr>
      <w:r>
        <w:t>Prototype - A prototype beanekből minden alkalommal új példány jön létre mikor az alkalmazásnak szüksége van rá.</w:t>
      </w:r>
    </w:p>
    <w:p w14:paraId="0D6ACD10" w14:textId="16C422F2" w:rsidR="00C407C2" w:rsidRDefault="00324656">
      <w:pPr>
        <w:numPr>
          <w:ilvl w:val="0"/>
          <w:numId w:val="10"/>
        </w:numPr>
        <w:spacing w:after="0"/>
      </w:pPr>
      <w:r>
        <w:t xml:space="preserve">Request - </w:t>
      </w:r>
      <w:r w:rsidR="00DB24E8">
        <w:t>Hasonló,</w:t>
      </w:r>
      <w:r>
        <w:t xml:space="preserve"> mint a prototype, viszont webes applikációkra szánva. Itt mindig új példány jön létre mikor új http request érkezik.</w:t>
      </w:r>
    </w:p>
    <w:p w14:paraId="55499E33" w14:textId="77777777" w:rsidR="00C407C2" w:rsidRDefault="00324656">
      <w:pPr>
        <w:numPr>
          <w:ilvl w:val="0"/>
          <w:numId w:val="10"/>
        </w:numPr>
        <w:spacing w:after="0"/>
      </w:pPr>
      <w:r>
        <w:t>Session - Minden http sessionre új bean jön létre.</w:t>
      </w:r>
    </w:p>
    <w:p w14:paraId="0446FDFF" w14:textId="126DA942" w:rsidR="00C407C2" w:rsidRDefault="00324656">
      <w:pPr>
        <w:numPr>
          <w:ilvl w:val="0"/>
          <w:numId w:val="10"/>
        </w:numPr>
        <w:spacing w:after="0"/>
      </w:pPr>
      <w:r>
        <w:t xml:space="preserve">Application  - Itt a ServletContexthez kötjük a beanek egyediségét, ami alapvetően hasonló a Singleton scope-hoz viszont itt lehetőség van </w:t>
      </w:r>
      <w:r w:rsidR="00BE0C5A">
        <w:t>arra,</w:t>
      </w:r>
      <w:r>
        <w:t xml:space="preserve"> hogy több alkalmazás </w:t>
      </w:r>
      <w:r w:rsidR="00DD1D7A">
        <w:t xml:space="preserve">is </w:t>
      </w:r>
      <w:r>
        <w:t>ugyanazt a ServletContextet használja ezzel a scope-al megosztva a beant.</w:t>
      </w:r>
    </w:p>
    <w:p w14:paraId="328ACF98" w14:textId="77777777" w:rsidR="00C407C2" w:rsidRDefault="00324656">
      <w:pPr>
        <w:numPr>
          <w:ilvl w:val="0"/>
          <w:numId w:val="10"/>
        </w:numPr>
      </w:pPr>
      <w:r>
        <w:t xml:space="preserve">Websocket - A teljes websocket </w:t>
      </w:r>
      <w:r w:rsidR="00DD1D7A">
        <w:t>munkamenet</w:t>
      </w:r>
      <w:r>
        <w:t xml:space="preserve"> alatt ugyanazt a beant  fogja visszaadni az alkalmazás.</w:t>
      </w:r>
    </w:p>
    <w:p w14:paraId="124AB74A" w14:textId="5E502922" w:rsidR="00DD1D7A" w:rsidRDefault="00324656">
      <w:pPr>
        <w:ind w:firstLine="0"/>
      </w:pPr>
      <w:r>
        <w:tab/>
        <w:t xml:space="preserve">Az bean scope-ját a </w:t>
      </w:r>
      <w:r>
        <w:rPr>
          <w:i/>
        </w:rPr>
        <w:t>@Scope</w:t>
      </w:r>
      <w:r>
        <w:t xml:space="preserve"> annotáció segítségével lehet megadni. Amennyiben számunkra nem megfelelő a spring által biztosított alapvető scope-ok egyike sem, akkor megadhatunk saját magunk</w:t>
      </w:r>
      <w:r w:rsidR="00BE0C5A">
        <w:t xml:space="preserve"> számára</w:t>
      </w:r>
      <w:r>
        <w:t xml:space="preserve"> custom scope-okat</w:t>
      </w:r>
      <w:r w:rsidR="00BE0C5A">
        <w:t>,</w:t>
      </w:r>
      <w:r>
        <w:t xml:space="preserve"> amelyeket személyre  tudunk szabni saját kívánságaink szerint.</w:t>
      </w:r>
    </w:p>
    <w:p w14:paraId="576646C8" w14:textId="77777777" w:rsidR="00C407C2" w:rsidRDefault="00324656" w:rsidP="007C67EB">
      <w:pPr>
        <w:pStyle w:val="Cmsor3"/>
      </w:pPr>
      <w:bookmarkStart w:id="22" w:name="_Toc151928441"/>
      <w:r>
        <w:lastRenderedPageBreak/>
        <w:t>Inversion of control és Dependency Injection</w:t>
      </w:r>
      <w:bookmarkEnd w:id="22"/>
    </w:p>
    <w:p w14:paraId="09B649A4" w14:textId="4825DD56" w:rsidR="00C407C2" w:rsidRDefault="00324656">
      <w:r>
        <w:t xml:space="preserve">A spring fejlesztés alapja az inversion of control amely segítségével egy biztonságos, pehely súlyú, flexibilis alkalmazást hozhatunk létre. A spring core konténer </w:t>
      </w:r>
      <w:r w:rsidR="00AC00CD">
        <w:t xml:space="preserve">segít </w:t>
      </w:r>
      <w:r>
        <w:t xml:space="preserve">menedzselni az objektumok életciklusát, applikációnk konfigurálását és a függőségeket is. A feladatot a spring az </w:t>
      </w:r>
      <w:r w:rsidR="00DD1D7A">
        <w:rPr>
          <w:i/>
          <w:iCs/>
        </w:rPr>
        <w:t>i</w:t>
      </w:r>
      <w:r w:rsidR="00DD1D7A" w:rsidRPr="00DD1D7A">
        <w:rPr>
          <w:i/>
          <w:iCs/>
        </w:rPr>
        <w:t xml:space="preserve">nversion of </w:t>
      </w:r>
      <w:r w:rsidR="00DD1D7A">
        <w:rPr>
          <w:i/>
          <w:iCs/>
        </w:rPr>
        <w:t>c</w:t>
      </w:r>
      <w:r w:rsidR="00DD1D7A" w:rsidRPr="00DD1D7A">
        <w:rPr>
          <w:i/>
          <w:iCs/>
        </w:rPr>
        <w:t>ontrol</w:t>
      </w:r>
      <w:r w:rsidR="00DD1D7A">
        <w:t xml:space="preserve"> </w:t>
      </w:r>
      <w:r>
        <w:t>tervezési minta alkalmazásával oldja meg.</w:t>
      </w:r>
    </w:p>
    <w:p w14:paraId="3133CA08" w14:textId="77777777" w:rsidR="00C407C2" w:rsidRDefault="00324656">
      <w:r>
        <w:t xml:space="preserve">Szorosan a témához kapcsolódik a dependency injection (DI), amelyet egyes oldalakon szinonimaként említenek az IoC tervezési mintával. A két fogalom közötti különbséget a következőkben szeretném kifejteni. </w:t>
      </w:r>
    </w:p>
    <w:p w14:paraId="2ADA6A40" w14:textId="1117FD28" w:rsidR="00C407C2" w:rsidRDefault="00324656">
      <w:r>
        <w:t xml:space="preserve">Ameddig az IoC egy tervezési </w:t>
      </w:r>
      <w:r w:rsidR="009A52C6">
        <w:t>minta,</w:t>
      </w:r>
      <w:r>
        <w:t xml:space="preserve"> amivel az objektumok életciklusát menedzseljük, addig a DI nem </w:t>
      </w:r>
      <w:r w:rsidR="009A52C6">
        <w:t>más,</w:t>
      </w:r>
      <w:r>
        <w:t xml:space="preserve"> mint egy módszer a függőségek injektálására az alkalmazásunkban, tehát egy </w:t>
      </w:r>
      <w:r w:rsidR="00A81987">
        <w:t>megoldás,</w:t>
      </w:r>
      <w:r>
        <w:t xml:space="preserve"> amely segítségével az IoC-t el tudjuk érni.</w:t>
      </w:r>
    </w:p>
    <w:p w14:paraId="182AEED2" w14:textId="104B20C2" w:rsidR="00C407C2" w:rsidRDefault="00324656">
      <w:r>
        <w:t xml:space="preserve">A </w:t>
      </w:r>
      <w:r w:rsidR="00DD1D7A" w:rsidRPr="00DD1D7A">
        <w:rPr>
          <w:i/>
          <w:iCs/>
        </w:rPr>
        <w:t>dependency injection</w:t>
      </w:r>
      <w:r>
        <w:t xml:space="preserve"> lényege</w:t>
      </w:r>
      <w:r w:rsidR="00DD1D7A">
        <w:t>,</w:t>
      </w:r>
      <w:r>
        <w:t xml:space="preserve"> hogy a létrehozandó objektum a saját függőségeit nem maga </w:t>
      </w:r>
      <w:r w:rsidR="009A52C6">
        <w:t>definiálja,</w:t>
      </w:r>
      <w:r>
        <w:t xml:space="preserve"> hanem ezt a feladatot máshova szervezzük ki, így növelve a lazán csatoltságot.</w:t>
      </w:r>
    </w:p>
    <w:p w14:paraId="4218B266" w14:textId="7774B49A" w:rsidR="00C407C2" w:rsidRDefault="00324656">
      <w:r>
        <w:t xml:space="preserve">Az alábbi példában </w:t>
      </w:r>
      <w:r w:rsidR="009A52C6">
        <w:t>látszik,</w:t>
      </w:r>
      <w:r>
        <w:t xml:space="preserve"> hogy a </w:t>
      </w:r>
      <w:r w:rsidRPr="00DD1D7A">
        <w:rPr>
          <w:i/>
          <w:iCs/>
        </w:rPr>
        <w:t>MyClass</w:t>
      </w:r>
      <w:r>
        <w:t xml:space="preserve"> példányosításakor meg kell adni</w:t>
      </w:r>
      <w:r w:rsidR="00DD1D7A">
        <w:t>,</w:t>
      </w:r>
      <w:r>
        <w:t xml:space="preserve"> hogy milyen </w:t>
      </w:r>
      <w:r w:rsidRPr="00DD1D7A">
        <w:rPr>
          <w:i/>
          <w:iCs/>
        </w:rPr>
        <w:t>MyDependency</w:t>
      </w:r>
      <w:r>
        <w:t xml:space="preserve"> objektum tartozzon a </w:t>
      </w:r>
      <w:r w:rsidRPr="00DD1D7A">
        <w:rPr>
          <w:i/>
          <w:iCs/>
        </w:rPr>
        <w:t>MyClass</w:t>
      </w:r>
      <w:r>
        <w:t xml:space="preserve"> objektumhoz ezzel átadva a tulajdonság létrehozását a konstruktort hívó osztálynak</w:t>
      </w:r>
      <w:r w:rsidR="00DD1D7A">
        <w:t>, így ez egy példa a dependencia injektálásra.</w:t>
      </w:r>
    </w:p>
    <w:p w14:paraId="4880D12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333333"/>
          <w:sz w:val="20"/>
          <w:szCs w:val="20"/>
        </w:rPr>
      </w:pPr>
      <w:r>
        <w:rPr>
          <w:rFonts w:ascii="Consolas" w:eastAsia="Consolas" w:hAnsi="Consolas" w:cs="Consolas"/>
          <w:color w:val="000000"/>
          <w:sz w:val="20"/>
          <w:szCs w:val="20"/>
        </w:rPr>
        <w:t>public</w:t>
      </w:r>
      <w:r>
        <w:rPr>
          <w:rFonts w:ascii="Consolas" w:eastAsia="Consolas" w:hAnsi="Consolas" w:cs="Consolas"/>
          <w:color w:val="333333"/>
          <w:sz w:val="20"/>
          <w:szCs w:val="20"/>
        </w:rPr>
        <w:t xml:space="preserve"> </w:t>
      </w:r>
      <w:r>
        <w:rPr>
          <w:rFonts w:ascii="Consolas" w:eastAsia="Consolas" w:hAnsi="Consolas" w:cs="Consolas"/>
          <w:color w:val="000000"/>
          <w:sz w:val="20"/>
          <w:szCs w:val="20"/>
        </w:rPr>
        <w:t>class</w:t>
      </w:r>
      <w:r>
        <w:rPr>
          <w:rFonts w:ascii="Consolas" w:eastAsia="Consolas" w:hAnsi="Consolas" w:cs="Consolas"/>
          <w:color w:val="333333"/>
          <w:sz w:val="20"/>
          <w:szCs w:val="20"/>
        </w:rPr>
        <w:t xml:space="preserve"> </w:t>
      </w:r>
      <w:r>
        <w:rPr>
          <w:rFonts w:ascii="Consolas" w:eastAsia="Consolas" w:hAnsi="Consolas" w:cs="Consolas"/>
          <w:color w:val="BB0066"/>
          <w:sz w:val="20"/>
          <w:szCs w:val="20"/>
        </w:rPr>
        <w:t>MyClass</w:t>
      </w:r>
      <w:r>
        <w:rPr>
          <w:rFonts w:ascii="Consolas" w:eastAsia="Consolas" w:hAnsi="Consolas" w:cs="Consolas"/>
          <w:color w:val="333333"/>
          <w:sz w:val="20"/>
          <w:szCs w:val="20"/>
        </w:rPr>
        <w:t xml:space="preserve"> {</w:t>
      </w:r>
    </w:p>
    <w:p w14:paraId="10E5177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r>
        <w:rPr>
          <w:rFonts w:ascii="Consolas" w:eastAsia="Consolas" w:hAnsi="Consolas" w:cs="Consolas"/>
          <w:color w:val="000000"/>
          <w:sz w:val="20"/>
          <w:szCs w:val="20"/>
        </w:rPr>
        <w:t>private</w:t>
      </w:r>
      <w:r>
        <w:rPr>
          <w:rFonts w:ascii="Consolas" w:eastAsia="Consolas" w:hAnsi="Consolas" w:cs="Consolas"/>
          <w:color w:val="333333"/>
          <w:sz w:val="20"/>
          <w:szCs w:val="20"/>
        </w:rPr>
        <w:t xml:space="preserve"> MyDependency dependency;</w:t>
      </w:r>
    </w:p>
    <w:p w14:paraId="3FC3117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r>
        <w:rPr>
          <w:rFonts w:ascii="Consolas" w:eastAsia="Consolas" w:hAnsi="Consolas" w:cs="Consolas"/>
          <w:color w:val="000000"/>
          <w:sz w:val="20"/>
          <w:szCs w:val="20"/>
        </w:rPr>
        <w:t>public</w:t>
      </w:r>
      <w:r>
        <w:rPr>
          <w:rFonts w:ascii="Consolas" w:eastAsia="Consolas" w:hAnsi="Consolas" w:cs="Consolas"/>
          <w:color w:val="333333"/>
          <w:sz w:val="20"/>
          <w:szCs w:val="20"/>
        </w:rPr>
        <w:t xml:space="preserve"> </w:t>
      </w:r>
      <w:r>
        <w:rPr>
          <w:rFonts w:ascii="Consolas" w:eastAsia="Consolas" w:hAnsi="Consolas" w:cs="Consolas"/>
          <w:color w:val="0066BB"/>
          <w:sz w:val="20"/>
          <w:szCs w:val="20"/>
        </w:rPr>
        <w:t>MyClass</w:t>
      </w:r>
      <w:r>
        <w:rPr>
          <w:rFonts w:ascii="Consolas" w:eastAsia="Consolas" w:hAnsi="Consolas" w:cs="Consolas"/>
          <w:color w:val="333333"/>
          <w:sz w:val="20"/>
          <w:szCs w:val="20"/>
        </w:rPr>
        <w:t>(MyDependency dependency) {</w:t>
      </w:r>
    </w:p>
    <w:p w14:paraId="3980FFA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r>
        <w:rPr>
          <w:rFonts w:ascii="Consolas" w:eastAsia="Consolas" w:hAnsi="Consolas" w:cs="Consolas"/>
          <w:color w:val="000000"/>
          <w:sz w:val="20"/>
          <w:szCs w:val="20"/>
        </w:rPr>
        <w:t>this</w:t>
      </w:r>
      <w:r>
        <w:rPr>
          <w:rFonts w:ascii="Consolas" w:eastAsia="Consolas" w:hAnsi="Consolas" w:cs="Consolas"/>
          <w:color w:val="333333"/>
          <w:sz w:val="20"/>
          <w:szCs w:val="20"/>
        </w:rPr>
        <w:t>.</w:t>
      </w:r>
      <w:r>
        <w:rPr>
          <w:rFonts w:ascii="Consolas" w:eastAsia="Consolas" w:hAnsi="Consolas" w:cs="Consolas"/>
          <w:color w:val="0000CC"/>
          <w:sz w:val="20"/>
          <w:szCs w:val="20"/>
        </w:rPr>
        <w:t>dependency</w:t>
      </w:r>
      <w:r>
        <w:rPr>
          <w:rFonts w:ascii="Consolas" w:eastAsia="Consolas" w:hAnsi="Consolas" w:cs="Consolas"/>
          <w:color w:val="333333"/>
          <w:sz w:val="20"/>
          <w:szCs w:val="20"/>
        </w:rPr>
        <w:t xml:space="preserve"> = dependency;</w:t>
      </w:r>
    </w:p>
    <w:p w14:paraId="24DBACB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p>
    <w:p w14:paraId="1A7CB6A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w:t>
      </w:r>
    </w:p>
    <w:p w14:paraId="3D78E36A" w14:textId="77777777" w:rsidR="00C407C2" w:rsidRDefault="00324656" w:rsidP="007C67EB">
      <w:pPr>
        <w:pStyle w:val="Cmsor3"/>
      </w:pPr>
      <w:bookmarkStart w:id="23" w:name="_Toc151928442"/>
      <w:r>
        <w:t>Autowired</w:t>
      </w:r>
      <w:bookmarkEnd w:id="23"/>
    </w:p>
    <w:p w14:paraId="61B927CE" w14:textId="18CBA966" w:rsidR="00C407C2" w:rsidRDefault="00324656">
      <w:r>
        <w:t xml:space="preserve">Az </w:t>
      </w:r>
      <w:r>
        <w:rPr>
          <w:i/>
        </w:rPr>
        <w:t>@Autowired</w:t>
      </w:r>
      <w:r>
        <w:t xml:space="preserve"> annotáció segítségével a spring képes megtalálni az alkalmas </w:t>
      </w:r>
      <w:r w:rsidR="00A81987">
        <w:t>beaneket,</w:t>
      </w:r>
      <w:r>
        <w:t xml:space="preserve"> amelyek segítségével ki tudja elégíteni a példányosítandó osztály függőségeit.</w:t>
      </w:r>
    </w:p>
    <w:p w14:paraId="173902EC" w14:textId="72588EDF" w:rsidR="00C407C2" w:rsidRDefault="00324656">
      <w:r>
        <w:t xml:space="preserve">Az annotáció használatakor a már scannelt beaneket injektálja a spring a létrehozandó objektumba. Nem csak </w:t>
      </w:r>
      <w:r w:rsidR="00A81987">
        <w:t>az osztály konstruktorában,</w:t>
      </w:r>
      <w:r>
        <w:t xml:space="preserve"> de a függőségeiben és settereiben is alkalmazható ez az annotáció.</w:t>
      </w:r>
    </w:p>
    <w:p w14:paraId="0131DF98" w14:textId="52CD026E" w:rsidR="00C407C2" w:rsidRDefault="00324656">
      <w:r>
        <w:t>Amennyiben több beant talál megfelelő</w:t>
      </w:r>
      <w:r w:rsidR="004147CD">
        <w:t>nek</w:t>
      </w:r>
      <w:r>
        <w:t xml:space="preserve"> a keretrendszer egy függőség injektálás</w:t>
      </w:r>
      <w:r w:rsidR="004147CD">
        <w:t>ára</w:t>
      </w:r>
      <w:r>
        <w:t xml:space="preserve">, ekkor </w:t>
      </w:r>
      <w:r w:rsidR="004147CD">
        <w:t>hiba</w:t>
      </w:r>
      <w:r>
        <w:t xml:space="preserve"> üzenettel tér vissza az alkalmazás.</w:t>
      </w:r>
    </w:p>
    <w:p w14:paraId="715B851C" w14:textId="77777777" w:rsidR="00C407C2" w:rsidRDefault="00324656">
      <w:pPr>
        <w:pStyle w:val="Cmsor2"/>
      </w:pPr>
      <w:bookmarkStart w:id="24" w:name="_Toc151928443"/>
      <w:r>
        <w:lastRenderedPageBreak/>
        <w:t>Angular keretrendszer</w:t>
      </w:r>
      <w:bookmarkEnd w:id="24"/>
    </w:p>
    <w:p w14:paraId="5F0E7A88" w14:textId="77777777" w:rsidR="00C407C2" w:rsidRDefault="00324656">
      <w:r>
        <w:t>Az angular egy nyílt forráskódú keretrendszer typescriptben írva. Létezik egy másik szintén elterjedt javascript alapú keretrendszer is, amelyet AngularJS-nek hívnak viszont én az előbbivel foglalkozom a szakdolgozatomban.</w:t>
      </w:r>
    </w:p>
    <w:p w14:paraId="497FA66C" w14:textId="77777777" w:rsidR="00C407C2" w:rsidRDefault="00324656">
      <w:r>
        <w:t>Az angular keretrendszerben történő fejlesztés során egyoldalas kliens applikációkat hozhatunk létre (single page client application) amelyeket typescript és html segítségével készíthetünk el.</w:t>
      </w:r>
    </w:p>
    <w:p w14:paraId="4120501B" w14:textId="5FFC0B86" w:rsidR="00C407C2" w:rsidRDefault="00324656">
      <w:r>
        <w:t xml:space="preserve">Elérhetőek továbbá </w:t>
      </w:r>
      <w:r w:rsidR="00F040BB">
        <w:t>dekorátorok,</w:t>
      </w:r>
      <w:r>
        <w:t xml:space="preserve"> amelyek, a spring annotációkhoz hasonlóan metaadatokat tárolnak az osztály, tulajdonság, metódusról. Ezen dekorátorok segítségével egyszerűen konfigurálhatjuk a kód bizonyos részeit.</w:t>
      </w:r>
    </w:p>
    <w:p w14:paraId="268B6F4D" w14:textId="77777777" w:rsidR="007C67EB" w:rsidRPr="007C67EB" w:rsidRDefault="007C67EB" w:rsidP="007C67EB">
      <w:pPr>
        <w:pStyle w:val="Listaszerbekezds"/>
        <w:keepNext/>
        <w:numPr>
          <w:ilvl w:val="0"/>
          <w:numId w:val="40"/>
        </w:numPr>
        <w:spacing w:before="240" w:after="60"/>
        <w:outlineLvl w:val="2"/>
        <w:rPr>
          <w:rFonts w:cs="Arial"/>
          <w:b/>
          <w:bCs/>
          <w:vanish/>
          <w:sz w:val="28"/>
          <w:szCs w:val="26"/>
        </w:rPr>
      </w:pPr>
      <w:bookmarkStart w:id="25" w:name="_Toc150285083"/>
      <w:bookmarkStart w:id="26" w:name="_Toc150285150"/>
      <w:bookmarkStart w:id="27" w:name="_Toc150286167"/>
      <w:bookmarkStart w:id="28" w:name="_Toc150298903"/>
      <w:bookmarkStart w:id="29" w:name="_Toc151928444"/>
      <w:bookmarkEnd w:id="25"/>
      <w:bookmarkEnd w:id="26"/>
      <w:bookmarkEnd w:id="27"/>
      <w:bookmarkEnd w:id="28"/>
      <w:bookmarkEnd w:id="29"/>
    </w:p>
    <w:p w14:paraId="1607A82B" w14:textId="77777777" w:rsidR="007C67EB" w:rsidRPr="007C67EB" w:rsidRDefault="007C67EB" w:rsidP="007C67EB">
      <w:pPr>
        <w:pStyle w:val="Listaszerbekezds"/>
        <w:keepNext/>
        <w:numPr>
          <w:ilvl w:val="1"/>
          <w:numId w:val="40"/>
        </w:numPr>
        <w:spacing w:before="240" w:after="60"/>
        <w:outlineLvl w:val="2"/>
        <w:rPr>
          <w:rFonts w:cs="Arial"/>
          <w:b/>
          <w:bCs/>
          <w:vanish/>
          <w:sz w:val="28"/>
          <w:szCs w:val="26"/>
        </w:rPr>
      </w:pPr>
      <w:bookmarkStart w:id="30" w:name="_Toc150285084"/>
      <w:bookmarkStart w:id="31" w:name="_Toc150285151"/>
      <w:bookmarkStart w:id="32" w:name="_Toc150286168"/>
      <w:bookmarkStart w:id="33" w:name="_Toc150298904"/>
      <w:bookmarkStart w:id="34" w:name="_Toc151928445"/>
      <w:bookmarkEnd w:id="30"/>
      <w:bookmarkEnd w:id="31"/>
      <w:bookmarkEnd w:id="32"/>
      <w:bookmarkEnd w:id="33"/>
      <w:bookmarkEnd w:id="34"/>
    </w:p>
    <w:p w14:paraId="17C0F964" w14:textId="77777777" w:rsidR="007C67EB" w:rsidRPr="007C67EB" w:rsidRDefault="007C67EB" w:rsidP="007C67EB">
      <w:pPr>
        <w:pStyle w:val="Listaszerbekezds"/>
        <w:keepNext/>
        <w:numPr>
          <w:ilvl w:val="1"/>
          <w:numId w:val="40"/>
        </w:numPr>
        <w:spacing w:before="240" w:after="60"/>
        <w:outlineLvl w:val="2"/>
        <w:rPr>
          <w:rFonts w:cs="Arial"/>
          <w:b/>
          <w:bCs/>
          <w:vanish/>
          <w:sz w:val="28"/>
          <w:szCs w:val="26"/>
        </w:rPr>
      </w:pPr>
      <w:bookmarkStart w:id="35" w:name="_Toc150285085"/>
      <w:bookmarkStart w:id="36" w:name="_Toc150285152"/>
      <w:bookmarkStart w:id="37" w:name="_Toc150286169"/>
      <w:bookmarkStart w:id="38" w:name="_Toc150298905"/>
      <w:bookmarkStart w:id="39" w:name="_Toc151928446"/>
      <w:bookmarkEnd w:id="35"/>
      <w:bookmarkEnd w:id="36"/>
      <w:bookmarkEnd w:id="37"/>
      <w:bookmarkEnd w:id="38"/>
      <w:bookmarkEnd w:id="39"/>
    </w:p>
    <w:p w14:paraId="0FADF19B" w14:textId="2E75B2A0" w:rsidR="00C407C2" w:rsidRDefault="00324656" w:rsidP="007C67EB">
      <w:pPr>
        <w:pStyle w:val="Cmsor3"/>
        <w:numPr>
          <w:ilvl w:val="2"/>
          <w:numId w:val="40"/>
        </w:numPr>
      </w:pPr>
      <w:bookmarkStart w:id="40" w:name="_Toc151928447"/>
      <w:r>
        <w:t>Komponensek</w:t>
      </w:r>
      <w:bookmarkEnd w:id="40"/>
    </w:p>
    <w:p w14:paraId="1F1A79F6" w14:textId="42FCD72A" w:rsidR="00C407C2" w:rsidRDefault="00324656">
      <w:pPr>
        <w:ind w:firstLine="0"/>
      </w:pPr>
      <w:r>
        <w:rPr>
          <w:b/>
        </w:rPr>
        <w:tab/>
      </w:r>
      <w:r>
        <w:t>Minden angular applikáció komponensekből áll. Ezen komponensek pedig modulokba vannak rendezve, tehát az angular alkalmazás modulok csoportjával van definiálva. Minden alkalmazás rendelkezik gyökér modullal (root module) amely engedélyezi az alkalmazás betöltését.</w:t>
      </w:r>
    </w:p>
    <w:p w14:paraId="55C5A41D" w14:textId="77777777" w:rsidR="00C407C2" w:rsidRDefault="00324656">
      <w:pPr>
        <w:ind w:firstLine="0"/>
      </w:pPr>
      <w:r>
        <w:tab/>
        <w:t>Egy angular komponens pedig 3 elemből áll:</w:t>
      </w:r>
    </w:p>
    <w:p w14:paraId="1A35CCE5" w14:textId="0D68F1E7" w:rsidR="00C407C2" w:rsidRDefault="00F040BB">
      <w:pPr>
        <w:numPr>
          <w:ilvl w:val="0"/>
          <w:numId w:val="11"/>
        </w:numPr>
        <w:spacing w:after="0"/>
      </w:pPr>
      <w:r>
        <w:t xml:space="preserve">Hyper Text Markup Language </w:t>
      </w:r>
      <w:r w:rsidR="00324656">
        <w:t>(H</w:t>
      </w:r>
      <w:r>
        <w:t>TML</w:t>
      </w:r>
      <w:r w:rsidR="00324656">
        <w:t xml:space="preserve">) </w:t>
      </w:r>
      <w:r w:rsidR="00E54809">
        <w:t>sablon,</w:t>
      </w:r>
      <w:r w:rsidR="00324656">
        <w:t xml:space="preserve"> amely leírja mit rendereljen a felhasználói interfészre a program</w:t>
      </w:r>
    </w:p>
    <w:p w14:paraId="1D02374C" w14:textId="30695E55" w:rsidR="00C407C2" w:rsidRDefault="00324656">
      <w:pPr>
        <w:numPr>
          <w:ilvl w:val="0"/>
          <w:numId w:val="11"/>
        </w:numPr>
        <w:spacing w:after="0"/>
      </w:pPr>
      <w:r>
        <w:t xml:space="preserve">TypeScript </w:t>
      </w:r>
      <w:r w:rsidR="00E54809">
        <w:t>osztály,</w:t>
      </w:r>
      <w:r>
        <w:t xml:space="preserve"> amely az oldal viselkedését határozza meg</w:t>
      </w:r>
    </w:p>
    <w:p w14:paraId="79102ABC" w14:textId="253A1E16" w:rsidR="00C407C2" w:rsidRDefault="00F040BB">
      <w:pPr>
        <w:numPr>
          <w:ilvl w:val="0"/>
          <w:numId w:val="11"/>
        </w:numPr>
      </w:pPr>
      <w:r>
        <w:t xml:space="preserve">Cascading Style Sheets </w:t>
      </w:r>
      <w:r w:rsidR="00324656">
        <w:t>(</w:t>
      </w:r>
      <w:r>
        <w:t>CSS</w:t>
      </w:r>
      <w:r w:rsidR="00324656">
        <w:t>) amely megadja hogyan használjuk a komponenst a sablonban</w:t>
      </w:r>
    </w:p>
    <w:p w14:paraId="7C445D1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r>
        <w:rPr>
          <w:rFonts w:ascii="Consolas" w:eastAsia="Consolas" w:hAnsi="Consolas" w:cs="Consolas"/>
          <w:sz w:val="20"/>
          <w:szCs w:val="20"/>
          <w:highlight w:val="white"/>
        </w:rPr>
        <w:t>@Component({</w:t>
      </w:r>
    </w:p>
    <w:p w14:paraId="65B5144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r>
        <w:rPr>
          <w:rFonts w:ascii="Consolas" w:eastAsia="Consolas" w:hAnsi="Consolas" w:cs="Consolas"/>
          <w:sz w:val="20"/>
          <w:szCs w:val="20"/>
          <w:highlight w:val="white"/>
        </w:rPr>
        <w:t xml:space="preserve">  selector: 'my-component',</w:t>
      </w:r>
    </w:p>
    <w:p w14:paraId="6ED6B8A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r>
        <w:rPr>
          <w:rFonts w:ascii="Consolas" w:eastAsia="Consolas" w:hAnsi="Consolas" w:cs="Consolas"/>
          <w:sz w:val="20"/>
          <w:szCs w:val="20"/>
          <w:highlight w:val="white"/>
        </w:rPr>
        <w:t xml:space="preserve">  templateUrl: './my.component.html',</w:t>
      </w:r>
    </w:p>
    <w:p w14:paraId="3E77FED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r>
        <w:rPr>
          <w:rFonts w:ascii="Consolas" w:eastAsia="Consolas" w:hAnsi="Consolas" w:cs="Consolas"/>
          <w:sz w:val="20"/>
          <w:szCs w:val="20"/>
          <w:highlight w:val="white"/>
        </w:rPr>
        <w:t>})</w:t>
      </w:r>
    </w:p>
    <w:p w14:paraId="1C7791D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r>
        <w:rPr>
          <w:rFonts w:ascii="Consolas" w:eastAsia="Consolas" w:hAnsi="Consolas" w:cs="Consolas"/>
          <w:sz w:val="20"/>
          <w:szCs w:val="20"/>
          <w:highlight w:val="white"/>
        </w:rPr>
        <w:t>export class MyComponent</w:t>
      </w:r>
    </w:p>
    <w:p w14:paraId="32228686" w14:textId="77777777" w:rsidR="00C407C2" w:rsidRDefault="00C407C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p>
    <w:p w14:paraId="718F9CF7" w14:textId="6CDB8396" w:rsidR="00C407C2" w:rsidRDefault="00324656">
      <w:pPr>
        <w:ind w:firstLine="0"/>
      </w:pPr>
      <w:r>
        <w:tab/>
        <w:t xml:space="preserve">A fenti typescript fájlban található példán </w:t>
      </w:r>
      <w:r w:rsidR="00F040BB">
        <w:t>látható,</w:t>
      </w:r>
      <w:r>
        <w:t xml:space="preserve"> hogy a </w:t>
      </w:r>
      <w:r>
        <w:rPr>
          <w:i/>
        </w:rPr>
        <w:t xml:space="preserve">@Component </w:t>
      </w:r>
      <w:r>
        <w:t>dekorátorral megad</w:t>
      </w:r>
      <w:r w:rsidR="00F040BB">
        <w:t>om</w:t>
      </w:r>
      <w:r>
        <w:t xml:space="preserve"> a CSS selectort amelyre a komponens példányosodik</w:t>
      </w:r>
      <w:r w:rsidR="00F040BB">
        <w:t>,</w:t>
      </w:r>
      <w:r>
        <w:t xml:space="preserve"> és</w:t>
      </w:r>
      <w:r w:rsidR="00F040BB">
        <w:t xml:space="preserve"> az alatta lévő sorban feltűntetem</w:t>
      </w:r>
      <w:r>
        <w:t xml:space="preserve"> a sablonhoz tartozó elérési útvonalat. </w:t>
      </w:r>
      <w:r w:rsidR="00B85FCA">
        <w:t xml:space="preserve">Egy másik lehetőség </w:t>
      </w:r>
      <w:r>
        <w:t>a sablon direkt definiálása is a dekorátoron belül.</w:t>
      </w:r>
    </w:p>
    <w:p w14:paraId="2D85AB37" w14:textId="77777777" w:rsidR="00C407C2" w:rsidRDefault="00324656">
      <w:pPr>
        <w:ind w:firstLine="0"/>
      </w:pPr>
      <w:r>
        <w:tab/>
      </w:r>
    </w:p>
    <w:p w14:paraId="7C061DA4" w14:textId="77777777" w:rsidR="00C407C2" w:rsidRDefault="00C407C2">
      <w:pPr>
        <w:ind w:firstLine="0"/>
      </w:pPr>
    </w:p>
    <w:p w14:paraId="11AC136B" w14:textId="21B6949E" w:rsidR="00C407C2" w:rsidRDefault="00324656">
      <w:r>
        <w:t>Minden komponens a felhasználói felület egy részének megjelenítéséért felel. Ezen komponensek sokszor újrahasznosíthatóak</w:t>
      </w:r>
      <w:r w:rsidR="00B85FCA">
        <w:t>,</w:t>
      </w:r>
      <w:r>
        <w:t xml:space="preserve"> és</w:t>
      </w:r>
      <w:r w:rsidR="00B85FCA">
        <w:t xml:space="preserve"> egy másik jellemzőjük, hogy</w:t>
      </w:r>
      <w:r>
        <w:t xml:space="preserve"> jól kivehető feladatokat valósítanak meg az alkalmazásokban.</w:t>
      </w:r>
    </w:p>
    <w:p w14:paraId="1171A6A6" w14:textId="74702B64" w:rsidR="00C407C2" w:rsidRDefault="00324656">
      <w:pPr>
        <w:ind w:firstLine="0"/>
      </w:pPr>
      <w:r>
        <w:tab/>
        <w:t xml:space="preserve">Fontos </w:t>
      </w:r>
      <w:r w:rsidR="00E54809">
        <w:t>megjegyezni,</w:t>
      </w:r>
      <w:r>
        <w:t xml:space="preserve"> hogy a komponens csak felhasználja az alkalmazás üzleti logikáját szolgáltatások (service) formájában, így ez nem a komponensben kerül megírásra.</w:t>
      </w:r>
    </w:p>
    <w:p w14:paraId="5012D950" w14:textId="77777777" w:rsidR="00C407C2" w:rsidRDefault="00324656" w:rsidP="007C67EB">
      <w:pPr>
        <w:pStyle w:val="Cmsor3"/>
      </w:pPr>
      <w:bookmarkStart w:id="41" w:name="_Toc151928448"/>
      <w:r>
        <w:t>Adatkötések</w:t>
      </w:r>
      <w:bookmarkEnd w:id="41"/>
    </w:p>
    <w:p w14:paraId="7E27B5F0" w14:textId="41026E51" w:rsidR="00C407C2" w:rsidRDefault="00324656">
      <w:pPr>
        <w:ind w:firstLine="0"/>
      </w:pPr>
      <w:r>
        <w:rPr>
          <w:b/>
        </w:rPr>
        <w:tab/>
      </w:r>
      <w:r>
        <w:t xml:space="preserve">Adatkötések segítségével képesek vagyunk HTML elemek és komponensek tulajdonságainak módosítására. Az angular keretrendszer </w:t>
      </w:r>
      <w:r w:rsidR="00E54809">
        <w:t>többféle</w:t>
      </w:r>
      <w:r>
        <w:t xml:space="preserve"> lehetőséget biztosít az adatkötések létrehozására.</w:t>
      </w:r>
    </w:p>
    <w:p w14:paraId="547BBD42" w14:textId="77777777" w:rsidR="00C407C2" w:rsidRDefault="00324656">
      <w:pPr>
        <w:ind w:firstLine="0"/>
      </w:pPr>
      <w:r>
        <w:t>Az angular 3 eltérő típúsu adatkötést különböztet meg:</w:t>
      </w:r>
    </w:p>
    <w:p w14:paraId="2A187D98" w14:textId="77777777" w:rsidR="00C407C2" w:rsidRDefault="00324656">
      <w:pPr>
        <w:numPr>
          <w:ilvl w:val="0"/>
          <w:numId w:val="1"/>
        </w:numPr>
        <w:spacing w:after="0"/>
      </w:pPr>
      <w:r>
        <w:t xml:space="preserve">Adatkapcsolati rétegből a megjelenítési réteghez </w:t>
      </w:r>
    </w:p>
    <w:p w14:paraId="08970A49" w14:textId="77777777" w:rsidR="00C407C2" w:rsidRDefault="00324656">
      <w:pPr>
        <w:numPr>
          <w:ilvl w:val="1"/>
          <w:numId w:val="1"/>
        </w:numPr>
        <w:spacing w:after="0"/>
      </w:pPr>
      <w:r>
        <w:t xml:space="preserve">Erre egy példa: </w:t>
      </w:r>
      <w:r>
        <w:rPr>
          <w:rFonts w:ascii="Consolas" w:eastAsia="Consolas" w:hAnsi="Consolas" w:cs="Consolas"/>
          <w:color w:val="E50000"/>
          <w:sz w:val="21"/>
          <w:szCs w:val="21"/>
        </w:rPr>
        <w:t>[src]</w:t>
      </w:r>
      <w:r>
        <w:rPr>
          <w:rFonts w:ascii="Consolas" w:eastAsia="Consolas" w:hAnsi="Consolas" w:cs="Consolas"/>
          <w:sz w:val="21"/>
          <w:szCs w:val="21"/>
        </w:rPr>
        <w:t>=</w:t>
      </w:r>
      <w:r>
        <w:rPr>
          <w:rFonts w:ascii="Consolas" w:eastAsia="Consolas" w:hAnsi="Consolas" w:cs="Consolas"/>
          <w:color w:val="A31515"/>
          <w:sz w:val="21"/>
          <w:szCs w:val="21"/>
        </w:rPr>
        <w:t>"</w:t>
      </w:r>
      <w:r>
        <w:rPr>
          <w:rFonts w:ascii="Consolas" w:eastAsia="Consolas" w:hAnsi="Consolas" w:cs="Consolas"/>
          <w:sz w:val="21"/>
          <w:szCs w:val="21"/>
        </w:rPr>
        <w:t>myicon</w:t>
      </w:r>
      <w:r>
        <w:rPr>
          <w:rFonts w:ascii="Consolas" w:eastAsia="Consolas" w:hAnsi="Consolas" w:cs="Consolas"/>
          <w:color w:val="A31515"/>
          <w:sz w:val="21"/>
          <w:szCs w:val="21"/>
        </w:rPr>
        <w:t>"</w:t>
      </w:r>
      <w:r>
        <w:t xml:space="preserve"> , ilyenkor az alkalmazás betölti a myicon-t a typescript fájlból.</w:t>
      </w:r>
    </w:p>
    <w:p w14:paraId="257252BC" w14:textId="77777777" w:rsidR="00C407C2" w:rsidRDefault="00324656">
      <w:pPr>
        <w:numPr>
          <w:ilvl w:val="0"/>
          <w:numId w:val="1"/>
        </w:numPr>
        <w:spacing w:after="0"/>
      </w:pPr>
      <w:r>
        <w:t xml:space="preserve">Megjelenítési rétegből az adatkapcsolati réteghez </w:t>
      </w:r>
    </w:p>
    <w:p w14:paraId="2DDCC353" w14:textId="77777777" w:rsidR="00C407C2" w:rsidRDefault="00324656">
      <w:pPr>
        <w:numPr>
          <w:ilvl w:val="1"/>
          <w:numId w:val="1"/>
        </w:numPr>
        <w:spacing w:after="0"/>
      </w:pPr>
      <w:r>
        <w:t xml:space="preserve">Erre példa: </w:t>
      </w:r>
      <w:r>
        <w:rPr>
          <w:rFonts w:ascii="Consolas" w:eastAsia="Consolas" w:hAnsi="Consolas" w:cs="Consolas"/>
          <w:color w:val="E50000"/>
          <w:sz w:val="21"/>
          <w:szCs w:val="21"/>
        </w:rPr>
        <w:t>(click)</w:t>
      </w:r>
      <w:r>
        <w:rPr>
          <w:rFonts w:ascii="Consolas" w:eastAsia="Consolas" w:hAnsi="Consolas" w:cs="Consolas"/>
          <w:sz w:val="21"/>
          <w:szCs w:val="21"/>
        </w:rPr>
        <w:t>=</w:t>
      </w:r>
      <w:r>
        <w:rPr>
          <w:rFonts w:ascii="Consolas" w:eastAsia="Consolas" w:hAnsi="Consolas" w:cs="Consolas"/>
          <w:color w:val="A31515"/>
          <w:sz w:val="21"/>
          <w:szCs w:val="21"/>
        </w:rPr>
        <w:t>"</w:t>
      </w:r>
      <w:r>
        <w:rPr>
          <w:rFonts w:ascii="Consolas" w:eastAsia="Consolas" w:hAnsi="Consolas" w:cs="Consolas"/>
          <w:sz w:val="21"/>
          <w:szCs w:val="21"/>
        </w:rPr>
        <w:t>logout()</w:t>
      </w:r>
      <w:r>
        <w:rPr>
          <w:rFonts w:ascii="Consolas" w:eastAsia="Consolas" w:hAnsi="Consolas" w:cs="Consolas"/>
          <w:color w:val="A31515"/>
          <w:sz w:val="21"/>
          <w:szCs w:val="21"/>
        </w:rPr>
        <w:t xml:space="preserve">" </w:t>
      </w:r>
      <w:r>
        <w:t xml:space="preserve">, ebben az esetben kattintás eseményre meghívódik a </w:t>
      </w:r>
      <w:r>
        <w:rPr>
          <w:i/>
        </w:rPr>
        <w:t>logout()</w:t>
      </w:r>
      <w:r>
        <w:t xml:space="preserve"> metódus.</w:t>
      </w:r>
    </w:p>
    <w:p w14:paraId="093E1681" w14:textId="77777777" w:rsidR="00C407C2" w:rsidRDefault="00324656">
      <w:pPr>
        <w:numPr>
          <w:ilvl w:val="0"/>
          <w:numId w:val="1"/>
        </w:numPr>
        <w:spacing w:after="0"/>
      </w:pPr>
      <w:r>
        <w:t xml:space="preserve">Kétirányú kapcsolat </w:t>
      </w:r>
    </w:p>
    <w:p w14:paraId="2DF2140D" w14:textId="77777777" w:rsidR="00C407C2" w:rsidRDefault="00324656">
      <w:pPr>
        <w:numPr>
          <w:ilvl w:val="1"/>
          <w:numId w:val="1"/>
        </w:numPr>
        <w:spacing w:after="0"/>
      </w:pPr>
      <w:r>
        <w:t xml:space="preserve">Erre példa: </w:t>
      </w:r>
      <w:r>
        <w:rPr>
          <w:rFonts w:ascii="Consolas" w:eastAsia="Consolas" w:hAnsi="Consolas" w:cs="Consolas"/>
          <w:color w:val="E50000"/>
          <w:sz w:val="21"/>
          <w:szCs w:val="21"/>
        </w:rPr>
        <w:t>[(ngModel)]</w:t>
      </w:r>
      <w:r>
        <w:rPr>
          <w:rFonts w:ascii="Consolas" w:eastAsia="Consolas" w:hAnsi="Consolas" w:cs="Consolas"/>
          <w:sz w:val="21"/>
          <w:szCs w:val="21"/>
        </w:rPr>
        <w:t>=</w:t>
      </w:r>
      <w:r>
        <w:rPr>
          <w:rFonts w:ascii="Consolas" w:eastAsia="Consolas" w:hAnsi="Consolas" w:cs="Consolas"/>
          <w:color w:val="A31515"/>
          <w:sz w:val="21"/>
          <w:szCs w:val="21"/>
        </w:rPr>
        <w:t>"</w:t>
      </w:r>
      <w:r>
        <w:rPr>
          <w:rFonts w:ascii="Consolas" w:eastAsia="Consolas" w:hAnsi="Consolas" w:cs="Consolas"/>
          <w:sz w:val="21"/>
          <w:szCs w:val="21"/>
        </w:rPr>
        <w:t>searchQuery</w:t>
      </w:r>
      <w:r>
        <w:rPr>
          <w:rFonts w:ascii="Consolas" w:eastAsia="Consolas" w:hAnsi="Consolas" w:cs="Consolas"/>
          <w:color w:val="A31515"/>
          <w:sz w:val="21"/>
          <w:szCs w:val="21"/>
        </w:rPr>
        <w:t xml:space="preserve">" </w:t>
      </w:r>
      <w:r>
        <w:t xml:space="preserve">, ekkor bármelyik réteg képes lesz változtatni a </w:t>
      </w:r>
      <w:r>
        <w:rPr>
          <w:i/>
        </w:rPr>
        <w:t xml:space="preserve">searchQuery </w:t>
      </w:r>
      <w:r>
        <w:t>értékét.</w:t>
      </w:r>
    </w:p>
    <w:p w14:paraId="3AF8119C" w14:textId="77777777" w:rsidR="00C407C2" w:rsidRDefault="00324656" w:rsidP="007C67EB">
      <w:pPr>
        <w:pStyle w:val="Cmsor3"/>
      </w:pPr>
      <w:bookmarkStart w:id="42" w:name="_Toc151928449"/>
      <w:r>
        <w:t>Direktívák</w:t>
      </w:r>
      <w:bookmarkEnd w:id="42"/>
    </w:p>
    <w:p w14:paraId="59C8742C" w14:textId="77777777" w:rsidR="00C407C2" w:rsidRDefault="00324656">
      <w:r>
        <w:t xml:space="preserve">A direktívák segítségével új viselkedést tudunk definiálni a sablon elemeinek vagy módosíthatjuk az eddigi viselkedést. </w:t>
      </w:r>
    </w:p>
    <w:p w14:paraId="7A1DA867" w14:textId="16639656" w:rsidR="00C407C2" w:rsidRDefault="00324656">
      <w:r>
        <w:t>Az angular két típusú direktívát különböztet meg. Léteznek attribútum és strukturális direktívák.</w:t>
      </w:r>
      <w:r w:rsidR="00341F04">
        <w:t xml:space="preserve"> </w:t>
      </w:r>
      <w:r>
        <w:t xml:space="preserve">Az attribútum direktívák a már meglévő </w:t>
      </w:r>
      <w:r w:rsidR="00BB2FEA">
        <w:t>Document Object Modell-hez</w:t>
      </w:r>
      <w:r>
        <w:t xml:space="preserve"> (</w:t>
      </w:r>
      <w:r w:rsidR="00BB2FEA">
        <w:t>DOM</w:t>
      </w:r>
      <w:r>
        <w:t xml:space="preserve">) rendelnek kiegészítő viselkedést, ameddig a strukturális direktívák megváltoztatáják a DOM struktúráját. </w:t>
      </w:r>
    </w:p>
    <w:p w14:paraId="5ED27140" w14:textId="0E3D8BCD" w:rsidR="00C407C2" w:rsidRDefault="00324656">
      <w:pPr>
        <w:ind w:firstLine="0"/>
      </w:pPr>
      <w:r>
        <w:tab/>
        <w:t>Attribútum direktívák közé tartozik az</w:t>
      </w:r>
      <w:r>
        <w:rPr>
          <w:i/>
        </w:rPr>
        <w:t xml:space="preserve"> </w:t>
      </w:r>
      <w:r>
        <w:rPr>
          <w:rFonts w:ascii="Consolas" w:eastAsia="Consolas" w:hAnsi="Consolas" w:cs="Consolas"/>
          <w:color w:val="E50000"/>
          <w:sz w:val="21"/>
          <w:szCs w:val="21"/>
        </w:rPr>
        <w:t>[ngStyle]</w:t>
      </w:r>
      <w:r>
        <w:t xml:space="preserve"> amely segítségével módosíthatjuk egy html elem stílusdefinícióját , </w:t>
      </w:r>
      <w:r>
        <w:rPr>
          <w:rFonts w:ascii="Consolas" w:eastAsia="Consolas" w:hAnsi="Consolas" w:cs="Consolas"/>
          <w:color w:val="E50000"/>
          <w:sz w:val="21"/>
          <w:szCs w:val="21"/>
        </w:rPr>
        <w:t>[ngClass]</w:t>
      </w:r>
      <w:r>
        <w:t xml:space="preserve">  segítségével pedig hozzáadhatunk és </w:t>
      </w:r>
      <w:r>
        <w:lastRenderedPageBreak/>
        <w:t xml:space="preserve">eltávolíthatunk CSS osztályokat a HTML elemről. Továbbá a fentebb már említett </w:t>
      </w:r>
      <w:r>
        <w:rPr>
          <w:rFonts w:ascii="Consolas" w:eastAsia="Consolas" w:hAnsi="Consolas" w:cs="Consolas"/>
          <w:color w:val="E50000"/>
          <w:sz w:val="21"/>
          <w:szCs w:val="21"/>
        </w:rPr>
        <w:t>[(ngModel)]</w:t>
      </w:r>
      <w:r>
        <w:rPr>
          <w:i/>
        </w:rPr>
        <w:t xml:space="preserve"> </w:t>
      </w:r>
      <w:r>
        <w:t>segítségével kétirányú kötést hozhatunk létre.</w:t>
      </w:r>
    </w:p>
    <w:p w14:paraId="4A4F8B93" w14:textId="5B886851" w:rsidR="00C407C2" w:rsidRDefault="00324656">
      <w:pPr>
        <w:ind w:firstLine="0"/>
      </w:pPr>
      <w:r>
        <w:tab/>
        <w:t xml:space="preserve">Strukturális direktívák között megtalálható az </w:t>
      </w:r>
      <w:r>
        <w:rPr>
          <w:rFonts w:ascii="Consolas" w:eastAsia="Consolas" w:hAnsi="Consolas" w:cs="Consolas"/>
          <w:color w:val="E50000"/>
          <w:sz w:val="21"/>
          <w:szCs w:val="21"/>
        </w:rPr>
        <w:t>*ngIf</w:t>
      </w:r>
      <w:r>
        <w:t xml:space="preserve"> amely segítségével feltételhez tudjuk kötni egyes elemek megjelenését a DOM-ban. Van lehetőség </w:t>
      </w:r>
      <w:r>
        <w:rPr>
          <w:rFonts w:ascii="Consolas" w:eastAsia="Consolas" w:hAnsi="Consolas" w:cs="Consolas"/>
          <w:color w:val="E50000"/>
          <w:sz w:val="21"/>
          <w:szCs w:val="21"/>
        </w:rPr>
        <w:t xml:space="preserve">*ngSwitchCase </w:t>
      </w:r>
      <w:r>
        <w:t xml:space="preserve">segítségével több feltételt is megadni, hogy a teljesült feltételnek megfelelő elem jelenjen meg a DOM-ban. Végül pedig megadható akár egy </w:t>
      </w:r>
      <w:r>
        <w:rPr>
          <w:rFonts w:ascii="Consolas" w:eastAsia="Consolas" w:hAnsi="Consolas" w:cs="Consolas"/>
          <w:color w:val="E50000"/>
          <w:sz w:val="21"/>
          <w:szCs w:val="21"/>
        </w:rPr>
        <w:t>*ngFor</w:t>
      </w:r>
      <w:r w:rsidR="00341F04">
        <w:t xml:space="preserve">, </w:t>
      </w:r>
      <w:r>
        <w:t>amely segítségével egy lista elemeit ismétli meg a DOM-ban az alkalmazás.</w:t>
      </w:r>
    </w:p>
    <w:p w14:paraId="68AA72BF" w14:textId="77777777" w:rsidR="00C407C2" w:rsidRDefault="00324656" w:rsidP="007C67EB">
      <w:pPr>
        <w:pStyle w:val="Cmsor3"/>
      </w:pPr>
      <w:bookmarkStart w:id="43" w:name="_Toc151928450"/>
      <w:r>
        <w:t>Modulok</w:t>
      </w:r>
      <w:bookmarkEnd w:id="43"/>
    </w:p>
    <w:p w14:paraId="6E00FC40" w14:textId="77777777" w:rsidR="00C407C2" w:rsidRDefault="00324656">
      <w:pPr>
        <w:ind w:firstLine="0"/>
      </w:pPr>
      <w:r>
        <w:rPr>
          <w:b/>
        </w:rPr>
        <w:tab/>
      </w:r>
      <w:r>
        <w:t>Az angularban szorosan összetartozó kódokat modulokba szervezzük. Szükség esetén pedig ilyen modulokat tudunk a kódba importálni.</w:t>
      </w:r>
    </w:p>
    <w:p w14:paraId="36DA0E8C" w14:textId="6F594014" w:rsidR="00C407C2" w:rsidRDefault="00324656">
      <w:pPr>
        <w:ind w:firstLine="0"/>
      </w:pPr>
      <w:r>
        <w:tab/>
        <w:t xml:space="preserve">Egy modult az </w:t>
      </w:r>
      <w:r>
        <w:rPr>
          <w:i/>
        </w:rPr>
        <w:t xml:space="preserve">@NgModule </w:t>
      </w:r>
      <w:r>
        <w:t xml:space="preserve">dekorátorral lehet definiálni. Ez egy olyan </w:t>
      </w:r>
      <w:r w:rsidR="00E54809">
        <w:t>dekorátor,</w:t>
      </w:r>
      <w:r>
        <w:t xml:space="preserve"> amely egy metaadat objektumot vár </w:t>
      </w:r>
      <w:r w:rsidR="00341F04">
        <w:t xml:space="preserve">bemenetként és </w:t>
      </w:r>
      <w:r>
        <w:t>segítségével definiálhatjuk a modul részleteit.</w:t>
      </w:r>
    </w:p>
    <w:p w14:paraId="666CEEE4" w14:textId="77777777" w:rsidR="00C407C2" w:rsidRDefault="00324656">
      <w:pPr>
        <w:ind w:firstLine="0"/>
      </w:pPr>
      <w:r>
        <w:t>Itt az alábbi tulajdonságokat definiálhatjuk:</w:t>
      </w:r>
    </w:p>
    <w:p w14:paraId="7C159F74" w14:textId="66FF43F3" w:rsidR="00C407C2" w:rsidRDefault="00324656">
      <w:pPr>
        <w:numPr>
          <w:ilvl w:val="0"/>
          <w:numId w:val="6"/>
        </w:numPr>
        <w:spacing w:after="0"/>
        <w:rPr>
          <w:i/>
        </w:rPr>
      </w:pPr>
      <w:r>
        <w:rPr>
          <w:i/>
        </w:rPr>
        <w:t>declaractions</w:t>
      </w:r>
      <w:r>
        <w:t xml:space="preserve"> - Komponensek, </w:t>
      </w:r>
      <w:r w:rsidR="00E54809">
        <w:t>direktívák,</w:t>
      </w:r>
      <w:r>
        <w:t xml:space="preserve"> amelyek a modulba tartoznak.</w:t>
      </w:r>
    </w:p>
    <w:p w14:paraId="6493244B" w14:textId="34EBBE8F" w:rsidR="00C407C2" w:rsidRDefault="00324656">
      <w:pPr>
        <w:numPr>
          <w:ilvl w:val="0"/>
          <w:numId w:val="6"/>
        </w:numPr>
        <w:spacing w:after="0"/>
        <w:rPr>
          <w:i/>
        </w:rPr>
      </w:pPr>
      <w:r>
        <w:rPr>
          <w:i/>
        </w:rPr>
        <w:t>exports -</w:t>
      </w:r>
      <w:r>
        <w:t xml:space="preserve"> Azon részhalmaza a </w:t>
      </w:r>
      <w:r w:rsidR="00E54809">
        <w:t>deklarációknak,</w:t>
      </w:r>
      <w:r>
        <w:t xml:space="preserve"> amely másik modulokból, sablonokból elérhető lesz.</w:t>
      </w:r>
    </w:p>
    <w:p w14:paraId="7BE43486" w14:textId="5D13230D" w:rsidR="00C407C2" w:rsidRDefault="00324656">
      <w:pPr>
        <w:numPr>
          <w:ilvl w:val="0"/>
          <w:numId w:val="6"/>
        </w:numPr>
        <w:spacing w:after="0"/>
        <w:rPr>
          <w:i/>
        </w:rPr>
      </w:pPr>
      <w:r>
        <w:rPr>
          <w:i/>
        </w:rPr>
        <w:t>imports</w:t>
      </w:r>
      <w:r>
        <w:t xml:space="preserve"> - Azon </w:t>
      </w:r>
      <w:r w:rsidR="00E54809">
        <w:t>modulok,</w:t>
      </w:r>
      <w:r>
        <w:t xml:space="preserve"> amelyek exportját felhasználja a modul.</w:t>
      </w:r>
    </w:p>
    <w:p w14:paraId="7CBFEC5E" w14:textId="77777777" w:rsidR="00C407C2" w:rsidRDefault="00324656">
      <w:pPr>
        <w:numPr>
          <w:ilvl w:val="0"/>
          <w:numId w:val="6"/>
        </w:numPr>
        <w:spacing w:after="0"/>
        <w:rPr>
          <w:i/>
        </w:rPr>
      </w:pPr>
      <w:r>
        <w:rPr>
          <w:i/>
        </w:rPr>
        <w:t>providers</w:t>
      </w:r>
      <w:r>
        <w:t xml:space="preserve"> - Az üzleti logikát megvalósító osztályok (service) felsorolása.</w:t>
      </w:r>
    </w:p>
    <w:p w14:paraId="69DBBD5E" w14:textId="26BA7F84" w:rsidR="00C407C2" w:rsidRDefault="00324656">
      <w:pPr>
        <w:numPr>
          <w:ilvl w:val="0"/>
          <w:numId w:val="6"/>
        </w:numPr>
        <w:rPr>
          <w:i/>
        </w:rPr>
      </w:pPr>
      <w:r>
        <w:rPr>
          <w:i/>
        </w:rPr>
        <w:t xml:space="preserve">bootstrap - </w:t>
      </w:r>
      <w:r>
        <w:t>A fő applikáció nézet, gyökér komponens definiálása.</w:t>
      </w:r>
      <w:sdt>
        <w:sdtPr>
          <w:id w:val="108174190"/>
          <w:citation/>
        </w:sdtPr>
        <w:sdtContent>
          <w:r w:rsidR="00597CAA">
            <w:fldChar w:fldCharType="begin"/>
          </w:r>
          <w:r w:rsidR="00597CAA">
            <w:instrText xml:space="preserve"> CITATION 10 \l 1038 </w:instrText>
          </w:r>
          <w:r w:rsidR="00597CAA">
            <w:fldChar w:fldCharType="separate"/>
          </w:r>
          <w:r w:rsidR="00597CAA">
            <w:rPr>
              <w:noProof/>
            </w:rPr>
            <w:t xml:space="preserve"> [10]</w:t>
          </w:r>
          <w:r w:rsidR="00597CAA">
            <w:fldChar w:fldCharType="end"/>
          </w:r>
        </w:sdtContent>
      </w:sdt>
    </w:p>
    <w:p w14:paraId="7E89E8D4" w14:textId="77777777" w:rsidR="003F37CD" w:rsidRDefault="00324656" w:rsidP="003F37CD">
      <w:pPr>
        <w:keepNext/>
        <w:ind w:firstLine="0"/>
      </w:pPr>
      <w:r>
        <w:rPr>
          <w:noProof/>
        </w:rPr>
        <w:drawing>
          <wp:inline distT="114300" distB="114300" distL="114300" distR="114300" wp14:anchorId="21BD5E58" wp14:editId="78D92CE2">
            <wp:extent cx="5759140" cy="2933700"/>
            <wp:effectExtent l="0" t="0" r="0" b="0"/>
            <wp:docPr id="1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
                    <a:srcRect/>
                    <a:stretch>
                      <a:fillRect/>
                    </a:stretch>
                  </pic:blipFill>
                  <pic:spPr>
                    <a:xfrm>
                      <a:off x="0" y="0"/>
                      <a:ext cx="5759140" cy="2933700"/>
                    </a:xfrm>
                    <a:prstGeom prst="rect">
                      <a:avLst/>
                    </a:prstGeom>
                    <a:ln/>
                  </pic:spPr>
                </pic:pic>
              </a:graphicData>
            </a:graphic>
          </wp:inline>
        </w:drawing>
      </w:r>
    </w:p>
    <w:p w14:paraId="2DFCBCA8" w14:textId="70373656" w:rsidR="00C407C2" w:rsidRDefault="00000000" w:rsidP="003F37CD">
      <w:pPr>
        <w:pStyle w:val="Kpalrs"/>
      </w:pPr>
      <w:r>
        <w:fldChar w:fldCharType="begin"/>
      </w:r>
      <w:r>
        <w:instrText xml:space="preserve"> SEQ ábra \* ARABIC </w:instrText>
      </w:r>
      <w:r>
        <w:fldChar w:fldCharType="separate"/>
      </w:r>
      <w:bookmarkStart w:id="44" w:name="_Toc152175708"/>
      <w:r w:rsidR="007C56DE">
        <w:rPr>
          <w:noProof/>
        </w:rPr>
        <w:t>5</w:t>
      </w:r>
      <w:r>
        <w:rPr>
          <w:noProof/>
        </w:rPr>
        <w:fldChar w:fldCharType="end"/>
      </w:r>
      <w:r w:rsidR="003F37CD">
        <w:t>. ábra Angular modulok architektúrája</w:t>
      </w:r>
      <w:sdt>
        <w:sdtPr>
          <w:id w:val="-1602569055"/>
          <w:citation/>
        </w:sdtPr>
        <w:sdtContent>
          <w:r w:rsidR="00597CAA">
            <w:fldChar w:fldCharType="begin"/>
          </w:r>
          <w:r w:rsidR="00597CAA">
            <w:instrText xml:space="preserve"> CITATION a2 \l 1038 </w:instrText>
          </w:r>
          <w:r w:rsidR="00597CAA">
            <w:fldChar w:fldCharType="separate"/>
          </w:r>
          <w:r w:rsidR="00597CAA">
            <w:rPr>
              <w:noProof/>
            </w:rPr>
            <w:t xml:space="preserve"> [11]</w:t>
          </w:r>
          <w:r w:rsidR="00597CAA">
            <w:fldChar w:fldCharType="end"/>
          </w:r>
        </w:sdtContent>
      </w:sdt>
      <w:bookmarkEnd w:id="44"/>
    </w:p>
    <w:p w14:paraId="0ECB587A" w14:textId="1B66C207" w:rsidR="00C407C2" w:rsidRDefault="00324656">
      <w:pPr>
        <w:pStyle w:val="Cmsor2"/>
      </w:pPr>
      <w:bookmarkStart w:id="45" w:name="_Toc151928451"/>
      <w:r>
        <w:lastRenderedPageBreak/>
        <w:t>Git</w:t>
      </w:r>
      <w:bookmarkEnd w:id="45"/>
    </w:p>
    <w:p w14:paraId="2A0E010F" w14:textId="74A468AA" w:rsidR="00C407C2" w:rsidRDefault="00324656">
      <w:pPr>
        <w:ind w:firstLine="0"/>
      </w:pPr>
      <w:r>
        <w:tab/>
        <w:t xml:space="preserve">A git egy ingyenes nyílt forráskódú verziókezelő </w:t>
      </w:r>
      <w:r w:rsidR="00341F04">
        <w:t>rendszer,</w:t>
      </w:r>
      <w:r>
        <w:t xml:space="preserve"> amely segítségével könnyedén tudjuk az alkalmazásunk verzióit kezelni. Használata mára már sztenderd a szoftverfejlesztésben, mivel rendkívül gyors és könnyen tanulható eszköz. Népszerű mivel elősegíti a kooperációt a csapaton belül és egy erős eszközt ad a fejlesztőnek az alkalmazása verziókövetésére.</w:t>
      </w:r>
    </w:p>
    <w:p w14:paraId="764B73E3" w14:textId="77777777" w:rsidR="00C407C2" w:rsidRDefault="00324656">
      <w:pPr>
        <w:ind w:firstLine="0"/>
      </w:pPr>
      <w:r>
        <w:t>A rendszer segítségével:</w:t>
      </w:r>
    </w:p>
    <w:p w14:paraId="47A9CAB1" w14:textId="77777777" w:rsidR="00C407C2" w:rsidRDefault="00324656">
      <w:pPr>
        <w:numPr>
          <w:ilvl w:val="0"/>
          <w:numId w:val="7"/>
        </w:numPr>
        <w:spacing w:after="0"/>
      </w:pPr>
      <w:r>
        <w:t>Lehetőség van az alkalmazás verziók perzisztálására</w:t>
      </w:r>
    </w:p>
    <w:p w14:paraId="57D1D29F" w14:textId="77777777" w:rsidR="00C407C2" w:rsidRDefault="00324656">
      <w:pPr>
        <w:numPr>
          <w:ilvl w:val="0"/>
          <w:numId w:val="7"/>
        </w:numPr>
        <w:spacing w:after="0"/>
      </w:pPr>
      <w:r>
        <w:t>Alapvető kollaborációra fejlesztők között</w:t>
      </w:r>
    </w:p>
    <w:p w14:paraId="278A144D" w14:textId="77777777" w:rsidR="00C407C2" w:rsidRDefault="00324656">
      <w:pPr>
        <w:numPr>
          <w:ilvl w:val="0"/>
          <w:numId w:val="7"/>
        </w:numPr>
        <w:spacing w:after="0"/>
      </w:pPr>
      <w:r>
        <w:t>Módosítások összefésülésére</w:t>
      </w:r>
    </w:p>
    <w:p w14:paraId="77398F15" w14:textId="77777777" w:rsidR="00C407C2" w:rsidRDefault="00324656">
      <w:pPr>
        <w:numPr>
          <w:ilvl w:val="0"/>
          <w:numId w:val="7"/>
        </w:numPr>
      </w:pPr>
      <w:r>
        <w:t>Módosítás történet visszakeresésére</w:t>
      </w:r>
    </w:p>
    <w:p w14:paraId="763312E9" w14:textId="77777777" w:rsidR="00C407C2" w:rsidRDefault="00324656">
      <w:pPr>
        <w:ind w:firstLine="0"/>
      </w:pPr>
      <w:r>
        <w:tab/>
      </w:r>
    </w:p>
    <w:p w14:paraId="20695F45" w14:textId="77777777" w:rsidR="00C407C2" w:rsidRDefault="00324656">
      <w:pPr>
        <w:pStyle w:val="Cmsor2"/>
      </w:pPr>
      <w:bookmarkStart w:id="46" w:name="_Toc151928452"/>
      <w:r>
        <w:t>SonarQube</w:t>
      </w:r>
      <w:bookmarkEnd w:id="46"/>
    </w:p>
    <w:p w14:paraId="05789FD4" w14:textId="6421A8BA" w:rsidR="00C407C2" w:rsidRDefault="00324656">
      <w:pPr>
        <w:ind w:firstLine="0"/>
      </w:pPr>
      <w:r>
        <w:tab/>
        <w:t xml:space="preserve">A sonarqube egy szintén nyílt forráskódú statikus analízis </w:t>
      </w:r>
      <w:r w:rsidR="00341F04">
        <w:t>eszköz,</w:t>
      </w:r>
      <w:r>
        <w:t xml:space="preserve"> amely segítségével a fejlesztő folyamatosan visszajelzést kaphat a kód minőségéről és esetleges szükséges változtatásokról, hibákról. Rengeteg nyelvet támogat és működése is rendkívül gyors.</w:t>
      </w:r>
    </w:p>
    <w:p w14:paraId="7F983F9C" w14:textId="3BC0ACA9" w:rsidR="00C407C2" w:rsidRDefault="00324656">
      <w:pPr>
        <w:ind w:firstLine="0"/>
      </w:pPr>
      <w:r>
        <w:tab/>
        <w:t xml:space="preserve">Szintén rendkívül elterjedt eszköz, hiszen nem csak a tesztlefedettséget </w:t>
      </w:r>
      <w:r w:rsidR="00341F04">
        <w:t>ellenőrzi,</w:t>
      </w:r>
      <w:r>
        <w:t xml:space="preserve"> de a kódban rejlő biztonsági hibákra is visszajelzést ad. Gyakori megoldás a sonarqube futtatása minden egyes alkalommal mikor az alkalmazás kitelepítésre kerül, vagy új változtatás érkezik.</w:t>
      </w:r>
    </w:p>
    <w:p w14:paraId="0ECD3B56" w14:textId="77777777" w:rsidR="00C407C2" w:rsidRDefault="00324656">
      <w:pPr>
        <w:pStyle w:val="Cmsor2"/>
      </w:pPr>
      <w:bookmarkStart w:id="47" w:name="_Toc151928453"/>
      <w:r>
        <w:t>Docker</w:t>
      </w:r>
      <w:bookmarkEnd w:id="47"/>
    </w:p>
    <w:p w14:paraId="726A08DD" w14:textId="36106883" w:rsidR="00C407C2" w:rsidRDefault="00324656">
      <w:pPr>
        <w:ind w:firstLine="0"/>
      </w:pPr>
      <w:r>
        <w:tab/>
        <w:t xml:space="preserve">A docker platform szolgáltatásként (PaaS - Platform as a Service) termékek </w:t>
      </w:r>
      <w:r w:rsidR="00E54809">
        <w:t>csoportja,</w:t>
      </w:r>
      <w:r>
        <w:t xml:space="preserve"> amelyek operációs rendszer szintű virtualizációt </w:t>
      </w:r>
      <w:r w:rsidR="00341F04">
        <w:t>használnak,</w:t>
      </w:r>
      <w:r>
        <w:t xml:space="preserve"> hogy úgynevezett konténerekben futtassák azokat.</w:t>
      </w:r>
      <w:r w:rsidR="00E54809">
        <w:t xml:space="preserve"> </w:t>
      </w:r>
      <w:sdt>
        <w:sdtPr>
          <w:id w:val="-260382665"/>
          <w:citation/>
        </w:sdtPr>
        <w:sdtContent>
          <w:r w:rsidR="00597CAA">
            <w:fldChar w:fldCharType="begin"/>
          </w:r>
          <w:r w:rsidR="00597CAA">
            <w:instrText xml:space="preserve"> CITATION a3 \l 1038 </w:instrText>
          </w:r>
          <w:r w:rsidR="00597CAA">
            <w:fldChar w:fldCharType="separate"/>
          </w:r>
          <w:r w:rsidR="00597CAA">
            <w:rPr>
              <w:noProof/>
            </w:rPr>
            <w:t>[12]</w:t>
          </w:r>
          <w:r w:rsidR="00597CAA">
            <w:fldChar w:fldCharType="end"/>
          </w:r>
        </w:sdtContent>
      </w:sdt>
    </w:p>
    <w:p w14:paraId="68E2F015" w14:textId="0ABAC9A1" w:rsidR="00C407C2" w:rsidRDefault="00324656">
      <w:pPr>
        <w:ind w:firstLine="0"/>
      </w:pPr>
      <w:r>
        <w:tab/>
        <w:t xml:space="preserve">A konténerizáció fontos </w:t>
      </w:r>
      <w:r w:rsidR="00E54809">
        <w:t>tulajdonsága,</w:t>
      </w:r>
      <w:r>
        <w:t xml:space="preserve"> hogy ezek a konténerek pehelysúlyúak és rendkívül egyszerű őket létrehozni, amennyiben megfelelően vannak konfigurálva. Az operációs rendszer szintű virtualizáció </w:t>
      </w:r>
      <w:r w:rsidR="00E54809">
        <w:t>lényege,</w:t>
      </w:r>
      <w:r>
        <w:t xml:space="preserve"> hogy az alkalmazás a futtató operációs rendszertől függetlenül tudjon működni.  Konténerizáció során a programok izolálva futnak egymástól a saját függőségeikkel és az előre megadott csatornákon keresztül érik el egymást. </w:t>
      </w:r>
    </w:p>
    <w:p w14:paraId="652141C0" w14:textId="019C7204" w:rsidR="00C407C2" w:rsidRDefault="00324656">
      <w:pPr>
        <w:ind w:firstLine="0"/>
      </w:pPr>
      <w:r>
        <w:lastRenderedPageBreak/>
        <w:t xml:space="preserve">Megadhatunk úgynevezett docker compose fájlokat </w:t>
      </w:r>
      <w:r w:rsidR="00341F04">
        <w:t>is,</w:t>
      </w:r>
      <w:r>
        <w:t xml:space="preserve"> amelyek segítségével egyszerre több konténert indíthatunk el és definiálhatjuk a konténerek </w:t>
      </w:r>
      <w:r w:rsidR="00341F04">
        <w:t>tulajdonságait,</w:t>
      </w:r>
      <w:r>
        <w:t xml:space="preserve"> mint például:</w:t>
      </w:r>
    </w:p>
    <w:p w14:paraId="47E440B6" w14:textId="77777777" w:rsidR="00C407C2" w:rsidRDefault="00324656">
      <w:pPr>
        <w:numPr>
          <w:ilvl w:val="0"/>
          <w:numId w:val="12"/>
        </w:numPr>
        <w:spacing w:after="0"/>
      </w:pPr>
      <w:r>
        <w:t>Egymáshoz való csatlakozáshoz szükséges portokat</w:t>
      </w:r>
    </w:p>
    <w:p w14:paraId="1A93576B" w14:textId="14057EBF" w:rsidR="00C407C2" w:rsidRDefault="00324656">
      <w:pPr>
        <w:numPr>
          <w:ilvl w:val="0"/>
          <w:numId w:val="12"/>
        </w:numPr>
        <w:spacing w:after="0"/>
      </w:pPr>
      <w:r>
        <w:t xml:space="preserve">Adatbázis esetén az eléréshez szükséges </w:t>
      </w:r>
      <w:r w:rsidR="00E54809">
        <w:t>adatokat,</w:t>
      </w:r>
      <w:r>
        <w:t xml:space="preserve"> mint URL és azonosító adatok</w:t>
      </w:r>
    </w:p>
    <w:p w14:paraId="218D5A6C" w14:textId="77777777" w:rsidR="00C407C2" w:rsidRDefault="00324656">
      <w:pPr>
        <w:numPr>
          <w:ilvl w:val="0"/>
          <w:numId w:val="12"/>
        </w:numPr>
      </w:pPr>
      <w:bookmarkStart w:id="48" w:name="_heading=h.hm3w0vy5ip99" w:colFirst="0" w:colLast="0"/>
      <w:bookmarkEnd w:id="48"/>
      <w:r>
        <w:t>Függőségeket egymástól, például ne induljon el a frontend backend nélkül.</w:t>
      </w:r>
    </w:p>
    <w:p w14:paraId="46D29DB4" w14:textId="77777777" w:rsidR="00C407C2" w:rsidRDefault="00324656">
      <w:pPr>
        <w:pStyle w:val="Cmsor1"/>
      </w:pPr>
      <w:bookmarkStart w:id="49" w:name="_Toc151928454"/>
      <w:r>
        <w:lastRenderedPageBreak/>
        <w:t>Specifikáció</w:t>
      </w:r>
      <w:bookmarkEnd w:id="49"/>
    </w:p>
    <w:p w14:paraId="18F8CC46" w14:textId="0DB4A65D" w:rsidR="00C407C2" w:rsidRDefault="00324656">
      <w:pPr>
        <w:ind w:firstLine="0"/>
      </w:pPr>
      <w:r>
        <w:tab/>
      </w:r>
      <w:r>
        <w:tab/>
        <w:t>A feladatkiírás szerint, a kész applikációnak számos funkcióval rendelkeznie kell.</w:t>
      </w:r>
      <w:r w:rsidR="00B85FCA">
        <w:t xml:space="preserve"> </w:t>
      </w:r>
      <w:r>
        <w:t xml:space="preserve">A feladat egy olyan webalkalmazás </w:t>
      </w:r>
      <w:r w:rsidR="00341F04">
        <w:t>készítése,</w:t>
      </w:r>
      <w:r>
        <w:t xml:space="preserve"> amely a felhasználó számára intuitív navigációt tesz lehetővé és képes ellátni egy ételrendelő portál fő funkcióit.</w:t>
      </w:r>
    </w:p>
    <w:p w14:paraId="1BC150A8" w14:textId="6CC6CBC9" w:rsidR="00C407C2" w:rsidRDefault="00324656">
      <w:r>
        <w:t xml:space="preserve">Egyik követelménye a szakdolgozatomnak a regisztráció és bejelentkezés implementációja, itt 3 különböző felhasználói szintet szükséges megkülönböztetni. Ezek az </w:t>
      </w:r>
      <w:r>
        <w:rPr>
          <w:i/>
        </w:rPr>
        <w:t>ADMIN</w:t>
      </w:r>
      <w:r w:rsidR="00B85FCA">
        <w:rPr>
          <w:i/>
        </w:rPr>
        <w:t xml:space="preserve"> </w:t>
      </w:r>
      <w:r w:rsidR="00B85FCA" w:rsidRPr="00B85FCA">
        <w:rPr>
          <w:iCs/>
        </w:rPr>
        <w:t>(</w:t>
      </w:r>
      <w:r w:rsidR="00B85FCA" w:rsidRPr="00B85FCA">
        <w:rPr>
          <w:i/>
        </w:rPr>
        <w:t>adminisztátor</w:t>
      </w:r>
      <w:r w:rsidR="00B85FCA" w:rsidRPr="00B85FCA">
        <w:rPr>
          <w:iCs/>
        </w:rPr>
        <w:t>)</w:t>
      </w:r>
      <w:r w:rsidRPr="00B85FCA">
        <w:rPr>
          <w:iCs/>
        </w:rPr>
        <w:t>,</w:t>
      </w:r>
      <w:r>
        <w:t xml:space="preserve"> </w:t>
      </w:r>
      <w:r>
        <w:rPr>
          <w:i/>
        </w:rPr>
        <w:t>USER</w:t>
      </w:r>
      <w:r>
        <w:t xml:space="preserve"> (</w:t>
      </w:r>
      <w:r w:rsidRPr="00B85FCA">
        <w:rPr>
          <w:i/>
          <w:iCs/>
        </w:rPr>
        <w:t>felhasználó</w:t>
      </w:r>
      <w:r>
        <w:t xml:space="preserve">) és </w:t>
      </w:r>
      <w:r>
        <w:rPr>
          <w:i/>
        </w:rPr>
        <w:t xml:space="preserve">MERCHANT </w:t>
      </w:r>
      <w:r>
        <w:t>(</w:t>
      </w:r>
      <w:r w:rsidRPr="00B85FCA">
        <w:rPr>
          <w:i/>
          <w:iCs/>
        </w:rPr>
        <w:t>kereskedő</w:t>
      </w:r>
      <w:r>
        <w:t>).</w:t>
      </w:r>
    </w:p>
    <w:p w14:paraId="623FEB7C" w14:textId="77777777" w:rsidR="00C407C2" w:rsidRDefault="00324656">
      <w:pPr>
        <w:ind w:firstLine="0"/>
      </w:pPr>
      <w:r>
        <w:t>A fenti felhasználóknak különböző műveletekhez lesz jogosultságuk.</w:t>
      </w:r>
    </w:p>
    <w:p w14:paraId="4B815A29" w14:textId="77777777" w:rsidR="003F37CD" w:rsidRDefault="00324656" w:rsidP="003F37CD">
      <w:pPr>
        <w:keepNext/>
        <w:ind w:firstLine="0"/>
        <w:jc w:val="center"/>
      </w:pPr>
      <w:r>
        <w:rPr>
          <w:noProof/>
        </w:rPr>
        <w:drawing>
          <wp:inline distT="114300" distB="114300" distL="114300" distR="114300" wp14:anchorId="3E9BCEEA" wp14:editId="7A5DC7BD">
            <wp:extent cx="4125750" cy="2937914"/>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4125750" cy="2937914"/>
                    </a:xfrm>
                    <a:prstGeom prst="rect">
                      <a:avLst/>
                    </a:prstGeom>
                    <a:ln/>
                  </pic:spPr>
                </pic:pic>
              </a:graphicData>
            </a:graphic>
          </wp:inline>
        </w:drawing>
      </w:r>
    </w:p>
    <w:p w14:paraId="4D28A645" w14:textId="199C940D" w:rsidR="00C407C2" w:rsidRPr="003F37CD" w:rsidRDefault="00000000" w:rsidP="003F37CD">
      <w:pPr>
        <w:pStyle w:val="Kpalrs"/>
        <w:rPr>
          <w:b w:val="0"/>
          <w:sz w:val="24"/>
          <w:szCs w:val="24"/>
        </w:rPr>
      </w:pPr>
      <w:r>
        <w:fldChar w:fldCharType="begin"/>
      </w:r>
      <w:r>
        <w:instrText xml:space="preserve"> SEQ ábra \* ARABIC </w:instrText>
      </w:r>
      <w:r>
        <w:fldChar w:fldCharType="separate"/>
      </w:r>
      <w:bookmarkStart w:id="50" w:name="_Toc152175709"/>
      <w:r w:rsidR="007C56DE">
        <w:rPr>
          <w:noProof/>
        </w:rPr>
        <w:t>6</w:t>
      </w:r>
      <w:r>
        <w:rPr>
          <w:noProof/>
        </w:rPr>
        <w:fldChar w:fldCharType="end"/>
      </w:r>
      <w:r w:rsidR="003F37CD">
        <w:t>. ábra</w:t>
      </w:r>
      <w:r w:rsidR="003F37CD" w:rsidRPr="003F37CD">
        <w:t xml:space="preserve"> </w:t>
      </w:r>
      <w:r w:rsidR="003F37CD">
        <w:t xml:space="preserve">Kereskedőhöz tartozó </w:t>
      </w:r>
      <w:r w:rsidR="003F104C">
        <w:t>használati</w:t>
      </w:r>
      <w:r w:rsidR="00780075">
        <w:t xml:space="preserve"> esetek</w:t>
      </w:r>
      <w:r w:rsidR="003F37CD">
        <w:t>.</w:t>
      </w:r>
      <w:bookmarkEnd w:id="50"/>
    </w:p>
    <w:p w14:paraId="2B7F808E" w14:textId="0144B55F" w:rsidR="00C407C2" w:rsidRDefault="00324656">
      <w:r>
        <w:t xml:space="preserve">A fenti ábrán a kereskedőkhöz tartozó felhasználási lehetőségeket listázza, amely tartalmazza többek között a termékek hozzáadását és a beérkezett rendelések listázását, majd ezek státuszainak módosítását, ezzel adminisztrációs lehetőséget biztosítva a kereskedőnek a rendelései felett. Eközben az </w:t>
      </w:r>
      <w:r>
        <w:rPr>
          <w:i/>
        </w:rPr>
        <w:t>ADMIN</w:t>
      </w:r>
      <w:r>
        <w:t xml:space="preserve"> jogosultságú felhasználóhoz mindössze egy </w:t>
      </w:r>
      <w:r w:rsidR="003F104C">
        <w:t>használati</w:t>
      </w:r>
      <w:r>
        <w:t xml:space="preserve"> eset tartozik, ez pedig az egyes fiókok törlése, így a regisztrált felhasználói fiókok törlésre kerülhetnek amennyiben ez indokolt.</w:t>
      </w:r>
    </w:p>
    <w:p w14:paraId="5573991B" w14:textId="4D35200E" w:rsidR="00C407C2" w:rsidRDefault="00324656">
      <w:r>
        <w:t xml:space="preserve">A lenti diagramon a vásárlókhoz tartozó </w:t>
      </w:r>
      <w:r w:rsidR="003F104C">
        <w:t>használati</w:t>
      </w:r>
      <w:r>
        <w:t xml:space="preserve"> esetek vannak felsorolva, ez magában foglalja a </w:t>
      </w:r>
      <w:r w:rsidR="00862CB6">
        <w:t>kereskedő értékelését</w:t>
      </w:r>
      <w:r>
        <w:t xml:space="preserve">, lehetőséget </w:t>
      </w:r>
      <w:r w:rsidR="00862CB6">
        <w:t>ad többek között kuponok alkalmazására, a kosár tartalmának módosítására és a rendelések követésére is.</w:t>
      </w:r>
    </w:p>
    <w:p w14:paraId="21A47C16" w14:textId="27A43AF1" w:rsidR="003F37CD" w:rsidRDefault="00862CB6" w:rsidP="003F37CD">
      <w:pPr>
        <w:keepNext/>
        <w:ind w:firstLine="0"/>
        <w:jc w:val="center"/>
      </w:pPr>
      <w:r>
        <w:rPr>
          <w:noProof/>
        </w:rPr>
        <w:lastRenderedPageBreak/>
        <w:drawing>
          <wp:inline distT="0" distB="0" distL="0" distR="0" wp14:anchorId="305FC565" wp14:editId="76CFFE6A">
            <wp:extent cx="4484370" cy="2774950"/>
            <wp:effectExtent l="0" t="0" r="0" b="0"/>
            <wp:docPr id="752112881" name="Kép 75211288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12881" name="Kép 752112881" descr="A képen szöveg, képernyőkép, Betűtípus, szám látható&#10;&#10;Automatikusan generált leírá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84370" cy="2774950"/>
                    </a:xfrm>
                    <a:prstGeom prst="rect">
                      <a:avLst/>
                    </a:prstGeom>
                    <a:noFill/>
                    <a:ln>
                      <a:noFill/>
                    </a:ln>
                  </pic:spPr>
                </pic:pic>
              </a:graphicData>
            </a:graphic>
          </wp:inline>
        </w:drawing>
      </w:r>
    </w:p>
    <w:p w14:paraId="0C96DA99" w14:textId="05CEED1B" w:rsidR="00C407C2" w:rsidRDefault="00000000" w:rsidP="003F37CD">
      <w:pPr>
        <w:pStyle w:val="Kpalrs"/>
      </w:pPr>
      <w:r>
        <w:fldChar w:fldCharType="begin"/>
      </w:r>
      <w:r>
        <w:instrText xml:space="preserve"> SEQ ábra \* ARABIC </w:instrText>
      </w:r>
      <w:r>
        <w:fldChar w:fldCharType="separate"/>
      </w:r>
      <w:bookmarkStart w:id="51" w:name="_Toc152175710"/>
      <w:r w:rsidR="007C56DE">
        <w:rPr>
          <w:noProof/>
        </w:rPr>
        <w:t>7</w:t>
      </w:r>
      <w:r>
        <w:rPr>
          <w:noProof/>
        </w:rPr>
        <w:fldChar w:fldCharType="end"/>
      </w:r>
      <w:r w:rsidR="003F37CD">
        <w:t>. ábra Vásárlóhoz tartozó</w:t>
      </w:r>
      <w:r w:rsidR="00862CB6">
        <w:t xml:space="preserve"> felhasználói</w:t>
      </w:r>
      <w:r w:rsidR="003F37CD">
        <w:t xml:space="preserve"> </w:t>
      </w:r>
      <w:r w:rsidR="003F104C">
        <w:t>használati</w:t>
      </w:r>
      <w:r w:rsidR="007762E5">
        <w:t xml:space="preserve"> eset</w:t>
      </w:r>
      <w:r w:rsidR="003F37CD">
        <w:t>ek.</w:t>
      </w:r>
      <w:bookmarkEnd w:id="51"/>
    </w:p>
    <w:p w14:paraId="624FF832" w14:textId="380EB38F" w:rsidR="00862CB6" w:rsidRPr="00862CB6" w:rsidRDefault="00862CB6" w:rsidP="00862CB6">
      <w:r>
        <w:t xml:space="preserve">A vásárlóknak </w:t>
      </w:r>
      <w:r w:rsidR="0064709B">
        <w:t>emellett rendelkeznek a kereskedőnél megszokott profil kezelésére alkalmas funkciókkal is.</w:t>
      </w:r>
    </w:p>
    <w:p w14:paraId="60EC45B2" w14:textId="59576A05" w:rsidR="00862CB6" w:rsidRPr="00862CB6" w:rsidRDefault="0064709B" w:rsidP="00862CB6">
      <w:pPr>
        <w:jc w:val="center"/>
      </w:pPr>
      <w:r>
        <w:rPr>
          <w:noProof/>
        </w:rPr>
        <w:drawing>
          <wp:inline distT="0" distB="0" distL="0" distR="0" wp14:anchorId="5B8E64E7" wp14:editId="270B40A1">
            <wp:extent cx="3530600" cy="2298065"/>
            <wp:effectExtent l="0" t="0" r="0" b="0"/>
            <wp:docPr id="2007178264" name="Kép 5"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78264" name="Kép 5" descr="A képen szöveg, képernyőkép, Betűtípus látható&#10;&#10;Automatikusan generált leírá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30600" cy="2298065"/>
                    </a:xfrm>
                    <a:prstGeom prst="rect">
                      <a:avLst/>
                    </a:prstGeom>
                    <a:noFill/>
                    <a:ln>
                      <a:noFill/>
                    </a:ln>
                  </pic:spPr>
                </pic:pic>
              </a:graphicData>
            </a:graphic>
          </wp:inline>
        </w:drawing>
      </w:r>
    </w:p>
    <w:p w14:paraId="124CC43A" w14:textId="14157AED" w:rsidR="00C407C2" w:rsidRDefault="00862CB6" w:rsidP="00862CB6">
      <w:pPr>
        <w:pStyle w:val="Kpalrs"/>
        <w:rPr>
          <w:b w:val="0"/>
        </w:rPr>
      </w:pPr>
      <w:r>
        <w:rPr>
          <w:b w:val="0"/>
        </w:rPr>
        <w:fldChar w:fldCharType="begin"/>
      </w:r>
      <w:r>
        <w:rPr>
          <w:b w:val="0"/>
        </w:rPr>
        <w:instrText xml:space="preserve"> SEQ ábra \* ARABIC </w:instrText>
      </w:r>
      <w:r>
        <w:rPr>
          <w:b w:val="0"/>
        </w:rPr>
        <w:fldChar w:fldCharType="separate"/>
      </w:r>
      <w:bookmarkStart w:id="52" w:name="_Toc152175711"/>
      <w:r w:rsidR="007C56DE">
        <w:rPr>
          <w:b w:val="0"/>
          <w:noProof/>
        </w:rPr>
        <w:t>8</w:t>
      </w:r>
      <w:r>
        <w:rPr>
          <w:b w:val="0"/>
        </w:rPr>
        <w:fldChar w:fldCharType="end"/>
      </w:r>
      <w:r>
        <w:t>. ábra Vásárlóhoz tartozó profil kezelésére alkalmas használati esetek</w:t>
      </w:r>
      <w:bookmarkEnd w:id="52"/>
    </w:p>
    <w:p w14:paraId="261091BB" w14:textId="2C1034D7" w:rsidR="00C407C2" w:rsidRDefault="00324656">
      <w:r>
        <w:t xml:space="preserve">Az applikációban a rendelési folyamat az alábbi lépések soraként valósul meg: A vásárló regisztrál vagy bejelentkezik majd a főoldalra </w:t>
      </w:r>
      <w:r w:rsidR="007762E5">
        <w:t>kerül,</w:t>
      </w:r>
      <w:r>
        <w:t xml:space="preserve"> ahol kilistázódnak a kereskedők, itt egy kereskedő kiválasztása után megtekintheti annak termékeit majd ezek közül a bevásárlókosárba adhat hozzá terméket, vagy távolíthat el. Amennyiben kiválasztásra kerültek a termékek átnavigálhat a rendelés összegzésének </w:t>
      </w:r>
      <w:r w:rsidR="007762E5">
        <w:t>oldalára,</w:t>
      </w:r>
      <w:r>
        <w:t xml:space="preserve"> ahol kuponokat aktiválhat a felhasználó kedvezményekért. Az ezt követő oldal maga a fizetés majd a sikeres fizetés után átirányítás történik rendelés követésének </w:t>
      </w:r>
      <w:r w:rsidR="007762E5">
        <w:t>oldalára,</w:t>
      </w:r>
      <w:r>
        <w:t xml:space="preserve"> ahol megtekinthetőek a rendelő és rendelés adatai a rendelés státuszával.</w:t>
      </w:r>
    </w:p>
    <w:p w14:paraId="64B3704C" w14:textId="77777777" w:rsidR="00C407C2" w:rsidRDefault="00324656">
      <w:pPr>
        <w:pStyle w:val="Cmsor1"/>
      </w:pPr>
      <w:bookmarkStart w:id="53" w:name="_Toc151928455"/>
      <w:r>
        <w:lastRenderedPageBreak/>
        <w:t>Tervezés</w:t>
      </w:r>
      <w:bookmarkEnd w:id="53"/>
    </w:p>
    <w:p w14:paraId="55E10DEE" w14:textId="153BEBA4" w:rsidR="009E75AF" w:rsidRDefault="00324656">
      <w:pPr>
        <w:ind w:firstLine="0"/>
      </w:pPr>
      <w:r>
        <w:tab/>
        <w:t xml:space="preserve">A következőkben egy részletesebb leírást szeretnék adni az általam elkészített megoldás </w:t>
      </w:r>
      <w:r w:rsidR="009E75AF">
        <w:t>terveiről. Első körben két nagyobb részre bontottam az alkalmazást, az Angular frontend és a Spring backendre.</w:t>
      </w:r>
    </w:p>
    <w:p w14:paraId="422C3962" w14:textId="3B0AFD24" w:rsidR="007C56DE" w:rsidRDefault="007C56DE" w:rsidP="007C56DE">
      <w:pPr>
        <w:ind w:firstLine="0"/>
        <w:jc w:val="center"/>
      </w:pPr>
      <w:r>
        <w:rPr>
          <w:noProof/>
        </w:rPr>
        <w:drawing>
          <wp:inline distT="0" distB="0" distL="0" distR="0" wp14:anchorId="2F9E10D7" wp14:editId="54E17EA4">
            <wp:extent cx="5760085" cy="3453130"/>
            <wp:effectExtent l="0" t="0" r="0" b="0"/>
            <wp:docPr id="566171908" name="Kép 7" descr="A képen szöveg, képernyőkép, szoftver,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71908" name="Kép 7" descr="A képen szöveg, képernyőkép, szoftver, diagram látható&#10;&#10;Automatikusan generált leírá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085" cy="3453130"/>
                    </a:xfrm>
                    <a:prstGeom prst="rect">
                      <a:avLst/>
                    </a:prstGeom>
                    <a:noFill/>
                    <a:ln>
                      <a:noFill/>
                    </a:ln>
                  </pic:spPr>
                </pic:pic>
              </a:graphicData>
            </a:graphic>
          </wp:inline>
        </w:drawing>
      </w:r>
    </w:p>
    <w:p w14:paraId="645828E5" w14:textId="0E3F0AD9" w:rsidR="007C56DE" w:rsidRDefault="007C56DE" w:rsidP="007C56DE">
      <w:pPr>
        <w:pStyle w:val="Kpalrs"/>
      </w:pPr>
      <w:r>
        <w:fldChar w:fldCharType="begin"/>
      </w:r>
      <w:r>
        <w:instrText xml:space="preserve"> SEQ ábra \* ARABIC </w:instrText>
      </w:r>
      <w:r>
        <w:fldChar w:fldCharType="separate"/>
      </w:r>
      <w:r>
        <w:rPr>
          <w:noProof/>
        </w:rPr>
        <w:t>9</w:t>
      </w:r>
      <w:r>
        <w:fldChar w:fldCharType="end"/>
      </w:r>
      <w:r>
        <w:t>. ábra Alkalmazás architektúrája</w:t>
      </w:r>
    </w:p>
    <w:p w14:paraId="7DD55B24" w14:textId="35C6FD21" w:rsidR="007C56DE" w:rsidRDefault="007C56DE" w:rsidP="007C56DE">
      <w:pPr>
        <w:pStyle w:val="Cmsor2"/>
      </w:pPr>
      <w:r>
        <w:t>Frontend</w:t>
      </w:r>
    </w:p>
    <w:p w14:paraId="41DADC50" w14:textId="645676B8" w:rsidR="009E75AF" w:rsidRDefault="009E75AF" w:rsidP="009E75AF">
      <w:pPr>
        <w:ind w:firstLine="0"/>
      </w:pPr>
      <w:r>
        <w:tab/>
      </w:r>
      <w:r>
        <w:t>A frontend tervezésekor minden nézetet</w:t>
      </w:r>
      <w:r>
        <w:t xml:space="preserve"> külön komponensként kezeltem. Egyedüli kivétel a </w:t>
      </w:r>
      <w:r>
        <w:rPr>
          <w:i/>
        </w:rPr>
        <w:t>Header komponens,</w:t>
      </w:r>
      <w:r>
        <w:t xml:space="preserve"> amely az alkalmazás nézeteinek keretét adja ezért az utóbbi külön komponensként lett </w:t>
      </w:r>
      <w:r>
        <w:t>létrehozva</w:t>
      </w:r>
      <w:r>
        <w:t>.</w:t>
      </w:r>
    </w:p>
    <w:p w14:paraId="0442AE60" w14:textId="3B406AE1" w:rsidR="009E75AF" w:rsidRDefault="009E75AF" w:rsidP="009E75AF">
      <w:pPr>
        <w:ind w:firstLine="0"/>
      </w:pPr>
      <w:r>
        <w:tab/>
        <w:t>Ezen komponensek külön csomagokban (package) helyezkednek el</w:t>
      </w:r>
      <w:r w:rsidR="007C56DE">
        <w:t xml:space="preserve"> a hozzájuk tartozó mintával együtt, amelyek a technológiák részben említett adatkötésekkel vannak összekapcsolva</w:t>
      </w:r>
      <w:r>
        <w:t>.</w:t>
      </w:r>
    </w:p>
    <w:p w14:paraId="0D284D07" w14:textId="77777777" w:rsidR="009E75AF" w:rsidRDefault="009E75AF" w:rsidP="009E75AF">
      <w:pPr>
        <w:ind w:firstLine="0"/>
      </w:pPr>
      <w:r>
        <w:tab/>
      </w:r>
      <w:r>
        <w:rPr>
          <w:i/>
        </w:rPr>
        <w:t xml:space="preserve">Service </w:t>
      </w:r>
      <w:r>
        <w:t>csomagban az üzleti logika megvalósítása történik általánosan, amely az alkalmazásomban legtöbbször egy REST kérés formájában valósul meg. Ezen csomagban található szolgáltatásokat (service) használom például, mikor a felhasználó átnavigál egy weboldalra és a backendről elkérem a megjelenítéshez szükséges adatokat.</w:t>
      </w:r>
    </w:p>
    <w:p w14:paraId="5E1FC934" w14:textId="64091002" w:rsidR="009E75AF" w:rsidRDefault="009E75AF" w:rsidP="009E75AF">
      <w:pPr>
        <w:ind w:firstLine="0"/>
      </w:pPr>
      <w:r>
        <w:lastRenderedPageBreak/>
        <w:tab/>
      </w:r>
      <w:r>
        <w:rPr>
          <w:i/>
        </w:rPr>
        <w:t xml:space="preserve">Model </w:t>
      </w:r>
      <w:r>
        <w:t xml:space="preserve">csomagban különböző osztályokat definiáltam, amelyek a ki és bemenő requesteknek megfelelően megkönnyítik az adatok küldését és fogadását </w:t>
      </w:r>
      <w:r w:rsidR="007C56DE">
        <w:t>azzal,</w:t>
      </w:r>
      <w:r>
        <w:t xml:space="preserve"> hogy egy struktúrát adnak az utazó adatoknak.</w:t>
      </w:r>
    </w:p>
    <w:p w14:paraId="5CDCBDB3" w14:textId="4343C219" w:rsidR="009E75AF" w:rsidRDefault="009E75AF" w:rsidP="009E75AF">
      <w:pPr>
        <w:ind w:firstLine="0"/>
      </w:pPr>
      <w:r>
        <w:t xml:space="preserve">Az alkalmazás elkészültével </w:t>
      </w:r>
      <w:r>
        <w:t xml:space="preserve">15 különböző komponens, </w:t>
      </w:r>
      <w:r w:rsidR="007C56DE">
        <w:t xml:space="preserve">12 service </w:t>
      </w:r>
      <w:r>
        <w:t xml:space="preserve">és </w:t>
      </w:r>
      <w:r w:rsidR="007C56DE">
        <w:t xml:space="preserve">9 model osztály </w:t>
      </w:r>
      <w:r>
        <w:t>jött létre.</w:t>
      </w:r>
    </w:p>
    <w:p w14:paraId="0BAE537D" w14:textId="2AEDE0FB" w:rsidR="007C56DE" w:rsidRDefault="007C56DE" w:rsidP="007C56DE">
      <w:pPr>
        <w:pStyle w:val="Cmsor2"/>
      </w:pPr>
      <w:r>
        <w:t>Backend</w:t>
      </w:r>
    </w:p>
    <w:p w14:paraId="655FB004" w14:textId="77777777" w:rsidR="007C56DE" w:rsidRDefault="007C56DE" w:rsidP="007C56DE">
      <w:pPr>
        <w:pStyle w:val="Cmsor3"/>
      </w:pPr>
      <w:bookmarkStart w:id="54" w:name="_Toc151928478"/>
      <w:r>
        <w:t>Mikroszolgáltatások architektúra</w:t>
      </w:r>
      <w:bookmarkEnd w:id="54"/>
    </w:p>
    <w:p w14:paraId="22F069D0" w14:textId="77777777" w:rsidR="007C56DE" w:rsidRDefault="007C56DE" w:rsidP="007C56DE">
      <w:pPr>
        <w:ind w:firstLine="0"/>
      </w:pPr>
      <w:r>
        <w:tab/>
        <w:t>A szakdolgozatomban az üzleti logika jelentős részre a backend oldalon kerül megvalósításra, ezért igyekeztem a lehető legátláthatóbb struktúrában kialakítani a szolgáltatásokat, amelyek az alkalmazás adatait fogják biztosítani. Ennek okán és a könnyű átláthatóság, bővíthetőség érdekében nem 1 hanem 3 darab különböző spring applikációba szerveztem ki a backend működését. Az alábbi megoldás a mikroszolgáltatás architektúra alá tartozik, hiszen minden alkalmazás egy feladatot lát el és ezen alkalmazások önállóak és saját adatbázissal rendelkeznek. Itt érdemes megjegyezni, hogy az Order Tracker service szigorúan véve nem mikroszolgáltatás hiszen nem egy jól definiált feladatot lát el.</w:t>
      </w:r>
    </w:p>
    <w:p w14:paraId="3A48ABA7" w14:textId="2206C605" w:rsidR="006F6D4A" w:rsidRDefault="006F6D4A" w:rsidP="006F6D4A">
      <w:pPr>
        <w:pStyle w:val="Cmsor3"/>
      </w:pPr>
      <w:r>
        <w:lastRenderedPageBreak/>
        <w:t>Szolgáltatások kialakítása</w:t>
      </w:r>
    </w:p>
    <w:p w14:paraId="7144C900" w14:textId="35C2EC9A" w:rsidR="008C4429" w:rsidRDefault="003D5EC6" w:rsidP="007C56DE">
      <w:pPr>
        <w:ind w:firstLine="0"/>
      </w:pPr>
      <w:r>
        <w:rPr>
          <w:noProof/>
        </w:rPr>
        <w:drawing>
          <wp:inline distT="0" distB="0" distL="0" distR="0" wp14:anchorId="11FBA7D7" wp14:editId="20A8AD39">
            <wp:extent cx="5756910" cy="4826635"/>
            <wp:effectExtent l="0" t="0" r="0" b="0"/>
            <wp:docPr id="1243713081" name="Kép 10" descr="A képen szöveg, képernyőkép, terv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13081" name="Kép 10" descr="A képen szöveg, képernyőkép, tervezés látható&#10;&#10;Automatikusan generált leírá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6910" cy="4826635"/>
                    </a:xfrm>
                    <a:prstGeom prst="rect">
                      <a:avLst/>
                    </a:prstGeom>
                    <a:noFill/>
                    <a:ln>
                      <a:noFill/>
                    </a:ln>
                  </pic:spPr>
                </pic:pic>
              </a:graphicData>
            </a:graphic>
          </wp:inline>
        </w:drawing>
      </w:r>
    </w:p>
    <w:p w14:paraId="64D54908" w14:textId="77777777" w:rsidR="007C56DE" w:rsidRPr="007C56DE" w:rsidRDefault="007C56DE" w:rsidP="007C56DE"/>
    <w:p w14:paraId="6C20BF23" w14:textId="3B2A92B6" w:rsidR="007C56DE" w:rsidRPr="007C56DE" w:rsidRDefault="007C56DE" w:rsidP="007C56DE"/>
    <w:p w14:paraId="4329359B" w14:textId="343A899B" w:rsidR="00EB7DAB" w:rsidRDefault="00EB7DAB">
      <w:pPr>
        <w:ind w:firstLine="0"/>
      </w:pPr>
    </w:p>
    <w:p w14:paraId="2AF113E2" w14:textId="77777777" w:rsidR="00C407C2" w:rsidRDefault="00324656">
      <w:pPr>
        <w:pStyle w:val="Cmsor2"/>
      </w:pPr>
      <w:bookmarkStart w:id="55" w:name="_Toc151928456"/>
      <w:r>
        <w:t>A projekt megalapozása</w:t>
      </w:r>
      <w:bookmarkEnd w:id="55"/>
    </w:p>
    <w:p w14:paraId="7D949E6A" w14:textId="12637CEF" w:rsidR="00C407C2" w:rsidRDefault="00324656">
      <w:r>
        <w:t xml:space="preserve">A feladatkiírásom habár meghatározta a backend és frontendhez használt keretrendszert, még szükséges volt eldönteni </w:t>
      </w:r>
      <w:r w:rsidR="007762E5">
        <w:t>például,</w:t>
      </w:r>
      <w:r>
        <w:t xml:space="preserve"> hogy szeretnék-e plusz eszközöket használni a fejlesztéshez.</w:t>
      </w:r>
    </w:p>
    <w:p w14:paraId="498E3621" w14:textId="71946EFA" w:rsidR="00C407C2" w:rsidRDefault="00324656">
      <w:r>
        <w:t xml:space="preserve">Igyekeztem felgyorsítani a fejlesztést, ezért az általam már ismert </w:t>
      </w:r>
      <w:r>
        <w:rPr>
          <w:i/>
        </w:rPr>
        <w:t xml:space="preserve">TailwindCSS </w:t>
      </w:r>
      <w:r>
        <w:t xml:space="preserve"> </w:t>
      </w:r>
      <w:r w:rsidR="007762E5">
        <w:t xml:space="preserve">Cascading Style Sheets </w:t>
      </w:r>
      <w:r>
        <w:t xml:space="preserve">keretrendszert alkalmaztam a fejlesztéshez. A döntésem oka nem csak </w:t>
      </w:r>
      <w:r w:rsidR="007762E5">
        <w:t>az egyszerűbb szintaxis,</w:t>
      </w:r>
      <w:r>
        <w:t xml:space="preserve"> de a kód átláthatóságának növelésében és a keretrendszer jól dokumentáltságában rejlik. </w:t>
      </w:r>
    </w:p>
    <w:p w14:paraId="6FBF5FEF" w14:textId="438F2B50" w:rsidR="00C407C2" w:rsidRDefault="00324656">
      <w:r>
        <w:lastRenderedPageBreak/>
        <w:t xml:space="preserve">Egy másik jelentősebb hatással járó döntés volt, hogy a spring mellé egy build tool-t kellett választanom. Itt két opciót fontoltam meg, az egyik a </w:t>
      </w:r>
      <w:r>
        <w:rPr>
          <w:i/>
        </w:rPr>
        <w:t>maven</w:t>
      </w:r>
      <w:r>
        <w:t xml:space="preserve"> a másik pedig a </w:t>
      </w:r>
      <w:r>
        <w:rPr>
          <w:i/>
        </w:rPr>
        <w:t>gradle</w:t>
      </w:r>
      <w:r>
        <w:t xml:space="preserve">. Mindegyik eszköz rendelkezik a szükséges funkcionalításokkal, mindössze a szintaxis más a kettő között. A </w:t>
      </w:r>
      <w:r>
        <w:rPr>
          <w:i/>
        </w:rPr>
        <w:t>gradle</w:t>
      </w:r>
      <w:r>
        <w:t xml:space="preserve">-ben </w:t>
      </w:r>
      <w:r>
        <w:rPr>
          <w:i/>
        </w:rPr>
        <w:t>groovy</w:t>
      </w:r>
      <w:r>
        <w:t xml:space="preserve"> ameddig </w:t>
      </w:r>
      <w:r>
        <w:rPr>
          <w:i/>
        </w:rPr>
        <w:t>maven</w:t>
      </w:r>
      <w:r>
        <w:t xml:space="preserve">-ben </w:t>
      </w:r>
      <w:r w:rsidR="007762E5">
        <w:t xml:space="preserve">Extensible Markup Language </w:t>
      </w:r>
      <w:r>
        <w:t>(</w:t>
      </w:r>
      <w:r w:rsidR="007762E5">
        <w:t>XML</w:t>
      </w:r>
      <w:r>
        <w:t xml:space="preserve">) nyelven íródnak az utasítások. Végül a </w:t>
      </w:r>
      <w:r>
        <w:rPr>
          <w:i/>
        </w:rPr>
        <w:t>maven</w:t>
      </w:r>
      <w:r>
        <w:t xml:space="preserve"> mellett döntöttem mert kevesebb tapasztalattal rendelkeztem</w:t>
      </w:r>
      <w:r w:rsidR="009C1369">
        <w:t xml:space="preserve"> a technológiában</w:t>
      </w:r>
      <w:r>
        <w:t xml:space="preserve"> és hasznosnak találtam az eszköz</w:t>
      </w:r>
      <w:r w:rsidR="009C1369">
        <w:t xml:space="preserve"> mélyebb</w:t>
      </w:r>
      <w:r>
        <w:t xml:space="preserve"> elsajátítását.</w:t>
      </w:r>
    </w:p>
    <w:p w14:paraId="1BD04CC3" w14:textId="77777777" w:rsidR="00C407C2" w:rsidRDefault="00324656">
      <w:pPr>
        <w:ind w:firstLine="0"/>
      </w:pPr>
      <w:r>
        <w:tab/>
        <w:t>Az autentikáció, autorizáció megvalósítására a legszimpatikusabb technológia számomra a JWT (Json Web Token) használata volt. Alternatívaként felmerült egy külső szolgáltatás (third party) bevonásának ötlete is, viszont az előbbi megoldás rengeteg fejlődési lehetőséget rejtett, mindeközben  növelve a szakdolgozat értékét.</w:t>
      </w:r>
    </w:p>
    <w:p w14:paraId="211D8EE9" w14:textId="77777777" w:rsidR="00C407C2" w:rsidRDefault="00324656">
      <w:pPr>
        <w:pStyle w:val="Cmsor1"/>
      </w:pPr>
      <w:bookmarkStart w:id="56" w:name="_Toc151928457"/>
      <w:r>
        <w:lastRenderedPageBreak/>
        <w:t>Felhasználói nézetek megvalósítása</w:t>
      </w:r>
      <w:bookmarkEnd w:id="56"/>
    </w:p>
    <w:p w14:paraId="060051B9" w14:textId="77777777" w:rsidR="00C407C2" w:rsidRDefault="00324656">
      <w:pPr>
        <w:ind w:firstLine="0"/>
      </w:pPr>
      <w:r>
        <w:tab/>
        <w:t>A megvalósítás első lépéseként, a szükséges nézetek meghatározása után, megterveztem a felhasználói nézeteket.</w:t>
      </w:r>
    </w:p>
    <w:p w14:paraId="554BC7D9" w14:textId="61B1F2C4" w:rsidR="00C407C2" w:rsidRDefault="00324656">
      <w:pPr>
        <w:ind w:firstLine="0"/>
      </w:pPr>
      <w:r>
        <w:tab/>
        <w:t>A tervezéshez itt elsőnek mockup</w:t>
      </w:r>
      <w:r w:rsidR="00CD35E3">
        <w:t>-okat</w:t>
      </w:r>
      <w:r>
        <w:t xml:space="preserve"> készítettem, amely jelentése “minta” , “mintadarab”. Ezen látványtervek elsődleges célja az </w:t>
      </w:r>
      <w:r w:rsidR="007762E5">
        <w:t>volt,</w:t>
      </w:r>
      <w:r>
        <w:t xml:space="preserve"> hogy az egyes oldalak kinézetét, funkcionalítását, </w:t>
      </w:r>
      <w:r w:rsidR="00DA7D31">
        <w:t>navigálási</w:t>
      </w:r>
      <w:r>
        <w:t xml:space="preserve"> lehetőségeit jól kivehető ábrákban megjelenítsem. Természetes</w:t>
      </w:r>
      <w:r w:rsidR="00DA7D31">
        <w:t>en</w:t>
      </w:r>
      <w:r>
        <w:t xml:space="preserve"> a fejlesztés során igyekeztem a lehető legjobb felhasználói élmény nyújtó megoldások alkalmazására és az intuitív tervezésre, hogy a  lehető legjobb felhasználói élmény tudjam nyújtani az oldal látogatóinak.</w:t>
      </w:r>
    </w:p>
    <w:p w14:paraId="573EBF06" w14:textId="41B0E5E5" w:rsidR="00C407C2" w:rsidRDefault="00324656">
      <w:pPr>
        <w:ind w:firstLine="0"/>
      </w:pPr>
      <w:r>
        <w:tab/>
        <w:t xml:space="preserve">Tervezéshez a </w:t>
      </w:r>
      <w:r>
        <w:rPr>
          <w:i/>
        </w:rPr>
        <w:t xml:space="preserve">miro </w:t>
      </w:r>
      <w:r>
        <w:t xml:space="preserve">nevű kollaborációs platformot </w:t>
      </w:r>
      <w:r w:rsidR="007762E5">
        <w:t>használtam,</w:t>
      </w:r>
      <w:r>
        <w:t xml:space="preserve"> amely segítségével elkészítettem a felhasználói nézetek terveit.</w:t>
      </w:r>
    </w:p>
    <w:p w14:paraId="049F52CA" w14:textId="77777777" w:rsidR="003F37CD" w:rsidRDefault="00324656" w:rsidP="003F37CD">
      <w:pPr>
        <w:keepNext/>
        <w:ind w:firstLine="0"/>
      </w:pPr>
      <w:r>
        <w:rPr>
          <w:noProof/>
        </w:rPr>
        <w:drawing>
          <wp:inline distT="114300" distB="114300" distL="114300" distR="114300" wp14:anchorId="46F91A4F" wp14:editId="5D732875">
            <wp:extent cx="5759140" cy="28448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5759140" cy="2844800"/>
                    </a:xfrm>
                    <a:prstGeom prst="rect">
                      <a:avLst/>
                    </a:prstGeom>
                    <a:ln/>
                  </pic:spPr>
                </pic:pic>
              </a:graphicData>
            </a:graphic>
          </wp:inline>
        </w:drawing>
      </w:r>
    </w:p>
    <w:p w14:paraId="1D33384D" w14:textId="2A8A9866" w:rsidR="00C407C2" w:rsidRDefault="00000000" w:rsidP="003F37CD">
      <w:pPr>
        <w:pStyle w:val="Kpalrs"/>
      </w:pPr>
      <w:r>
        <w:fldChar w:fldCharType="begin"/>
      </w:r>
      <w:r>
        <w:instrText xml:space="preserve"> SEQ ábra \* ARABIC </w:instrText>
      </w:r>
      <w:r>
        <w:fldChar w:fldCharType="separate"/>
      </w:r>
      <w:bookmarkStart w:id="57" w:name="_Toc152175712"/>
      <w:r w:rsidR="007C56DE">
        <w:rPr>
          <w:noProof/>
        </w:rPr>
        <w:t>10</w:t>
      </w:r>
      <w:r>
        <w:rPr>
          <w:noProof/>
        </w:rPr>
        <w:fldChar w:fldCharType="end"/>
      </w:r>
      <w:r w:rsidR="003F37CD">
        <w:t>. ábra Kereskedő oldalának nézete mockup</w:t>
      </w:r>
      <w:bookmarkEnd w:id="57"/>
    </w:p>
    <w:p w14:paraId="13AE35C0" w14:textId="0C8F9360" w:rsidR="00C407C2" w:rsidRDefault="00324656">
      <w:r>
        <w:t xml:space="preserve">A fenti ábrához hasonlóan készítettem el a többi nézet terveit </w:t>
      </w:r>
      <w:r w:rsidR="007762E5">
        <w:t>is,</w:t>
      </w:r>
      <w:r>
        <w:t xml:space="preserve"> amelyek nagyban segítettek a projekt előrehaladásában. Habár az ábrán nem látszik, az egyes nézeteket összekötöttem a hozzájuk tartozó navigációs gombbal, ezzel </w:t>
      </w:r>
      <w:r w:rsidR="007762E5">
        <w:t>biztosítva,</w:t>
      </w:r>
      <w:r>
        <w:t xml:space="preserve"> hogy minden nézet elérhető a felhasználói felületről. Erre egy példa az ábrán látható regisztrációs gomb összekötése a regisztráció nézettel.</w:t>
      </w:r>
    </w:p>
    <w:p w14:paraId="1D50CC49" w14:textId="77777777" w:rsidR="00C407C2" w:rsidRDefault="00C407C2"/>
    <w:p w14:paraId="3FB9D593" w14:textId="77777777" w:rsidR="00C407C2" w:rsidRDefault="00324656">
      <w:pPr>
        <w:pStyle w:val="Cmsor2"/>
      </w:pPr>
      <w:bookmarkStart w:id="58" w:name="_Toc151928458"/>
      <w:r>
        <w:lastRenderedPageBreak/>
        <w:t>Általánosan a frontendről</w:t>
      </w:r>
      <w:bookmarkEnd w:id="58"/>
    </w:p>
    <w:p w14:paraId="57434610" w14:textId="5085F3AB" w:rsidR="00C407C2" w:rsidRDefault="00324656">
      <w:pPr>
        <w:ind w:firstLine="0"/>
      </w:pPr>
      <w:r>
        <w:tab/>
        <w:t>A nézetek megtervezése után elkészítettem a weboldal felhasználói felületét, amely megvalósításakor több helyen hasonló elemeket használtam, így ezeket</w:t>
      </w:r>
      <w:r w:rsidR="002B4923">
        <w:t xml:space="preserve"> a több helyen előforduló elemeket</w:t>
      </w:r>
      <w:r>
        <w:t xml:space="preserve"> szeretném most összefoglalni.</w:t>
      </w:r>
    </w:p>
    <w:p w14:paraId="07D759F3" w14:textId="1F762A86" w:rsidR="00747B05" w:rsidRDefault="00324656" w:rsidP="001324C1">
      <w:pPr>
        <w:ind w:firstLine="0"/>
      </w:pPr>
      <w:r>
        <w:tab/>
        <w:t>A webalkalmazás tervezésekor a frontendnek elsődlegesen a megjelenítés feladatatát szántam, ennek köszönhetően kevés üzleti logika került ide és a</w:t>
      </w:r>
      <w:r w:rsidR="002B4923">
        <w:t xml:space="preserve"> szolgáltatások </w:t>
      </w:r>
      <w:r>
        <w:t>nagy része backenden kerü</w:t>
      </w:r>
      <w:r w:rsidR="002B4923">
        <w:t>lt megírásra</w:t>
      </w:r>
      <w:r>
        <w:t>.</w:t>
      </w:r>
      <w:bookmarkStart w:id="59" w:name="_Toc150285098"/>
      <w:bookmarkStart w:id="60" w:name="_Toc150285165"/>
      <w:bookmarkStart w:id="61" w:name="_Toc150286182"/>
      <w:bookmarkStart w:id="62" w:name="_Toc150298918"/>
      <w:bookmarkEnd w:id="59"/>
      <w:bookmarkEnd w:id="60"/>
      <w:bookmarkEnd w:id="61"/>
      <w:bookmarkEnd w:id="62"/>
    </w:p>
    <w:p w14:paraId="155958A7" w14:textId="77777777" w:rsidR="00C407C2" w:rsidRDefault="00324656">
      <w:pPr>
        <w:pStyle w:val="Cmsor2"/>
      </w:pPr>
      <w:bookmarkStart w:id="63" w:name="_Toc151928462"/>
      <w:r>
        <w:t>Rendelési folyamat lebonyolítása</w:t>
      </w:r>
      <w:bookmarkEnd w:id="63"/>
    </w:p>
    <w:p w14:paraId="1FAAB837" w14:textId="77777777" w:rsidR="00C407C2" w:rsidRDefault="00324656">
      <w:pPr>
        <w:ind w:firstLine="0"/>
        <w:rPr>
          <w:rFonts w:ascii="Consolas" w:eastAsia="Consolas" w:hAnsi="Consolas" w:cs="Consolas"/>
          <w:sz w:val="20"/>
          <w:szCs w:val="20"/>
          <w:highlight w:val="white"/>
        </w:rPr>
      </w:pPr>
      <w:r>
        <w:tab/>
        <w:t>A rendelési folyamat lebonyolítása a főoldalról kezdődik majd a kereskedő oldalán át a rendelés összegzésén túl és a stripe integrációban történő fizetés után következő rendelés összegzése oldalon ér véget. Pontokba szedve az 5.2 ábra majd 5.6. ábrától az 5.9-es ábráig látható a teljes folyamat menete.</w:t>
      </w:r>
    </w:p>
    <w:p w14:paraId="7369DCA3" w14:textId="77777777" w:rsidR="00C407C2" w:rsidRDefault="00324656">
      <w:pPr>
        <w:pStyle w:val="Cmsor2"/>
      </w:pPr>
      <w:bookmarkStart w:id="64" w:name="_Toc151928463"/>
      <w:r>
        <w:t>Főoldal</w:t>
      </w:r>
      <w:bookmarkEnd w:id="64"/>
    </w:p>
    <w:p w14:paraId="1D1BF297" w14:textId="77777777" w:rsidR="003F37CD" w:rsidRDefault="00324656" w:rsidP="003F37CD">
      <w:pPr>
        <w:keepNext/>
        <w:ind w:firstLine="0"/>
      </w:pPr>
      <w:r>
        <w:rPr>
          <w:noProof/>
        </w:rPr>
        <w:drawing>
          <wp:inline distT="114300" distB="114300" distL="114300" distR="114300" wp14:anchorId="25E3EF97" wp14:editId="346B3A97">
            <wp:extent cx="5759140" cy="2806700"/>
            <wp:effectExtent l="12700" t="12700" r="12700" b="1270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5759140" cy="2806700"/>
                    </a:xfrm>
                    <a:prstGeom prst="rect">
                      <a:avLst/>
                    </a:prstGeom>
                    <a:ln w="12700">
                      <a:solidFill>
                        <a:srgbClr val="000000"/>
                      </a:solidFill>
                      <a:prstDash val="solid"/>
                    </a:ln>
                  </pic:spPr>
                </pic:pic>
              </a:graphicData>
            </a:graphic>
          </wp:inline>
        </w:drawing>
      </w:r>
    </w:p>
    <w:p w14:paraId="3F423E12" w14:textId="0DA63E47" w:rsidR="00C407C2" w:rsidRDefault="00000000" w:rsidP="003F37CD">
      <w:pPr>
        <w:pStyle w:val="Kpalrs"/>
      </w:pPr>
      <w:r>
        <w:fldChar w:fldCharType="begin"/>
      </w:r>
      <w:r>
        <w:instrText xml:space="preserve"> SEQ ábra \* ARABIC </w:instrText>
      </w:r>
      <w:r>
        <w:fldChar w:fldCharType="separate"/>
      </w:r>
      <w:bookmarkStart w:id="65" w:name="_Toc152175713"/>
      <w:r w:rsidR="007C56DE">
        <w:rPr>
          <w:noProof/>
        </w:rPr>
        <w:t>11</w:t>
      </w:r>
      <w:r>
        <w:rPr>
          <w:noProof/>
        </w:rPr>
        <w:fldChar w:fldCharType="end"/>
      </w:r>
      <w:r w:rsidR="003F37CD">
        <w:t>. ábra Főoldal képernyőkép</w:t>
      </w:r>
      <w:bookmarkEnd w:id="65"/>
    </w:p>
    <w:p w14:paraId="1066868A" w14:textId="77777777" w:rsidR="00C407C2" w:rsidRDefault="00324656">
      <w:pPr>
        <w:ind w:firstLine="0"/>
      </w:pPr>
      <w:r>
        <w:tab/>
        <w:t>Az itt látható képernyőkép az általam elkészített főoldalt mutatja be, itt lehetősége van a felhasználónak az éttermek között válogatni, kiszállítási áraikat megnézni és átnavigálni többek között a regisztrációs és bejelentkezési nézetekre, vagy a kiválasztott kereskedő oldalára a termékek megtekintéséhez.</w:t>
      </w:r>
    </w:p>
    <w:p w14:paraId="48440C9C" w14:textId="63B926AD" w:rsidR="00C407C2" w:rsidRDefault="00324656">
      <w:pPr>
        <w:ind w:firstLine="0"/>
      </w:pPr>
      <w:r>
        <w:lastRenderedPageBreak/>
        <w:t xml:space="preserve">Ezen az oldalon megvalósítottam a betöltési </w:t>
      </w:r>
      <w:r w:rsidR="009E2759">
        <w:t>animációt,</w:t>
      </w:r>
      <w:r>
        <w:t xml:space="preserve"> amely szerint “loading…” jelenik meg az éttermek helyett ameddig nem érkezett meg az adat a másik oldalról.</w:t>
      </w:r>
    </w:p>
    <w:p w14:paraId="2F375C19" w14:textId="4E4657FF" w:rsidR="00132026" w:rsidRDefault="00132026">
      <w:pPr>
        <w:ind w:firstLine="0"/>
      </w:pPr>
      <w:r>
        <w:t>Regisztráció és bejelentkezés után a vásárlókat erre az oldalra navigálja az alkalmazás automatikusan.</w:t>
      </w:r>
    </w:p>
    <w:p w14:paraId="75A4AA84" w14:textId="77777777" w:rsidR="00C407C2" w:rsidRDefault="00324656">
      <w:pPr>
        <w:pStyle w:val="Cmsor2"/>
      </w:pPr>
      <w:bookmarkStart w:id="66" w:name="_Toc151928464"/>
      <w:r>
        <w:t>Regisztráció vásárlóknak</w:t>
      </w:r>
      <w:bookmarkEnd w:id="66"/>
    </w:p>
    <w:p w14:paraId="4797DC16" w14:textId="77777777" w:rsidR="00517871" w:rsidRDefault="00324656" w:rsidP="00517871">
      <w:pPr>
        <w:keepNext/>
        <w:ind w:firstLine="0"/>
      </w:pPr>
      <w:r>
        <w:rPr>
          <w:b/>
          <w:noProof/>
          <w:sz w:val="32"/>
          <w:szCs w:val="32"/>
        </w:rPr>
        <w:drawing>
          <wp:inline distT="114300" distB="114300" distL="114300" distR="114300" wp14:anchorId="10B37851" wp14:editId="64A93A0E">
            <wp:extent cx="5760000" cy="2806700"/>
            <wp:effectExtent l="19050" t="19050" r="12700" b="1270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5760000" cy="2806700"/>
                    </a:xfrm>
                    <a:prstGeom prst="rect">
                      <a:avLst/>
                    </a:prstGeom>
                    <a:ln w="12700">
                      <a:solidFill>
                        <a:srgbClr val="000000"/>
                      </a:solidFill>
                      <a:prstDash val="solid"/>
                    </a:ln>
                  </pic:spPr>
                </pic:pic>
              </a:graphicData>
            </a:graphic>
          </wp:inline>
        </w:drawing>
      </w:r>
    </w:p>
    <w:p w14:paraId="492E6EBB" w14:textId="15B365CE" w:rsidR="00C407C2" w:rsidRPr="00517871" w:rsidRDefault="00000000" w:rsidP="00517871">
      <w:pPr>
        <w:pStyle w:val="Kpalrs"/>
        <w:rPr>
          <w:b w:val="0"/>
          <w:sz w:val="24"/>
          <w:szCs w:val="24"/>
        </w:rPr>
      </w:pPr>
      <w:r>
        <w:fldChar w:fldCharType="begin"/>
      </w:r>
      <w:r>
        <w:instrText xml:space="preserve"> SEQ ábra \* ARABIC </w:instrText>
      </w:r>
      <w:r>
        <w:fldChar w:fldCharType="separate"/>
      </w:r>
      <w:bookmarkStart w:id="67" w:name="_Toc152175714"/>
      <w:r w:rsidR="007C56DE">
        <w:rPr>
          <w:noProof/>
        </w:rPr>
        <w:t>12</w:t>
      </w:r>
      <w:r>
        <w:rPr>
          <w:noProof/>
        </w:rPr>
        <w:fldChar w:fldCharType="end"/>
      </w:r>
      <w:r w:rsidR="00517871">
        <w:t>. ábra Vásárló regisztráció képernyőkép</w:t>
      </w:r>
      <w:bookmarkEnd w:id="67"/>
    </w:p>
    <w:p w14:paraId="4CA4F79C" w14:textId="77777777" w:rsidR="00211B90" w:rsidRDefault="00324656">
      <w:r>
        <w:t xml:space="preserve">A következő ábrán látható a vásárlók számára szánt regisztrációs felület. Itt név, email, jelszó és cím megadása után a regisztráció gomb megnyomásával regisztrálhat a felhasználó egy vásárlóhoz tartozó fiókot. </w:t>
      </w:r>
    </w:p>
    <w:p w14:paraId="1AA39ECC" w14:textId="77777777" w:rsidR="00211B90" w:rsidRDefault="00324656">
      <w:r>
        <w:t xml:space="preserve">Lehetőséget ad az oldal átnavigálni a kereskedői fiók regisztrálására és amennyiben a felhasználó már regisztrált átnavigálhat a bejelentkezéshez fenntartott oldalra is. Ahogyan az ábrán is kivehető, itt figyelmeztetést küld a weboldal amennyiben nem töltötte ki a felhasználó az összes szükséges mezőt. </w:t>
      </w:r>
    </w:p>
    <w:p w14:paraId="5A8E0A2B" w14:textId="6FBC01F2" w:rsidR="00C407C2" w:rsidRDefault="00324656">
      <w:r>
        <w:t xml:space="preserve">Továbbá az egyes mezőkhöz tartozó </w:t>
      </w:r>
      <w:r>
        <w:rPr>
          <w:i/>
        </w:rPr>
        <w:t xml:space="preserve">label </w:t>
      </w:r>
      <w:r>
        <w:t xml:space="preserve">elemekben definiálásra került az elvárt érték így például a </w:t>
      </w:r>
      <w:r>
        <w:rPr>
          <w:i/>
        </w:rPr>
        <w:t>google chrome</w:t>
      </w:r>
      <w:r>
        <w:t xml:space="preserve"> böngésző amennyiben tárol már ilyen jellegű adatot, automatikusan kitölti a mezőket.</w:t>
      </w:r>
    </w:p>
    <w:p w14:paraId="1628EE10" w14:textId="77777777" w:rsidR="00C407C2" w:rsidRDefault="00324656">
      <w:pPr>
        <w:pStyle w:val="Cmsor2"/>
      </w:pPr>
      <w:bookmarkStart w:id="68" w:name="_Toc151928465"/>
      <w:r>
        <w:lastRenderedPageBreak/>
        <w:t>Regisztráció kereskedőknek</w:t>
      </w:r>
      <w:bookmarkEnd w:id="68"/>
    </w:p>
    <w:p w14:paraId="096497A5" w14:textId="77777777" w:rsidR="00517871" w:rsidRDefault="00324656" w:rsidP="00517871">
      <w:pPr>
        <w:keepNext/>
        <w:ind w:firstLine="0"/>
      </w:pPr>
      <w:r>
        <w:rPr>
          <w:noProof/>
        </w:rPr>
        <w:drawing>
          <wp:inline distT="114300" distB="114300" distL="114300" distR="114300" wp14:anchorId="49AAEC5F" wp14:editId="3D3AD3ED">
            <wp:extent cx="5759140" cy="2806700"/>
            <wp:effectExtent l="12700" t="12700" r="12700" b="1270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5759140" cy="2806700"/>
                    </a:xfrm>
                    <a:prstGeom prst="rect">
                      <a:avLst/>
                    </a:prstGeom>
                    <a:ln w="12700">
                      <a:solidFill>
                        <a:srgbClr val="000000"/>
                      </a:solidFill>
                      <a:prstDash val="solid"/>
                    </a:ln>
                  </pic:spPr>
                </pic:pic>
              </a:graphicData>
            </a:graphic>
          </wp:inline>
        </w:drawing>
      </w:r>
    </w:p>
    <w:p w14:paraId="3B419881" w14:textId="109908EC" w:rsidR="00C407C2" w:rsidRDefault="00000000" w:rsidP="00517871">
      <w:pPr>
        <w:pStyle w:val="Kpalrs"/>
      </w:pPr>
      <w:r>
        <w:fldChar w:fldCharType="begin"/>
      </w:r>
      <w:r>
        <w:instrText xml:space="preserve"> SEQ ábra \* ARABIC </w:instrText>
      </w:r>
      <w:r>
        <w:fldChar w:fldCharType="separate"/>
      </w:r>
      <w:bookmarkStart w:id="69" w:name="_Toc152175715"/>
      <w:r w:rsidR="007C56DE">
        <w:rPr>
          <w:noProof/>
        </w:rPr>
        <w:t>13</w:t>
      </w:r>
      <w:r>
        <w:rPr>
          <w:noProof/>
        </w:rPr>
        <w:fldChar w:fldCharType="end"/>
      </w:r>
      <w:r w:rsidR="00517871">
        <w:t>. ábra Kereskedő regisztráció képernyőkép</w:t>
      </w:r>
      <w:bookmarkEnd w:id="69"/>
    </w:p>
    <w:p w14:paraId="19229088" w14:textId="77777777" w:rsidR="00C407C2" w:rsidRDefault="00324656">
      <w:pPr>
        <w:rPr>
          <w:b/>
          <w:sz w:val="32"/>
          <w:szCs w:val="32"/>
        </w:rPr>
      </w:pPr>
      <w:r>
        <w:t>Az alábbi oldalon a kereskedők tudnak regisztrálni a kereskedő neve, email, jelszó és lakcím megadásával. Sikeres regisztráció esetén automatikusan bejelentkeznek és át lesznek irányítva a kereskedő termék hozzáadásának oldalára, ahol termékeket tudnak hozzáadni az újonnan létrehozott oldalukhoz.</w:t>
      </w:r>
    </w:p>
    <w:p w14:paraId="5E0F60FC" w14:textId="77777777" w:rsidR="00C407C2" w:rsidRDefault="00324656">
      <w:pPr>
        <w:pStyle w:val="Cmsor2"/>
      </w:pPr>
      <w:bookmarkStart w:id="70" w:name="_Toc151928466"/>
      <w:r>
        <w:t>Bejelentkezés</w:t>
      </w:r>
      <w:bookmarkEnd w:id="70"/>
    </w:p>
    <w:p w14:paraId="086573D7" w14:textId="77777777" w:rsidR="00517871" w:rsidRDefault="00324656" w:rsidP="00517871">
      <w:pPr>
        <w:keepNext/>
        <w:ind w:firstLine="0"/>
      </w:pPr>
      <w:r>
        <w:rPr>
          <w:b/>
          <w:noProof/>
          <w:sz w:val="32"/>
          <w:szCs w:val="32"/>
        </w:rPr>
        <w:drawing>
          <wp:inline distT="114300" distB="114300" distL="114300" distR="114300" wp14:anchorId="14E0F5A7" wp14:editId="153CD73F">
            <wp:extent cx="5759140" cy="28067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5759140" cy="2806700"/>
                    </a:xfrm>
                    <a:prstGeom prst="rect">
                      <a:avLst/>
                    </a:prstGeom>
                    <a:ln/>
                  </pic:spPr>
                </pic:pic>
              </a:graphicData>
            </a:graphic>
          </wp:inline>
        </w:drawing>
      </w:r>
    </w:p>
    <w:p w14:paraId="47BCFE1C" w14:textId="6DB99432" w:rsidR="00517871" w:rsidRDefault="00000000" w:rsidP="00517871">
      <w:pPr>
        <w:pStyle w:val="Kpalrs"/>
      </w:pPr>
      <w:r>
        <w:fldChar w:fldCharType="begin"/>
      </w:r>
      <w:r>
        <w:instrText xml:space="preserve"> SEQ ábra \* ARABIC </w:instrText>
      </w:r>
      <w:r>
        <w:fldChar w:fldCharType="separate"/>
      </w:r>
      <w:bookmarkStart w:id="71" w:name="_Toc152175716"/>
      <w:r w:rsidR="007C56DE">
        <w:rPr>
          <w:noProof/>
        </w:rPr>
        <w:t>14</w:t>
      </w:r>
      <w:r>
        <w:rPr>
          <w:noProof/>
        </w:rPr>
        <w:fldChar w:fldCharType="end"/>
      </w:r>
      <w:r w:rsidR="00517871">
        <w:t>. ábra Bejelentkezés képernyőkép</w:t>
      </w:r>
      <w:bookmarkEnd w:id="71"/>
    </w:p>
    <w:p w14:paraId="46107978" w14:textId="40FDF016" w:rsidR="00C407C2" w:rsidRDefault="00324656">
      <w:r>
        <w:lastRenderedPageBreak/>
        <w:t>Az alábbi nézet bejelentkezés lehetőséget biztosít a felhasználó számára, ez a felület egységes bármilyen jogsultságokkal rendelkező felhasználó lép be.</w:t>
      </w:r>
    </w:p>
    <w:p w14:paraId="68F0480B" w14:textId="57495C9D" w:rsidR="003B0E09" w:rsidRDefault="003B0E09" w:rsidP="003B0E09">
      <w:pPr>
        <w:ind w:firstLine="0"/>
      </w:pPr>
      <w:r>
        <w:tab/>
        <w:t>Itt lehetőség van átnavigálni az elfelejtett jelszó oldalra és a regisztációs oldalra is.</w:t>
      </w:r>
    </w:p>
    <w:p w14:paraId="0110DA06" w14:textId="77777777" w:rsidR="00C407C2" w:rsidRDefault="00324656">
      <w:pPr>
        <w:pStyle w:val="Cmsor2"/>
      </w:pPr>
      <w:bookmarkStart w:id="72" w:name="_Toc151928467"/>
      <w:r>
        <w:t>Kereskedő oldalának nézete</w:t>
      </w:r>
      <w:bookmarkEnd w:id="72"/>
    </w:p>
    <w:p w14:paraId="5125CB07" w14:textId="77777777" w:rsidR="00517871" w:rsidRDefault="00324656" w:rsidP="00517871">
      <w:pPr>
        <w:keepNext/>
        <w:ind w:firstLine="0"/>
      </w:pPr>
      <w:r>
        <w:rPr>
          <w:b/>
          <w:noProof/>
          <w:sz w:val="32"/>
          <w:szCs w:val="32"/>
        </w:rPr>
        <w:drawing>
          <wp:inline distT="114300" distB="114300" distL="114300" distR="114300" wp14:anchorId="5A1A3B9D" wp14:editId="3B6DEAED">
            <wp:extent cx="5759140" cy="2794000"/>
            <wp:effectExtent l="12700" t="12700" r="12700" b="1270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5759140" cy="2794000"/>
                    </a:xfrm>
                    <a:prstGeom prst="rect">
                      <a:avLst/>
                    </a:prstGeom>
                    <a:ln w="12700">
                      <a:solidFill>
                        <a:srgbClr val="000000"/>
                      </a:solidFill>
                      <a:prstDash val="solid"/>
                    </a:ln>
                  </pic:spPr>
                </pic:pic>
              </a:graphicData>
            </a:graphic>
          </wp:inline>
        </w:drawing>
      </w:r>
    </w:p>
    <w:p w14:paraId="7E88BB18" w14:textId="2FA4D2BB" w:rsidR="00C407C2" w:rsidRPr="00517871" w:rsidRDefault="00000000" w:rsidP="00517871">
      <w:pPr>
        <w:pStyle w:val="Kpalrs"/>
      </w:pPr>
      <w:r>
        <w:fldChar w:fldCharType="begin"/>
      </w:r>
      <w:r>
        <w:instrText xml:space="preserve"> SEQ ábra \* ARABIC </w:instrText>
      </w:r>
      <w:r>
        <w:fldChar w:fldCharType="separate"/>
      </w:r>
      <w:bookmarkStart w:id="73" w:name="_Toc152175717"/>
      <w:r w:rsidR="007C56DE">
        <w:rPr>
          <w:noProof/>
        </w:rPr>
        <w:t>15</w:t>
      </w:r>
      <w:r>
        <w:rPr>
          <w:noProof/>
        </w:rPr>
        <w:fldChar w:fldCharType="end"/>
      </w:r>
      <w:r w:rsidR="00517871">
        <w:t>. ábra Kereskedő oldaláról képernyőkép</w:t>
      </w:r>
      <w:bookmarkEnd w:id="73"/>
    </w:p>
    <w:p w14:paraId="35261D8F" w14:textId="26EB9A44" w:rsidR="00C407C2" w:rsidRDefault="00324656">
      <w:r>
        <w:t xml:space="preserve">Ezen ábra a </w:t>
      </w:r>
      <w:r>
        <w:rPr>
          <w:i/>
        </w:rPr>
        <w:t>8. ábrán</w:t>
      </w:r>
      <w:r>
        <w:t xml:space="preserve"> megtervezett oldalnézet </w:t>
      </w:r>
      <w:r w:rsidR="00132026">
        <w:t>implementációja,</w:t>
      </w:r>
      <w:r>
        <w:t xml:space="preserve"> amely segítségével egy vásárló megnézheti a főoldalon kiválasztott kereskedő oldalát. Itt kilistázva megtalálhatóak az adott kereskedőhöz tartozó ételek áraikkal és egy kis leírással </w:t>
      </w:r>
      <w:r w:rsidR="00132026">
        <w:t>együtt,</w:t>
      </w:r>
      <w:r>
        <w:t xml:space="preserve"> amely tartalmazhat egy, a kereskedő által definiált rövid szöveget.</w:t>
      </w:r>
    </w:p>
    <w:p w14:paraId="1248C507" w14:textId="5281DB7F" w:rsidR="00C407C2" w:rsidRDefault="00324656">
      <w:r>
        <w:t>A nézeten a vásárlónak lehetősége van nem csak az étterem értékelésének (rating) megtekintésére, de annak módosítására is, szavazással. A fent látható hangulatjelek jelzik az értékelés minősítését a szomorú hangulatjelektől a vidámabb hangulatokig</w:t>
      </w:r>
      <w:r w:rsidR="002E02C4">
        <w:t>,</w:t>
      </w:r>
      <w:r>
        <w:t xml:space="preserve"> amelyek egy 1 és 5 közötti skálát töletenek </w:t>
      </w:r>
      <w:r w:rsidR="00132026">
        <w:t>ki,</w:t>
      </w:r>
      <w:r>
        <w:t xml:space="preserve"> ahol minden boldogabb hangulat 1 értékkel magasabb értékelést jelent.</w:t>
      </w:r>
    </w:p>
    <w:p w14:paraId="0CBB5B5D" w14:textId="77777777" w:rsidR="00C407C2" w:rsidRDefault="00324656">
      <w:pPr>
        <w:ind w:firstLine="0"/>
      </w:pPr>
      <w:r>
        <w:tab/>
        <w:t>A nézet fő funkciója, hogy a vásárló számára prezentálja a kereskedő által biztosított választékot, majd lehetőséget adjon a vásárlónak a termékek hozzáadására a kosárhoz az “Add to cart” gomb megnyomásával. A teljesség érdekében a nézet jobb oldalán megjelenő kosár panel biztosítja a már kosárba helyezett termékek gyors áttekintését, továbbá navigációs lehetőséget biztosít a rendelés összegzése oldalra amennyiben a vásárló megtalálta a számára ideális termékeket.</w:t>
      </w:r>
    </w:p>
    <w:p w14:paraId="0AACACA5" w14:textId="77777777" w:rsidR="00C407C2" w:rsidRDefault="00324656">
      <w:pPr>
        <w:pStyle w:val="Cmsor2"/>
      </w:pPr>
      <w:bookmarkStart w:id="74" w:name="_Toc151928468"/>
      <w:r>
        <w:lastRenderedPageBreak/>
        <w:t>Rendelés összegzése</w:t>
      </w:r>
      <w:bookmarkEnd w:id="74"/>
    </w:p>
    <w:p w14:paraId="38C94E64" w14:textId="749C8731" w:rsidR="00517871" w:rsidRDefault="00BB6E88" w:rsidP="00517871">
      <w:pPr>
        <w:keepNext/>
        <w:ind w:firstLine="0"/>
        <w:jc w:val="left"/>
      </w:pPr>
      <w:r>
        <w:rPr>
          <w:b/>
          <w:noProof/>
          <w:sz w:val="20"/>
          <w:szCs w:val="20"/>
        </w:rPr>
        <w:drawing>
          <wp:inline distT="0" distB="0" distL="0" distR="0" wp14:anchorId="456D9490" wp14:editId="4CB0B645">
            <wp:extent cx="5743575" cy="2362200"/>
            <wp:effectExtent l="19050" t="19050" r="28575" b="19050"/>
            <wp:docPr id="5013477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3575" cy="2362200"/>
                    </a:xfrm>
                    <a:prstGeom prst="rect">
                      <a:avLst/>
                    </a:prstGeom>
                    <a:noFill/>
                    <a:ln w="12700">
                      <a:solidFill>
                        <a:schemeClr val="tx1"/>
                      </a:solidFill>
                    </a:ln>
                  </pic:spPr>
                </pic:pic>
              </a:graphicData>
            </a:graphic>
          </wp:inline>
        </w:drawing>
      </w:r>
    </w:p>
    <w:p w14:paraId="01100632" w14:textId="0F2C0F04" w:rsidR="00517871" w:rsidRDefault="00000000" w:rsidP="00517871">
      <w:pPr>
        <w:pStyle w:val="Kpalrs"/>
      </w:pPr>
      <w:r>
        <w:fldChar w:fldCharType="begin"/>
      </w:r>
      <w:r>
        <w:instrText xml:space="preserve"> SEQ ábra \* ARABIC </w:instrText>
      </w:r>
      <w:r>
        <w:fldChar w:fldCharType="separate"/>
      </w:r>
      <w:bookmarkStart w:id="75" w:name="_Toc152175718"/>
      <w:r w:rsidR="007C56DE">
        <w:rPr>
          <w:noProof/>
        </w:rPr>
        <w:t>16</w:t>
      </w:r>
      <w:r>
        <w:rPr>
          <w:noProof/>
        </w:rPr>
        <w:fldChar w:fldCharType="end"/>
      </w:r>
      <w:r w:rsidR="00517871">
        <w:t>. ábra</w:t>
      </w:r>
      <w:r w:rsidR="00517871" w:rsidRPr="00517871">
        <w:t xml:space="preserve"> </w:t>
      </w:r>
      <w:r w:rsidR="00517871">
        <w:t>Rendelés összegzése képernyőkép</w:t>
      </w:r>
      <w:bookmarkEnd w:id="75"/>
    </w:p>
    <w:p w14:paraId="10AE8FB4" w14:textId="7C428873" w:rsidR="00C407C2" w:rsidRDefault="00324656">
      <w:r>
        <w:t xml:space="preserve">A következő ábra a rendelés összegzését </w:t>
      </w:r>
      <w:r w:rsidR="00132026">
        <w:t>mutatja,</w:t>
      </w:r>
      <w:r>
        <w:t xml:space="preserve"> amely egy utolsó áttekintést nyújt a vásárló számára a vásárlás előtt az általa kiválasztott termékekről.</w:t>
      </w:r>
    </w:p>
    <w:p w14:paraId="13CBB3BA" w14:textId="5815B32D" w:rsidR="00C407C2" w:rsidRDefault="00324656">
      <w:r>
        <w:t xml:space="preserve">Ezen az oldalon továbbá lehetőség van az esetleges kuponok </w:t>
      </w:r>
      <w:r w:rsidR="00132026">
        <w:t>megadására,</w:t>
      </w:r>
      <w:r>
        <w:t xml:space="preserve"> amelyek egy meghatározott kedvezményt biztosítanak a felhasználónak. Jelen </w:t>
      </w:r>
      <w:r w:rsidR="00316E42">
        <w:t>beállítások szerint</w:t>
      </w:r>
      <w:r>
        <w:t xml:space="preserve"> egy kupon egy vásárláskor egyszer használható és maximálisan 90% kedvezmény érhető el.</w:t>
      </w:r>
    </w:p>
    <w:p w14:paraId="08BA970D" w14:textId="77777777" w:rsidR="00C407C2" w:rsidRDefault="00324656">
      <w:pPr>
        <w:pStyle w:val="Cmsor2"/>
      </w:pPr>
      <w:bookmarkStart w:id="76" w:name="_Toc151928469"/>
      <w:r>
        <w:t>Fizetés integráció</w:t>
      </w:r>
      <w:bookmarkEnd w:id="76"/>
    </w:p>
    <w:p w14:paraId="154D9DB0" w14:textId="610F688C" w:rsidR="00517871" w:rsidRDefault="00BB6E88" w:rsidP="00517871">
      <w:pPr>
        <w:keepNext/>
        <w:ind w:firstLine="0"/>
      </w:pPr>
      <w:r>
        <w:rPr>
          <w:b/>
          <w:noProof/>
          <w:sz w:val="32"/>
          <w:szCs w:val="32"/>
        </w:rPr>
        <w:drawing>
          <wp:inline distT="0" distB="0" distL="0" distR="0" wp14:anchorId="68CB8508" wp14:editId="5AA024CD">
            <wp:extent cx="5762625" cy="2771775"/>
            <wp:effectExtent l="19050" t="19050" r="28575" b="28575"/>
            <wp:docPr id="1405564244"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 r="1370"/>
                    <a:stretch/>
                  </pic:blipFill>
                  <pic:spPr bwMode="auto">
                    <a:xfrm>
                      <a:off x="0" y="0"/>
                      <a:ext cx="5762625" cy="2771775"/>
                    </a:xfrm>
                    <a:prstGeom prst="rect">
                      <a:avLst/>
                    </a:prstGeom>
                    <a:noFill/>
                    <a:ln w="12700">
                      <a:solidFill>
                        <a:schemeClr val="tx1"/>
                      </a:solidFill>
                    </a:ln>
                  </pic:spPr>
                </pic:pic>
              </a:graphicData>
            </a:graphic>
          </wp:inline>
        </w:drawing>
      </w:r>
    </w:p>
    <w:p w14:paraId="6405D0AB" w14:textId="52CCAC06" w:rsidR="00C407C2" w:rsidRPr="00517871" w:rsidRDefault="00000000" w:rsidP="00517871">
      <w:pPr>
        <w:pStyle w:val="Kpalrs"/>
      </w:pPr>
      <w:r>
        <w:fldChar w:fldCharType="begin"/>
      </w:r>
      <w:r>
        <w:instrText xml:space="preserve"> SEQ ábra \* ARABIC </w:instrText>
      </w:r>
      <w:r>
        <w:fldChar w:fldCharType="separate"/>
      </w:r>
      <w:bookmarkStart w:id="77" w:name="_Toc152175719"/>
      <w:r w:rsidR="007C56DE">
        <w:rPr>
          <w:noProof/>
        </w:rPr>
        <w:t>17</w:t>
      </w:r>
      <w:r>
        <w:rPr>
          <w:noProof/>
        </w:rPr>
        <w:fldChar w:fldCharType="end"/>
      </w:r>
      <w:r w:rsidR="00517871">
        <w:t>. ábra Fizetés integráció képernyőkép</w:t>
      </w:r>
      <w:bookmarkEnd w:id="77"/>
    </w:p>
    <w:p w14:paraId="4E2315CC" w14:textId="77777777" w:rsidR="00C407C2" w:rsidRDefault="00C407C2">
      <w:pPr>
        <w:ind w:firstLine="0"/>
        <w:jc w:val="center"/>
        <w:rPr>
          <w:b/>
          <w:sz w:val="20"/>
          <w:szCs w:val="20"/>
        </w:rPr>
      </w:pPr>
    </w:p>
    <w:p w14:paraId="33081F9B" w14:textId="5387BC68" w:rsidR="00C407C2" w:rsidRDefault="00324656">
      <w:r>
        <w:lastRenderedPageBreak/>
        <w:t xml:space="preserve">A fenti képernyőképet a teljesség érdekében jelenítem meg, hiszen ez az oldal nem általam készült. Egy külső szolgáltatás a </w:t>
      </w:r>
      <w:r>
        <w:rPr>
          <w:i/>
        </w:rPr>
        <w:t>Stripe</w:t>
      </w:r>
      <w:r>
        <w:t xml:space="preserve"> segítségével integráltam a fizetés lehetőségét az alkalmazásba és a fent említett oldal segítségével biztosítom a lehetőséget a biztonságos fizetésre az alkalmazásban. A sikeres fizetés után a vásárló a rendelés követése oldalra lesz átirányítva.</w:t>
      </w:r>
    </w:p>
    <w:p w14:paraId="1953D3AD" w14:textId="37D528DC" w:rsidR="00316E42" w:rsidRDefault="00316E42">
      <w:r>
        <w:t>Ezen az oldalon a kedvezmények az egyes termékekre külön vonatkoznak. Például a képeken látható „Goulash” ára 123$ helyett 110$ a képen, mivel a „STUDENT” kuponkód megadásra került.</w:t>
      </w:r>
    </w:p>
    <w:p w14:paraId="59B157BF" w14:textId="77777777" w:rsidR="00C407C2" w:rsidRDefault="00324656">
      <w:pPr>
        <w:pStyle w:val="Cmsor2"/>
      </w:pPr>
      <w:bookmarkStart w:id="78" w:name="_Toc151928470"/>
      <w:r>
        <w:t>Rendelés állapotának követése</w:t>
      </w:r>
      <w:bookmarkEnd w:id="78"/>
    </w:p>
    <w:p w14:paraId="35CB048C" w14:textId="28FFBE44" w:rsidR="00517871" w:rsidRDefault="00BB6E88" w:rsidP="00517871">
      <w:pPr>
        <w:keepNext/>
        <w:ind w:firstLine="0"/>
        <w:jc w:val="center"/>
      </w:pPr>
      <w:r>
        <w:rPr>
          <w:b/>
          <w:noProof/>
          <w:sz w:val="32"/>
          <w:szCs w:val="32"/>
        </w:rPr>
        <w:drawing>
          <wp:inline distT="0" distB="0" distL="0" distR="0" wp14:anchorId="168F3E18" wp14:editId="5EA42805">
            <wp:extent cx="5743575" cy="2809875"/>
            <wp:effectExtent l="19050" t="19050" r="28575" b="28575"/>
            <wp:docPr id="139255768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3575" cy="2809875"/>
                    </a:xfrm>
                    <a:prstGeom prst="rect">
                      <a:avLst/>
                    </a:prstGeom>
                    <a:noFill/>
                    <a:ln w="12700">
                      <a:solidFill>
                        <a:schemeClr val="tx1"/>
                      </a:solidFill>
                    </a:ln>
                  </pic:spPr>
                </pic:pic>
              </a:graphicData>
            </a:graphic>
          </wp:inline>
        </w:drawing>
      </w:r>
    </w:p>
    <w:p w14:paraId="1F547E90" w14:textId="08B457C6" w:rsidR="00517871" w:rsidRDefault="00000000" w:rsidP="00517871">
      <w:pPr>
        <w:pStyle w:val="Kpalrs"/>
      </w:pPr>
      <w:r>
        <w:fldChar w:fldCharType="begin"/>
      </w:r>
      <w:r>
        <w:instrText xml:space="preserve"> SEQ ábra \* ARABIC </w:instrText>
      </w:r>
      <w:r>
        <w:fldChar w:fldCharType="separate"/>
      </w:r>
      <w:bookmarkStart w:id="79" w:name="_Toc152175720"/>
      <w:r w:rsidR="007C56DE">
        <w:rPr>
          <w:noProof/>
        </w:rPr>
        <w:t>18</w:t>
      </w:r>
      <w:r>
        <w:rPr>
          <w:noProof/>
        </w:rPr>
        <w:fldChar w:fldCharType="end"/>
      </w:r>
      <w:r w:rsidR="00517871">
        <w:t>. ábra Rendelés állapotának követése képernyőkép</w:t>
      </w:r>
      <w:bookmarkEnd w:id="79"/>
    </w:p>
    <w:p w14:paraId="596E20F7" w14:textId="77777777" w:rsidR="00C407C2" w:rsidRDefault="00324656" w:rsidP="00C00615">
      <w:r>
        <w:t>A rendelési folyamat befejeztével a vásárló a rendelés követése felhasználói nézetre érkezik meg. Itt újból áttekinthetővé válik a rendelés. Felsorolva megjelennek a rendelt termékek és megjelenik a rendelés végösszege a kuponok által biztosított kedvezmények végösszegével együtt.</w:t>
      </w:r>
    </w:p>
    <w:p w14:paraId="70F379AC" w14:textId="6EA9D6A0" w:rsidR="00C407C2" w:rsidRDefault="00324656">
      <w:r>
        <w:t xml:space="preserve">Ezen a nézeten van lehetősége a vásárlónak követnie a rendelés státuszát, ez </w:t>
      </w:r>
      <w:r w:rsidR="00316E42">
        <w:t>rendelés után</w:t>
      </w:r>
      <w:r>
        <w:t xml:space="preserve"> </w:t>
      </w:r>
      <w:r w:rsidR="00316E42">
        <w:t>„Ordered”</w:t>
      </w:r>
      <w:r>
        <w:t xml:space="preserve"> majd később változtatható a rendelés állapotától függően a kereskedő által.</w:t>
      </w:r>
      <w:r w:rsidR="00316E42">
        <w:t xml:space="preserve"> Továbbá megjelenik a rendelés állapotának időrend</w:t>
      </w:r>
      <w:r w:rsidR="00CA6F5C">
        <w:t xml:space="preserve"> szerinti</w:t>
      </w:r>
      <w:r w:rsidR="00316E42">
        <w:t xml:space="preserve"> reprezentációja is.</w:t>
      </w:r>
    </w:p>
    <w:p w14:paraId="478FA270" w14:textId="5BA36FE0" w:rsidR="00C407C2" w:rsidRDefault="00324656">
      <w:r>
        <w:t xml:space="preserve">Végül megjelenik még pár információ a </w:t>
      </w:r>
      <w:r w:rsidR="00132026">
        <w:t>rendelőről,</w:t>
      </w:r>
      <w:r>
        <w:t xml:space="preserve"> mint például a rendelés címe, számlázási cím, email cím és az eddigi rendelések száma.</w:t>
      </w:r>
    </w:p>
    <w:p w14:paraId="6C576C57" w14:textId="77777777" w:rsidR="00C407C2" w:rsidRDefault="00324656">
      <w:pPr>
        <w:pStyle w:val="Cmsor2"/>
      </w:pPr>
      <w:bookmarkStart w:id="80" w:name="_Toc151928471"/>
      <w:r>
        <w:lastRenderedPageBreak/>
        <w:t>Termékek hozzáadása a kereskedőkhöz</w:t>
      </w:r>
      <w:bookmarkEnd w:id="80"/>
    </w:p>
    <w:p w14:paraId="0CF0B9EC" w14:textId="77777777" w:rsidR="00517871" w:rsidRDefault="00324656" w:rsidP="00517871">
      <w:pPr>
        <w:keepNext/>
        <w:ind w:firstLine="0"/>
      </w:pPr>
      <w:r>
        <w:rPr>
          <w:b/>
          <w:noProof/>
          <w:sz w:val="32"/>
          <w:szCs w:val="32"/>
        </w:rPr>
        <w:drawing>
          <wp:inline distT="114300" distB="114300" distL="114300" distR="114300" wp14:anchorId="40F37089" wp14:editId="56311A99">
            <wp:extent cx="5759140" cy="2806700"/>
            <wp:effectExtent l="12700" t="12700" r="12700" b="1270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5759140" cy="2806700"/>
                    </a:xfrm>
                    <a:prstGeom prst="rect">
                      <a:avLst/>
                    </a:prstGeom>
                    <a:ln w="12700">
                      <a:solidFill>
                        <a:srgbClr val="000000"/>
                      </a:solidFill>
                      <a:prstDash val="solid"/>
                    </a:ln>
                  </pic:spPr>
                </pic:pic>
              </a:graphicData>
            </a:graphic>
          </wp:inline>
        </w:drawing>
      </w:r>
    </w:p>
    <w:p w14:paraId="0B691068" w14:textId="1670EFE5" w:rsidR="00517871" w:rsidRDefault="00000000" w:rsidP="00517871">
      <w:pPr>
        <w:pStyle w:val="Kpalrs"/>
      </w:pPr>
      <w:r>
        <w:fldChar w:fldCharType="begin"/>
      </w:r>
      <w:r>
        <w:instrText xml:space="preserve"> SEQ ábra \* ARABIC </w:instrText>
      </w:r>
      <w:r>
        <w:fldChar w:fldCharType="separate"/>
      </w:r>
      <w:bookmarkStart w:id="81" w:name="_Toc152175721"/>
      <w:r w:rsidR="007C56DE">
        <w:rPr>
          <w:noProof/>
        </w:rPr>
        <w:t>19</w:t>
      </w:r>
      <w:r>
        <w:rPr>
          <w:noProof/>
        </w:rPr>
        <w:fldChar w:fldCharType="end"/>
      </w:r>
      <w:r w:rsidR="00517871">
        <w:t>. ábra Termék hozzáadása a kereskedőhöz képernyőkép</w:t>
      </w:r>
      <w:bookmarkEnd w:id="81"/>
    </w:p>
    <w:p w14:paraId="7C133641" w14:textId="30DB4EBF" w:rsidR="00C407C2" w:rsidRDefault="00324656" w:rsidP="00517871">
      <w:pPr>
        <w:ind w:firstLine="0"/>
      </w:pPr>
      <w:r>
        <w:t>Az alábbi oldalra lesz irányítva minden bejelentkezett kereskedő, ezen az oldalon adható hozzá bármilyen termék a termék nevének, árának, leírásának meghatározása majd a termékhez történő kép feltöltése után.</w:t>
      </w:r>
    </w:p>
    <w:p w14:paraId="6868CAA7" w14:textId="68A9C376" w:rsidR="00CA6F5C" w:rsidRDefault="00CA6F5C" w:rsidP="00517871">
      <w:pPr>
        <w:ind w:firstLine="0"/>
      </w:pPr>
      <w:r>
        <w:t>Továbbá ezen az oldalon változatható a kereskedő kiszállítási ára is.</w:t>
      </w:r>
    </w:p>
    <w:p w14:paraId="081545F1" w14:textId="77777777" w:rsidR="00C407C2" w:rsidRDefault="00324656">
      <w:pPr>
        <w:pStyle w:val="Cmsor2"/>
      </w:pPr>
      <w:bookmarkStart w:id="82" w:name="_Toc151928472"/>
      <w:r>
        <w:t>Rendelések állapotának menedzselése</w:t>
      </w:r>
      <w:bookmarkEnd w:id="82"/>
    </w:p>
    <w:p w14:paraId="2908EBEA" w14:textId="77777777" w:rsidR="00517871" w:rsidRDefault="00324656" w:rsidP="00517871">
      <w:pPr>
        <w:keepNext/>
        <w:ind w:firstLine="0"/>
      </w:pPr>
      <w:r>
        <w:rPr>
          <w:b/>
          <w:noProof/>
          <w:sz w:val="32"/>
          <w:szCs w:val="32"/>
        </w:rPr>
        <w:drawing>
          <wp:inline distT="114300" distB="114300" distL="114300" distR="114300" wp14:anchorId="34D64FD3" wp14:editId="1CC12F3E">
            <wp:extent cx="5759140" cy="2616200"/>
            <wp:effectExtent l="12700" t="12700" r="12700" b="1270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5759140" cy="2616200"/>
                    </a:xfrm>
                    <a:prstGeom prst="rect">
                      <a:avLst/>
                    </a:prstGeom>
                    <a:ln w="12700">
                      <a:solidFill>
                        <a:srgbClr val="000000"/>
                      </a:solidFill>
                      <a:prstDash val="solid"/>
                    </a:ln>
                  </pic:spPr>
                </pic:pic>
              </a:graphicData>
            </a:graphic>
          </wp:inline>
        </w:drawing>
      </w:r>
    </w:p>
    <w:p w14:paraId="3328D870" w14:textId="34D9340B" w:rsidR="00C407C2" w:rsidRPr="00517871" w:rsidRDefault="00000000" w:rsidP="00517871">
      <w:pPr>
        <w:pStyle w:val="Kpalrs"/>
      </w:pPr>
      <w:r>
        <w:fldChar w:fldCharType="begin"/>
      </w:r>
      <w:r>
        <w:instrText xml:space="preserve"> SEQ ábra \* ARABIC </w:instrText>
      </w:r>
      <w:r>
        <w:fldChar w:fldCharType="separate"/>
      </w:r>
      <w:bookmarkStart w:id="83" w:name="_Toc152175722"/>
      <w:r w:rsidR="007C56DE">
        <w:rPr>
          <w:noProof/>
        </w:rPr>
        <w:t>20</w:t>
      </w:r>
      <w:r>
        <w:rPr>
          <w:noProof/>
        </w:rPr>
        <w:fldChar w:fldCharType="end"/>
      </w:r>
      <w:r w:rsidR="00517871">
        <w:t>. ábra Rendelések állapotának menedzselése képernyőkép</w:t>
      </w:r>
      <w:bookmarkEnd w:id="83"/>
    </w:p>
    <w:p w14:paraId="52D13D5D" w14:textId="63F81B7A" w:rsidR="00C407C2" w:rsidRDefault="00324656">
      <w:r>
        <w:lastRenderedPageBreak/>
        <w:t xml:space="preserve">A rendelések státuszának módosítása a kereskedők számára elérhető </w:t>
      </w:r>
      <w:r w:rsidR="00132026">
        <w:t>oldal,</w:t>
      </w:r>
      <w:r>
        <w:t xml:space="preserve"> amely segítségével a kereskedő számára beérkezett rendelések státusza módosítható. Az oldal a fejlécben található ikonok segítségével érhető el, amely a jelenlegi képen a kis teherautó. A módosítás egy legördülő lista segítségével hajható </w:t>
      </w:r>
      <w:r w:rsidR="00132026">
        <w:t>végre,</w:t>
      </w:r>
      <w:r>
        <w:t xml:space="preserve"> ahol a kereskedőnek ki kell választania a rendelés új státuszát a legördülő 4 opció közül. Az opciók az alábbiak: </w:t>
      </w:r>
      <w:r>
        <w:rPr>
          <w:i/>
        </w:rPr>
        <w:t>Ordered</w:t>
      </w:r>
      <w:r>
        <w:t xml:space="preserve">, </w:t>
      </w:r>
      <w:r>
        <w:rPr>
          <w:i/>
        </w:rPr>
        <w:t>Shipped</w:t>
      </w:r>
      <w:r>
        <w:t xml:space="preserve">, </w:t>
      </w:r>
      <w:r>
        <w:rPr>
          <w:i/>
        </w:rPr>
        <w:t>On the way</w:t>
      </w:r>
      <w:r>
        <w:t xml:space="preserve"> és </w:t>
      </w:r>
      <w:r>
        <w:rPr>
          <w:i/>
        </w:rPr>
        <w:t>Delivered.</w:t>
      </w:r>
      <w:r>
        <w:t xml:space="preserve"> A módosítás eredménye látható lesz a vásárló számára is a rendelés követése oldalon.</w:t>
      </w:r>
    </w:p>
    <w:p w14:paraId="402C03C8" w14:textId="77777777" w:rsidR="00C407C2" w:rsidRDefault="00324656">
      <w:pPr>
        <w:pStyle w:val="Cmsor2"/>
      </w:pPr>
      <w:bookmarkStart w:id="84" w:name="_Toc151928473"/>
      <w:r>
        <w:t>Profilkép feltöltése</w:t>
      </w:r>
      <w:bookmarkEnd w:id="84"/>
    </w:p>
    <w:p w14:paraId="091891EA" w14:textId="77777777" w:rsidR="00517871" w:rsidRDefault="00324656" w:rsidP="00517871">
      <w:pPr>
        <w:keepNext/>
        <w:ind w:firstLine="0"/>
      </w:pPr>
      <w:r>
        <w:rPr>
          <w:noProof/>
        </w:rPr>
        <w:drawing>
          <wp:inline distT="114300" distB="114300" distL="114300" distR="114300" wp14:anchorId="3A3E0BFB" wp14:editId="795E6755">
            <wp:extent cx="5759140" cy="2794000"/>
            <wp:effectExtent l="12700" t="12700" r="12700" b="1270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4"/>
                    <a:srcRect/>
                    <a:stretch>
                      <a:fillRect/>
                    </a:stretch>
                  </pic:blipFill>
                  <pic:spPr>
                    <a:xfrm>
                      <a:off x="0" y="0"/>
                      <a:ext cx="5759140" cy="2794000"/>
                    </a:xfrm>
                    <a:prstGeom prst="rect">
                      <a:avLst/>
                    </a:prstGeom>
                    <a:ln w="12700">
                      <a:solidFill>
                        <a:srgbClr val="000000"/>
                      </a:solidFill>
                      <a:prstDash val="solid"/>
                    </a:ln>
                  </pic:spPr>
                </pic:pic>
              </a:graphicData>
            </a:graphic>
          </wp:inline>
        </w:drawing>
      </w:r>
    </w:p>
    <w:p w14:paraId="3B011FFA" w14:textId="22CDAFBD" w:rsidR="00517871" w:rsidRDefault="00000000" w:rsidP="00517871">
      <w:pPr>
        <w:pStyle w:val="Kpalrs"/>
      </w:pPr>
      <w:r>
        <w:fldChar w:fldCharType="begin"/>
      </w:r>
      <w:r>
        <w:instrText xml:space="preserve"> SEQ ábra \* ARABIC </w:instrText>
      </w:r>
      <w:r>
        <w:fldChar w:fldCharType="separate"/>
      </w:r>
      <w:bookmarkStart w:id="85" w:name="_Toc152175723"/>
      <w:r w:rsidR="007C56DE">
        <w:rPr>
          <w:noProof/>
        </w:rPr>
        <w:t>21</w:t>
      </w:r>
      <w:r>
        <w:rPr>
          <w:noProof/>
        </w:rPr>
        <w:fldChar w:fldCharType="end"/>
      </w:r>
      <w:r w:rsidR="00517871">
        <w:t>. ábra Rendelések státuszának módosítása képernyőkép</w:t>
      </w:r>
      <w:bookmarkEnd w:id="85"/>
    </w:p>
    <w:p w14:paraId="59B9B74F" w14:textId="77777777" w:rsidR="00C407C2" w:rsidRDefault="00324656">
      <w:pPr>
        <w:ind w:firstLine="0"/>
      </w:pPr>
      <w:r>
        <w:tab/>
        <w:t>Külön nézet érhető el a profilkép feltöltésére, amely a fejlécben található beállítás gomb megnyomásával érhető el. Itt a felhasználó kiválaszthat egy képet az “Upload picture” gombra kattintva majd feltöltheti azt az upload gomb segítségével. Továbbá opcionálisan lehetőséget biztosít a kijelentkezésre is.</w:t>
      </w:r>
    </w:p>
    <w:p w14:paraId="44BA2AA4" w14:textId="77777777" w:rsidR="00C407C2" w:rsidRDefault="00324656">
      <w:pPr>
        <w:pStyle w:val="Cmsor2"/>
      </w:pPr>
      <w:bookmarkStart w:id="86" w:name="_Toc151928474"/>
      <w:r>
        <w:lastRenderedPageBreak/>
        <w:t>Elfelejtett jelszó</w:t>
      </w:r>
      <w:bookmarkEnd w:id="86"/>
    </w:p>
    <w:p w14:paraId="2C4EB4C2" w14:textId="77777777" w:rsidR="00517871" w:rsidRDefault="00324656" w:rsidP="00517871">
      <w:pPr>
        <w:keepNext/>
        <w:ind w:firstLine="0"/>
      </w:pPr>
      <w:r>
        <w:rPr>
          <w:b/>
          <w:noProof/>
          <w:sz w:val="32"/>
          <w:szCs w:val="32"/>
        </w:rPr>
        <w:drawing>
          <wp:inline distT="114300" distB="114300" distL="114300" distR="114300" wp14:anchorId="35AF2F33" wp14:editId="1CB2932B">
            <wp:extent cx="5759140" cy="2692400"/>
            <wp:effectExtent l="12700" t="12700" r="12700" b="127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5759140" cy="2692400"/>
                    </a:xfrm>
                    <a:prstGeom prst="rect">
                      <a:avLst/>
                    </a:prstGeom>
                    <a:ln w="12700">
                      <a:solidFill>
                        <a:srgbClr val="000000"/>
                      </a:solidFill>
                      <a:prstDash val="solid"/>
                    </a:ln>
                  </pic:spPr>
                </pic:pic>
              </a:graphicData>
            </a:graphic>
          </wp:inline>
        </w:drawing>
      </w:r>
    </w:p>
    <w:p w14:paraId="4F714DC3" w14:textId="4AD8B1CD" w:rsidR="00517871" w:rsidRDefault="00000000" w:rsidP="00517871">
      <w:pPr>
        <w:pStyle w:val="Kpalrs"/>
      </w:pPr>
      <w:r>
        <w:fldChar w:fldCharType="begin"/>
      </w:r>
      <w:r>
        <w:instrText xml:space="preserve"> SEQ ábra \* ARABIC </w:instrText>
      </w:r>
      <w:r>
        <w:fldChar w:fldCharType="separate"/>
      </w:r>
      <w:bookmarkStart w:id="87" w:name="_Toc152175724"/>
      <w:r w:rsidR="007C56DE">
        <w:rPr>
          <w:noProof/>
        </w:rPr>
        <w:t>22</w:t>
      </w:r>
      <w:r>
        <w:rPr>
          <w:noProof/>
        </w:rPr>
        <w:fldChar w:fldCharType="end"/>
      </w:r>
      <w:r w:rsidR="00517871">
        <w:t>. ábra Elfelejtett jelszó felhasználói nézet képernyőkép</w:t>
      </w:r>
      <w:bookmarkEnd w:id="87"/>
    </w:p>
    <w:p w14:paraId="3F057FA6" w14:textId="64405864" w:rsidR="00132026" w:rsidRDefault="00324656">
      <w:pPr>
        <w:ind w:firstLine="0"/>
        <w:rPr>
          <w:b/>
          <w:noProof/>
          <w:sz w:val="20"/>
          <w:szCs w:val="20"/>
        </w:rPr>
      </w:pPr>
      <w:r>
        <w:tab/>
        <w:t>A bejelentkezés nézeten az elfelejtett jelszóra kattintva a felhasználó átnavigálhat erre a nézetre, amely segítségével, az email cím megadása után új jelszót kérhet. Az alkalmazás ezek után a megadott email címre elküld egy linket, amely segítségével egy másik nézeten a felhasználó beállíthatja az új jelszavát. Ezek a linkek rövid ideig, 15 percig érvényesek.</w:t>
      </w:r>
      <w:r w:rsidR="00001202">
        <w:t xml:space="preserve"> </w:t>
      </w:r>
      <w:r>
        <w:t>A jelenlegi megoldás szerint az emailben érkező URL tartalmazza a link lejárati idejét, viszont ennek a lejárati időnek a módosítása érvénytelenné teszi a linket, hiszen ez a lejárati idő a backenden is ellenőrzésre kerül, így ennek a funkcionalitása mindössze a felhasználó számára a beérkezett link érvényes</w:t>
      </w:r>
      <w:r w:rsidR="0087319F">
        <w:t>ségének jelzése.</w:t>
      </w:r>
      <w:r w:rsidR="00132026" w:rsidRPr="00132026">
        <w:rPr>
          <w:b/>
          <w:noProof/>
          <w:sz w:val="20"/>
          <w:szCs w:val="20"/>
        </w:rPr>
        <w:t xml:space="preserve"> </w:t>
      </w:r>
    </w:p>
    <w:p w14:paraId="7A8C47EE" w14:textId="1A68BC1E" w:rsidR="00C407C2" w:rsidRDefault="00132026">
      <w:pPr>
        <w:ind w:firstLine="0"/>
      </w:pPr>
      <w:r>
        <w:rPr>
          <w:b/>
          <w:noProof/>
          <w:sz w:val="20"/>
          <w:szCs w:val="20"/>
        </w:rPr>
        <w:drawing>
          <wp:inline distT="114300" distB="114300" distL="114300" distR="114300" wp14:anchorId="2699FCBD" wp14:editId="7C81AA56">
            <wp:extent cx="5759140" cy="2794000"/>
            <wp:effectExtent l="12700" t="12700" r="12700" b="12700"/>
            <wp:docPr id="2" name="image13.png" descr="A képen szöveg, képernyőkép, szoftver, Weblap látható&#10;&#10;Automatikusan generált leírás"/>
            <wp:cNvGraphicFramePr/>
            <a:graphic xmlns:a="http://schemas.openxmlformats.org/drawingml/2006/main">
              <a:graphicData uri="http://schemas.openxmlformats.org/drawingml/2006/picture">
                <pic:pic xmlns:pic="http://schemas.openxmlformats.org/drawingml/2006/picture">
                  <pic:nvPicPr>
                    <pic:cNvPr id="2" name="image13.png" descr="A képen szöveg, képernyőkép, szoftver, Weblap látható&#10;&#10;Automatikusan generált leírás"/>
                    <pic:cNvPicPr preferRelativeResize="0"/>
                  </pic:nvPicPr>
                  <pic:blipFill>
                    <a:blip r:embed="rId36"/>
                    <a:srcRect/>
                    <a:stretch>
                      <a:fillRect/>
                    </a:stretch>
                  </pic:blipFill>
                  <pic:spPr>
                    <a:xfrm>
                      <a:off x="0" y="0"/>
                      <a:ext cx="5759140" cy="2794000"/>
                    </a:xfrm>
                    <a:prstGeom prst="rect">
                      <a:avLst/>
                    </a:prstGeom>
                    <a:ln w="12700">
                      <a:solidFill>
                        <a:srgbClr val="000000"/>
                      </a:solidFill>
                      <a:prstDash val="solid"/>
                    </a:ln>
                  </pic:spPr>
                </pic:pic>
              </a:graphicData>
            </a:graphic>
          </wp:inline>
        </w:drawing>
      </w:r>
    </w:p>
    <w:p w14:paraId="1D842E5F" w14:textId="254BFFFB" w:rsidR="00517871" w:rsidRDefault="00517871" w:rsidP="00517871">
      <w:pPr>
        <w:keepNext/>
        <w:ind w:firstLine="0"/>
        <w:jc w:val="left"/>
      </w:pPr>
    </w:p>
    <w:p w14:paraId="0E0C61F1" w14:textId="40E0D16A" w:rsidR="00517871" w:rsidRDefault="00000000" w:rsidP="00517871">
      <w:pPr>
        <w:pStyle w:val="Kpalrs"/>
      </w:pPr>
      <w:r>
        <w:fldChar w:fldCharType="begin"/>
      </w:r>
      <w:r>
        <w:instrText xml:space="preserve"> SEQ ábra \* ARABIC </w:instrText>
      </w:r>
      <w:r>
        <w:fldChar w:fldCharType="separate"/>
      </w:r>
      <w:bookmarkStart w:id="88" w:name="_Toc152175725"/>
      <w:r w:rsidR="007C56DE">
        <w:rPr>
          <w:noProof/>
        </w:rPr>
        <w:t>23</w:t>
      </w:r>
      <w:r>
        <w:rPr>
          <w:noProof/>
        </w:rPr>
        <w:fldChar w:fldCharType="end"/>
      </w:r>
      <w:r w:rsidR="00517871">
        <w:t>. ábra Új jelszó megadása képernyőkép</w:t>
      </w:r>
      <w:bookmarkEnd w:id="88"/>
    </w:p>
    <w:p w14:paraId="4AEEFA77" w14:textId="77777777" w:rsidR="00C407C2" w:rsidRDefault="00324656">
      <w:pPr>
        <w:pStyle w:val="Cmsor2"/>
      </w:pPr>
      <w:bookmarkStart w:id="89" w:name="_Toc151928475"/>
      <w:r>
        <w:t>Admin felület</w:t>
      </w:r>
      <w:bookmarkEnd w:id="89"/>
    </w:p>
    <w:p w14:paraId="373A4E87" w14:textId="77777777" w:rsidR="00517871" w:rsidRDefault="00324656" w:rsidP="00517871">
      <w:pPr>
        <w:keepNext/>
        <w:ind w:firstLine="0"/>
      </w:pPr>
      <w:r>
        <w:rPr>
          <w:noProof/>
        </w:rPr>
        <w:drawing>
          <wp:inline distT="114300" distB="114300" distL="114300" distR="114300" wp14:anchorId="6EDD074D" wp14:editId="306DFF4C">
            <wp:extent cx="5759140" cy="1892300"/>
            <wp:effectExtent l="12700" t="12700" r="12700" b="1270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5759140" cy="1892300"/>
                    </a:xfrm>
                    <a:prstGeom prst="rect">
                      <a:avLst/>
                    </a:prstGeom>
                    <a:ln w="12700">
                      <a:solidFill>
                        <a:srgbClr val="000000"/>
                      </a:solidFill>
                      <a:prstDash val="solid"/>
                    </a:ln>
                  </pic:spPr>
                </pic:pic>
              </a:graphicData>
            </a:graphic>
          </wp:inline>
        </w:drawing>
      </w:r>
    </w:p>
    <w:p w14:paraId="4D0B845E" w14:textId="1E20173F" w:rsidR="00C407C2" w:rsidRDefault="00000000" w:rsidP="00517871">
      <w:pPr>
        <w:pStyle w:val="Kpalrs"/>
      </w:pPr>
      <w:r>
        <w:fldChar w:fldCharType="begin"/>
      </w:r>
      <w:r>
        <w:instrText xml:space="preserve"> SEQ ábra \* ARABIC </w:instrText>
      </w:r>
      <w:r>
        <w:fldChar w:fldCharType="separate"/>
      </w:r>
      <w:bookmarkStart w:id="90" w:name="_Toc152175726"/>
      <w:r w:rsidR="007C56DE">
        <w:rPr>
          <w:noProof/>
        </w:rPr>
        <w:t>24</w:t>
      </w:r>
      <w:r>
        <w:rPr>
          <w:noProof/>
        </w:rPr>
        <w:fldChar w:fldCharType="end"/>
      </w:r>
      <w:r w:rsidR="00517871">
        <w:t>. ábra Admin felület képernyőkép</w:t>
      </w:r>
      <w:bookmarkEnd w:id="90"/>
    </w:p>
    <w:p w14:paraId="6CAF6132" w14:textId="77777777" w:rsidR="00C407C2" w:rsidRDefault="00324656">
      <w:pPr>
        <w:ind w:firstLine="0"/>
      </w:pPr>
      <w:r>
        <w:tab/>
        <w:t>A fenti nézet csak admin felhasználók számára elérhető és itt képes az admin törölni az egyes felhasználói fiókokat.</w:t>
      </w:r>
    </w:p>
    <w:p w14:paraId="1F3099E0" w14:textId="77777777" w:rsidR="00C407C2" w:rsidRDefault="00324656">
      <w:pPr>
        <w:ind w:firstLine="0"/>
      </w:pPr>
      <w:r>
        <w:tab/>
        <w:t>Törlés hatására a fiókok adatai nem törlődnek mindössze inaktívvá válnak tehát a bejelentkezés már nem lesz lehetséges ezen fiókok számára.</w:t>
      </w:r>
    </w:p>
    <w:p w14:paraId="268BF0A1" w14:textId="77777777" w:rsidR="00C407C2" w:rsidRDefault="00324656">
      <w:pPr>
        <w:pStyle w:val="Cmsor2"/>
      </w:pPr>
      <w:bookmarkStart w:id="91" w:name="_Toc151928476"/>
      <w:r>
        <w:t>Autentikáció, autorizáció a frontenden</w:t>
      </w:r>
      <w:bookmarkEnd w:id="91"/>
    </w:p>
    <w:p w14:paraId="619B2A8D" w14:textId="77777777" w:rsidR="00C407C2" w:rsidRDefault="00324656">
      <w:pPr>
        <w:ind w:firstLine="0"/>
      </w:pPr>
      <w:r>
        <w:tab/>
        <w:t>JWT (Json Web Token) alapú autentikáció esetén fontos feladat, hogy a frontend is megfelelő fejlécekkel küldje a kéréseket az autentikációt, autorizációt végző backend számára. A JWT alapú autentikáció esetén a frontend feladata, hogy:</w:t>
      </w:r>
    </w:p>
    <w:p w14:paraId="18BC49CD" w14:textId="77777777" w:rsidR="00C407C2" w:rsidRDefault="00324656">
      <w:pPr>
        <w:numPr>
          <w:ilvl w:val="0"/>
          <w:numId w:val="8"/>
        </w:numPr>
        <w:spacing w:after="0"/>
      </w:pPr>
      <w:r>
        <w:t>Minden autorizálást igénylő kérésben benne kell, hogy legyen az “Authorization” fejléc a hozzá tartozó értékkel.</w:t>
      </w:r>
    </w:p>
    <w:p w14:paraId="0A680A81" w14:textId="6401EA6C" w:rsidR="00C407C2" w:rsidRDefault="00324656">
      <w:pPr>
        <w:numPr>
          <w:ilvl w:val="0"/>
          <w:numId w:val="8"/>
        </w:numPr>
        <w:spacing w:after="0"/>
      </w:pPr>
      <w:r>
        <w:t xml:space="preserve">Meghatározott időközönként kötelező a frontendnek úgynevezettt frissítési (refresh) tokent </w:t>
      </w:r>
      <w:r w:rsidR="00BB36D8">
        <w:t>küldenie,</w:t>
      </w:r>
      <w:r>
        <w:t xml:space="preserve"> amely segítségével új hozzáférési (access) token keletkezik.</w:t>
      </w:r>
    </w:p>
    <w:p w14:paraId="54679FD9" w14:textId="77777777" w:rsidR="00C407C2" w:rsidRDefault="00324656">
      <w:pPr>
        <w:numPr>
          <w:ilvl w:val="0"/>
          <w:numId w:val="8"/>
        </w:numPr>
      </w:pPr>
      <w:r>
        <w:t>Bejelentkezés esetén eltárolni a backendről érkező tokeneket amely segítségével később hozzáférhet az erőforrásokhoz.</w:t>
      </w:r>
    </w:p>
    <w:p w14:paraId="266C2F63" w14:textId="77777777" w:rsidR="00C407C2" w:rsidRDefault="00324656">
      <w:pPr>
        <w:ind w:left="360" w:firstLine="0"/>
      </w:pPr>
      <w:r>
        <w:t>Az első lépésnek bejelentkezés után az érkezett két tokent elmentem a böngésző munkamenetéhez tartozó tárolóba.</w:t>
      </w:r>
    </w:p>
    <w:p w14:paraId="1F629D7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setToken(token: JwtType): void {</w:t>
      </w:r>
    </w:p>
    <w:p w14:paraId="2540AAE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console.log(</w:t>
      </w:r>
      <w:r>
        <w:rPr>
          <w:rFonts w:ascii="Consolas" w:eastAsia="Consolas" w:hAnsi="Consolas" w:cs="Consolas"/>
          <w:color w:val="A31515"/>
          <w:sz w:val="20"/>
          <w:szCs w:val="20"/>
        </w:rPr>
        <w:t>'setToken token:'</w:t>
      </w:r>
      <w:r>
        <w:rPr>
          <w:rFonts w:ascii="Consolas" w:eastAsia="Consolas" w:hAnsi="Consolas" w:cs="Consolas"/>
          <w:color w:val="000000"/>
          <w:sz w:val="20"/>
          <w:szCs w:val="20"/>
        </w:rPr>
        <w:t>, { token });</w:t>
      </w:r>
    </w:p>
    <w:p w14:paraId="3CE9991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sessionStorage.setItem(</w:t>
      </w:r>
      <w:r>
        <w:rPr>
          <w:rFonts w:ascii="Consolas" w:eastAsia="Consolas" w:hAnsi="Consolas" w:cs="Consolas"/>
          <w:color w:val="A31515"/>
          <w:sz w:val="20"/>
          <w:szCs w:val="20"/>
        </w:rPr>
        <w:t>'access'</w:t>
      </w:r>
      <w:r>
        <w:rPr>
          <w:rFonts w:ascii="Consolas" w:eastAsia="Consolas" w:hAnsi="Consolas" w:cs="Consolas"/>
          <w:color w:val="000000"/>
          <w:sz w:val="20"/>
          <w:szCs w:val="20"/>
        </w:rPr>
        <w:t>, token.access_token);</w:t>
      </w:r>
    </w:p>
    <w:p w14:paraId="68A1F4A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lastRenderedPageBreak/>
        <w:t>    sessionStorage.setItem(</w:t>
      </w:r>
      <w:r>
        <w:rPr>
          <w:rFonts w:ascii="Consolas" w:eastAsia="Consolas" w:hAnsi="Consolas" w:cs="Consolas"/>
          <w:color w:val="A31515"/>
          <w:sz w:val="20"/>
          <w:szCs w:val="20"/>
        </w:rPr>
        <w:t>'refresh'</w:t>
      </w:r>
      <w:r>
        <w:rPr>
          <w:rFonts w:ascii="Consolas" w:eastAsia="Consolas" w:hAnsi="Consolas" w:cs="Consolas"/>
          <w:color w:val="000000"/>
          <w:sz w:val="20"/>
          <w:szCs w:val="20"/>
        </w:rPr>
        <w:t>, token.refresh_token);</w:t>
      </w:r>
    </w:p>
    <w:p w14:paraId="2833451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w:t>
      </w:r>
    </w:p>
    <w:p w14:paraId="51EF6E4F" w14:textId="428D0803" w:rsidR="00C407C2" w:rsidRDefault="00324656">
      <w:pPr>
        <w:ind w:left="360" w:firstLine="0"/>
      </w:pPr>
      <w:r>
        <w:t xml:space="preserve">A következő lépésben egy </w:t>
      </w:r>
      <w:r>
        <w:rPr>
          <w:i/>
        </w:rPr>
        <w:t>Interceptor</w:t>
      </w:r>
      <w:r>
        <w:t xml:space="preserve">-t hoztam </w:t>
      </w:r>
      <w:r w:rsidR="00BB36D8">
        <w:t>létre,</w:t>
      </w:r>
      <w:r>
        <w:t xml:space="preserve"> amely segítségével minden kérésben elküldöm az </w:t>
      </w:r>
      <w:r>
        <w:rPr>
          <w:i/>
        </w:rPr>
        <w:t>Authorization</w:t>
      </w:r>
      <w:r>
        <w:t xml:space="preserve"> fejlécben a hozzáférési tokent.  Ennek az implementációja az alábbi:</w:t>
      </w:r>
    </w:p>
    <w:p w14:paraId="6967A17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@Injectable()</w:t>
      </w:r>
    </w:p>
    <w:p w14:paraId="47A9569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FF"/>
          <w:sz w:val="20"/>
          <w:szCs w:val="20"/>
        </w:rPr>
        <w:t>export</w:t>
      </w:r>
      <w:r>
        <w:rPr>
          <w:rFonts w:ascii="Consolas" w:eastAsia="Consolas" w:hAnsi="Consolas" w:cs="Consolas"/>
          <w:color w:val="000000"/>
          <w:sz w:val="20"/>
          <w:szCs w:val="20"/>
        </w:rPr>
        <w:t xml:space="preserve"> </w:t>
      </w:r>
      <w:r>
        <w:rPr>
          <w:rFonts w:ascii="Consolas" w:eastAsia="Consolas" w:hAnsi="Consolas" w:cs="Consolas"/>
          <w:color w:val="0000FF"/>
          <w:sz w:val="20"/>
          <w:szCs w:val="20"/>
        </w:rPr>
        <w:t>class</w:t>
      </w:r>
      <w:r>
        <w:rPr>
          <w:rFonts w:ascii="Consolas" w:eastAsia="Consolas" w:hAnsi="Consolas" w:cs="Consolas"/>
          <w:color w:val="000000"/>
          <w:sz w:val="20"/>
          <w:szCs w:val="20"/>
        </w:rPr>
        <w:t xml:space="preserve"> AuthInterceptor </w:t>
      </w:r>
      <w:r>
        <w:rPr>
          <w:rFonts w:ascii="Consolas" w:eastAsia="Consolas" w:hAnsi="Consolas" w:cs="Consolas"/>
          <w:color w:val="0000FF"/>
          <w:sz w:val="20"/>
          <w:szCs w:val="20"/>
        </w:rPr>
        <w:t>implements</w:t>
      </w:r>
      <w:r>
        <w:rPr>
          <w:rFonts w:ascii="Consolas" w:eastAsia="Consolas" w:hAnsi="Consolas" w:cs="Consolas"/>
          <w:color w:val="000000"/>
          <w:sz w:val="20"/>
          <w:szCs w:val="20"/>
        </w:rPr>
        <w:t xml:space="preserve"> HttpInterceptor {</w:t>
      </w:r>
    </w:p>
    <w:p w14:paraId="466C10A9" w14:textId="77777777" w:rsidR="00C407C2" w:rsidRDefault="00C407C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p>
    <w:p w14:paraId="3AC7FE8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FF"/>
          <w:sz w:val="20"/>
          <w:szCs w:val="20"/>
        </w:rPr>
        <w:t>constructor</w:t>
      </w:r>
      <w:r>
        <w:rPr>
          <w:rFonts w:ascii="Consolas" w:eastAsia="Consolas" w:hAnsi="Consolas" w:cs="Consolas"/>
          <w:color w:val="000000"/>
          <w:sz w:val="20"/>
          <w:szCs w:val="20"/>
        </w:rPr>
        <w:t>(</w:t>
      </w:r>
      <w:r>
        <w:rPr>
          <w:rFonts w:ascii="Consolas" w:eastAsia="Consolas" w:hAnsi="Consolas" w:cs="Consolas"/>
          <w:color w:val="0000FF"/>
          <w:sz w:val="20"/>
          <w:szCs w:val="20"/>
        </w:rPr>
        <w:t>private</w:t>
      </w:r>
      <w:r>
        <w:rPr>
          <w:rFonts w:ascii="Consolas" w:eastAsia="Consolas" w:hAnsi="Consolas" w:cs="Consolas"/>
          <w:color w:val="000000"/>
          <w:sz w:val="20"/>
          <w:szCs w:val="20"/>
        </w:rPr>
        <w:t xml:space="preserve"> authService: AuthService) {}</w:t>
      </w:r>
    </w:p>
    <w:p w14:paraId="257B9646" w14:textId="77777777" w:rsidR="00C407C2" w:rsidRDefault="00C407C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p>
    <w:p w14:paraId="1140B52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intercept(request: HttpRequest&lt;any&gt;, next: HttpHandler) {</w:t>
      </w:r>
    </w:p>
    <w:p w14:paraId="7A71613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FF"/>
          <w:sz w:val="20"/>
          <w:szCs w:val="20"/>
        </w:rPr>
        <w:t>const</w:t>
      </w:r>
      <w:r>
        <w:rPr>
          <w:rFonts w:ascii="Consolas" w:eastAsia="Consolas" w:hAnsi="Consolas" w:cs="Consolas"/>
          <w:color w:val="000000"/>
          <w:sz w:val="20"/>
          <w:szCs w:val="20"/>
        </w:rPr>
        <w:t xml:space="preserve"> authToken = </w:t>
      </w:r>
      <w:r>
        <w:rPr>
          <w:rFonts w:ascii="Consolas" w:eastAsia="Consolas" w:hAnsi="Consolas" w:cs="Consolas"/>
          <w:color w:val="0000FF"/>
          <w:sz w:val="20"/>
          <w:szCs w:val="20"/>
        </w:rPr>
        <w:t>this</w:t>
      </w:r>
      <w:r>
        <w:rPr>
          <w:rFonts w:ascii="Consolas" w:eastAsia="Consolas" w:hAnsi="Consolas" w:cs="Consolas"/>
          <w:color w:val="000000"/>
          <w:sz w:val="20"/>
          <w:szCs w:val="20"/>
        </w:rPr>
        <w:t>.authService.getToken();</w:t>
      </w:r>
    </w:p>
    <w:p w14:paraId="6AAB7DF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console.log(</w:t>
      </w:r>
      <w:r>
        <w:rPr>
          <w:rFonts w:ascii="Consolas" w:eastAsia="Consolas" w:hAnsi="Consolas" w:cs="Consolas"/>
          <w:color w:val="A31515"/>
          <w:sz w:val="20"/>
          <w:szCs w:val="20"/>
        </w:rPr>
        <w:t>"Intercepting token:"</w:t>
      </w:r>
      <w:r>
        <w:rPr>
          <w:rFonts w:ascii="Consolas" w:eastAsia="Consolas" w:hAnsi="Consolas" w:cs="Consolas"/>
          <w:color w:val="000000"/>
          <w:sz w:val="20"/>
          <w:szCs w:val="20"/>
        </w:rPr>
        <w:t>+authToken?.access_token)</w:t>
      </w:r>
    </w:p>
    <w:p w14:paraId="500BE6F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FF"/>
          <w:sz w:val="20"/>
          <w:szCs w:val="20"/>
        </w:rPr>
        <w:t>if</w:t>
      </w:r>
      <w:r>
        <w:rPr>
          <w:rFonts w:ascii="Consolas" w:eastAsia="Consolas" w:hAnsi="Consolas" w:cs="Consolas"/>
          <w:color w:val="000000"/>
          <w:sz w:val="20"/>
          <w:szCs w:val="20"/>
        </w:rPr>
        <w:t xml:space="preserve"> (authToken &amp;&amp; authToken.refresh_token) {</w:t>
      </w:r>
    </w:p>
    <w:p w14:paraId="73A845B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FF"/>
          <w:sz w:val="20"/>
          <w:szCs w:val="20"/>
        </w:rPr>
        <w:t>const</w:t>
      </w:r>
      <w:r>
        <w:rPr>
          <w:rFonts w:ascii="Consolas" w:eastAsia="Consolas" w:hAnsi="Consolas" w:cs="Consolas"/>
          <w:color w:val="000000"/>
          <w:sz w:val="20"/>
          <w:szCs w:val="20"/>
        </w:rPr>
        <w:t xml:space="preserve"> authRequest = request.clone({</w:t>
      </w:r>
    </w:p>
    <w:p w14:paraId="1987F30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headers: request.headers.set(</w:t>
      </w:r>
      <w:r>
        <w:rPr>
          <w:rFonts w:ascii="Consolas" w:eastAsia="Consolas" w:hAnsi="Consolas" w:cs="Consolas"/>
          <w:color w:val="A31515"/>
          <w:sz w:val="20"/>
          <w:szCs w:val="20"/>
        </w:rPr>
        <w:t>'Authorization'</w:t>
      </w:r>
      <w:r>
        <w:rPr>
          <w:rFonts w:ascii="Consolas" w:eastAsia="Consolas" w:hAnsi="Consolas" w:cs="Consolas"/>
          <w:color w:val="000000"/>
          <w:sz w:val="20"/>
          <w:szCs w:val="20"/>
        </w:rPr>
        <w:t xml:space="preserve">, </w:t>
      </w:r>
      <w:r>
        <w:rPr>
          <w:rFonts w:ascii="Consolas" w:eastAsia="Consolas" w:hAnsi="Consolas" w:cs="Consolas"/>
          <w:color w:val="A31515"/>
          <w:sz w:val="20"/>
          <w:szCs w:val="20"/>
        </w:rPr>
        <w:t xml:space="preserve">`Bearer </w:t>
      </w:r>
      <w:r>
        <w:rPr>
          <w:rFonts w:ascii="Consolas" w:eastAsia="Consolas" w:hAnsi="Consolas" w:cs="Consolas"/>
          <w:color w:val="0000FF"/>
          <w:sz w:val="20"/>
          <w:szCs w:val="20"/>
        </w:rPr>
        <w:t>${</w:t>
      </w:r>
      <w:r>
        <w:rPr>
          <w:rFonts w:ascii="Consolas" w:eastAsia="Consolas" w:hAnsi="Consolas" w:cs="Consolas"/>
          <w:color w:val="000000"/>
          <w:sz w:val="20"/>
          <w:szCs w:val="20"/>
        </w:rPr>
        <w:t>authToken.access_token</w:t>
      </w:r>
      <w:r>
        <w:rPr>
          <w:rFonts w:ascii="Consolas" w:eastAsia="Consolas" w:hAnsi="Consolas" w:cs="Consolas"/>
          <w:color w:val="0000FF"/>
          <w:sz w:val="20"/>
          <w:szCs w:val="20"/>
        </w:rPr>
        <w:t>}</w:t>
      </w:r>
      <w:r>
        <w:rPr>
          <w:rFonts w:ascii="Consolas" w:eastAsia="Consolas" w:hAnsi="Consolas" w:cs="Consolas"/>
          <w:color w:val="A31515"/>
          <w:sz w:val="20"/>
          <w:szCs w:val="20"/>
        </w:rPr>
        <w:t>`</w:t>
      </w:r>
      <w:r>
        <w:rPr>
          <w:rFonts w:ascii="Consolas" w:eastAsia="Consolas" w:hAnsi="Consolas" w:cs="Consolas"/>
          <w:color w:val="000000"/>
          <w:sz w:val="20"/>
          <w:szCs w:val="20"/>
        </w:rPr>
        <w:t>)</w:t>
      </w:r>
    </w:p>
    <w:p w14:paraId="0F82E9C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w:t>
      </w:r>
    </w:p>
    <w:p w14:paraId="2C500EE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FF"/>
          <w:sz w:val="20"/>
          <w:szCs w:val="20"/>
        </w:rPr>
        <w:t>return</w:t>
      </w:r>
      <w:r>
        <w:rPr>
          <w:rFonts w:ascii="Consolas" w:eastAsia="Consolas" w:hAnsi="Consolas" w:cs="Consolas"/>
          <w:color w:val="000000"/>
          <w:sz w:val="20"/>
          <w:szCs w:val="20"/>
        </w:rPr>
        <w:t xml:space="preserve"> next.handle(authRequest);</w:t>
      </w:r>
    </w:p>
    <w:p w14:paraId="16596F7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 </w:t>
      </w:r>
      <w:r>
        <w:rPr>
          <w:rFonts w:ascii="Consolas" w:eastAsia="Consolas" w:hAnsi="Consolas" w:cs="Consolas"/>
          <w:color w:val="0000FF"/>
          <w:sz w:val="20"/>
          <w:szCs w:val="20"/>
        </w:rPr>
        <w:t>else</w:t>
      </w:r>
      <w:r>
        <w:rPr>
          <w:rFonts w:ascii="Consolas" w:eastAsia="Consolas" w:hAnsi="Consolas" w:cs="Consolas"/>
          <w:color w:val="000000"/>
          <w:sz w:val="20"/>
          <w:szCs w:val="20"/>
        </w:rPr>
        <w:t xml:space="preserve"> {</w:t>
      </w:r>
    </w:p>
    <w:p w14:paraId="001517A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FF"/>
          <w:sz w:val="20"/>
          <w:szCs w:val="20"/>
        </w:rPr>
        <w:t>return</w:t>
      </w:r>
      <w:r>
        <w:rPr>
          <w:rFonts w:ascii="Consolas" w:eastAsia="Consolas" w:hAnsi="Consolas" w:cs="Consolas"/>
          <w:color w:val="000000"/>
          <w:sz w:val="20"/>
          <w:szCs w:val="20"/>
        </w:rPr>
        <w:t xml:space="preserve"> next.handle(request);</w:t>
      </w:r>
    </w:p>
    <w:p w14:paraId="4437F2D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w:t>
      </w:r>
    </w:p>
    <w:p w14:paraId="316D332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w:t>
      </w:r>
    </w:p>
    <w:p w14:paraId="454F192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w:t>
      </w:r>
    </w:p>
    <w:p w14:paraId="06840446" w14:textId="77777777" w:rsidR="00C407C2" w:rsidRDefault="00324656">
      <w:pPr>
        <w:ind w:firstLine="0"/>
      </w:pPr>
      <w:r>
        <w:t>A másik feladat a tokenek időnkénti frissítése hiszen ezen hozzáférési tokenek 15 percig érvényesek. Ezért bizonyos oldalak látogatásakor automatikusan küldésre kerül egy frissítési token amelyre válaszul érkezik az újonnal létrehozott hozzáférési és frissítési token. Ezt az eredményt egy új kérés küldésével, majd a munkamenet tárhelyen tárolt adatok felülírásával érem el.</w:t>
      </w:r>
    </w:p>
    <w:p w14:paraId="1B889140" w14:textId="2AA1117F" w:rsidR="001324C1" w:rsidRDefault="001324C1" w:rsidP="001324C1">
      <w:pPr>
        <w:pStyle w:val="Cmsor2"/>
      </w:pPr>
      <w:r>
        <w:t>Frontend technikai megvalósításai</w:t>
      </w:r>
    </w:p>
    <w:p w14:paraId="70BB76D3" w14:textId="344AA8D1" w:rsidR="002A5F19" w:rsidRPr="002A5F19" w:rsidRDefault="002A5F19" w:rsidP="002A5F19">
      <w:r>
        <w:t>A következőkben a frontendben több helyen használt különböző technikai megoldásokat szeretném ismertetni.</w:t>
      </w:r>
    </w:p>
    <w:p w14:paraId="55FA0B9E" w14:textId="77777777" w:rsidR="001324C1" w:rsidRDefault="001324C1" w:rsidP="001324C1">
      <w:pPr>
        <w:pStyle w:val="Cmsor3"/>
      </w:pPr>
      <w:bookmarkStart w:id="92" w:name="_Toc151928460"/>
      <w:r>
        <w:t>Képek megjelenítése</w:t>
      </w:r>
      <w:bookmarkEnd w:id="92"/>
    </w:p>
    <w:p w14:paraId="749C9D8A" w14:textId="77777777" w:rsidR="001324C1" w:rsidRDefault="001324C1" w:rsidP="001324C1">
      <w:pPr>
        <w:ind w:firstLine="0"/>
      </w:pPr>
      <w:r>
        <w:tab/>
        <w:t xml:space="preserve">Egy másik szintén általános megoldás a komponensek között a képek megjelenítése, amely backendről érkezik. Itt a backend oldalon egy byte tömb érkezik a frontend-re, amely feladata feldolgozni és megjeleníteni a tartalmát képként. Ezt a feladatot úgy oldottam meg hogy a </w:t>
      </w:r>
      <w:r>
        <w:rPr>
          <w:i/>
        </w:rPr>
        <w:t>GET request</w:t>
      </w:r>
      <w:r>
        <w:t xml:space="preserve"> válasz típusát “text”-re állítottam majd a beérkezett adatot stringként kezelve átadtam az angular DOMSanitizer </w:t>
      </w:r>
      <w:r>
        <w:rPr>
          <w:i/>
        </w:rPr>
        <w:t>bypassSecurityTrustURL</w:t>
      </w:r>
      <w:r>
        <w:t xml:space="preserve"> függvényének miközben megadtam, hogy a típusa egy png kép. A megoldás így néz ki:</w:t>
      </w:r>
    </w:p>
    <w:p w14:paraId="37549B9D" w14:textId="77777777" w:rsidR="001324C1" w:rsidRDefault="001324C1" w:rsidP="001324C1">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lastRenderedPageBreak/>
        <w:t>this.fileManager.downloadFile(product.imgSource).subscribe(data=&gt;{</w:t>
      </w:r>
      <w:r>
        <w:rPr>
          <w:rFonts w:ascii="Consolas" w:eastAsia="Consolas" w:hAnsi="Consolas" w:cs="Consolas"/>
          <w:color w:val="000000"/>
          <w:sz w:val="20"/>
          <w:szCs w:val="20"/>
          <w:highlight w:val="white"/>
        </w:rPr>
        <w:br/>
        <w:t>product.imgDataUrl=this.sanitizer.bypassSecurityTrustUrl('data:image/png;base64,' + data)</w:t>
      </w:r>
      <w:r>
        <w:rPr>
          <w:rFonts w:ascii="Consolas" w:eastAsia="Consolas" w:hAnsi="Consolas" w:cs="Consolas"/>
          <w:color w:val="000000"/>
          <w:sz w:val="20"/>
          <w:szCs w:val="20"/>
          <w:highlight w:val="white"/>
        </w:rPr>
        <w:br/>
        <w:t>});</w:t>
      </w:r>
    </w:p>
    <w:p w14:paraId="43E29FD7" w14:textId="77777777" w:rsidR="001324C1" w:rsidRDefault="001324C1" w:rsidP="001324C1">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firstLine="0"/>
        <w:rPr>
          <w:rFonts w:ascii="Consolas" w:eastAsia="Consolas" w:hAnsi="Consolas" w:cs="Consolas"/>
          <w:sz w:val="20"/>
          <w:szCs w:val="20"/>
          <w:highlight w:val="white"/>
        </w:rPr>
      </w:pPr>
    </w:p>
    <w:p w14:paraId="681AD1B8" w14:textId="77777777" w:rsidR="001324C1" w:rsidRDefault="001324C1" w:rsidP="001324C1">
      <w:pPr>
        <w:ind w:firstLine="0"/>
      </w:pPr>
      <w:r>
        <w:t xml:space="preserve">A fenti függvényhívás eredménye egy </w:t>
      </w:r>
      <w:r>
        <w:rPr>
          <w:i/>
        </w:rPr>
        <w:t xml:space="preserve">SafeUrl </w:t>
      </w:r>
      <w:r>
        <w:t>típusú objektum, amely könnyedén megjeleníthető a felhasználó felületen. Egy példa a megjelenítésére:</w:t>
      </w:r>
    </w:p>
    <w:p w14:paraId="67EC7F25" w14:textId="77777777" w:rsidR="001324C1" w:rsidRDefault="001324C1" w:rsidP="001324C1">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&lt;img [src]="product.imgDataUrl"&gt;</w:t>
      </w:r>
    </w:p>
    <w:p w14:paraId="76D69F95" w14:textId="77777777" w:rsidR="001324C1" w:rsidRDefault="001324C1" w:rsidP="001324C1">
      <w:pPr>
        <w:pStyle w:val="Cmsor3"/>
      </w:pPr>
      <w:bookmarkStart w:id="93" w:name="_Toc151928461"/>
      <w:r>
        <w:t>Betöltési animáció</w:t>
      </w:r>
      <w:bookmarkEnd w:id="93"/>
    </w:p>
    <w:p w14:paraId="22B4FB9C" w14:textId="77777777" w:rsidR="001324C1" w:rsidRDefault="001324C1" w:rsidP="001324C1">
      <w:pPr>
        <w:ind w:firstLine="0"/>
      </w:pPr>
      <w:r>
        <w:tab/>
        <w:t>Bizonyos esetekben sokáig tarthat ameddig a backend elküld minden szükséges adatot egy-egy komponens vagy nézet megjelenítéséhez, ez idő alatt pedig az alkalmazás üresen jelenik meg. Erre egy példa a főoldal kereskedői az alkalmazásban, hiszen ekkor nem csak a kereskedők adataira, de a kereskedőkhöz tartozó képekre is szükség van.</w:t>
      </w:r>
    </w:p>
    <w:p w14:paraId="1425597B" w14:textId="77777777" w:rsidR="001324C1" w:rsidRDefault="001324C1" w:rsidP="001324C1">
      <w:pPr>
        <w:ind w:firstLine="0"/>
      </w:pPr>
      <w:r>
        <w:tab/>
        <w:t>A fenti problémára találták ki a betöltési animációt, amely segítségével ideiglenesen jeleníthetünk meg tartalmat, ameddig nem érkeznek meg a megjelenítéshez szükséges adatok.</w:t>
      </w:r>
    </w:p>
    <w:p w14:paraId="77E673EF" w14:textId="77777777" w:rsidR="001324C1" w:rsidRDefault="001324C1" w:rsidP="001324C1">
      <w:r>
        <w:t xml:space="preserve">A megoldásomban egy külön szolgáltatást (service) hoztam létre, amely segítségével irányíthatom az egyes oldalak betöltését. A betöltés szolgáltatás (loading service) rendelkezik 2 attribútummal és 2 metódussal. A metódusok segítségével jelezhetjük, hogy megérkezett a szükséges adat és ennek megfelelően változik a kettő attribútum. Két attribútumra azért van szükség mert az egyik egy </w:t>
      </w:r>
      <w:r>
        <w:rPr>
          <w:i/>
        </w:rPr>
        <w:t>BehaviourSubject&lt;boolean&gt;</w:t>
      </w:r>
      <w:r>
        <w:t xml:space="preserve"> típúsu változó, amely értéke a </w:t>
      </w:r>
      <w:r>
        <w:rPr>
          <w:i/>
        </w:rPr>
        <w:t>next()</w:t>
      </w:r>
      <w:r>
        <w:t xml:space="preserve"> metódussal állítható és a másik attribútum pedig az előző attribútum megfigyelhetővé (Observable) alakítása.</w:t>
      </w:r>
    </w:p>
    <w:p w14:paraId="5EFA9720" w14:textId="77777777" w:rsidR="001324C1" w:rsidRDefault="001324C1" w:rsidP="001324C1">
      <w:r>
        <w:t xml:space="preserve">Az előbb említett függvényeket pedig úgy alkalmazom, hogy mikor a nézet megnyílik akkor a szolgáltatáshoz tartozó attribútum értéke </w:t>
      </w:r>
      <w:r w:rsidRPr="003B0E09">
        <w:rPr>
          <w:i/>
          <w:iCs/>
        </w:rPr>
        <w:t>false</w:t>
      </w:r>
      <w:r>
        <w:t xml:space="preserve">, majd minden sikeres kéréssel növelek egy számlálót és mikor a sikeres kérések száma eléri az összes kérés számát, akkor a szolgáltatás függvényét hívva megváltoztatom a hozzá tartozó attribútum </w:t>
      </w:r>
      <w:r w:rsidRPr="003B0E09">
        <w:rPr>
          <w:i/>
          <w:iCs/>
        </w:rPr>
        <w:t>true</w:t>
      </w:r>
      <w:r>
        <w:t>-ra, amely a nézeten az adatok megjelenítését jelenti.</w:t>
      </w:r>
    </w:p>
    <w:p w14:paraId="4E8497D7" w14:textId="77777777" w:rsidR="001324C1" w:rsidRDefault="001324C1" w:rsidP="001324C1">
      <w:r>
        <w:t xml:space="preserve">A feltételesen megjelenítendő adatok megjelenítését pedig </w:t>
      </w:r>
      <w:r>
        <w:rPr>
          <w:i/>
        </w:rPr>
        <w:t>*ngIf</w:t>
      </w:r>
      <w:r>
        <w:t xml:space="preserve">  strukturális direktíva használatával feltételhez kötöm. Erre egy példa:</w:t>
      </w:r>
    </w:p>
    <w:p w14:paraId="4FC1FE8D" w14:textId="77777777" w:rsidR="001324C1" w:rsidRDefault="001324C1" w:rsidP="001324C1">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highlight w:val="white"/>
        </w:rPr>
        <w:t>*ngIf="(loadingService.isLoading$ | async) === false"</w:t>
      </w:r>
    </w:p>
    <w:p w14:paraId="1AF5CC63" w14:textId="77777777" w:rsidR="001324C1" w:rsidRDefault="001324C1">
      <w:pPr>
        <w:ind w:firstLine="0"/>
      </w:pPr>
    </w:p>
    <w:p w14:paraId="11A49985" w14:textId="77777777" w:rsidR="00C407C2" w:rsidRDefault="00324656">
      <w:pPr>
        <w:pStyle w:val="Cmsor1"/>
      </w:pPr>
      <w:bookmarkStart w:id="94" w:name="_Toc151928477"/>
      <w:r>
        <w:lastRenderedPageBreak/>
        <w:t>Backend megvalósítása</w:t>
      </w:r>
      <w:bookmarkEnd w:id="94"/>
    </w:p>
    <w:p w14:paraId="25221563" w14:textId="77777777" w:rsidR="00C407C2" w:rsidRDefault="00324656">
      <w:pPr>
        <w:pStyle w:val="Cmsor2"/>
      </w:pPr>
      <w:bookmarkStart w:id="95" w:name="_Toc151928479"/>
      <w:r>
        <w:t>Order tracker</w:t>
      </w:r>
      <w:bookmarkEnd w:id="95"/>
    </w:p>
    <w:p w14:paraId="279B47E4" w14:textId="42B15FB6" w:rsidR="00C407C2" w:rsidRDefault="00324656">
      <w:pPr>
        <w:ind w:firstLine="0"/>
      </w:pPr>
      <w:r>
        <w:rPr>
          <w:b/>
          <w:sz w:val="32"/>
          <w:szCs w:val="32"/>
        </w:rPr>
        <w:tab/>
      </w:r>
      <w:r>
        <w:t xml:space="preserve">Az első és egyben legnagyobb szolgáltatása az alkalmazásban az Order Tracker nevű szolgáltatása. Feladata a teljes frontend kiszolgálása egy pár </w:t>
      </w:r>
      <w:r w:rsidR="00BB36D8">
        <w:t>kivétellel,</w:t>
      </w:r>
      <w:r>
        <w:t xml:space="preserve"> amely harmadik fél bevonását jelentené.</w:t>
      </w:r>
    </w:p>
    <w:p w14:paraId="6C2C9428" w14:textId="77777777" w:rsidR="001B50DD" w:rsidRPr="001B50DD" w:rsidRDefault="001B50DD" w:rsidP="001B50DD">
      <w:pPr>
        <w:pStyle w:val="Listaszerbekezds"/>
        <w:keepNext/>
        <w:numPr>
          <w:ilvl w:val="0"/>
          <w:numId w:val="4"/>
        </w:numPr>
        <w:spacing w:before="240" w:after="60"/>
        <w:outlineLvl w:val="2"/>
        <w:rPr>
          <w:rFonts w:cs="Arial"/>
          <w:b/>
          <w:bCs/>
          <w:vanish/>
          <w:sz w:val="28"/>
          <w:szCs w:val="26"/>
        </w:rPr>
      </w:pPr>
      <w:bookmarkStart w:id="96" w:name="_Toc151928480"/>
      <w:bookmarkEnd w:id="96"/>
    </w:p>
    <w:p w14:paraId="05276D92" w14:textId="77777777" w:rsidR="001B50DD" w:rsidRPr="001B50DD" w:rsidRDefault="001B50DD" w:rsidP="001B50DD">
      <w:pPr>
        <w:pStyle w:val="Listaszerbekezds"/>
        <w:keepNext/>
        <w:numPr>
          <w:ilvl w:val="0"/>
          <w:numId w:val="4"/>
        </w:numPr>
        <w:spacing w:before="240" w:after="60"/>
        <w:outlineLvl w:val="2"/>
        <w:rPr>
          <w:rFonts w:cs="Arial"/>
          <w:b/>
          <w:bCs/>
          <w:vanish/>
          <w:sz w:val="28"/>
          <w:szCs w:val="26"/>
        </w:rPr>
      </w:pPr>
      <w:bookmarkStart w:id="97" w:name="_Toc151928481"/>
      <w:bookmarkEnd w:id="97"/>
    </w:p>
    <w:p w14:paraId="12AB976A" w14:textId="77777777" w:rsidR="001B50DD" w:rsidRPr="001B50DD" w:rsidRDefault="001B50DD" w:rsidP="001B50DD">
      <w:pPr>
        <w:pStyle w:val="Listaszerbekezds"/>
        <w:keepNext/>
        <w:numPr>
          <w:ilvl w:val="0"/>
          <w:numId w:val="4"/>
        </w:numPr>
        <w:spacing w:before="240" w:after="60"/>
        <w:outlineLvl w:val="2"/>
        <w:rPr>
          <w:rFonts w:cs="Arial"/>
          <w:b/>
          <w:bCs/>
          <w:vanish/>
          <w:sz w:val="28"/>
          <w:szCs w:val="26"/>
        </w:rPr>
      </w:pPr>
      <w:bookmarkStart w:id="98" w:name="_Toc151928482"/>
      <w:bookmarkEnd w:id="98"/>
    </w:p>
    <w:p w14:paraId="32B0A7AD" w14:textId="77777777" w:rsidR="001B50DD" w:rsidRPr="001B50DD" w:rsidRDefault="001B50DD" w:rsidP="001B50DD">
      <w:pPr>
        <w:pStyle w:val="Listaszerbekezds"/>
        <w:keepNext/>
        <w:numPr>
          <w:ilvl w:val="0"/>
          <w:numId w:val="4"/>
        </w:numPr>
        <w:spacing w:before="240" w:after="60"/>
        <w:outlineLvl w:val="2"/>
        <w:rPr>
          <w:rFonts w:cs="Arial"/>
          <w:b/>
          <w:bCs/>
          <w:vanish/>
          <w:sz w:val="28"/>
          <w:szCs w:val="26"/>
        </w:rPr>
      </w:pPr>
      <w:bookmarkStart w:id="99" w:name="_Toc151928483"/>
      <w:bookmarkEnd w:id="99"/>
    </w:p>
    <w:p w14:paraId="0ACA5CAC" w14:textId="77777777" w:rsidR="001B50DD" w:rsidRPr="001B50DD" w:rsidRDefault="001B50DD" w:rsidP="001B50DD">
      <w:pPr>
        <w:pStyle w:val="Listaszerbekezds"/>
        <w:keepNext/>
        <w:numPr>
          <w:ilvl w:val="0"/>
          <w:numId w:val="4"/>
        </w:numPr>
        <w:spacing w:before="240" w:after="60"/>
        <w:outlineLvl w:val="2"/>
        <w:rPr>
          <w:rFonts w:cs="Arial"/>
          <w:b/>
          <w:bCs/>
          <w:vanish/>
          <w:sz w:val="28"/>
          <w:szCs w:val="26"/>
        </w:rPr>
      </w:pPr>
      <w:bookmarkStart w:id="100" w:name="_Toc151928484"/>
      <w:bookmarkEnd w:id="100"/>
    </w:p>
    <w:p w14:paraId="331AA715" w14:textId="77777777" w:rsidR="001B50DD" w:rsidRPr="001B50DD" w:rsidRDefault="001B50DD" w:rsidP="001B50DD">
      <w:pPr>
        <w:pStyle w:val="Listaszerbekezds"/>
        <w:keepNext/>
        <w:numPr>
          <w:ilvl w:val="0"/>
          <w:numId w:val="4"/>
        </w:numPr>
        <w:spacing w:before="240" w:after="60"/>
        <w:outlineLvl w:val="2"/>
        <w:rPr>
          <w:rFonts w:cs="Arial"/>
          <w:b/>
          <w:bCs/>
          <w:vanish/>
          <w:sz w:val="28"/>
          <w:szCs w:val="26"/>
        </w:rPr>
      </w:pPr>
      <w:bookmarkStart w:id="101" w:name="_Toc151928485"/>
      <w:bookmarkEnd w:id="101"/>
    </w:p>
    <w:p w14:paraId="31B9608A" w14:textId="77777777" w:rsidR="001B50DD" w:rsidRPr="001B50DD" w:rsidRDefault="001B50DD" w:rsidP="001B50DD">
      <w:pPr>
        <w:pStyle w:val="Listaszerbekezds"/>
        <w:keepNext/>
        <w:numPr>
          <w:ilvl w:val="1"/>
          <w:numId w:val="4"/>
        </w:numPr>
        <w:spacing w:before="240" w:after="60"/>
        <w:outlineLvl w:val="2"/>
        <w:rPr>
          <w:rFonts w:cs="Arial"/>
          <w:b/>
          <w:bCs/>
          <w:vanish/>
          <w:sz w:val="28"/>
          <w:szCs w:val="26"/>
        </w:rPr>
      </w:pPr>
      <w:bookmarkStart w:id="102" w:name="_Toc151928486"/>
      <w:bookmarkEnd w:id="102"/>
    </w:p>
    <w:p w14:paraId="765AF2B0" w14:textId="77777777" w:rsidR="001B50DD" w:rsidRPr="001B50DD" w:rsidRDefault="001B50DD" w:rsidP="001B50DD">
      <w:pPr>
        <w:pStyle w:val="Listaszerbekezds"/>
        <w:keepNext/>
        <w:numPr>
          <w:ilvl w:val="1"/>
          <w:numId w:val="4"/>
        </w:numPr>
        <w:spacing w:before="240" w:after="60"/>
        <w:outlineLvl w:val="2"/>
        <w:rPr>
          <w:rFonts w:cs="Arial"/>
          <w:b/>
          <w:bCs/>
          <w:vanish/>
          <w:sz w:val="28"/>
          <w:szCs w:val="26"/>
        </w:rPr>
      </w:pPr>
      <w:bookmarkStart w:id="103" w:name="_Toc151928487"/>
      <w:bookmarkEnd w:id="103"/>
    </w:p>
    <w:p w14:paraId="0B21AFE7" w14:textId="2FB964C0" w:rsidR="00C407C2" w:rsidRDefault="00324656" w:rsidP="001B50DD">
      <w:pPr>
        <w:pStyle w:val="Cmsor3"/>
        <w:numPr>
          <w:ilvl w:val="2"/>
          <w:numId w:val="4"/>
        </w:numPr>
        <w:rPr>
          <w:sz w:val="32"/>
          <w:szCs w:val="32"/>
        </w:rPr>
      </w:pPr>
      <w:bookmarkStart w:id="104" w:name="_Toc151928488"/>
      <w:r>
        <w:t>Adatbázis, entitások</w:t>
      </w:r>
      <w:bookmarkEnd w:id="104"/>
    </w:p>
    <w:p w14:paraId="2665DBA1" w14:textId="77777777" w:rsidR="00C407C2" w:rsidRDefault="00324656">
      <w:pPr>
        <w:ind w:firstLine="0"/>
      </w:pPr>
      <w:r>
        <w:tab/>
        <w:t>A backendhez tartozó első feladat az adatbázis létrehozása, majd az ehhez történő kapcsolat kialakítása.</w:t>
      </w:r>
    </w:p>
    <w:p w14:paraId="2CA7777F" w14:textId="77777777" w:rsidR="00C407C2" w:rsidRDefault="00324656">
      <w:pPr>
        <w:ind w:firstLine="0"/>
      </w:pPr>
      <w:r>
        <w:tab/>
        <w:t xml:space="preserve">Adatbázisnak </w:t>
      </w:r>
      <w:r>
        <w:rPr>
          <w:i/>
        </w:rPr>
        <w:t xml:space="preserve">PostgreSQL </w:t>
      </w:r>
      <w:r>
        <w:t>adatbázist választottam könnyen kezelhetősége és jól dokumentáltsága miatt. Az alkalmazást egy JPA implementáció, a Hibernate segítségével kapcsolom az adatbázishoz, amely képes generálni az adatbázishoz szükséges táblákat az entitásokban megadott annotációknak köszönhetően. Az alkalmazás megfelelő működéséhez létrehoztam egy order tracker nevű adatbázist és sémat, valamint megadtam a szükséges hitelesítési adatokat a kapcsolódáshoz az application.properties fájlban.</w:t>
      </w:r>
    </w:p>
    <w:p w14:paraId="2FA00BF8" w14:textId="77777777" w:rsidR="00C407C2" w:rsidRDefault="00324656">
      <w:pPr>
        <w:ind w:firstLine="0"/>
      </w:pPr>
      <w:r>
        <w:t xml:space="preserve">A teljes adatbázishoz kapcsolódó </w:t>
      </w:r>
      <w:r>
        <w:rPr>
          <w:i/>
        </w:rPr>
        <w:t xml:space="preserve">yaml </w:t>
      </w:r>
      <w:r>
        <w:t>kód így néz ki:</w:t>
      </w:r>
    </w:p>
    <w:p w14:paraId="29F7F1D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server.port=8081</w:t>
      </w:r>
    </w:p>
    <w:p w14:paraId="2805F9FC"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spring.jpa.show-sql=true</w:t>
      </w:r>
    </w:p>
    <w:p w14:paraId="0853FE7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spring.jpa.properties.hibernate.format_sql=true</w:t>
      </w:r>
    </w:p>
    <w:p w14:paraId="1955940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spring.jpa.hibernate.ddl-auto=update</w:t>
      </w:r>
    </w:p>
    <w:p w14:paraId="031D0CB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spring.jpa.properties.hibernate.dialect = org.hibernate.dialect.PostgreSQLDialect</w:t>
      </w:r>
    </w:p>
    <w:p w14:paraId="0C7C999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spring.datasource.url=jdbc:postgresql://localhost:5432/ordertracker</w:t>
      </w:r>
    </w:p>
    <w:p w14:paraId="231D5E6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spring.datasource.username=postgres</w:t>
      </w:r>
    </w:p>
    <w:p w14:paraId="38BA408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spring.datasource.password=postgres</w:t>
      </w:r>
    </w:p>
    <w:p w14:paraId="5C4AB72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spring.datasource.driver-class-name=org.postgresql.Driver</w:t>
      </w:r>
    </w:p>
    <w:p w14:paraId="39611A33" w14:textId="77777777" w:rsidR="00C407C2" w:rsidRDefault="00C407C2">
      <w:pPr>
        <w:spacing w:after="0" w:line="265" w:lineRule="auto"/>
        <w:ind w:firstLine="0"/>
        <w:rPr>
          <w:color w:val="333333"/>
        </w:rPr>
      </w:pPr>
    </w:p>
    <w:p w14:paraId="5D36F7DC" w14:textId="77777777" w:rsidR="00C407C2" w:rsidRDefault="00324656">
      <w:pPr>
        <w:ind w:firstLine="0"/>
      </w:pPr>
      <w:r>
        <w:t xml:space="preserve">Az adatbázishoz kapcsolódás után, az entitásokról szeretnék beszélni. Az entitás nem más mint, olyan osztályok összessége, amelyeket perzisztálni kívánunk az adatbázisba valamilyen objektum relációs leképezést alkalmazó technológia segítségével. Az entitásokat az </w:t>
      </w:r>
      <w:r>
        <w:rPr>
          <w:i/>
        </w:rPr>
        <w:t xml:space="preserve">@Entity </w:t>
      </w:r>
      <w:r>
        <w:t>annotáció jelöli.</w:t>
      </w:r>
    </w:p>
    <w:p w14:paraId="20CF8AE4" w14:textId="77777777" w:rsidR="00C407C2" w:rsidRDefault="00324656">
      <w:pPr>
        <w:ind w:firstLine="0"/>
      </w:pPr>
      <w:r>
        <w:t xml:space="preserve">Az entityk közötti kapcsolatokat különböző annotációkkal tudjuk leírni, például vegyük az alábbi kódot: </w:t>
      </w:r>
    </w:p>
    <w:p w14:paraId="551009B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333333"/>
          <w:sz w:val="20"/>
          <w:szCs w:val="20"/>
          <w:highlight w:val="white"/>
        </w:rPr>
      </w:pPr>
      <w:r>
        <w:rPr>
          <w:rFonts w:ascii="Consolas" w:eastAsia="Consolas" w:hAnsi="Consolas" w:cs="Consolas"/>
          <w:color w:val="000000"/>
          <w:sz w:val="20"/>
          <w:szCs w:val="20"/>
          <w:highlight w:val="white"/>
        </w:rPr>
        <w:t>@ManyToMany</w:t>
      </w:r>
      <w:r>
        <w:rPr>
          <w:rFonts w:ascii="Consolas" w:eastAsia="Consolas" w:hAnsi="Consolas" w:cs="Consolas"/>
          <w:color w:val="333333"/>
          <w:sz w:val="20"/>
          <w:szCs w:val="20"/>
          <w:highlight w:val="white"/>
        </w:rPr>
        <w:t xml:space="preserve"> </w:t>
      </w:r>
    </w:p>
    <w:p w14:paraId="6352B1B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highlight w:val="white"/>
        </w:rPr>
      </w:pPr>
      <w:r>
        <w:rPr>
          <w:rFonts w:ascii="Consolas" w:eastAsia="Consolas" w:hAnsi="Consolas" w:cs="Consolas"/>
          <w:color w:val="000000"/>
          <w:sz w:val="20"/>
          <w:szCs w:val="20"/>
          <w:highlight w:val="white"/>
        </w:rPr>
        <w:t>@JsonIgnore</w:t>
      </w:r>
      <w:r>
        <w:rPr>
          <w:rFonts w:ascii="Consolas" w:eastAsia="Consolas" w:hAnsi="Consolas" w:cs="Consolas"/>
          <w:color w:val="333333"/>
          <w:sz w:val="20"/>
          <w:szCs w:val="20"/>
          <w:highlight w:val="white"/>
        </w:rPr>
        <w:t xml:space="preserve"> </w:t>
      </w:r>
    </w:p>
    <w:p w14:paraId="76787E5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highlight w:val="white"/>
        </w:rPr>
      </w:pPr>
      <w:r>
        <w:rPr>
          <w:rFonts w:ascii="Consolas" w:eastAsia="Consolas" w:hAnsi="Consolas" w:cs="Consolas"/>
          <w:color w:val="000000"/>
          <w:sz w:val="20"/>
          <w:szCs w:val="20"/>
          <w:highlight w:val="white"/>
        </w:rPr>
        <w:lastRenderedPageBreak/>
        <w:t>@JoinColumn</w:t>
      </w:r>
      <w:r>
        <w:rPr>
          <w:rFonts w:ascii="Consolas" w:eastAsia="Consolas" w:hAnsi="Consolas" w:cs="Consolas"/>
          <w:color w:val="333333"/>
          <w:sz w:val="20"/>
          <w:szCs w:val="20"/>
          <w:highlight w:val="white"/>
        </w:rPr>
        <w:t xml:space="preserve">(name = </w:t>
      </w:r>
      <w:r>
        <w:rPr>
          <w:rFonts w:ascii="Consolas" w:eastAsia="Consolas" w:hAnsi="Consolas" w:cs="Consolas"/>
          <w:color w:val="333333"/>
          <w:sz w:val="20"/>
          <w:szCs w:val="20"/>
          <w:shd w:val="clear" w:color="auto" w:fill="FFF0F0"/>
        </w:rPr>
        <w:t>"product_id"</w:t>
      </w:r>
      <w:r>
        <w:rPr>
          <w:rFonts w:ascii="Consolas" w:eastAsia="Consolas" w:hAnsi="Consolas" w:cs="Consolas"/>
          <w:color w:val="333333"/>
          <w:sz w:val="20"/>
          <w:szCs w:val="20"/>
          <w:highlight w:val="white"/>
        </w:rPr>
        <w:t xml:space="preserve">) </w:t>
      </w:r>
    </w:p>
    <w:p w14:paraId="0793A6A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333333"/>
          <w:sz w:val="20"/>
          <w:szCs w:val="20"/>
          <w:highlight w:val="white"/>
        </w:rPr>
      </w:pPr>
      <w:r>
        <w:rPr>
          <w:rFonts w:ascii="Consolas" w:eastAsia="Consolas" w:hAnsi="Consolas" w:cs="Consolas"/>
          <w:color w:val="008800"/>
          <w:sz w:val="20"/>
          <w:szCs w:val="20"/>
          <w:highlight w:val="white"/>
        </w:rPr>
        <w:t>private</w:t>
      </w:r>
      <w:r>
        <w:rPr>
          <w:rFonts w:ascii="Consolas" w:eastAsia="Consolas" w:hAnsi="Consolas" w:cs="Consolas"/>
          <w:color w:val="333333"/>
          <w:sz w:val="20"/>
          <w:szCs w:val="20"/>
          <w:highlight w:val="white"/>
        </w:rPr>
        <w:t xml:space="preserve"> List products;</w:t>
      </w:r>
    </w:p>
    <w:p w14:paraId="466DF105" w14:textId="77777777" w:rsidR="00C407C2" w:rsidRDefault="00C407C2">
      <w:pPr>
        <w:spacing w:after="0" w:line="265" w:lineRule="auto"/>
        <w:ind w:firstLine="0"/>
        <w:rPr>
          <w:rFonts w:ascii="Consolas" w:eastAsia="Consolas" w:hAnsi="Consolas" w:cs="Consolas"/>
          <w:color w:val="333333"/>
          <w:sz w:val="20"/>
          <w:szCs w:val="20"/>
          <w:highlight w:val="white"/>
        </w:rPr>
      </w:pPr>
    </w:p>
    <w:p w14:paraId="02C4332C" w14:textId="706765BF" w:rsidR="00C407C2" w:rsidRDefault="00324656">
      <w:pPr>
        <w:ind w:firstLine="0"/>
      </w:pPr>
      <w:r>
        <w:t xml:space="preserve">Itt a </w:t>
      </w:r>
      <w:r>
        <w:rPr>
          <w:i/>
        </w:rPr>
        <w:t>@ManyToMany</w:t>
      </w:r>
      <w:r>
        <w:t xml:space="preserve"> annotáció megadja, hogy az osztály több-több kapcsolatban áll a </w:t>
      </w:r>
      <w:r>
        <w:rPr>
          <w:i/>
        </w:rPr>
        <w:t xml:space="preserve">Product </w:t>
      </w:r>
      <w:r>
        <w:t xml:space="preserve">entitással és @JsonIgnore annotációval megadtam, hogy ne szerializálja az alkalmazás mikor megpróbálja az objektumot Json formátumba alakítani, ezt azért tettem mert ellenkező esetben Json szerializációs </w:t>
      </w:r>
      <w:r w:rsidR="00E73156">
        <w:t>hiba</w:t>
      </w:r>
      <w:r>
        <w:t xml:space="preserve"> lépne fel, ha mindkét oldalon hagyjuk megjeleníteni a másik oldal objektumait, akkor végtelen rekurzív ciklusba fullad az alkalmazásunk és végül </w:t>
      </w:r>
      <w:r w:rsidR="00273608">
        <w:t>hibaüzenetet</w:t>
      </w:r>
      <w:r>
        <w:t xml:space="preserve"> fogunk kapni. </w:t>
      </w:r>
    </w:p>
    <w:p w14:paraId="3BEBD71B" w14:textId="1FAB4345" w:rsidR="00C407C2" w:rsidRDefault="00324656">
      <w:pPr>
        <w:ind w:firstLine="0"/>
      </w:pPr>
      <w:r>
        <w:t>Egy alternatív megoldás, ha megadjuk, hogy</w:t>
      </w:r>
      <w:r w:rsidR="00273608">
        <w:t xml:space="preserve"> </w:t>
      </w:r>
      <w:r>
        <w:t xml:space="preserve">csak a másik objektum ID-ját jelenítsük meg. </w:t>
      </w:r>
      <w:r w:rsidR="00273608">
        <w:t>Az előbbit</w:t>
      </w:r>
      <w:r>
        <w:t xml:space="preserve"> így lehet megtenni: </w:t>
      </w:r>
    </w:p>
    <w:p w14:paraId="61A8028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rPr>
      </w:pPr>
      <w:r>
        <w:rPr>
          <w:rFonts w:ascii="Consolas" w:eastAsia="Consolas" w:hAnsi="Consolas" w:cs="Consolas"/>
          <w:b/>
          <w:color w:val="555555"/>
          <w:sz w:val="20"/>
          <w:szCs w:val="20"/>
        </w:rPr>
        <w:t>@JsonIdentityInfo</w:t>
      </w:r>
      <w:r>
        <w:rPr>
          <w:rFonts w:ascii="Consolas" w:eastAsia="Consolas" w:hAnsi="Consolas" w:cs="Consolas"/>
          <w:color w:val="000000"/>
          <w:sz w:val="20"/>
          <w:szCs w:val="20"/>
        </w:rPr>
        <w:t>(generator = ObjectIdGenerators.</w:t>
      </w:r>
      <w:r>
        <w:rPr>
          <w:rFonts w:ascii="Consolas" w:eastAsia="Consolas" w:hAnsi="Consolas" w:cs="Consolas"/>
          <w:color w:val="0000CC"/>
          <w:sz w:val="20"/>
          <w:szCs w:val="20"/>
        </w:rPr>
        <w:t>PropertyGenerator</w:t>
      </w:r>
      <w:r>
        <w:rPr>
          <w:rFonts w:ascii="Consolas" w:eastAsia="Consolas" w:hAnsi="Consolas" w:cs="Consolas"/>
          <w:color w:val="000000"/>
          <w:sz w:val="20"/>
          <w:szCs w:val="20"/>
        </w:rPr>
        <w:t>.</w:t>
      </w:r>
      <w:r>
        <w:rPr>
          <w:rFonts w:ascii="Consolas" w:eastAsia="Consolas" w:hAnsi="Consolas" w:cs="Consolas"/>
          <w:color w:val="0000CC"/>
          <w:sz w:val="20"/>
          <w:szCs w:val="20"/>
        </w:rPr>
        <w:t>class</w:t>
      </w:r>
      <w:r>
        <w:rPr>
          <w:rFonts w:ascii="Consolas" w:eastAsia="Consolas" w:hAnsi="Consolas" w:cs="Consolas"/>
          <w:color w:val="000000"/>
          <w:sz w:val="20"/>
          <w:szCs w:val="20"/>
        </w:rPr>
        <w:t xml:space="preserve">, property = </w:t>
      </w:r>
      <w:r>
        <w:rPr>
          <w:rFonts w:ascii="Consolas" w:eastAsia="Consolas" w:hAnsi="Consolas" w:cs="Consolas"/>
          <w:color w:val="000000"/>
          <w:sz w:val="20"/>
          <w:szCs w:val="20"/>
          <w:shd w:val="clear" w:color="auto" w:fill="FFF0F0"/>
        </w:rPr>
        <w:t>"id"</w:t>
      </w:r>
      <w:r>
        <w:rPr>
          <w:rFonts w:ascii="Consolas" w:eastAsia="Consolas" w:hAnsi="Consolas" w:cs="Consolas"/>
          <w:color w:val="000000"/>
          <w:sz w:val="20"/>
          <w:szCs w:val="20"/>
        </w:rPr>
        <w:t>)</w:t>
      </w:r>
    </w:p>
    <w:p w14:paraId="0575A5C0" w14:textId="77777777" w:rsidR="00C407C2" w:rsidRDefault="00C407C2">
      <w:pPr>
        <w:spacing w:after="0" w:line="265" w:lineRule="auto"/>
        <w:ind w:firstLine="0"/>
        <w:rPr>
          <w:color w:val="333333"/>
        </w:rPr>
      </w:pPr>
    </w:p>
    <w:p w14:paraId="0D646CC7" w14:textId="3FA436D7" w:rsidR="00C407C2" w:rsidRDefault="00324656">
      <w:pPr>
        <w:ind w:firstLine="0"/>
      </w:pPr>
      <w:r>
        <w:t xml:space="preserve">Majd a fenti példán a </w:t>
      </w:r>
      <w:r>
        <w:rPr>
          <w:i/>
        </w:rPr>
        <w:t>@JoinColumn</w:t>
      </w:r>
      <w:r>
        <w:t xml:space="preserve"> annotációval </w:t>
      </w:r>
      <w:r w:rsidR="00BB36D8">
        <w:t>megadtam,</w:t>
      </w:r>
      <w:r>
        <w:t xml:space="preserve"> hogy mely oszlopokat szeretném összekötni. Továbbá szeretném megjegyezni, hogy a </w:t>
      </w:r>
      <w:r>
        <w:rPr>
          <w:i/>
        </w:rPr>
        <w:t>@Column</w:t>
      </w:r>
      <w:r>
        <w:t xml:space="preserve"> annotáció használatakor, a JPA mindig az attribútum nevét camel case-ről snake case-re alakítja át és azt az értéket veszi alapul amikor keresi a táblában az oszlop nevét, ezért a lenti esetben például a</w:t>
      </w:r>
      <w:r w:rsidR="00490CCA">
        <w:t xml:space="preserve"> </w:t>
      </w:r>
      <w:r w:rsidR="00490CCA" w:rsidRPr="00490CCA">
        <w:rPr>
          <w:i/>
          <w:iCs/>
        </w:rPr>
        <w:t>@Column</w:t>
      </w:r>
      <w:r w:rsidR="00490CCA">
        <w:t xml:space="preserve"> </w:t>
      </w:r>
      <w:r>
        <w:t>annotáció el is hagyható:</w:t>
      </w:r>
    </w:p>
    <w:p w14:paraId="60ADC058"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b/>
          <w:color w:val="555555"/>
          <w:sz w:val="20"/>
          <w:szCs w:val="20"/>
        </w:rPr>
        <w:t>@Column</w:t>
      </w:r>
      <w:r>
        <w:rPr>
          <w:rFonts w:ascii="Consolas" w:eastAsia="Consolas" w:hAnsi="Consolas" w:cs="Consolas"/>
          <w:color w:val="000000"/>
          <w:sz w:val="20"/>
          <w:szCs w:val="20"/>
        </w:rPr>
        <w:t xml:space="preserve">(name = </w:t>
      </w:r>
      <w:r>
        <w:rPr>
          <w:rFonts w:ascii="Consolas" w:eastAsia="Consolas" w:hAnsi="Consolas" w:cs="Consolas"/>
          <w:color w:val="000000"/>
          <w:sz w:val="20"/>
          <w:szCs w:val="20"/>
          <w:shd w:val="clear" w:color="auto" w:fill="FFF0F0"/>
        </w:rPr>
        <w:t>"order_date"</w:t>
      </w:r>
      <w:r>
        <w:rPr>
          <w:rFonts w:ascii="Consolas" w:eastAsia="Consolas" w:hAnsi="Consolas" w:cs="Consolas"/>
          <w:color w:val="000000"/>
          <w:sz w:val="20"/>
          <w:szCs w:val="20"/>
        </w:rPr>
        <w:t xml:space="preserve">) </w:t>
      </w:r>
    </w:p>
    <w:p w14:paraId="04B8D6B3"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LocalDateTime orderDate;</w:t>
      </w:r>
    </w:p>
    <w:p w14:paraId="421145A1" w14:textId="77777777" w:rsidR="00C407C2" w:rsidRDefault="00324656" w:rsidP="007C67EB">
      <w:pPr>
        <w:pStyle w:val="Cmsor3"/>
        <w:numPr>
          <w:ilvl w:val="2"/>
          <w:numId w:val="4"/>
        </w:numPr>
        <w:rPr>
          <w:sz w:val="32"/>
          <w:szCs w:val="32"/>
        </w:rPr>
      </w:pPr>
      <w:bookmarkStart w:id="105" w:name="_Toc151928489"/>
      <w:r>
        <w:t>Repository</w:t>
      </w:r>
      <w:bookmarkEnd w:id="105"/>
    </w:p>
    <w:p w14:paraId="2BA8F899" w14:textId="09860C0B" w:rsidR="00C407C2" w:rsidRDefault="00324656">
      <w:pPr>
        <w:ind w:firstLine="0"/>
      </w:pPr>
      <w:r>
        <w:tab/>
        <w:t xml:space="preserve">Miután definiáltam az entitásokat, szükségem volt egy </w:t>
      </w:r>
      <w:r w:rsidR="00BB36D8">
        <w:t>megoldásra,</w:t>
      </w:r>
      <w:r>
        <w:t xml:space="preserve"> amely segítségével el tudom érni az adatbázisban tárolt adatokat és menedzselni tudom őket. Erre tökéletes megoldás a springben használható adattároló (repository) amely segítségével rendkívül könnyen érhetünk el adatokat a beépített függvények </w:t>
      </w:r>
      <w:r w:rsidR="00BB36D8">
        <w:t>segítségével,</w:t>
      </w:r>
      <w:r>
        <w:t xml:space="preserve"> mint például a </w:t>
      </w:r>
      <w:r>
        <w:rPr>
          <w:i/>
        </w:rPr>
        <w:t xml:space="preserve">findAll() </w:t>
      </w:r>
      <w:r>
        <w:t>és kevés kód írásával új függvényeket hozhatunk létre.</w:t>
      </w:r>
    </w:p>
    <w:p w14:paraId="0C55C786" w14:textId="03EB00F7" w:rsidR="00C407C2" w:rsidRDefault="00324656">
      <w:r>
        <w:t xml:space="preserve">Minden entitáshoz létrehoztam egy hozzá tartozó </w:t>
      </w:r>
      <w:r w:rsidR="00BB36D8">
        <w:t>adattárat,</w:t>
      </w:r>
      <w:r>
        <w:t xml:space="preserve"> amely segítségével manipulálni a tudom az entitásokat az adatbázisban.</w:t>
      </w:r>
    </w:p>
    <w:p w14:paraId="51D40D29" w14:textId="39C066D9" w:rsidR="00C407C2" w:rsidRDefault="00324656">
      <w:r>
        <w:t xml:space="preserve">Egy adattár mindig egy másik adattárat bővít </w:t>
      </w:r>
      <w:r w:rsidR="00BB36D8">
        <w:t>ki,</w:t>
      </w:r>
      <w:r>
        <w:t xml:space="preserve"> amely legtöbbször a CrudRepository vagy JpaRepository. Az adattárakat a </w:t>
      </w:r>
      <w:r>
        <w:rPr>
          <w:i/>
        </w:rPr>
        <w:t xml:space="preserve">@Repository </w:t>
      </w:r>
      <w:r>
        <w:t xml:space="preserve">annotációval láttam el, ezzel jelezve a spring </w:t>
      </w:r>
      <w:r w:rsidR="00BB36D8">
        <w:t>számára,</w:t>
      </w:r>
      <w:r>
        <w:t xml:space="preserve"> hogy adattárként kezelje a Beant. </w:t>
      </w:r>
    </w:p>
    <w:p w14:paraId="4F09C18C" w14:textId="04C67E67" w:rsidR="00C407C2" w:rsidRDefault="00324656">
      <w:pPr>
        <w:ind w:firstLine="0"/>
      </w:pPr>
      <w:r>
        <w:lastRenderedPageBreak/>
        <w:t>Amennyiben nincsen a számunkra szükséges metódus definiálva az adattárban, és az adattár metódus nevével leírható az óhajtott metódus funkcionalitása, akkor elég megadnunk a metódus nevét és a spring elkészíti hozzá az implementációt. Példa</w:t>
      </w:r>
      <w:r w:rsidR="00490CCA">
        <w:t xml:space="preserve"> egy </w:t>
      </w:r>
      <w:r w:rsidR="00490CCA" w:rsidRPr="00490CCA">
        <w:rPr>
          <w:i/>
          <w:iCs/>
        </w:rPr>
        <w:t>Token</w:t>
      </w:r>
      <w:r w:rsidR="00490CCA">
        <w:t xml:space="preserve"> objektum lekérdezésére a String típusú </w:t>
      </w:r>
      <w:r w:rsidR="00490CCA" w:rsidRPr="00490CCA">
        <w:rPr>
          <w:i/>
          <w:iCs/>
        </w:rPr>
        <w:t>token</w:t>
      </w:r>
      <w:r w:rsidR="00490CCA">
        <w:t xml:space="preserve"> tulajdonság alapján</w:t>
      </w:r>
      <w:r>
        <w:t>:</w:t>
      </w:r>
    </w:p>
    <w:p w14:paraId="4453080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Optional&lt;Token&gt; </w:t>
      </w:r>
      <w:r>
        <w:rPr>
          <w:rFonts w:ascii="Consolas" w:eastAsia="Consolas" w:hAnsi="Consolas" w:cs="Consolas"/>
          <w:b/>
          <w:color w:val="0066BB"/>
          <w:sz w:val="20"/>
          <w:szCs w:val="20"/>
        </w:rPr>
        <w:t>findByToken</w:t>
      </w:r>
      <w:r>
        <w:rPr>
          <w:rFonts w:ascii="Consolas" w:eastAsia="Consolas" w:hAnsi="Consolas" w:cs="Consolas"/>
          <w:color w:val="000000"/>
          <w:sz w:val="20"/>
          <w:szCs w:val="20"/>
        </w:rPr>
        <w:t>(String token);</w:t>
      </w:r>
    </w:p>
    <w:p w14:paraId="4067CB29" w14:textId="77777777" w:rsidR="00C407C2" w:rsidRDefault="00C407C2">
      <w:pPr>
        <w:spacing w:after="0" w:line="265" w:lineRule="auto"/>
        <w:ind w:firstLine="0"/>
      </w:pPr>
    </w:p>
    <w:p w14:paraId="68E9BCD5" w14:textId="77777777" w:rsidR="00C407C2" w:rsidRDefault="00324656">
      <w:pPr>
        <w:ind w:firstLine="0"/>
      </w:pPr>
      <w:r>
        <w:t>Továbbá megadhatunk saját magunk által definiált sql lekérdezést is:</w:t>
      </w:r>
    </w:p>
    <w:p w14:paraId="69FE288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b/>
          <w:color w:val="555555"/>
          <w:sz w:val="20"/>
          <w:szCs w:val="20"/>
        </w:rPr>
        <w:t>@Query</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"select t from Token t where id = :1"</w:t>
      </w:r>
      <w:r>
        <w:rPr>
          <w:rFonts w:ascii="Consolas" w:eastAsia="Consolas" w:hAnsi="Consolas" w:cs="Consolas"/>
          <w:color w:val="000000"/>
          <w:sz w:val="20"/>
          <w:szCs w:val="20"/>
        </w:rPr>
        <w:t>)</w:t>
      </w:r>
    </w:p>
    <w:p w14:paraId="56655AC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List&lt;Token&gt; </w:t>
      </w:r>
      <w:r>
        <w:rPr>
          <w:rFonts w:ascii="Consolas" w:eastAsia="Consolas" w:hAnsi="Consolas" w:cs="Consolas"/>
          <w:b/>
          <w:color w:val="0066BB"/>
          <w:sz w:val="20"/>
          <w:szCs w:val="20"/>
        </w:rPr>
        <w:t>findTokensWhereIdisOne</w:t>
      </w:r>
      <w:r>
        <w:rPr>
          <w:rFonts w:ascii="Consolas" w:eastAsia="Consolas" w:hAnsi="Consolas" w:cs="Consolas"/>
          <w:color w:val="000000"/>
          <w:sz w:val="20"/>
          <w:szCs w:val="20"/>
        </w:rPr>
        <w:t>();</w:t>
      </w:r>
    </w:p>
    <w:p w14:paraId="09590DD8" w14:textId="77777777" w:rsidR="00C407C2" w:rsidRDefault="00324656" w:rsidP="007C67EB">
      <w:pPr>
        <w:pStyle w:val="Cmsor3"/>
        <w:numPr>
          <w:ilvl w:val="2"/>
          <w:numId w:val="4"/>
        </w:numPr>
        <w:rPr>
          <w:sz w:val="32"/>
          <w:szCs w:val="32"/>
        </w:rPr>
      </w:pPr>
      <w:bookmarkStart w:id="106" w:name="_Toc151928490"/>
      <w:r>
        <w:t>Kérések kiszolgálása</w:t>
      </w:r>
      <w:bookmarkEnd w:id="106"/>
    </w:p>
    <w:p w14:paraId="3874C0C1" w14:textId="77777777" w:rsidR="00C407C2" w:rsidRDefault="00324656">
      <w:pPr>
        <w:ind w:firstLine="0"/>
      </w:pPr>
      <w:r>
        <w:tab/>
        <w:t xml:space="preserve">A backenden definiált osztályok különböző csomagokban vannak definiálva, ilyen például a fent említett entitás (entity) és adattár (repository). Ezen csomagok együttműködése biztosítja az alkalmazás működését és segítségükkel jól elkülöníthető az egyes osztályok feladatának jellege is. </w:t>
      </w:r>
    </w:p>
    <w:p w14:paraId="7213892C" w14:textId="77777777" w:rsidR="00C407C2" w:rsidRDefault="00324656">
      <w:pPr>
        <w:ind w:firstLine="0"/>
      </w:pPr>
      <w:r>
        <w:t>Az alkalmazás legtöbbször POST és GET kéréseket szolgál ki, POST requestet használok a backenden történő mentésre, módosításra GET kérést pedig adatok lekédezésére.</w:t>
      </w:r>
    </w:p>
    <w:p w14:paraId="72824DC0" w14:textId="77777777" w:rsidR="00C407C2" w:rsidRDefault="00324656">
      <w:pPr>
        <w:ind w:firstLine="0"/>
      </w:pPr>
      <w:r>
        <w:tab/>
        <w:t>A következőkben bemutatom hogyan néz ki egy kérés kiszolgálása a backenden megírt csomagok segítségével. A bemutatásra a termék hozzáadását választottam a vásárló kosarához.</w:t>
      </w:r>
    </w:p>
    <w:p w14:paraId="230A8D9E" w14:textId="77777777" w:rsidR="00517871" w:rsidRDefault="00324656" w:rsidP="00517871">
      <w:pPr>
        <w:keepNext/>
        <w:ind w:firstLine="0"/>
      </w:pPr>
      <w:r>
        <w:rPr>
          <w:noProof/>
        </w:rPr>
        <w:drawing>
          <wp:inline distT="114300" distB="114300" distL="114300" distR="114300" wp14:anchorId="06E7D6DD" wp14:editId="072A7E02">
            <wp:extent cx="5759140" cy="26162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5759140" cy="2616200"/>
                    </a:xfrm>
                    <a:prstGeom prst="rect">
                      <a:avLst/>
                    </a:prstGeom>
                    <a:ln/>
                  </pic:spPr>
                </pic:pic>
              </a:graphicData>
            </a:graphic>
          </wp:inline>
        </w:drawing>
      </w:r>
    </w:p>
    <w:p w14:paraId="0BEDA6D4" w14:textId="62CB78B6" w:rsidR="00C407C2" w:rsidRDefault="00000000" w:rsidP="00517871">
      <w:pPr>
        <w:pStyle w:val="Kpalrs"/>
      </w:pPr>
      <w:r>
        <w:fldChar w:fldCharType="begin"/>
      </w:r>
      <w:r>
        <w:instrText xml:space="preserve"> SEQ ábra \* ARABIC </w:instrText>
      </w:r>
      <w:r>
        <w:fldChar w:fldCharType="separate"/>
      </w:r>
      <w:bookmarkStart w:id="107" w:name="_Toc152175727"/>
      <w:r w:rsidR="007C56DE">
        <w:rPr>
          <w:noProof/>
        </w:rPr>
        <w:t>25</w:t>
      </w:r>
      <w:r>
        <w:rPr>
          <w:noProof/>
        </w:rPr>
        <w:fldChar w:fldCharType="end"/>
      </w:r>
      <w:r w:rsidR="00517871">
        <w:t>. ábra Termék mentése a vásárló kosarába</w:t>
      </w:r>
      <w:bookmarkEnd w:id="107"/>
    </w:p>
    <w:p w14:paraId="40F74D88" w14:textId="6F4C7F9C" w:rsidR="00C407C2" w:rsidRDefault="00324656">
      <w:pPr>
        <w:ind w:firstLine="0"/>
      </w:pPr>
      <w:r>
        <w:t>A 2</w:t>
      </w:r>
      <w:r w:rsidR="00490CCA">
        <w:t>3</w:t>
      </w:r>
      <w:r>
        <w:t xml:space="preserve">.ábrán látható hogyan hívják egymás metódusait a csomagokban lévő osztályok. A fenti példában elsőnek a kontroller (controller) fogadja a beérkező Representational state transfer </w:t>
      </w:r>
      <w:r>
        <w:lastRenderedPageBreak/>
        <w:t xml:space="preserve">(REST) kérést majd a kontroller meghívja az </w:t>
      </w:r>
      <w:r>
        <w:rPr>
          <w:i/>
        </w:rPr>
        <w:t>addToCustomerShoppingCartProduct</w:t>
      </w:r>
      <w:r>
        <w:t xml:space="preserve"> metódust a hozzá tartozó szolgáltatás </w:t>
      </w:r>
      <w:r w:rsidR="00BB36D8">
        <w:t>osztályban,</w:t>
      </w:r>
      <w:r>
        <w:t xml:space="preserve"> amely feladata </w:t>
      </w:r>
      <w:r w:rsidR="005C6932">
        <w:t>az üzleti logika,</w:t>
      </w:r>
      <w:r>
        <w:t xml:space="preserve"> azaz a hozzáadás megvalósítása.</w:t>
      </w:r>
    </w:p>
    <w:p w14:paraId="6A661EF7" w14:textId="77777777" w:rsidR="00C407C2" w:rsidRDefault="00324656" w:rsidP="00102350">
      <w:pPr>
        <w:pStyle w:val="Kd"/>
        <w:rPr>
          <w:rFonts w:eastAsia="Consolas"/>
        </w:rPr>
      </w:pPr>
      <w:r>
        <w:rPr>
          <w:rFonts w:eastAsia="Consolas"/>
          <w:b/>
          <w:color w:val="555555"/>
        </w:rPr>
        <w:t>@PostMapping</w:t>
      </w:r>
      <w:r>
        <w:rPr>
          <w:rFonts w:eastAsia="Consolas"/>
        </w:rPr>
        <w:t>(</w:t>
      </w:r>
      <w:r>
        <w:rPr>
          <w:rFonts w:eastAsia="Consolas"/>
          <w:shd w:val="clear" w:color="auto" w:fill="FFF0F0"/>
        </w:rPr>
        <w:t>"/customer/{id}/shoppingcart/product"</w:t>
      </w:r>
      <w:r>
        <w:rPr>
          <w:rFonts w:eastAsia="Consolas"/>
        </w:rPr>
        <w:t>)</w:t>
      </w:r>
    </w:p>
    <w:p w14:paraId="7CE8338D" w14:textId="77777777" w:rsidR="00102350" w:rsidRDefault="00324656" w:rsidP="00102350">
      <w:pPr>
        <w:pStyle w:val="Kd"/>
        <w:jc w:val="left"/>
        <w:rPr>
          <w:rFonts w:eastAsia="Consolas"/>
        </w:rPr>
      </w:pPr>
      <w:r>
        <w:rPr>
          <w:rFonts w:eastAsia="Consolas"/>
          <w:b/>
          <w:color w:val="008800"/>
        </w:rPr>
        <w:t>public</w:t>
      </w:r>
      <w:r>
        <w:rPr>
          <w:rFonts w:eastAsia="Consolas"/>
        </w:rPr>
        <w:t xml:space="preserve"> ResponseEntity&lt;HttpStatus&gt; </w:t>
      </w:r>
      <w:r>
        <w:rPr>
          <w:rFonts w:eastAsia="Consolas"/>
          <w:b/>
          <w:color w:val="0066BB"/>
        </w:rPr>
        <w:t>addToCustomerShoppingCartProduct</w:t>
      </w:r>
      <w:r>
        <w:rPr>
          <w:rFonts w:eastAsia="Consolas"/>
        </w:rPr>
        <w:t>(</w:t>
      </w:r>
      <w:r>
        <w:rPr>
          <w:rFonts w:eastAsia="Consolas"/>
          <w:b/>
          <w:color w:val="555555"/>
        </w:rPr>
        <w:t>@PathVariable</w:t>
      </w:r>
      <w:r>
        <w:rPr>
          <w:rFonts w:eastAsia="Consolas"/>
        </w:rPr>
        <w:t>(</w:t>
      </w:r>
      <w:r>
        <w:rPr>
          <w:rFonts w:eastAsia="Consolas"/>
          <w:shd w:val="clear" w:color="auto" w:fill="FFF0F0"/>
        </w:rPr>
        <w:t>"id"</w:t>
      </w:r>
      <w:r>
        <w:rPr>
          <w:rFonts w:eastAsia="Consolas"/>
        </w:rPr>
        <w:t xml:space="preserve">) Long id, </w:t>
      </w:r>
      <w:r>
        <w:rPr>
          <w:rFonts w:eastAsia="Consolas"/>
          <w:b/>
          <w:color w:val="555555"/>
        </w:rPr>
        <w:t>@RequestBody</w:t>
      </w:r>
      <w:r>
        <w:rPr>
          <w:rFonts w:eastAsia="Consolas"/>
        </w:rPr>
        <w:t xml:space="preserve"> Product product) </w:t>
      </w:r>
    </w:p>
    <w:p w14:paraId="34899C64" w14:textId="6CD886CF" w:rsidR="00C407C2" w:rsidRPr="00102350" w:rsidRDefault="00324656" w:rsidP="00102350">
      <w:pPr>
        <w:pStyle w:val="Kd"/>
        <w:jc w:val="left"/>
        <w:rPr>
          <w:rFonts w:eastAsia="Consolas"/>
        </w:rPr>
      </w:pPr>
      <w:r>
        <w:rPr>
          <w:rFonts w:eastAsia="Consolas"/>
        </w:rPr>
        <w:t>{</w:t>
      </w:r>
      <w:r>
        <w:rPr>
          <w:rFonts w:eastAsia="Consolas"/>
          <w:b/>
          <w:color w:val="008800"/>
        </w:rPr>
        <w:t>return</w:t>
      </w:r>
      <w:r>
        <w:rPr>
          <w:rFonts w:eastAsia="Consolas"/>
        </w:rPr>
        <w:t xml:space="preserve"> customerService.</w:t>
      </w:r>
      <w:r>
        <w:rPr>
          <w:rFonts w:eastAsia="Consolas"/>
          <w:color w:val="0000CC"/>
        </w:rPr>
        <w:t>addToCustomerShoppingCartProduct</w:t>
      </w:r>
      <w:r>
        <w:rPr>
          <w:rFonts w:eastAsia="Consolas"/>
        </w:rPr>
        <w:t>(product, id);</w:t>
      </w:r>
      <w:r>
        <w:rPr>
          <w:rFonts w:ascii="Courier New" w:eastAsia="Courier New" w:hAnsi="Courier New" w:cs="Courier New"/>
          <w:color w:val="333333"/>
        </w:rPr>
        <w:t>}</w:t>
      </w:r>
    </w:p>
    <w:p w14:paraId="1E417F3F" w14:textId="54C03015" w:rsidR="00C407C2" w:rsidRDefault="00324656">
      <w:pPr>
        <w:ind w:firstLine="0"/>
      </w:pPr>
      <w:r>
        <w:t xml:space="preserve">A kontrollerben megírt kód az alábbi módon néz ki, itt </w:t>
      </w:r>
      <w:r>
        <w:rPr>
          <w:i/>
        </w:rPr>
        <w:t xml:space="preserve">@PostMapping </w:t>
      </w:r>
      <w:r>
        <w:t xml:space="preserve">annotációval </w:t>
      </w:r>
      <w:r w:rsidR="00BB36D8">
        <w:t>definiálom,</w:t>
      </w:r>
      <w:r>
        <w:t xml:space="preserve"> hogy milyen elérési útvonalon várja az alkalmazás a kérést és a </w:t>
      </w:r>
      <w:r>
        <w:rPr>
          <w:i/>
        </w:rPr>
        <w:t>@PathVariable</w:t>
      </w:r>
      <w:r>
        <w:t xml:space="preserve"> annotációval jelölöm a spring </w:t>
      </w:r>
      <w:r w:rsidR="00BB36D8">
        <w:t>számára,</w:t>
      </w:r>
      <w:r>
        <w:t xml:space="preserve"> hogy az elérési útvonalban az </w:t>
      </w:r>
      <w:r>
        <w:rPr>
          <w:i/>
        </w:rPr>
        <w:t>{id}</w:t>
      </w:r>
      <w:r>
        <w:t xml:space="preserve"> helyére megadott értéket a kérésben </w:t>
      </w:r>
      <w:r>
        <w:rPr>
          <w:i/>
        </w:rPr>
        <w:t>Long</w:t>
      </w:r>
      <w:r>
        <w:t xml:space="preserve"> típusú váltózóként kezelje. A </w:t>
      </w:r>
      <w:r>
        <w:rPr>
          <w:i/>
        </w:rPr>
        <w:t>@RequestBody</w:t>
      </w:r>
      <w:r>
        <w:t xml:space="preserve"> annotáció segítségével </w:t>
      </w:r>
      <w:r w:rsidR="00BB36D8">
        <w:t>megadtam,</w:t>
      </w:r>
      <w:r>
        <w:t xml:space="preserve"> hogy a kérés adatcsomagját alakítsa át a spring </w:t>
      </w:r>
      <w:r>
        <w:rPr>
          <w:i/>
        </w:rPr>
        <w:t>Product</w:t>
      </w:r>
      <w:r>
        <w:t xml:space="preserve"> </w:t>
      </w:r>
      <w:r w:rsidR="00674892">
        <w:t>objektummá</w:t>
      </w:r>
      <w:r>
        <w:t>.</w:t>
      </w:r>
    </w:p>
    <w:p w14:paraId="51BB6256" w14:textId="42FA9EE1" w:rsidR="00C407C2" w:rsidRDefault="00324656">
      <w:pPr>
        <w:ind w:firstLine="0"/>
      </w:pPr>
      <w:r>
        <w:t xml:space="preserve">A szolgáltatáson belül az olvashatóság érdekében a kód egy részét kiszerveztem egy külön privát metódusba az osztályon belül, amelyet </w:t>
      </w:r>
      <w:r>
        <w:rPr>
          <w:i/>
        </w:rPr>
        <w:t>addShoppingCartToProductShoppingCarts</w:t>
      </w:r>
      <w:r>
        <w:t xml:space="preserve">-nak hívnak és magát a hozzáadást végzi az ellenőrzések után. Mivel többször előfordul a kódban a szükség a kosár tartalmának ellenőrzésére, főleg </w:t>
      </w:r>
      <w:r w:rsidR="00BB36D8">
        <w:t>arra,</w:t>
      </w:r>
      <w:r>
        <w:t xml:space="preserve"> hogy egy termék megtalálható-e benne, ezért ezt egy külön utils csomagban található osztályban valósítottam meg, amely </w:t>
      </w:r>
      <w:r w:rsidR="005C6932">
        <w:t>szerepe,</w:t>
      </w:r>
      <w:r>
        <w:t xml:space="preserve"> hogy a programban több osztály által felhasznált funkciókat valósítsanak meg. Miután megtörténnek a változtatások, már csak a perzisztálás maradt hátra, ezt pedig a már fentebb megismert adattár azaz Repository segítségével teszem meg. Minden ilyen adattár rendelkezik egy </w:t>
      </w:r>
      <w:r>
        <w:rPr>
          <w:i/>
        </w:rPr>
        <w:t>save()</w:t>
      </w:r>
      <w:r>
        <w:t xml:space="preserve"> </w:t>
      </w:r>
      <w:r w:rsidR="00BB36D8">
        <w:t>metódussal,</w:t>
      </w:r>
      <w:r>
        <w:t xml:space="preserve"> amely segítségével az adattár lementi a hozzá tartozó entitást és visszaadja a mentett adatot.</w:t>
      </w:r>
    </w:p>
    <w:p w14:paraId="5D6994AA" w14:textId="6EFA6DBD" w:rsidR="00AD0DA7" w:rsidRDefault="00AD0DA7" w:rsidP="00AD0DA7">
      <w:pPr>
        <w:pStyle w:val="Cmsor3"/>
        <w:numPr>
          <w:ilvl w:val="2"/>
          <w:numId w:val="4"/>
        </w:numPr>
      </w:pPr>
      <w:bookmarkStart w:id="108" w:name="_Toc151928491"/>
      <w:r>
        <w:t>Rendelés a backenden</w:t>
      </w:r>
      <w:bookmarkEnd w:id="108"/>
    </w:p>
    <w:p w14:paraId="71BAA2F2" w14:textId="0499B109" w:rsidR="00AD0DA7" w:rsidRDefault="00AD0DA7" w:rsidP="00AD0DA7">
      <w:r>
        <w:t>A frontend oldalról bemutattam már hogyan is néz ki a rendelés folyamata a vásárló oldaláról. Viszont ennek az alapjait a backenden fektettem le. Itt különböző végpontok segítségével biztosítom a vásárló számára a rendelés lehetőségét.</w:t>
      </w:r>
    </w:p>
    <w:p w14:paraId="6BBB5837" w14:textId="365DB109" w:rsidR="00AD0DA7" w:rsidRDefault="00AD0DA7" w:rsidP="00AD0DA7">
      <w:r>
        <w:t xml:space="preserve">Sorban az alábbi oldalakon a fájl </w:t>
      </w:r>
      <w:r w:rsidR="00106E06">
        <w:t>letöltést</w:t>
      </w:r>
      <w:r>
        <w:t xml:space="preserve"> leszámítva az alábbi végpontok hívódnak meg</w:t>
      </w:r>
      <w:r w:rsidR="00106E06">
        <w:t xml:space="preserve"> abban az esetben, ha a felhasználó csak </w:t>
      </w:r>
      <w:r w:rsidR="00530BCC">
        <w:t>alapműveleteket</w:t>
      </w:r>
      <w:r w:rsidR="00106E06">
        <w:t xml:space="preserve"> végez</w:t>
      </w:r>
      <w:r>
        <w:t>:</w:t>
      </w:r>
    </w:p>
    <w:p w14:paraId="1283AA79" w14:textId="4C2C7514" w:rsidR="00AD0DA7" w:rsidRDefault="00AD0DA7" w:rsidP="00AD0DA7">
      <w:pPr>
        <w:pStyle w:val="Listaszerbekezds"/>
        <w:numPr>
          <w:ilvl w:val="0"/>
          <w:numId w:val="43"/>
        </w:numPr>
      </w:pPr>
      <w:r>
        <w:t>Kereskedő oldala</w:t>
      </w:r>
    </w:p>
    <w:p w14:paraId="3899153A" w14:textId="43A6BD3D" w:rsidR="00AD0DA7" w:rsidRDefault="00FB79B6" w:rsidP="00AD0DA7">
      <w:pPr>
        <w:pStyle w:val="Listaszerbekezds"/>
        <w:numPr>
          <w:ilvl w:val="1"/>
          <w:numId w:val="43"/>
        </w:numPr>
      </w:pPr>
      <w:r>
        <w:t xml:space="preserve">GET </w:t>
      </w:r>
      <w:r w:rsidR="00AD0DA7">
        <w:t>„</w:t>
      </w:r>
      <w:r w:rsidR="00AD0DA7" w:rsidRPr="00AD0DA7">
        <w:rPr>
          <w:b/>
          <w:bCs/>
          <w:i/>
          <w:iCs/>
        </w:rPr>
        <w:t>api/auth/merchant/{id}/products</w:t>
      </w:r>
      <w:r w:rsidR="00AD0DA7">
        <w:t xml:space="preserve">” </w:t>
      </w:r>
      <w:r w:rsidR="00530BCC">
        <w:t>L</w:t>
      </w:r>
      <w:r w:rsidR="00AD0DA7">
        <w:t>ekérdezem a kereskedőhöz tartozó termékeket</w:t>
      </w:r>
    </w:p>
    <w:p w14:paraId="0768E017" w14:textId="555AFCAD" w:rsidR="00AD0DA7" w:rsidRDefault="00FB79B6" w:rsidP="00FB79B6">
      <w:pPr>
        <w:pStyle w:val="Listaszerbekezds"/>
        <w:numPr>
          <w:ilvl w:val="1"/>
          <w:numId w:val="43"/>
        </w:numPr>
      </w:pPr>
      <w:r>
        <w:lastRenderedPageBreak/>
        <w:t xml:space="preserve">GET </w:t>
      </w:r>
      <w:r w:rsidR="00AD0DA7">
        <w:t>„</w:t>
      </w:r>
      <w:r w:rsidR="00AD0DA7" w:rsidRPr="00AD0DA7">
        <w:rPr>
          <w:b/>
          <w:bCs/>
          <w:i/>
          <w:iCs/>
        </w:rPr>
        <w:t>api/customer/{id}/shoppingcart/products</w:t>
      </w:r>
      <w:r w:rsidR="00AD0DA7">
        <w:t xml:space="preserve">” </w:t>
      </w:r>
      <w:r w:rsidR="00530BCC">
        <w:t>L</w:t>
      </w:r>
      <w:r w:rsidR="00AD0DA7">
        <w:t>ekérdezem a vásárló kosarában lévő termékeket</w:t>
      </w:r>
    </w:p>
    <w:p w14:paraId="161B3F14" w14:textId="331BB62D" w:rsidR="00106E06" w:rsidRDefault="00106E06" w:rsidP="00106E06">
      <w:pPr>
        <w:pStyle w:val="Listaszerbekezds"/>
        <w:numPr>
          <w:ilvl w:val="1"/>
          <w:numId w:val="43"/>
        </w:numPr>
      </w:pPr>
      <w:r>
        <w:t>GET „</w:t>
      </w:r>
      <w:r w:rsidRPr="00FB79B6">
        <w:rPr>
          <w:b/>
          <w:bCs/>
          <w:i/>
          <w:iCs/>
        </w:rPr>
        <w:t>api/merchant/</w:t>
      </w:r>
      <w:r w:rsidR="00293D34">
        <w:rPr>
          <w:b/>
          <w:bCs/>
          <w:i/>
          <w:iCs/>
        </w:rPr>
        <w:t>{id}</w:t>
      </w:r>
      <w:r>
        <w:t xml:space="preserve">” </w:t>
      </w:r>
      <w:r w:rsidR="00530BCC">
        <w:t>Lekérem a kereskedő adatait</w:t>
      </w:r>
    </w:p>
    <w:p w14:paraId="5C502753" w14:textId="31D376F6" w:rsidR="00106E06" w:rsidRDefault="00106E06" w:rsidP="00106E06">
      <w:pPr>
        <w:pStyle w:val="Listaszerbekezds"/>
        <w:numPr>
          <w:ilvl w:val="1"/>
          <w:numId w:val="43"/>
        </w:numPr>
      </w:pPr>
      <w:r>
        <w:t>POST „</w:t>
      </w:r>
      <w:r w:rsidRPr="00106E06">
        <w:rPr>
          <w:b/>
          <w:bCs/>
          <w:i/>
          <w:iCs/>
        </w:rPr>
        <w:t>api/customer/{id}/shoppingcart/product</w:t>
      </w:r>
      <w:r>
        <w:t xml:space="preserve">” </w:t>
      </w:r>
      <w:r w:rsidR="00530BCC">
        <w:t>Hozzáadom a terméket a vásárló kosarához.</w:t>
      </w:r>
    </w:p>
    <w:p w14:paraId="40A02FA2" w14:textId="7429822D" w:rsidR="00106E06" w:rsidRDefault="00530BCC" w:rsidP="00106E06">
      <w:pPr>
        <w:pStyle w:val="Listaszerbekezds"/>
        <w:numPr>
          <w:ilvl w:val="1"/>
          <w:numId w:val="43"/>
        </w:numPr>
      </w:pPr>
      <w:r>
        <w:t>DELETE</w:t>
      </w:r>
      <w:r w:rsidR="00106E06">
        <w:t xml:space="preserve"> „</w:t>
      </w:r>
      <w:r w:rsidRPr="00530BCC">
        <w:rPr>
          <w:b/>
          <w:bCs/>
          <w:i/>
          <w:iCs/>
        </w:rPr>
        <w:t>api/customer/{id}/shoppingcart/product/{productid}</w:t>
      </w:r>
      <w:r w:rsidR="00106E06">
        <w:t xml:space="preserve">” </w:t>
      </w:r>
      <w:r>
        <w:t>Törlöm vele a terméket a vásárló kosarából.</w:t>
      </w:r>
    </w:p>
    <w:p w14:paraId="69314D7B" w14:textId="11474A2C" w:rsidR="00FB79B6" w:rsidRDefault="00FB79B6" w:rsidP="00FB79B6">
      <w:pPr>
        <w:pStyle w:val="Listaszerbekezds"/>
        <w:numPr>
          <w:ilvl w:val="0"/>
          <w:numId w:val="43"/>
        </w:numPr>
      </w:pPr>
      <w:r>
        <w:t>Rendelés összegzése oldal</w:t>
      </w:r>
    </w:p>
    <w:p w14:paraId="0D5E8BFE" w14:textId="3E43ECE0" w:rsidR="00FB79B6" w:rsidRDefault="00FB79B6" w:rsidP="00FB79B6">
      <w:pPr>
        <w:pStyle w:val="Listaszerbekezds"/>
        <w:numPr>
          <w:ilvl w:val="1"/>
          <w:numId w:val="43"/>
        </w:numPr>
      </w:pPr>
      <w:r>
        <w:t>GET „</w:t>
      </w:r>
      <w:r w:rsidRPr="00AD0DA7">
        <w:rPr>
          <w:b/>
          <w:bCs/>
          <w:i/>
          <w:iCs/>
        </w:rPr>
        <w:t>api/customer/{id}/shoppingcart/products</w:t>
      </w:r>
      <w:r>
        <w:t xml:space="preserve">” </w:t>
      </w:r>
      <w:r w:rsidR="00530BCC">
        <w:t>L</w:t>
      </w:r>
      <w:r>
        <w:t>ekérdezem a vásárló kosarában lévő termékeket</w:t>
      </w:r>
    </w:p>
    <w:p w14:paraId="50CE1552" w14:textId="112F866A" w:rsidR="00FB79B6" w:rsidRPr="00C85F15" w:rsidRDefault="00FB79B6" w:rsidP="00FB79B6">
      <w:pPr>
        <w:pStyle w:val="Listaszerbekezds"/>
        <w:numPr>
          <w:ilvl w:val="1"/>
          <w:numId w:val="43"/>
        </w:numPr>
        <w:rPr>
          <w:b/>
          <w:bCs/>
          <w:i/>
          <w:iCs/>
        </w:rPr>
      </w:pPr>
      <w:r>
        <w:t>POST</w:t>
      </w:r>
      <w:r w:rsidR="00C85F15">
        <w:t xml:space="preserve"> </w:t>
      </w:r>
      <w:r>
        <w:t>„</w:t>
      </w:r>
      <w:r w:rsidRPr="00FB79B6">
        <w:rPr>
          <w:b/>
          <w:bCs/>
          <w:i/>
          <w:iCs/>
        </w:rPr>
        <w:t>api/order/customer/{cid}/merchant/{mid}</w:t>
      </w:r>
      <w:r>
        <w:t xml:space="preserve">” </w:t>
      </w:r>
      <w:r w:rsidR="00530BCC">
        <w:t>L</w:t>
      </w:r>
      <w:r>
        <w:t>étrehoz</w:t>
      </w:r>
      <w:r w:rsidR="00530BCC">
        <w:t>om</w:t>
      </w:r>
      <w:r>
        <w:t xml:space="preserve"> a rendelést a felhasználóhoz</w:t>
      </w:r>
    </w:p>
    <w:p w14:paraId="4C303998" w14:textId="7CA6A523" w:rsidR="00C85F15" w:rsidRDefault="00C85F15" w:rsidP="00C85F15">
      <w:pPr>
        <w:pStyle w:val="Listaszerbekezds"/>
        <w:numPr>
          <w:ilvl w:val="0"/>
          <w:numId w:val="43"/>
        </w:numPr>
      </w:pPr>
      <w:r>
        <w:t>Stripe integráció</w:t>
      </w:r>
    </w:p>
    <w:p w14:paraId="3B9D6E35" w14:textId="776424DD" w:rsidR="00C85F15" w:rsidRPr="00C85F15" w:rsidRDefault="00C85F15" w:rsidP="00C85F15">
      <w:pPr>
        <w:pStyle w:val="Listaszerbekezds"/>
        <w:numPr>
          <w:ilvl w:val="1"/>
          <w:numId w:val="43"/>
        </w:numPr>
      </w:pPr>
      <w:r>
        <w:t>Itt a payment service-ben bemutatott hívások történnek meg</w:t>
      </w:r>
    </w:p>
    <w:p w14:paraId="2DF4B142" w14:textId="77777777" w:rsidR="00FB79B6" w:rsidRDefault="00FB79B6" w:rsidP="00FB79B6">
      <w:pPr>
        <w:pStyle w:val="Listaszerbekezds"/>
        <w:numPr>
          <w:ilvl w:val="0"/>
          <w:numId w:val="43"/>
        </w:numPr>
      </w:pPr>
      <w:r>
        <w:t>Rendelés összegzése oldal</w:t>
      </w:r>
    </w:p>
    <w:p w14:paraId="02130007" w14:textId="432FD25B" w:rsidR="00FB79B6" w:rsidRPr="00C85F15" w:rsidRDefault="00C85F15" w:rsidP="00FB79B6">
      <w:pPr>
        <w:pStyle w:val="Listaszerbekezds"/>
        <w:numPr>
          <w:ilvl w:val="1"/>
          <w:numId w:val="43"/>
        </w:numPr>
        <w:rPr>
          <w:b/>
          <w:bCs/>
          <w:i/>
          <w:iCs/>
        </w:rPr>
      </w:pPr>
      <w:r>
        <w:t>GET „</w:t>
      </w:r>
      <w:r w:rsidRPr="00C85F15">
        <w:rPr>
          <w:b/>
          <w:bCs/>
          <w:i/>
          <w:iCs/>
        </w:rPr>
        <w:t>api/customer/{id}/shoppingcart/orderId</w:t>
      </w:r>
      <w:r>
        <w:t xml:space="preserve">” </w:t>
      </w:r>
      <w:r w:rsidR="00530BCC">
        <w:t>S</w:t>
      </w:r>
      <w:r>
        <w:t>egítségével lekérdezem a rendeléshez tartozó azonosítót</w:t>
      </w:r>
    </w:p>
    <w:p w14:paraId="1CDF395B" w14:textId="1BF21814" w:rsidR="00C85F15" w:rsidRPr="00C85F15" w:rsidRDefault="00C85F15" w:rsidP="00C85F15">
      <w:pPr>
        <w:pStyle w:val="Listaszerbekezds"/>
        <w:numPr>
          <w:ilvl w:val="1"/>
          <w:numId w:val="43"/>
        </w:numPr>
        <w:rPr>
          <w:b/>
          <w:bCs/>
          <w:i/>
          <w:iCs/>
        </w:rPr>
      </w:pPr>
      <w:r>
        <w:t>GET „</w:t>
      </w:r>
      <w:r w:rsidRPr="00C85F15">
        <w:rPr>
          <w:b/>
          <w:bCs/>
          <w:i/>
          <w:iCs/>
        </w:rPr>
        <w:t>api/customer/{id}/previousorders</w:t>
      </w:r>
      <w:r>
        <w:t xml:space="preserve">” </w:t>
      </w:r>
      <w:r w:rsidR="00530BCC">
        <w:t>L</w:t>
      </w:r>
      <w:r>
        <w:t>ekérdezem az előző rendelések számát</w:t>
      </w:r>
    </w:p>
    <w:p w14:paraId="639008DD" w14:textId="61209FCC" w:rsidR="00C85F15" w:rsidRPr="00C85F15" w:rsidRDefault="00C85F15" w:rsidP="00C85F15">
      <w:pPr>
        <w:pStyle w:val="Listaszerbekezds"/>
        <w:numPr>
          <w:ilvl w:val="1"/>
          <w:numId w:val="43"/>
        </w:numPr>
        <w:rPr>
          <w:b/>
          <w:bCs/>
          <w:i/>
          <w:iCs/>
        </w:rPr>
      </w:pPr>
      <w:r>
        <w:t>GET „</w:t>
      </w:r>
      <w:r w:rsidRPr="00C85F15">
        <w:rPr>
          <w:b/>
          <w:bCs/>
          <w:i/>
          <w:iCs/>
        </w:rPr>
        <w:t>api/order/{id}</w:t>
      </w:r>
      <w:r>
        <w:t xml:space="preserve">” </w:t>
      </w:r>
      <w:r w:rsidR="00530BCC">
        <w:t>L</w:t>
      </w:r>
      <w:r>
        <w:t>ekérdezem a rendelés adatait</w:t>
      </w:r>
      <w:r w:rsidR="00530BCC">
        <w:t xml:space="preserve"> és megjelenítem a felhasználó felületen</w:t>
      </w:r>
    </w:p>
    <w:p w14:paraId="27B0E572" w14:textId="1827A87D" w:rsidR="00C85F15" w:rsidRPr="00C85F15" w:rsidRDefault="00C85F15" w:rsidP="00C85F15">
      <w:pPr>
        <w:pStyle w:val="Listaszerbekezds"/>
        <w:numPr>
          <w:ilvl w:val="1"/>
          <w:numId w:val="43"/>
        </w:numPr>
        <w:rPr>
          <w:b/>
          <w:bCs/>
          <w:i/>
          <w:iCs/>
        </w:rPr>
      </w:pPr>
      <w:r>
        <w:t>GET „</w:t>
      </w:r>
      <w:r w:rsidRPr="00C85F15">
        <w:rPr>
          <w:b/>
          <w:bCs/>
          <w:i/>
          <w:iCs/>
        </w:rPr>
        <w:t>api/order/{id}</w:t>
      </w:r>
      <w:r>
        <w:rPr>
          <w:b/>
          <w:bCs/>
          <w:i/>
          <w:iCs/>
        </w:rPr>
        <w:t>/delivery”</w:t>
      </w:r>
      <w:r>
        <w:t xml:space="preserve"> </w:t>
      </w:r>
      <w:r w:rsidR="00530BCC">
        <w:t>L</w:t>
      </w:r>
      <w:r>
        <w:t>ekérdezem a kiszállítás adatait</w:t>
      </w:r>
      <w:r w:rsidR="00530BCC">
        <w:t xml:space="preserve"> és megjelenítem a felhasználó felületen</w:t>
      </w:r>
    </w:p>
    <w:p w14:paraId="1CB85DE7" w14:textId="24E796C7" w:rsidR="00C407C2" w:rsidRDefault="00324656" w:rsidP="007C67EB">
      <w:pPr>
        <w:pStyle w:val="Cmsor3"/>
        <w:numPr>
          <w:ilvl w:val="2"/>
          <w:numId w:val="4"/>
        </w:numPr>
        <w:rPr>
          <w:sz w:val="32"/>
          <w:szCs w:val="32"/>
        </w:rPr>
      </w:pPr>
      <w:bookmarkStart w:id="109" w:name="_Toc151928492"/>
      <w:r>
        <w:t>Regisztráció, bejelentkezés</w:t>
      </w:r>
      <w:bookmarkEnd w:id="109"/>
    </w:p>
    <w:p w14:paraId="67F72688" w14:textId="77777777" w:rsidR="00C407C2" w:rsidRDefault="00324656">
      <w:pPr>
        <w:ind w:firstLine="0"/>
      </w:pPr>
      <w:r>
        <w:tab/>
        <w:t>Az alkalmazásban megvalósuló bejelentkezés és regisztrálás lehetőségének megvalósítása a backend oldalon történik az order tracker szolgáltatásban. Ez a funkció manapság már minden modern alkalmazás elengedhetetlen része.</w:t>
      </w:r>
    </w:p>
    <w:p w14:paraId="0F8E116A" w14:textId="52E03445" w:rsidR="00C407C2" w:rsidRDefault="00324656">
      <w:pPr>
        <w:ind w:firstLine="0"/>
      </w:pPr>
      <w:r>
        <w:t xml:space="preserve">Viszont elsőnek a sikeres kérések küldésének érdekében át kellett állítanom az alkalmazásban a Cross-origin resource sharing-ot (CORS) amely </w:t>
      </w:r>
      <w:r w:rsidR="00BB36D8">
        <w:t>lényege,</w:t>
      </w:r>
      <w:r>
        <w:t xml:space="preserve"> hogy az alkalmazást megvédje a </w:t>
      </w:r>
      <w:r>
        <w:lastRenderedPageBreak/>
        <w:t xml:space="preserve">Cross Site Request Forgery-től  (CSRF) amely egy népszerű kibertámadási </w:t>
      </w:r>
      <w:r w:rsidR="00BB36D8">
        <w:t>módszer,</w:t>
      </w:r>
      <w:r>
        <w:t xml:space="preserve"> amely segítségével a támadó </w:t>
      </w:r>
      <w:r w:rsidR="00BB36D8">
        <w:t>eléri,</w:t>
      </w:r>
      <w:r>
        <w:t xml:space="preserve"> hogy a felhasználó nem szándékos műveleteket hajtson létre a már bejelentkezett fiókjában. A CORS </w:t>
      </w:r>
      <w:r w:rsidR="00BB36D8">
        <w:t>meghatározza,</w:t>
      </w:r>
      <w:r>
        <w:t xml:space="preserve"> hogy milyen eredetű csomagokat fogadjon az alkalmazás a saját internetes tartományán (domain) kívül. Az alábbi kód segítségével felüldefiniáltam a corsfiltert amely a CORS kérések szűréséért felel.</w:t>
      </w:r>
    </w:p>
    <w:p w14:paraId="583ED976"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555555"/>
          <w:sz w:val="20"/>
          <w:szCs w:val="20"/>
        </w:rPr>
        <w:t>@Bean</w:t>
      </w:r>
    </w:p>
    <w:p w14:paraId="7E29686B"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8800"/>
          <w:sz w:val="20"/>
          <w:szCs w:val="20"/>
        </w:rPr>
        <w:t>public</w:t>
      </w:r>
      <w:r>
        <w:rPr>
          <w:rFonts w:ascii="Consolas" w:eastAsia="Consolas" w:hAnsi="Consolas" w:cs="Consolas"/>
          <w:color w:val="000000"/>
          <w:sz w:val="20"/>
          <w:szCs w:val="20"/>
        </w:rPr>
        <w:t xml:space="preserve"> CorsFilter </w:t>
      </w:r>
      <w:r>
        <w:rPr>
          <w:rFonts w:ascii="Consolas" w:eastAsia="Consolas" w:hAnsi="Consolas" w:cs="Consolas"/>
          <w:color w:val="0066BB"/>
          <w:sz w:val="20"/>
          <w:szCs w:val="20"/>
        </w:rPr>
        <w:t>corsFilter</w:t>
      </w:r>
      <w:r>
        <w:rPr>
          <w:rFonts w:ascii="Consolas" w:eastAsia="Consolas" w:hAnsi="Consolas" w:cs="Consolas"/>
          <w:color w:val="000000"/>
          <w:sz w:val="20"/>
          <w:szCs w:val="20"/>
        </w:rPr>
        <w:t>() {</w:t>
      </w:r>
    </w:p>
    <w:p w14:paraId="1597C7EF"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UrlBasedCorsConfigurationSource source = </w:t>
      </w:r>
      <w:r>
        <w:rPr>
          <w:rFonts w:ascii="Consolas" w:eastAsia="Consolas" w:hAnsi="Consolas" w:cs="Consolas"/>
          <w:color w:val="008800"/>
          <w:sz w:val="20"/>
          <w:szCs w:val="20"/>
        </w:rPr>
        <w:t>new</w:t>
      </w:r>
      <w:r>
        <w:rPr>
          <w:rFonts w:ascii="Consolas" w:eastAsia="Consolas" w:hAnsi="Consolas" w:cs="Consolas"/>
          <w:color w:val="000000"/>
          <w:sz w:val="20"/>
          <w:szCs w:val="20"/>
        </w:rPr>
        <w:t xml:space="preserve"> UrlBasedCorsConfigurationSource();</w:t>
      </w:r>
    </w:p>
    <w:p w14:paraId="7ADDE76C"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CorsConfiguration config = </w:t>
      </w:r>
      <w:r>
        <w:rPr>
          <w:rFonts w:ascii="Consolas" w:eastAsia="Consolas" w:hAnsi="Consolas" w:cs="Consolas"/>
          <w:color w:val="008800"/>
          <w:sz w:val="20"/>
          <w:szCs w:val="20"/>
        </w:rPr>
        <w:t>new</w:t>
      </w:r>
      <w:r>
        <w:rPr>
          <w:rFonts w:ascii="Consolas" w:eastAsia="Consolas" w:hAnsi="Consolas" w:cs="Consolas"/>
          <w:color w:val="000000"/>
          <w:sz w:val="20"/>
          <w:szCs w:val="20"/>
        </w:rPr>
        <w:t xml:space="preserve"> CorsConfiguration();</w:t>
      </w:r>
    </w:p>
    <w:p w14:paraId="2E042501"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config.</w:t>
      </w:r>
      <w:r>
        <w:rPr>
          <w:rFonts w:ascii="Consolas" w:eastAsia="Consolas" w:hAnsi="Consolas" w:cs="Consolas"/>
          <w:color w:val="0000CC"/>
          <w:sz w:val="20"/>
          <w:szCs w:val="20"/>
        </w:rPr>
        <w:t>setAllowCredentials</w:t>
      </w:r>
      <w:r>
        <w:rPr>
          <w:rFonts w:ascii="Consolas" w:eastAsia="Consolas" w:hAnsi="Consolas" w:cs="Consolas"/>
          <w:color w:val="000000"/>
          <w:sz w:val="20"/>
          <w:szCs w:val="20"/>
        </w:rPr>
        <w:t>(</w:t>
      </w:r>
      <w:r>
        <w:rPr>
          <w:rFonts w:ascii="Consolas" w:eastAsia="Consolas" w:hAnsi="Consolas" w:cs="Consolas"/>
          <w:color w:val="008800"/>
          <w:sz w:val="20"/>
          <w:szCs w:val="20"/>
        </w:rPr>
        <w:t>true</w:t>
      </w:r>
      <w:r>
        <w:rPr>
          <w:rFonts w:ascii="Consolas" w:eastAsia="Consolas" w:hAnsi="Consolas" w:cs="Consolas"/>
          <w:color w:val="000000"/>
          <w:sz w:val="20"/>
          <w:szCs w:val="20"/>
        </w:rPr>
        <w:t>);</w:t>
      </w:r>
    </w:p>
    <w:p w14:paraId="700C5A1F"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config.</w:t>
      </w:r>
      <w:r>
        <w:rPr>
          <w:rFonts w:ascii="Consolas" w:eastAsia="Consolas" w:hAnsi="Consolas" w:cs="Consolas"/>
          <w:color w:val="0000CC"/>
          <w:sz w:val="20"/>
          <w:szCs w:val="20"/>
        </w:rPr>
        <w:t>addAllowedOriginPattern</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w:t>
      </w:r>
      <w:r>
        <w:rPr>
          <w:rFonts w:ascii="Consolas" w:eastAsia="Consolas" w:hAnsi="Consolas" w:cs="Consolas"/>
          <w:color w:val="000000"/>
          <w:sz w:val="20"/>
          <w:szCs w:val="20"/>
        </w:rPr>
        <w:t>);</w:t>
      </w:r>
    </w:p>
    <w:p w14:paraId="24EA5166"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config.</w:t>
      </w:r>
      <w:r>
        <w:rPr>
          <w:rFonts w:ascii="Consolas" w:eastAsia="Consolas" w:hAnsi="Consolas" w:cs="Consolas"/>
          <w:color w:val="0000CC"/>
          <w:sz w:val="20"/>
          <w:szCs w:val="20"/>
        </w:rPr>
        <w:t>addAllowedHeader</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w:t>
      </w:r>
      <w:r>
        <w:rPr>
          <w:rFonts w:ascii="Consolas" w:eastAsia="Consolas" w:hAnsi="Consolas" w:cs="Consolas"/>
          <w:color w:val="000000"/>
          <w:sz w:val="20"/>
          <w:szCs w:val="20"/>
        </w:rPr>
        <w:t>);</w:t>
      </w:r>
    </w:p>
    <w:p w14:paraId="4C416C87"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config.</w:t>
      </w:r>
      <w:r>
        <w:rPr>
          <w:rFonts w:ascii="Consolas" w:eastAsia="Consolas" w:hAnsi="Consolas" w:cs="Consolas"/>
          <w:color w:val="0000CC"/>
          <w:sz w:val="20"/>
          <w:szCs w:val="20"/>
        </w:rPr>
        <w:t>addAllowedMethod</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w:t>
      </w:r>
      <w:r>
        <w:rPr>
          <w:rFonts w:ascii="Consolas" w:eastAsia="Consolas" w:hAnsi="Consolas" w:cs="Consolas"/>
          <w:color w:val="000000"/>
          <w:sz w:val="20"/>
          <w:szCs w:val="20"/>
        </w:rPr>
        <w:t>);</w:t>
      </w:r>
    </w:p>
    <w:p w14:paraId="04ED52E9"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source.</w:t>
      </w:r>
      <w:r>
        <w:rPr>
          <w:rFonts w:ascii="Consolas" w:eastAsia="Consolas" w:hAnsi="Consolas" w:cs="Consolas"/>
          <w:color w:val="0000CC"/>
          <w:sz w:val="20"/>
          <w:szCs w:val="20"/>
        </w:rPr>
        <w:t>registerCorsConfiguration</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w:t>
      </w:r>
      <w:r>
        <w:rPr>
          <w:rFonts w:ascii="Consolas" w:eastAsia="Consolas" w:hAnsi="Consolas" w:cs="Consolas"/>
          <w:color w:val="000000"/>
          <w:sz w:val="20"/>
          <w:szCs w:val="20"/>
        </w:rPr>
        <w:t>, config);</w:t>
      </w:r>
    </w:p>
    <w:p w14:paraId="1F925C49"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config.</w:t>
      </w:r>
      <w:r>
        <w:rPr>
          <w:rFonts w:ascii="Consolas" w:eastAsia="Consolas" w:hAnsi="Consolas" w:cs="Consolas"/>
          <w:color w:val="0000CC"/>
          <w:sz w:val="20"/>
          <w:szCs w:val="20"/>
        </w:rPr>
        <w:t>addExposedHeader</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"Access-Control-Allow-Origin"</w:t>
      </w:r>
      <w:r>
        <w:rPr>
          <w:rFonts w:ascii="Consolas" w:eastAsia="Consolas" w:hAnsi="Consolas" w:cs="Consolas"/>
          <w:color w:val="000000"/>
          <w:sz w:val="20"/>
          <w:szCs w:val="20"/>
        </w:rPr>
        <w:t>);</w:t>
      </w:r>
    </w:p>
    <w:p w14:paraId="4CEB135E" w14:textId="77777777" w:rsidR="00C407C2" w:rsidRDefault="00C407C2"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p>
    <w:p w14:paraId="7152D57C"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8800"/>
          <w:sz w:val="20"/>
          <w:szCs w:val="20"/>
        </w:rPr>
        <w:t>return</w:t>
      </w:r>
      <w:r>
        <w:rPr>
          <w:rFonts w:ascii="Consolas" w:eastAsia="Consolas" w:hAnsi="Consolas" w:cs="Consolas"/>
          <w:color w:val="000000"/>
          <w:sz w:val="20"/>
          <w:szCs w:val="20"/>
        </w:rPr>
        <w:t xml:space="preserve"> </w:t>
      </w:r>
      <w:r>
        <w:rPr>
          <w:rFonts w:ascii="Consolas" w:eastAsia="Consolas" w:hAnsi="Consolas" w:cs="Consolas"/>
          <w:color w:val="008800"/>
          <w:sz w:val="20"/>
          <w:szCs w:val="20"/>
        </w:rPr>
        <w:t>new</w:t>
      </w:r>
      <w:r>
        <w:rPr>
          <w:rFonts w:ascii="Consolas" w:eastAsia="Consolas" w:hAnsi="Consolas" w:cs="Consolas"/>
          <w:color w:val="000000"/>
          <w:sz w:val="20"/>
          <w:szCs w:val="20"/>
        </w:rPr>
        <w:t xml:space="preserve"> </w:t>
      </w:r>
      <w:r>
        <w:rPr>
          <w:rFonts w:ascii="Consolas" w:eastAsia="Consolas" w:hAnsi="Consolas" w:cs="Consolas"/>
          <w:color w:val="0066BB"/>
          <w:sz w:val="20"/>
          <w:szCs w:val="20"/>
        </w:rPr>
        <w:t>CorsFilter</w:t>
      </w:r>
      <w:r>
        <w:rPr>
          <w:rFonts w:ascii="Consolas" w:eastAsia="Consolas" w:hAnsi="Consolas" w:cs="Consolas"/>
          <w:color w:val="000000"/>
          <w:sz w:val="20"/>
          <w:szCs w:val="20"/>
        </w:rPr>
        <w:t>(source);</w:t>
      </w:r>
    </w:p>
    <w:p w14:paraId="11D4FC2C"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32DADCDB" w14:textId="77777777" w:rsidR="00C407C2" w:rsidRDefault="00324656">
      <w:pPr>
        <w:ind w:firstLine="0"/>
      </w:pPr>
      <w:r>
        <w:t>A fenti kódban látható, hogy bármilyen eredetű minta megengedett bármilyen headerrel és bármilyen http módszert alkalmazva.</w:t>
      </w:r>
    </w:p>
    <w:p w14:paraId="1157923B" w14:textId="77777777" w:rsidR="00C407C2" w:rsidRDefault="00324656">
      <w:pPr>
        <w:ind w:firstLine="0"/>
      </w:pPr>
      <w:r>
        <w:t xml:space="preserve">Ahogyan említettem már, az autentikáció a megoldásához JWT alapú autentikációt választottam, amely egy iparbeli standard RFC 7591 megoldás[14]. Ennek a megoldásnak a lényege az, hogy bejelentkezéskor keletkezik kettő token, egy hozzáférési (access) és egy frissítési (refresh) token amelyek szükségesek lesznek a sikeres kérés küldéséhez. </w:t>
      </w:r>
    </w:p>
    <w:p w14:paraId="67919EA6" w14:textId="77777777" w:rsidR="00C407C2" w:rsidRDefault="00324656">
      <w:pPr>
        <w:ind w:firstLine="0"/>
      </w:pPr>
      <w:r>
        <w:t>A JWT tokenek 3 részből állnak:</w:t>
      </w:r>
    </w:p>
    <w:p w14:paraId="58802F81" w14:textId="09601659" w:rsidR="00C407C2" w:rsidRDefault="00324656">
      <w:pPr>
        <w:numPr>
          <w:ilvl w:val="0"/>
          <w:numId w:val="5"/>
        </w:numPr>
        <w:spacing w:after="0"/>
      </w:pPr>
      <w:r>
        <w:t xml:space="preserve">Fejrész: Megadja a token típusát és a titkosításhoz használt </w:t>
      </w:r>
      <w:r w:rsidR="00BB36D8">
        <w:t>algoritmust,</w:t>
      </w:r>
      <w:r>
        <w:t xml:space="preserve"> amely nálam Hmac Sha256</w:t>
      </w:r>
    </w:p>
    <w:p w14:paraId="48AB429A" w14:textId="199B83F6" w:rsidR="00C407C2" w:rsidRDefault="00324656">
      <w:pPr>
        <w:numPr>
          <w:ilvl w:val="0"/>
          <w:numId w:val="5"/>
        </w:numPr>
        <w:spacing w:after="0"/>
      </w:pPr>
      <w:r>
        <w:t xml:space="preserve">Törzs </w:t>
      </w:r>
      <w:r w:rsidR="00BB36D8">
        <w:t>rész,</w:t>
      </w:r>
      <w:r>
        <w:t xml:space="preserve"> azaz adatcsomagot tartalmazó rész: Ez állításokat, úgy nevezett “claim”-eket tartalmaz általában a </w:t>
      </w:r>
      <w:r w:rsidR="005C6932">
        <w:t>felhasználóról,</w:t>
      </w:r>
      <w:r>
        <w:t xml:space="preserve"> akihez a token tartozik. Nálam ezekre példa a hozzárendelt felhasználó neve, lejárati dátuma és a kiállítás dátuma. Ez a része BASE64URL kódolással van ellátva.</w:t>
      </w:r>
    </w:p>
    <w:p w14:paraId="6D26E682" w14:textId="77777777" w:rsidR="00C407C2" w:rsidRDefault="00324656">
      <w:pPr>
        <w:numPr>
          <w:ilvl w:val="0"/>
          <w:numId w:val="5"/>
        </w:numPr>
      </w:pPr>
      <w:r>
        <w:t>Aláírás: A token utolsó része, az előző részeket írja alá a titkosított kulccsal, amelyet az alkalmazás ismer csak. A felépítése az alábbi:</w:t>
      </w:r>
    </w:p>
    <w:p w14:paraId="0865FDE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HMACSHA256(  base64UrlEncode(header) + "." +  base64UrlEncode(payload), secret)</w:t>
      </w:r>
    </w:p>
    <w:p w14:paraId="4BC9E6A0" w14:textId="77777777" w:rsidR="00C407C2" w:rsidRDefault="00324656">
      <w:pPr>
        <w:ind w:firstLine="0"/>
      </w:pPr>
      <w:r>
        <w:tab/>
        <w:t xml:space="preserve">Első lépésnek létrehoztam a JWT tokenek létrehozásához szükséges függvényeket a </w:t>
      </w:r>
      <w:r>
        <w:rPr>
          <w:i/>
        </w:rPr>
        <w:t xml:space="preserve">JwtService </w:t>
      </w:r>
      <w:r>
        <w:t>nevű java osztályban. Itt találhatóak a JWT tokenek létrehozására, Claimek kinyerésére és a lejárat ellenőrzésére készült függvények.</w:t>
      </w:r>
    </w:p>
    <w:p w14:paraId="1BA156F4" w14:textId="3C11340B" w:rsidR="00C407C2" w:rsidRDefault="00324656">
      <w:pPr>
        <w:ind w:firstLine="0"/>
      </w:pPr>
      <w:r>
        <w:lastRenderedPageBreak/>
        <w:t xml:space="preserve">A JWT függvények könnyebb kezelésére </w:t>
      </w:r>
      <w:r w:rsidR="00BB36D8">
        <w:t>az</w:t>
      </w:r>
      <w:r>
        <w:rPr>
          <w:i/>
        </w:rPr>
        <w:t xml:space="preserve"> io.jsonwebtoken </w:t>
      </w:r>
      <w:r w:rsidR="003768ED">
        <w:t>csoport alá tartozó csomagokból</w:t>
      </w:r>
      <w:r>
        <w:t xml:space="preserve"> importáltam függőségeket a </w:t>
      </w:r>
      <w:r>
        <w:rPr>
          <w:i/>
        </w:rPr>
        <w:t>maven</w:t>
      </w:r>
      <w:r>
        <w:t xml:space="preserve"> segítségével. Ezek nagyban megkönnyítették a tokenek kezelését.</w:t>
      </w:r>
    </w:p>
    <w:p w14:paraId="1791856A" w14:textId="77777777" w:rsidR="00C407C2" w:rsidRDefault="00324656">
      <w:pPr>
        <w:ind w:firstLine="0"/>
      </w:pPr>
      <w:bookmarkStart w:id="110" w:name="_heading=h.2et92p0" w:colFirst="0" w:colLast="0"/>
      <w:bookmarkEnd w:id="110"/>
      <w:r>
        <w:t xml:space="preserve">Miután létrehoztam a tokenek kezelésének alapjait, meg kellett valósítanom a regisztráció és bejelentkezéshez használt függvényeket. Ezek implementációjára az </w:t>
      </w:r>
      <w:r>
        <w:rPr>
          <w:i/>
        </w:rPr>
        <w:t>AuthenticationService</w:t>
      </w:r>
      <w:r>
        <w:t xml:space="preserve"> osztályban került sor.</w:t>
      </w:r>
    </w:p>
    <w:p w14:paraId="44B804E1" w14:textId="77777777" w:rsidR="00C407C2" w:rsidRDefault="00324656">
      <w:pPr>
        <w:ind w:firstLine="0"/>
      </w:pPr>
      <w:r>
        <w:t>A bejelentkezés megvalósítása az alábbi kóddal történik:</w:t>
      </w:r>
    </w:p>
    <w:p w14:paraId="62A00F9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b/>
          <w:color w:val="008800"/>
          <w:sz w:val="20"/>
          <w:szCs w:val="20"/>
        </w:rPr>
        <w:t>public</w:t>
      </w:r>
      <w:r>
        <w:rPr>
          <w:rFonts w:ascii="Consolas" w:eastAsia="Consolas" w:hAnsi="Consolas" w:cs="Consolas"/>
          <w:color w:val="000000"/>
          <w:sz w:val="20"/>
          <w:szCs w:val="20"/>
        </w:rPr>
        <w:t xml:space="preserve"> AuthenticationResponse </w:t>
      </w:r>
      <w:r>
        <w:rPr>
          <w:rFonts w:ascii="Consolas" w:eastAsia="Consolas" w:hAnsi="Consolas" w:cs="Consolas"/>
          <w:b/>
          <w:color w:val="0066BB"/>
          <w:sz w:val="20"/>
          <w:szCs w:val="20"/>
        </w:rPr>
        <w:t>login</w:t>
      </w:r>
      <w:r>
        <w:rPr>
          <w:rFonts w:ascii="Consolas" w:eastAsia="Consolas" w:hAnsi="Consolas" w:cs="Consolas"/>
          <w:color w:val="000000"/>
          <w:sz w:val="20"/>
          <w:szCs w:val="20"/>
        </w:rPr>
        <w:t>(AuthenticationRequest request) {</w:t>
      </w:r>
    </w:p>
    <w:p w14:paraId="3183FF1C"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authenticationManager.</w:t>
      </w:r>
      <w:r>
        <w:rPr>
          <w:rFonts w:ascii="Consolas" w:eastAsia="Consolas" w:hAnsi="Consolas" w:cs="Consolas"/>
          <w:color w:val="0000CC"/>
          <w:sz w:val="20"/>
          <w:szCs w:val="20"/>
        </w:rPr>
        <w:t>authenticate</w:t>
      </w:r>
      <w:r>
        <w:rPr>
          <w:rFonts w:ascii="Consolas" w:eastAsia="Consolas" w:hAnsi="Consolas" w:cs="Consolas"/>
          <w:color w:val="000000"/>
          <w:sz w:val="20"/>
          <w:szCs w:val="20"/>
        </w:rPr>
        <w:t>(</w:t>
      </w:r>
    </w:p>
    <w:p w14:paraId="2FDE9F6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b/>
          <w:color w:val="008800"/>
          <w:sz w:val="20"/>
          <w:szCs w:val="20"/>
        </w:rPr>
        <w:t>new</w:t>
      </w:r>
      <w:r>
        <w:rPr>
          <w:rFonts w:ascii="Consolas" w:eastAsia="Consolas" w:hAnsi="Consolas" w:cs="Consolas"/>
          <w:color w:val="000000"/>
          <w:sz w:val="20"/>
          <w:szCs w:val="20"/>
        </w:rPr>
        <w:t xml:space="preserve"> </w:t>
      </w:r>
      <w:r>
        <w:rPr>
          <w:rFonts w:ascii="Consolas" w:eastAsia="Consolas" w:hAnsi="Consolas" w:cs="Consolas"/>
          <w:b/>
          <w:color w:val="0066BB"/>
          <w:sz w:val="20"/>
          <w:szCs w:val="20"/>
        </w:rPr>
        <w:t>UsernamePasswordAuthenticationToken</w:t>
      </w:r>
      <w:r>
        <w:rPr>
          <w:rFonts w:ascii="Consolas" w:eastAsia="Consolas" w:hAnsi="Consolas" w:cs="Consolas"/>
          <w:color w:val="000000"/>
          <w:sz w:val="20"/>
          <w:szCs w:val="20"/>
        </w:rPr>
        <w:t>(</w:t>
      </w:r>
    </w:p>
    <w:p w14:paraId="0A96F2A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request.</w:t>
      </w:r>
      <w:r>
        <w:rPr>
          <w:rFonts w:ascii="Consolas" w:eastAsia="Consolas" w:hAnsi="Consolas" w:cs="Consolas"/>
          <w:color w:val="0000CC"/>
          <w:sz w:val="20"/>
          <w:szCs w:val="20"/>
        </w:rPr>
        <w:t>getEmail</w:t>
      </w:r>
      <w:r>
        <w:rPr>
          <w:rFonts w:ascii="Consolas" w:eastAsia="Consolas" w:hAnsi="Consolas" w:cs="Consolas"/>
          <w:color w:val="000000"/>
          <w:sz w:val="20"/>
          <w:szCs w:val="20"/>
        </w:rPr>
        <w:t>(),</w:t>
      </w:r>
    </w:p>
    <w:p w14:paraId="5BE823F8"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request.</w:t>
      </w:r>
      <w:r>
        <w:rPr>
          <w:rFonts w:ascii="Consolas" w:eastAsia="Consolas" w:hAnsi="Consolas" w:cs="Consolas"/>
          <w:color w:val="0000CC"/>
          <w:sz w:val="20"/>
          <w:szCs w:val="20"/>
        </w:rPr>
        <w:t>getPassword</w:t>
      </w:r>
      <w:r>
        <w:rPr>
          <w:rFonts w:ascii="Consolas" w:eastAsia="Consolas" w:hAnsi="Consolas" w:cs="Consolas"/>
          <w:color w:val="000000"/>
          <w:sz w:val="20"/>
          <w:szCs w:val="20"/>
        </w:rPr>
        <w:t>()</w:t>
      </w:r>
    </w:p>
    <w:p w14:paraId="73B8D47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14BC686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1AFDD25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User user = repository.</w:t>
      </w:r>
      <w:r>
        <w:rPr>
          <w:rFonts w:ascii="Consolas" w:eastAsia="Consolas" w:hAnsi="Consolas" w:cs="Consolas"/>
          <w:color w:val="0000CC"/>
          <w:sz w:val="20"/>
          <w:szCs w:val="20"/>
        </w:rPr>
        <w:t>findByEmail</w:t>
      </w:r>
      <w:r>
        <w:rPr>
          <w:rFonts w:ascii="Consolas" w:eastAsia="Consolas" w:hAnsi="Consolas" w:cs="Consolas"/>
          <w:color w:val="000000"/>
          <w:sz w:val="20"/>
          <w:szCs w:val="20"/>
        </w:rPr>
        <w:t>(request.</w:t>
      </w:r>
      <w:r>
        <w:rPr>
          <w:rFonts w:ascii="Consolas" w:eastAsia="Consolas" w:hAnsi="Consolas" w:cs="Consolas"/>
          <w:color w:val="0000CC"/>
          <w:sz w:val="20"/>
          <w:szCs w:val="20"/>
        </w:rPr>
        <w:t>getEmail</w:t>
      </w:r>
      <w:r>
        <w:rPr>
          <w:rFonts w:ascii="Consolas" w:eastAsia="Consolas" w:hAnsi="Consolas" w:cs="Consolas"/>
          <w:color w:val="000000"/>
          <w:sz w:val="20"/>
          <w:szCs w:val="20"/>
        </w:rPr>
        <w:t>())</w:t>
      </w:r>
    </w:p>
    <w:p w14:paraId="167A4F4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orElseThrow</w:t>
      </w:r>
      <w:r>
        <w:rPr>
          <w:rFonts w:ascii="Consolas" w:eastAsia="Consolas" w:hAnsi="Consolas" w:cs="Consolas"/>
          <w:color w:val="000000"/>
          <w:sz w:val="20"/>
          <w:szCs w:val="20"/>
        </w:rPr>
        <w:t>();</w:t>
      </w:r>
    </w:p>
    <w:p w14:paraId="6D405F8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String jwtToken = jwtService.</w:t>
      </w:r>
      <w:r>
        <w:rPr>
          <w:rFonts w:ascii="Consolas" w:eastAsia="Consolas" w:hAnsi="Consolas" w:cs="Consolas"/>
          <w:color w:val="0000CC"/>
          <w:sz w:val="20"/>
          <w:szCs w:val="20"/>
        </w:rPr>
        <w:t>createAccessToken</w:t>
      </w:r>
      <w:r>
        <w:rPr>
          <w:rFonts w:ascii="Consolas" w:eastAsia="Consolas" w:hAnsi="Consolas" w:cs="Consolas"/>
          <w:color w:val="000000"/>
          <w:sz w:val="20"/>
          <w:szCs w:val="20"/>
        </w:rPr>
        <w:t>(user);</w:t>
      </w:r>
    </w:p>
    <w:p w14:paraId="599DF79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String refreshToken = jwtService.</w:t>
      </w:r>
      <w:r>
        <w:rPr>
          <w:rFonts w:ascii="Consolas" w:eastAsia="Consolas" w:hAnsi="Consolas" w:cs="Consolas"/>
          <w:color w:val="0000CC"/>
          <w:sz w:val="20"/>
          <w:szCs w:val="20"/>
        </w:rPr>
        <w:t>createRefreshToken</w:t>
      </w:r>
      <w:r>
        <w:rPr>
          <w:rFonts w:ascii="Consolas" w:eastAsia="Consolas" w:hAnsi="Consolas" w:cs="Consolas"/>
          <w:color w:val="000000"/>
          <w:sz w:val="20"/>
          <w:szCs w:val="20"/>
        </w:rPr>
        <w:t>(user);</w:t>
      </w:r>
    </w:p>
    <w:p w14:paraId="1C2F45A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revokeAllTokensForUser(user);</w:t>
      </w:r>
    </w:p>
    <w:p w14:paraId="5C8EDDB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saveTokensForUser(user, jwtToken);</w:t>
      </w:r>
    </w:p>
    <w:p w14:paraId="6FDBD5F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b/>
          <w:color w:val="008800"/>
          <w:sz w:val="20"/>
          <w:szCs w:val="20"/>
        </w:rPr>
        <w:t>return</w:t>
      </w:r>
      <w:r>
        <w:rPr>
          <w:rFonts w:ascii="Consolas" w:eastAsia="Consolas" w:hAnsi="Consolas" w:cs="Consolas"/>
          <w:color w:val="000000"/>
          <w:sz w:val="20"/>
          <w:szCs w:val="20"/>
        </w:rPr>
        <w:t xml:space="preserve"> AuthenticationResponse.</w:t>
      </w:r>
      <w:r>
        <w:rPr>
          <w:rFonts w:ascii="Consolas" w:eastAsia="Consolas" w:hAnsi="Consolas" w:cs="Consolas"/>
          <w:color w:val="0000CC"/>
          <w:sz w:val="20"/>
          <w:szCs w:val="20"/>
        </w:rPr>
        <w:t>builder</w:t>
      </w:r>
      <w:r>
        <w:rPr>
          <w:rFonts w:ascii="Consolas" w:eastAsia="Consolas" w:hAnsi="Consolas" w:cs="Consolas"/>
          <w:color w:val="000000"/>
          <w:sz w:val="20"/>
          <w:szCs w:val="20"/>
        </w:rPr>
        <w:t>()</w:t>
      </w:r>
    </w:p>
    <w:p w14:paraId="5FAB8E6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accessToken</w:t>
      </w:r>
      <w:r>
        <w:rPr>
          <w:rFonts w:ascii="Consolas" w:eastAsia="Consolas" w:hAnsi="Consolas" w:cs="Consolas"/>
          <w:color w:val="000000"/>
          <w:sz w:val="20"/>
          <w:szCs w:val="20"/>
        </w:rPr>
        <w:t>(jwtToken)</w:t>
      </w:r>
    </w:p>
    <w:p w14:paraId="538348C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refreshToken</w:t>
      </w:r>
      <w:r>
        <w:rPr>
          <w:rFonts w:ascii="Consolas" w:eastAsia="Consolas" w:hAnsi="Consolas" w:cs="Consolas"/>
          <w:color w:val="000000"/>
          <w:sz w:val="20"/>
          <w:szCs w:val="20"/>
        </w:rPr>
        <w:t>(refreshToken)</w:t>
      </w:r>
    </w:p>
    <w:p w14:paraId="6E8B028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build</w:t>
      </w:r>
      <w:r>
        <w:rPr>
          <w:rFonts w:ascii="Consolas" w:eastAsia="Consolas" w:hAnsi="Consolas" w:cs="Consolas"/>
          <w:color w:val="000000"/>
          <w:sz w:val="20"/>
          <w:szCs w:val="20"/>
        </w:rPr>
        <w:t>();</w:t>
      </w:r>
    </w:p>
    <w:p w14:paraId="65EDF7B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75464575" w14:textId="77777777" w:rsidR="00C407C2" w:rsidRDefault="00324656">
      <w:pPr>
        <w:ind w:firstLine="0"/>
      </w:pPr>
      <w:r>
        <w:t xml:space="preserve">A fenti példakódban a felhasználói bejelentkezést valósítottam meg. Itt elsőnek a </w:t>
      </w:r>
      <w:r>
        <w:rPr>
          <w:i/>
        </w:rPr>
        <w:t>AppConfig</w:t>
      </w:r>
      <w:r>
        <w:t xml:space="preserve">-ban definiált </w:t>
      </w:r>
      <w:r>
        <w:rPr>
          <w:i/>
        </w:rPr>
        <w:t>AuthenticationManager</w:t>
      </w:r>
      <w:r>
        <w:t xml:space="preserve"> bean segítségével autentikálom a felhasználót, amely kivételt fog dobni amennyiben helytelen hitelesítési adatokkal hívom meg a függvényt. Utána az adatbázisban tárolt felhasználói adatok segítségével új hozzáférési és frissítési tokeneket generálok majd visszavonom a felhasználó számára kiadott régi tokeneket és elmentem az új tokent majd visszaadom az új tokeneket amelyet a kontroller az </w:t>
      </w:r>
      <w:r>
        <w:rPr>
          <w:i/>
        </w:rPr>
        <w:t xml:space="preserve">AuthenticationResponse </w:t>
      </w:r>
      <w:r>
        <w:t>domain osztály segítségével továbbít majd a frontend számára.</w:t>
      </w:r>
    </w:p>
    <w:p w14:paraId="23E38900" w14:textId="77777777" w:rsidR="00C407C2" w:rsidRDefault="00324656">
      <w:pPr>
        <w:ind w:firstLine="0"/>
      </w:pPr>
      <w:r>
        <w:t xml:space="preserve">A regisztráció és a bejelentkezés elkészítése után a következő feladat a kérések szűrése és az illetéktelen kérések visszautasításának feladata. Ez a </w:t>
      </w:r>
      <w:r>
        <w:rPr>
          <w:i/>
        </w:rPr>
        <w:t>SecurityFilterChain</w:t>
      </w:r>
      <w:r>
        <w:t xml:space="preserve"> felüldefiniálásával értem el.  Az alkalmazáshoz használt </w:t>
      </w:r>
      <w:r>
        <w:rPr>
          <w:i/>
        </w:rPr>
        <w:t xml:space="preserve">SecurityFilterChain </w:t>
      </w:r>
      <w:r>
        <w:t>az alábbi módon néz ki:</w:t>
      </w:r>
    </w:p>
    <w:p w14:paraId="6B0B8343"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555555"/>
          <w:sz w:val="20"/>
          <w:szCs w:val="20"/>
        </w:rPr>
        <w:t>@Bean</w:t>
      </w:r>
    </w:p>
    <w:p w14:paraId="33B79F5F"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8800"/>
          <w:sz w:val="20"/>
          <w:szCs w:val="20"/>
        </w:rPr>
        <w:t>public</w:t>
      </w:r>
      <w:r>
        <w:rPr>
          <w:rFonts w:ascii="Consolas" w:eastAsia="Consolas" w:hAnsi="Consolas" w:cs="Consolas"/>
          <w:color w:val="000000"/>
          <w:sz w:val="20"/>
          <w:szCs w:val="20"/>
        </w:rPr>
        <w:t xml:space="preserve"> SecurityFilterChain </w:t>
      </w:r>
      <w:r>
        <w:rPr>
          <w:rFonts w:ascii="Consolas" w:eastAsia="Consolas" w:hAnsi="Consolas" w:cs="Consolas"/>
          <w:color w:val="0066BB"/>
          <w:sz w:val="20"/>
          <w:szCs w:val="20"/>
        </w:rPr>
        <w:t>securityFilterChain</w:t>
      </w:r>
      <w:r>
        <w:rPr>
          <w:rFonts w:ascii="Consolas" w:eastAsia="Consolas" w:hAnsi="Consolas" w:cs="Consolas"/>
          <w:color w:val="000000"/>
          <w:sz w:val="20"/>
          <w:szCs w:val="20"/>
        </w:rPr>
        <w:t xml:space="preserve">(HttpSecurity http) </w:t>
      </w:r>
      <w:r>
        <w:rPr>
          <w:rFonts w:ascii="Consolas" w:eastAsia="Consolas" w:hAnsi="Consolas" w:cs="Consolas"/>
          <w:color w:val="008800"/>
          <w:sz w:val="20"/>
          <w:szCs w:val="20"/>
        </w:rPr>
        <w:t>throws</w:t>
      </w:r>
      <w:r>
        <w:rPr>
          <w:rFonts w:ascii="Consolas" w:eastAsia="Consolas" w:hAnsi="Consolas" w:cs="Consolas"/>
          <w:color w:val="000000"/>
          <w:sz w:val="20"/>
          <w:szCs w:val="20"/>
        </w:rPr>
        <w:t xml:space="preserve"> Exception {</w:t>
      </w:r>
    </w:p>
    <w:p w14:paraId="2669C712"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http</w:t>
      </w:r>
    </w:p>
    <w:p w14:paraId="4306C2EC"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addFilterBefore</w:t>
      </w:r>
      <w:r>
        <w:rPr>
          <w:rFonts w:ascii="Consolas" w:eastAsia="Consolas" w:hAnsi="Consolas" w:cs="Consolas"/>
          <w:color w:val="000000"/>
          <w:sz w:val="20"/>
          <w:szCs w:val="20"/>
        </w:rPr>
        <w:t>(corsFilter(),CorsFilter.</w:t>
      </w:r>
      <w:r>
        <w:rPr>
          <w:rFonts w:ascii="Consolas" w:eastAsia="Consolas" w:hAnsi="Consolas" w:cs="Consolas"/>
          <w:color w:val="0000CC"/>
          <w:sz w:val="20"/>
          <w:szCs w:val="20"/>
        </w:rPr>
        <w:t>class</w:t>
      </w:r>
      <w:r>
        <w:rPr>
          <w:rFonts w:ascii="Consolas" w:eastAsia="Consolas" w:hAnsi="Consolas" w:cs="Consolas"/>
          <w:color w:val="000000"/>
          <w:sz w:val="20"/>
          <w:szCs w:val="20"/>
        </w:rPr>
        <w:t>)</w:t>
      </w:r>
    </w:p>
    <w:p w14:paraId="7570B937"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csrf</w:t>
      </w:r>
      <w:r>
        <w:rPr>
          <w:rFonts w:ascii="Consolas" w:eastAsia="Consolas" w:hAnsi="Consolas" w:cs="Consolas"/>
          <w:color w:val="000000"/>
          <w:sz w:val="20"/>
          <w:szCs w:val="20"/>
        </w:rPr>
        <w:t>()</w:t>
      </w:r>
    </w:p>
    <w:p w14:paraId="007E58E3"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disable</w:t>
      </w:r>
      <w:r>
        <w:rPr>
          <w:rFonts w:ascii="Consolas" w:eastAsia="Consolas" w:hAnsi="Consolas" w:cs="Consolas"/>
          <w:color w:val="000000"/>
          <w:sz w:val="20"/>
          <w:szCs w:val="20"/>
        </w:rPr>
        <w:t>()</w:t>
      </w:r>
    </w:p>
    <w:p w14:paraId="0A24B125"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authorizeHttpRequests</w:t>
      </w:r>
      <w:r>
        <w:rPr>
          <w:rFonts w:ascii="Consolas" w:eastAsia="Consolas" w:hAnsi="Consolas" w:cs="Consolas"/>
          <w:color w:val="000000"/>
          <w:sz w:val="20"/>
          <w:szCs w:val="20"/>
        </w:rPr>
        <w:t>()</w:t>
      </w:r>
    </w:p>
    <w:p w14:paraId="3CAC8028"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lastRenderedPageBreak/>
        <w:t xml:space="preserve">                .</w:t>
      </w:r>
      <w:r>
        <w:rPr>
          <w:rFonts w:ascii="Consolas" w:eastAsia="Consolas" w:hAnsi="Consolas" w:cs="Consolas"/>
          <w:color w:val="0000CC"/>
          <w:sz w:val="20"/>
          <w:szCs w:val="20"/>
        </w:rPr>
        <w:t>requestMatchers</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"/api/auth/**"</w:t>
      </w:r>
      <w:r>
        <w:rPr>
          <w:rFonts w:ascii="Consolas" w:eastAsia="Consolas" w:hAnsi="Consolas" w:cs="Consolas"/>
          <w:color w:val="000000"/>
          <w:sz w:val="20"/>
          <w:szCs w:val="20"/>
        </w:rPr>
        <w:t>)</w:t>
      </w:r>
    </w:p>
    <w:p w14:paraId="40BD47D9"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permitAll</w:t>
      </w:r>
      <w:r>
        <w:rPr>
          <w:rFonts w:ascii="Consolas" w:eastAsia="Consolas" w:hAnsi="Consolas" w:cs="Consolas"/>
          <w:color w:val="000000"/>
          <w:sz w:val="20"/>
          <w:szCs w:val="20"/>
        </w:rPr>
        <w:t>()</w:t>
      </w:r>
    </w:p>
    <w:p w14:paraId="387A32BD"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anyRequest</w:t>
      </w:r>
      <w:r>
        <w:rPr>
          <w:rFonts w:ascii="Consolas" w:eastAsia="Consolas" w:hAnsi="Consolas" w:cs="Consolas"/>
          <w:color w:val="000000"/>
          <w:sz w:val="20"/>
          <w:szCs w:val="20"/>
        </w:rPr>
        <w:t>()</w:t>
      </w:r>
    </w:p>
    <w:p w14:paraId="42F94D82"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authenticated</w:t>
      </w:r>
      <w:r>
        <w:rPr>
          <w:rFonts w:ascii="Consolas" w:eastAsia="Consolas" w:hAnsi="Consolas" w:cs="Consolas"/>
          <w:color w:val="000000"/>
          <w:sz w:val="20"/>
          <w:szCs w:val="20"/>
        </w:rPr>
        <w:t>()</w:t>
      </w:r>
    </w:p>
    <w:p w14:paraId="711F4DB0"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and</w:t>
      </w:r>
      <w:r>
        <w:rPr>
          <w:rFonts w:ascii="Consolas" w:eastAsia="Consolas" w:hAnsi="Consolas" w:cs="Consolas"/>
          <w:color w:val="000000"/>
          <w:sz w:val="20"/>
          <w:szCs w:val="20"/>
        </w:rPr>
        <w:t>()</w:t>
      </w:r>
    </w:p>
    <w:p w14:paraId="58F4547E"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sessionManagement</w:t>
      </w:r>
      <w:r>
        <w:rPr>
          <w:rFonts w:ascii="Consolas" w:eastAsia="Consolas" w:hAnsi="Consolas" w:cs="Consolas"/>
          <w:color w:val="000000"/>
          <w:sz w:val="20"/>
          <w:szCs w:val="20"/>
        </w:rPr>
        <w:t>()</w:t>
      </w:r>
    </w:p>
    <w:p w14:paraId="305A53D8"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sessionCreationPolicy</w:t>
      </w:r>
      <w:r>
        <w:rPr>
          <w:rFonts w:ascii="Consolas" w:eastAsia="Consolas" w:hAnsi="Consolas" w:cs="Consolas"/>
          <w:color w:val="000000"/>
          <w:sz w:val="20"/>
          <w:szCs w:val="20"/>
        </w:rPr>
        <w:t>(SessionCreationPolicy.</w:t>
      </w:r>
      <w:r>
        <w:rPr>
          <w:rFonts w:ascii="Consolas" w:eastAsia="Consolas" w:hAnsi="Consolas" w:cs="Consolas"/>
          <w:color w:val="0000CC"/>
          <w:sz w:val="20"/>
          <w:szCs w:val="20"/>
        </w:rPr>
        <w:t>STATELESS</w:t>
      </w:r>
      <w:r>
        <w:rPr>
          <w:rFonts w:ascii="Consolas" w:eastAsia="Consolas" w:hAnsi="Consolas" w:cs="Consolas"/>
          <w:color w:val="000000"/>
          <w:sz w:val="20"/>
          <w:szCs w:val="20"/>
        </w:rPr>
        <w:t>)</w:t>
      </w:r>
    </w:p>
    <w:p w14:paraId="144F58CB"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and</w:t>
      </w:r>
      <w:r>
        <w:rPr>
          <w:rFonts w:ascii="Consolas" w:eastAsia="Consolas" w:hAnsi="Consolas" w:cs="Consolas"/>
          <w:color w:val="000000"/>
          <w:sz w:val="20"/>
          <w:szCs w:val="20"/>
        </w:rPr>
        <w:t>()</w:t>
      </w:r>
    </w:p>
    <w:p w14:paraId="430E169F"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authenticationProvider</w:t>
      </w:r>
      <w:r>
        <w:rPr>
          <w:rFonts w:ascii="Consolas" w:eastAsia="Consolas" w:hAnsi="Consolas" w:cs="Consolas"/>
          <w:color w:val="000000"/>
          <w:sz w:val="20"/>
          <w:szCs w:val="20"/>
        </w:rPr>
        <w:t>(authenticationProvider)</w:t>
      </w:r>
    </w:p>
    <w:p w14:paraId="0E86B86B"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addFilterBefore</w:t>
      </w:r>
      <w:r>
        <w:rPr>
          <w:rFonts w:ascii="Consolas" w:eastAsia="Consolas" w:hAnsi="Consolas" w:cs="Consolas"/>
          <w:color w:val="000000"/>
          <w:sz w:val="20"/>
          <w:szCs w:val="20"/>
        </w:rPr>
        <w:t>(jwtAuthFilter, UsernamePasswordAuthenticationFilter.</w:t>
      </w:r>
      <w:r>
        <w:rPr>
          <w:rFonts w:ascii="Consolas" w:eastAsia="Consolas" w:hAnsi="Consolas" w:cs="Consolas"/>
          <w:color w:val="0000CC"/>
          <w:sz w:val="20"/>
          <w:szCs w:val="20"/>
        </w:rPr>
        <w:t>class</w:t>
      </w:r>
      <w:r>
        <w:rPr>
          <w:rFonts w:ascii="Consolas" w:eastAsia="Consolas" w:hAnsi="Consolas" w:cs="Consolas"/>
          <w:color w:val="000000"/>
          <w:sz w:val="20"/>
          <w:szCs w:val="20"/>
        </w:rPr>
        <w:t>)</w:t>
      </w:r>
    </w:p>
    <w:p w14:paraId="615D8E80"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logout</w:t>
      </w:r>
      <w:r>
        <w:rPr>
          <w:rFonts w:ascii="Consolas" w:eastAsia="Consolas" w:hAnsi="Consolas" w:cs="Consolas"/>
          <w:color w:val="000000"/>
          <w:sz w:val="20"/>
          <w:szCs w:val="20"/>
        </w:rPr>
        <w:t>()</w:t>
      </w:r>
    </w:p>
    <w:p w14:paraId="5D30B617"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logoutUrl</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"/api/v1/auth/logout"</w:t>
      </w:r>
      <w:r>
        <w:rPr>
          <w:rFonts w:ascii="Consolas" w:eastAsia="Consolas" w:hAnsi="Consolas" w:cs="Consolas"/>
          <w:color w:val="000000"/>
          <w:sz w:val="20"/>
          <w:szCs w:val="20"/>
        </w:rPr>
        <w:t>)</w:t>
      </w:r>
    </w:p>
    <w:p w14:paraId="30C67848"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addLogoutHandler</w:t>
      </w:r>
      <w:r>
        <w:rPr>
          <w:rFonts w:ascii="Consolas" w:eastAsia="Consolas" w:hAnsi="Consolas" w:cs="Consolas"/>
          <w:color w:val="000000"/>
          <w:sz w:val="20"/>
          <w:szCs w:val="20"/>
        </w:rPr>
        <w:t>(logoutHandler)</w:t>
      </w:r>
    </w:p>
    <w:p w14:paraId="49013986"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logoutSuccessHandler</w:t>
      </w:r>
      <w:r>
        <w:rPr>
          <w:rFonts w:ascii="Consolas" w:eastAsia="Consolas" w:hAnsi="Consolas" w:cs="Consolas"/>
          <w:color w:val="000000"/>
          <w:sz w:val="20"/>
          <w:szCs w:val="20"/>
        </w:rPr>
        <w:t>((request, response, authentication) -&gt; SecurityContextHolder.</w:t>
      </w:r>
      <w:r>
        <w:rPr>
          <w:rFonts w:ascii="Consolas" w:eastAsia="Consolas" w:hAnsi="Consolas" w:cs="Consolas"/>
          <w:color w:val="0000CC"/>
          <w:sz w:val="20"/>
          <w:szCs w:val="20"/>
        </w:rPr>
        <w:t>clearContext</w:t>
      </w:r>
      <w:r>
        <w:rPr>
          <w:rFonts w:ascii="Consolas" w:eastAsia="Consolas" w:hAnsi="Consolas" w:cs="Consolas"/>
          <w:color w:val="000000"/>
          <w:sz w:val="20"/>
          <w:szCs w:val="20"/>
        </w:rPr>
        <w:t>())</w:t>
      </w:r>
    </w:p>
    <w:p w14:paraId="4F089B93"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184544B3" w14:textId="77777777" w:rsidR="00C407C2" w:rsidRDefault="00C407C2"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p>
    <w:p w14:paraId="346948E4"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8800"/>
          <w:sz w:val="20"/>
          <w:szCs w:val="20"/>
        </w:rPr>
        <w:t>return</w:t>
      </w:r>
      <w:r>
        <w:rPr>
          <w:rFonts w:ascii="Consolas" w:eastAsia="Consolas" w:hAnsi="Consolas" w:cs="Consolas"/>
          <w:color w:val="000000"/>
          <w:sz w:val="20"/>
          <w:szCs w:val="20"/>
        </w:rPr>
        <w:t xml:space="preserve"> http.</w:t>
      </w:r>
      <w:r>
        <w:rPr>
          <w:rFonts w:ascii="Consolas" w:eastAsia="Consolas" w:hAnsi="Consolas" w:cs="Consolas"/>
          <w:color w:val="0000CC"/>
          <w:sz w:val="20"/>
          <w:szCs w:val="20"/>
        </w:rPr>
        <w:t>build</w:t>
      </w:r>
      <w:r>
        <w:rPr>
          <w:rFonts w:ascii="Consolas" w:eastAsia="Consolas" w:hAnsi="Consolas" w:cs="Consolas"/>
          <w:color w:val="000000"/>
          <w:sz w:val="20"/>
          <w:szCs w:val="20"/>
        </w:rPr>
        <w:t>();</w:t>
      </w:r>
    </w:p>
    <w:p w14:paraId="461E1FB4"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0CB3242B" w14:textId="77777777" w:rsidR="00C407C2" w:rsidRDefault="00324656">
      <w:pPr>
        <w:ind w:firstLine="0"/>
      </w:pPr>
      <w:r>
        <w:t xml:space="preserve">A fenti beant elemezve látható, hogy a feljebb bemutatott </w:t>
      </w:r>
      <w:r>
        <w:rPr>
          <w:i/>
        </w:rPr>
        <w:t>CorsFilter</w:t>
      </w:r>
      <w:r>
        <w:t>t</w:t>
      </w:r>
      <w:r>
        <w:rPr>
          <w:i/>
        </w:rPr>
        <w:t xml:space="preserve"> </w:t>
      </w:r>
      <w:r>
        <w:t xml:space="preserve">hozzáadom a szűréslánchoz majd kikapcsolom a CSRF védelmet. Megadom, hogy authorizáció lesz szükséges a http kérések fogadásakor, viszont a „/api/auth/**” reguláris kifejezésre illeszkedő kéréseket engedélyezem ellenőrzés nélkül. A </w:t>
      </w:r>
      <w:r>
        <w:rPr>
          <w:i/>
        </w:rPr>
        <w:t>sessionCreationPolicy</w:t>
      </w:r>
      <w:r>
        <w:t xml:space="preserve"> definiálásával meghatározom, hogy a spring ne hozzon létre munkameneteket. Ezt követően megadtam az alkalmazáshoz tartozó </w:t>
      </w:r>
      <w:r>
        <w:rPr>
          <w:i/>
        </w:rPr>
        <w:t>AuthenticationProvider</w:t>
      </w:r>
      <w:r>
        <w:t xml:space="preserve">-t és az általam elkészített JWT authentikációs filtert. Továbbá definiáltam egy kijelentkezéshez használt urlt és megadtam, hogy sikeres kijelentkezés esetén törlődjön a tárolt </w:t>
      </w:r>
      <w:r>
        <w:rPr>
          <w:i/>
        </w:rPr>
        <w:t>SecurityContext</w:t>
      </w:r>
      <w:r>
        <w:t>.</w:t>
      </w:r>
    </w:p>
    <w:p w14:paraId="4F7F4F0D" w14:textId="77777777" w:rsidR="00C407C2" w:rsidRDefault="00324656">
      <w:pPr>
        <w:pStyle w:val="Cmsor2"/>
      </w:pPr>
      <w:bookmarkStart w:id="111" w:name="_Toc151928493"/>
      <w:r>
        <w:t>Payment service</w:t>
      </w:r>
      <w:bookmarkEnd w:id="111"/>
    </w:p>
    <w:p w14:paraId="62087FDC" w14:textId="1FA5A0FE" w:rsidR="00C407C2" w:rsidRDefault="00324656">
      <w:pPr>
        <w:ind w:firstLine="0"/>
      </w:pPr>
      <w:r>
        <w:rPr>
          <w:b/>
          <w:sz w:val="32"/>
          <w:szCs w:val="32"/>
        </w:rPr>
        <w:tab/>
      </w:r>
      <w:r>
        <w:t xml:space="preserve">Ez a mikroszolgáltatás a Stripe-al történő integrációért felel. A stripe segítségével </w:t>
      </w:r>
      <w:r w:rsidR="003362AC">
        <w:t>megvalósított fizetésért felel az alkalmazásban.</w:t>
      </w:r>
    </w:p>
    <w:p w14:paraId="7B1E0877" w14:textId="1A05CF27" w:rsidR="00C407C2" w:rsidRDefault="00324656">
      <w:r>
        <w:t xml:space="preserve">A szolgáltatás mindössze egy darab </w:t>
      </w:r>
      <w:r w:rsidR="00BB36D8">
        <w:t>Application Programming Interface</w:t>
      </w:r>
      <w:r>
        <w:t>-</w:t>
      </w:r>
      <w:r w:rsidR="00BB36D8">
        <w:t>el</w:t>
      </w:r>
      <w:r>
        <w:t xml:space="preserve"> (</w:t>
      </w:r>
      <w:r w:rsidR="00BB36D8">
        <w:t>API</w:t>
      </w:r>
      <w:r>
        <w:t xml:space="preserve">) </w:t>
      </w:r>
      <w:r w:rsidR="00BB36D8">
        <w:t>rendelkezik,</w:t>
      </w:r>
      <w:r>
        <w:t xml:space="preserve"> amely termékek listáját és egy valutát kér majd egy URL-t (Uniform Resource Locator) ad </w:t>
      </w:r>
      <w:r w:rsidR="005C6932">
        <w:t>vissza,</w:t>
      </w:r>
      <w:r>
        <w:t xml:space="preserve"> amelyet megnyitva elérhetővé válik a stripe </w:t>
      </w:r>
      <w:r w:rsidR="00102350">
        <w:t>oldala,</w:t>
      </w:r>
      <w:r>
        <w:t xml:space="preserve"> amelyen a </w:t>
      </w:r>
      <w:r w:rsidR="003362AC">
        <w:t>megadott termékek kifizetése</w:t>
      </w:r>
      <w:r>
        <w:t xml:space="preserve"> elvégezhető.</w:t>
      </w:r>
    </w:p>
    <w:p w14:paraId="7F69167E" w14:textId="77777777" w:rsidR="001B50DD" w:rsidRPr="001B50DD" w:rsidRDefault="001B50DD" w:rsidP="001B50DD">
      <w:pPr>
        <w:pStyle w:val="Listaszerbekezds"/>
        <w:keepNext/>
        <w:numPr>
          <w:ilvl w:val="1"/>
          <w:numId w:val="4"/>
        </w:numPr>
        <w:spacing w:before="240" w:after="60"/>
        <w:outlineLvl w:val="2"/>
        <w:rPr>
          <w:rFonts w:cs="Arial"/>
          <w:b/>
          <w:bCs/>
          <w:vanish/>
          <w:sz w:val="28"/>
          <w:szCs w:val="26"/>
        </w:rPr>
      </w:pPr>
      <w:bookmarkStart w:id="112" w:name="_Toc151928494"/>
      <w:bookmarkEnd w:id="112"/>
    </w:p>
    <w:p w14:paraId="4A37AC80" w14:textId="5ACCD736" w:rsidR="00C407C2" w:rsidRDefault="00324656" w:rsidP="001B50DD">
      <w:pPr>
        <w:pStyle w:val="Cmsor3"/>
        <w:numPr>
          <w:ilvl w:val="2"/>
          <w:numId w:val="4"/>
        </w:numPr>
        <w:rPr>
          <w:sz w:val="32"/>
          <w:szCs w:val="32"/>
        </w:rPr>
      </w:pPr>
      <w:bookmarkStart w:id="113" w:name="_Toc151928495"/>
      <w:r>
        <w:t>Stripe integráció</w:t>
      </w:r>
      <w:bookmarkEnd w:id="113"/>
    </w:p>
    <w:p w14:paraId="54E17A4C" w14:textId="005AA7B0" w:rsidR="00C407C2" w:rsidRDefault="00324656">
      <w:pPr>
        <w:ind w:firstLine="0"/>
      </w:pPr>
      <w:r>
        <w:tab/>
        <w:t xml:space="preserve">A stripe lehetőséget ad a </w:t>
      </w:r>
      <w:r w:rsidR="00BB36D8">
        <w:t>programozóknak,</w:t>
      </w:r>
      <w:r>
        <w:t xml:space="preserve"> hogy egyszerűen integrálhassanak fizetési opciókat az alkalmazásaikba. Rengeteg endpoint </w:t>
      </w:r>
      <w:r w:rsidR="00BB36D8">
        <w:t>elérhető,</w:t>
      </w:r>
      <w:r>
        <w:t xml:space="preserve"> amely segítségével személyre </w:t>
      </w:r>
      <w:r>
        <w:lastRenderedPageBreak/>
        <w:t>szabható a vásárlók számára tervezett fizetési folyamat, de én ezek körül csak párat használtam az alkalmazásban.</w:t>
      </w:r>
    </w:p>
    <w:p w14:paraId="691DA09B" w14:textId="33B68F64" w:rsidR="00C407C2" w:rsidRDefault="00324656">
      <w:r>
        <w:t xml:space="preserve">A stripe lehetőséget ad teszt környezet </w:t>
      </w:r>
      <w:r w:rsidR="00BB36D8">
        <w:t>alkalmazására,</w:t>
      </w:r>
      <w:r>
        <w:t xml:space="preserve"> amelyhez nem kell mást tenni mindössze test API kulcsot kell alkalmazni a kérés küldésekor.</w:t>
      </w:r>
    </w:p>
    <w:p w14:paraId="30A742D6" w14:textId="5C7A652F" w:rsidR="00C407C2" w:rsidRDefault="00324656">
      <w:pPr>
        <w:ind w:firstLine="0"/>
      </w:pPr>
      <w:r>
        <w:tab/>
        <w:t xml:space="preserve">Az eredmény eléréséhez a szolgáltatásnak 3 kérést kell küldenie a stripe </w:t>
      </w:r>
      <w:r w:rsidR="00BB36D8">
        <w:t>számára,</w:t>
      </w:r>
      <w:r>
        <w:t xml:space="preserve"> hogy végül visszakapja a szükséges URL-t:</w:t>
      </w:r>
    </w:p>
    <w:p w14:paraId="1BBBCE22" w14:textId="683279C7" w:rsidR="00C407C2" w:rsidRDefault="00324656">
      <w:pPr>
        <w:numPr>
          <w:ilvl w:val="0"/>
          <w:numId w:val="9"/>
        </w:numPr>
        <w:spacing w:after="0"/>
      </w:pPr>
      <w:r>
        <w:t xml:space="preserve">Az első kérésben a stripe számára elküldöm a </w:t>
      </w:r>
      <w:r w:rsidR="00BB36D8">
        <w:t>termékeket,</w:t>
      </w:r>
      <w:r>
        <w:t xml:space="preserve"> amelyeket később ki szeretnék fiztettetni a vásárlóval. Ezt minden egyes termékre meg kell tenni külön a listában. Minden egyes </w:t>
      </w:r>
      <w:r w:rsidR="00BB36D8">
        <w:t>termékre,</w:t>
      </w:r>
      <w:r>
        <w:t xml:space="preserve"> amit elküldök a stripe ad vissza egy </w:t>
      </w:r>
      <w:r w:rsidR="005C6932">
        <w:t>választ,</w:t>
      </w:r>
      <w:r>
        <w:t xml:space="preserve"> amely tartalmazza  a termék </w:t>
      </w:r>
      <w:r w:rsidR="00102350">
        <w:t>adatait,</w:t>
      </w:r>
      <w:r>
        <w:t xml:space="preserve"> amelyek között ott van a stripe által létrehozott azonosító a termékhez.</w:t>
      </w:r>
    </w:p>
    <w:p w14:paraId="0EDF9F48" w14:textId="77777777" w:rsidR="00C407C2" w:rsidRDefault="00324656">
      <w:pPr>
        <w:numPr>
          <w:ilvl w:val="0"/>
          <w:numId w:val="9"/>
        </w:numPr>
        <w:spacing w:after="0"/>
      </w:pPr>
      <w:r>
        <w:t xml:space="preserve">A második kérés során beárazom a terméket, az adatcsomagnak ebben a kérésben tartalmaznia kell az első kérés során küldött azonosítót és mellette az árat és a valuta nevét a </w:t>
      </w:r>
      <w:r>
        <w:rPr>
          <w:i/>
        </w:rPr>
        <w:t xml:space="preserve">unit_amount </w:t>
      </w:r>
      <w:r>
        <w:t xml:space="preserve">és </w:t>
      </w:r>
      <w:r>
        <w:rPr>
          <w:i/>
        </w:rPr>
        <w:t xml:space="preserve">currency </w:t>
      </w:r>
      <w:r>
        <w:t>mezőkben.</w:t>
      </w:r>
    </w:p>
    <w:p w14:paraId="33EE5816" w14:textId="08CA9CE4" w:rsidR="00C407C2" w:rsidRDefault="00324656">
      <w:pPr>
        <w:numPr>
          <w:ilvl w:val="0"/>
          <w:numId w:val="9"/>
        </w:numPr>
      </w:pPr>
      <w:r>
        <w:t xml:space="preserve">A harmadik kérésben a stripe által biztosított módon sorolom fel a termékeket a rendelési mennyiséggel együtt és mivel </w:t>
      </w:r>
      <w:r w:rsidR="00BB36D8">
        <w:t>elvárt,</w:t>
      </w:r>
      <w:r>
        <w:t xml:space="preserve"> hogy a sikeres fizetés befejeztével átirányítás történjen, ezért meg kell adni az </w:t>
      </w:r>
      <w:r>
        <w:rPr>
          <w:i/>
        </w:rPr>
        <w:t>after_completion[type]</w:t>
      </w:r>
      <w:r>
        <w:t xml:space="preserve"> és </w:t>
      </w:r>
      <w:r>
        <w:rPr>
          <w:i/>
        </w:rPr>
        <w:t xml:space="preserve">after_completion[redirect][url] </w:t>
      </w:r>
      <w:r>
        <w:t>mezőket is.</w:t>
      </w:r>
    </w:p>
    <w:p w14:paraId="59B6100B" w14:textId="77777777" w:rsidR="00C407C2" w:rsidRDefault="00324656">
      <w:pPr>
        <w:ind w:firstLine="0"/>
      </w:pPr>
      <w:r>
        <w:t>A harmadik kérésre egy minta az alábbi módon néz ki:</w:t>
      </w:r>
    </w:p>
    <w:p w14:paraId="38925DD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line_items[0][quantity]:1</w:t>
      </w:r>
    </w:p>
    <w:p w14:paraId="62271E3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line_items[0][price]:price_1NoniVLPnGf2wGgP9hLzQftD</w:t>
      </w:r>
    </w:p>
    <w:p w14:paraId="11BF937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after_completion[type]:redirect</w:t>
      </w:r>
    </w:p>
    <w:p w14:paraId="7D8890B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highlight w:val="white"/>
        </w:rPr>
        <w:t>after_completion[redirect][url]:http://localhost:4200/</w:t>
      </w:r>
    </w:p>
    <w:p w14:paraId="7B23E868" w14:textId="77777777" w:rsidR="00C407C2" w:rsidRDefault="00C407C2">
      <w:pPr>
        <w:ind w:firstLine="0"/>
      </w:pPr>
    </w:p>
    <w:p w14:paraId="2B97E5C7" w14:textId="77777777" w:rsidR="00C407C2" w:rsidRDefault="00324656">
      <w:pPr>
        <w:ind w:firstLine="0"/>
      </w:pPr>
      <w:r>
        <w:t>Ahogyan az a fenti kérésben is látszik, nem Json hanem x-www-form-urlencoded formátumban szükséges a kérés adatcsomagját küldeni.</w:t>
      </w:r>
    </w:p>
    <w:p w14:paraId="7D56D0D7" w14:textId="77777777" w:rsidR="00C407C2" w:rsidRDefault="00324656" w:rsidP="007C67EB">
      <w:pPr>
        <w:pStyle w:val="Cmsor3"/>
        <w:numPr>
          <w:ilvl w:val="2"/>
          <w:numId w:val="4"/>
        </w:numPr>
        <w:rPr>
          <w:sz w:val="32"/>
          <w:szCs w:val="32"/>
        </w:rPr>
      </w:pPr>
      <w:bookmarkStart w:id="114" w:name="_Toc151928496"/>
      <w:r>
        <w:t>Swagger</w:t>
      </w:r>
      <w:bookmarkEnd w:id="114"/>
    </w:p>
    <w:p w14:paraId="0696C83D" w14:textId="47B96FCA" w:rsidR="00C407C2" w:rsidRDefault="00324656">
      <w:pPr>
        <w:ind w:firstLine="0"/>
      </w:pPr>
      <w:r>
        <w:tab/>
        <w:t xml:space="preserve">Minden alkalmazás alapköve a jól dokumentáltság és hogy az alkalmazás a leírtaknak megfelelően működjön. Erre a célra tökéletes megoldásnak találtam a Open API </w:t>
      </w:r>
      <w:r w:rsidR="00BB36D8">
        <w:t>használatát,</w:t>
      </w:r>
      <w:r>
        <w:t xml:space="preserve"> amely segítségével az alkalmazás meg tud  felelni az előbb említett követelményeknek. Az open api megoldása az, hogy az alkalmazás dokumentációjából generálja a </w:t>
      </w:r>
      <w:r w:rsidR="00BB36D8">
        <w:t>kódot,</w:t>
      </w:r>
      <w:r>
        <w:t xml:space="preserve"> amely az alkalmazásban fut, ezzel szó szerint a dokumentáció lesz a megvalósítás definíciója.</w:t>
      </w:r>
    </w:p>
    <w:p w14:paraId="618C70A6" w14:textId="1DCE9FC1" w:rsidR="00C407C2" w:rsidRDefault="00324656">
      <w:pPr>
        <w:ind w:firstLine="0"/>
      </w:pPr>
      <w:r>
        <w:lastRenderedPageBreak/>
        <w:tab/>
        <w:t xml:space="preserve">Az implementáció kettő jelentős lépésből áll. Elsőnek létre hoztam egy </w:t>
      </w:r>
      <w:r>
        <w:rPr>
          <w:i/>
        </w:rPr>
        <w:t>yaml</w:t>
      </w:r>
      <w:r>
        <w:t xml:space="preserve"> </w:t>
      </w:r>
      <w:r w:rsidR="00BB36D8">
        <w:t>fájlt,</w:t>
      </w:r>
      <w:r>
        <w:t xml:space="preserve"> amelyben az openapi konvenciónak megfelelően definiáltam a számomra szükséges model fájlokat. Itt számos lehetősége van a programozónak, megadható leírás, példa vagy akármilyen metaadat az egyes objektumokról, ezzel megkönnyítve a dokumentáció olvasása során az olvasó megértését.</w:t>
      </w:r>
    </w:p>
    <w:p w14:paraId="63CA7BC0" w14:textId="7A71A706" w:rsidR="00C407C2" w:rsidRDefault="00324656">
      <w:pPr>
        <w:ind w:firstLine="0"/>
      </w:pPr>
      <w:r>
        <w:tab/>
        <w:t xml:space="preserve">Az megvalósítás következő lépése a maven számára </w:t>
      </w:r>
      <w:r w:rsidR="00BB36D8">
        <w:t>megadni,</w:t>
      </w:r>
      <w:r>
        <w:t xml:space="preserve"> hogy a projekt építése (build) során az openapi generátort használja az alkalmazás az új fájlok létrehozására.</w:t>
      </w:r>
    </w:p>
    <w:p w14:paraId="69FA60B8"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&lt;plugin&gt;</w:t>
      </w:r>
    </w:p>
    <w:p w14:paraId="455D693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&lt;groupId&gt;org.openapitools&lt;/groupId&gt;</w:t>
      </w:r>
    </w:p>
    <w:p w14:paraId="2B9AD5F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&lt;artifactId&gt;openapi-generator-maven-plugin&lt;/artifactId&gt;</w:t>
      </w:r>
    </w:p>
    <w:p w14:paraId="6E0F8D9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&lt;version&gt;4.2.3&lt;/version&gt;</w:t>
      </w:r>
    </w:p>
    <w:p w14:paraId="65B8D04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&lt;executions&gt;</w:t>
      </w:r>
    </w:p>
    <w:p w14:paraId="7E1ADA3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&lt;execution&gt;</w:t>
      </w:r>
    </w:p>
    <w:p w14:paraId="6732EA3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&lt;goals&gt;</w:t>
      </w:r>
    </w:p>
    <w:p w14:paraId="27511A13"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&lt;goal&gt;generate&lt;/goal&gt;</w:t>
      </w:r>
    </w:p>
    <w:p w14:paraId="6D6224A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&lt;/goals&gt;</w:t>
      </w:r>
    </w:p>
    <w:p w14:paraId="69257ED3"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&lt;configuration&gt;</w:t>
      </w:r>
    </w:p>
    <w:p w14:paraId="5E7F423C"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&lt;inputSpec&gt;${project.basedir}/src/main/resources/openapi.yaml&lt;/inputSpec&gt;</w:t>
      </w:r>
    </w:p>
    <w:p w14:paraId="531CF2F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&lt;generatorName&gt;java&lt;/generatorName&gt;</w:t>
      </w:r>
    </w:p>
    <w:p w14:paraId="18A2525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&lt;configOptions&gt;</w:t>
      </w:r>
    </w:p>
    <w:p w14:paraId="263D8E3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&lt;additionalModelTypeAnnotations&gt;@lombok.Data @lombok.NoArgsConstructor @lombok.AllArgsConstructor @lombok.Getter @lombok.Setter&lt;/additionalModelTypeAnnotations&gt;</w:t>
      </w:r>
    </w:p>
    <w:p w14:paraId="2285160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&lt;/configOptions&gt;</w:t>
      </w:r>
    </w:p>
    <w:p w14:paraId="66AA68F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&lt;generateApis&gt;false&lt;/generateApis&gt;</w:t>
      </w:r>
    </w:p>
    <w:p w14:paraId="328A0A4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&lt;generateSupportingFiles&gt;false&lt;/generateSupportingFiles&gt;</w:t>
      </w:r>
    </w:p>
    <w:p w14:paraId="74B8F5E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&lt;generateApiDocumentation&gt;false&lt;/generateApiDocumentation&gt;</w:t>
      </w:r>
    </w:p>
    <w:p w14:paraId="76BE438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&lt;/configuration&gt;</w:t>
      </w:r>
    </w:p>
    <w:p w14:paraId="7C32980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&lt;/execution&gt;</w:t>
      </w:r>
    </w:p>
    <w:p w14:paraId="3BFFC8C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&lt;/executions&gt;</w:t>
      </w:r>
    </w:p>
    <w:p w14:paraId="5EC6014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&lt;/plugin&gt;</w:t>
      </w:r>
    </w:p>
    <w:p w14:paraId="6D2B3D0E" w14:textId="77777777" w:rsidR="00C407C2" w:rsidRDefault="00C407C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p>
    <w:p w14:paraId="2ED23A7F" w14:textId="78914E64" w:rsidR="00C407C2" w:rsidRDefault="00324656">
      <w:pPr>
        <w:ind w:firstLine="0"/>
      </w:pPr>
      <w:r>
        <w:rPr>
          <w:rFonts w:ascii="Consolas" w:eastAsia="Consolas" w:hAnsi="Consolas" w:cs="Consolas"/>
          <w:sz w:val="20"/>
          <w:szCs w:val="20"/>
          <w:highlight w:val="white"/>
        </w:rPr>
        <w:tab/>
      </w:r>
      <w:r>
        <w:t>A fenti példakódban a látható ahogyan definiálom azt a maven plugint</w:t>
      </w:r>
      <w:r w:rsidR="0067672A">
        <w:t>,</w:t>
      </w:r>
      <w:r>
        <w:t xml:space="preserve"> amely segítségével az osztályok létre fognak jönni. Itt a függőség elérhetőségei után </w:t>
      </w:r>
      <w:r w:rsidR="00BB36D8">
        <w:t>megadom,</w:t>
      </w:r>
      <w:r>
        <w:t xml:space="preserve"> hogy milyen műveleteket végezzen </w:t>
      </w:r>
      <w:r w:rsidR="00BB36D8">
        <w:t>el,</w:t>
      </w:r>
      <w:r>
        <w:t xml:space="preserve"> amikor az alkalmazás felépül. Elsőnek </w:t>
      </w:r>
      <w:r w:rsidR="00BB36D8">
        <w:t>megadom,</w:t>
      </w:r>
      <w:r>
        <w:t xml:space="preserve"> hogy a művelet célja generálás lesz és megadom az elérési útvonalat a yaml </w:t>
      </w:r>
      <w:r w:rsidR="00BB36D8">
        <w:t>fájlhoz,</w:t>
      </w:r>
      <w:r>
        <w:t xml:space="preserve"> amelyben a generálandó osztályok leírása található. Mivel szükségem van pár osztály szintű annotációra is ezért ezeket az </w:t>
      </w:r>
      <w:r>
        <w:rPr>
          <w:rFonts w:ascii="Consolas" w:eastAsia="Consolas" w:hAnsi="Consolas" w:cs="Consolas"/>
          <w:i/>
          <w:sz w:val="20"/>
          <w:szCs w:val="20"/>
          <w:highlight w:val="white"/>
        </w:rPr>
        <w:t>&lt;additionalModelTypeAnnotations&gt;</w:t>
      </w:r>
      <w:r>
        <w:t>-ben definiálom.</w:t>
      </w:r>
    </w:p>
    <w:p w14:paraId="521AF014" w14:textId="77777777" w:rsidR="00C407C2" w:rsidRDefault="00324656">
      <w:pPr>
        <w:ind w:firstLine="0"/>
      </w:pPr>
      <w:r>
        <w:t xml:space="preserve">A fenti kód ellenőrzése a </w:t>
      </w:r>
      <w:r>
        <w:rPr>
          <w:i/>
        </w:rPr>
        <w:t xml:space="preserve">maven clean install </w:t>
      </w:r>
      <w:r>
        <w:t>parancs kiadásával tehető meg, amely újra fogja építeni az alkalmazást ezzel együtt elkészítve az új osztályokat.</w:t>
      </w:r>
    </w:p>
    <w:p w14:paraId="6E791637" w14:textId="77777777" w:rsidR="00C407C2" w:rsidRDefault="00324656">
      <w:pPr>
        <w:pStyle w:val="Cmsor2"/>
      </w:pPr>
      <w:bookmarkStart w:id="115" w:name="_Toc151928497"/>
      <w:r>
        <w:lastRenderedPageBreak/>
        <w:t>File upload service</w:t>
      </w:r>
      <w:bookmarkEnd w:id="115"/>
    </w:p>
    <w:p w14:paraId="36562BD9" w14:textId="77777777" w:rsidR="00C407C2" w:rsidRDefault="00324656">
      <w:pPr>
        <w:ind w:firstLine="0"/>
      </w:pPr>
      <w:r>
        <w:tab/>
        <w:t>A file upload azaz fájl feltöltés szolgáltatás célja, hogy az alkalmazásban tárolandó képeket kezelje és egy egységes API-t biztosítson az alkalmazásoknak.</w:t>
      </w:r>
    </w:p>
    <w:p w14:paraId="22DD0504" w14:textId="49C5711D" w:rsidR="00C407C2" w:rsidRDefault="00324656">
      <w:pPr>
        <w:ind w:firstLine="0"/>
      </w:pPr>
      <w:r>
        <w:tab/>
        <w:t xml:space="preserve">Ezt a szolgáltatást nem közvetlenül a frontend fogja hívni a benne megírt szolgáltatásokkal, hanem a frontend egy kérést fog küldeni az ordertracker </w:t>
      </w:r>
      <w:r w:rsidR="00BB36D8">
        <w:t>szolgáltatásnak,</w:t>
      </w:r>
      <w:r>
        <w:t xml:space="preserve"> amely egy S2S (service to service) kérés segítségével manipulálja vagy kérdezi le az adatbázisban tárolt képeket.</w:t>
      </w:r>
    </w:p>
    <w:p w14:paraId="50DD14F0" w14:textId="77777777" w:rsidR="00517871" w:rsidRDefault="00324656" w:rsidP="00517871">
      <w:pPr>
        <w:keepNext/>
        <w:ind w:firstLine="0"/>
        <w:jc w:val="center"/>
      </w:pPr>
      <w:r>
        <w:rPr>
          <w:noProof/>
        </w:rPr>
        <w:drawing>
          <wp:inline distT="114300" distB="114300" distL="114300" distR="114300" wp14:anchorId="0430BC2A" wp14:editId="5CAF5BE4">
            <wp:extent cx="4772025" cy="287655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4772025" cy="2876550"/>
                    </a:xfrm>
                    <a:prstGeom prst="rect">
                      <a:avLst/>
                    </a:prstGeom>
                    <a:ln/>
                  </pic:spPr>
                </pic:pic>
              </a:graphicData>
            </a:graphic>
          </wp:inline>
        </w:drawing>
      </w:r>
    </w:p>
    <w:p w14:paraId="1416347C" w14:textId="5BBCA7F5" w:rsidR="00C407C2" w:rsidRDefault="00000000" w:rsidP="00517871">
      <w:pPr>
        <w:pStyle w:val="Kpalrs"/>
      </w:pPr>
      <w:r>
        <w:fldChar w:fldCharType="begin"/>
      </w:r>
      <w:r>
        <w:instrText xml:space="preserve"> SEQ ábra \* ARABIC </w:instrText>
      </w:r>
      <w:r>
        <w:fldChar w:fldCharType="separate"/>
      </w:r>
      <w:bookmarkStart w:id="116" w:name="_Toc152175728"/>
      <w:r w:rsidR="007C56DE">
        <w:rPr>
          <w:noProof/>
        </w:rPr>
        <w:t>26</w:t>
      </w:r>
      <w:r>
        <w:rPr>
          <w:noProof/>
        </w:rPr>
        <w:fldChar w:fldCharType="end"/>
      </w:r>
      <w:r w:rsidR="00517871">
        <w:t>. ábra Képek lekérdezése a frontendről</w:t>
      </w:r>
      <w:bookmarkEnd w:id="116"/>
    </w:p>
    <w:p w14:paraId="32E83E35" w14:textId="767BB1D9" w:rsidR="00C407C2" w:rsidRDefault="00324656">
      <w:pPr>
        <w:ind w:firstLine="0"/>
      </w:pPr>
      <w:r>
        <w:tab/>
        <w:t xml:space="preserve">Ebben a szolgáltatásban nem a megszokott módon, id </w:t>
      </w:r>
      <w:r w:rsidR="00517871">
        <w:t>szerint,</w:t>
      </w:r>
      <w:r>
        <w:t xml:space="preserve"> hanem név szerint kérem le az egyes képeket. Egy feltöltött fáljról az adatbázisban eltárolom a nevét, típusát, egy azonosítót hozzá és magát az </w:t>
      </w:r>
      <w:r w:rsidR="00BB36D8">
        <w:t>adatot,</w:t>
      </w:r>
      <w:r>
        <w:t xml:space="preserve"> amely egy bájt tömb </w:t>
      </w:r>
      <w:r>
        <w:rPr>
          <w:i/>
        </w:rPr>
        <w:t>@Lob</w:t>
      </w:r>
      <w:r>
        <w:t xml:space="preserve"> </w:t>
      </w:r>
      <w:r w:rsidR="009E3A9A">
        <w:t>annotációval,</w:t>
      </w:r>
      <w:r>
        <w:t xml:space="preserve"> amely azt jelöli hogy ez egy nagy objektum (Large Object).</w:t>
      </w:r>
    </w:p>
    <w:p w14:paraId="12A743D5" w14:textId="77777777" w:rsidR="00C407C2" w:rsidRDefault="00324656" w:rsidP="001B50DD">
      <w:pPr>
        <w:pStyle w:val="Cmsor2"/>
      </w:pPr>
      <w:bookmarkStart w:id="117" w:name="_Toc151928498"/>
      <w:r>
        <w:t>Docker</w:t>
      </w:r>
      <w:bookmarkEnd w:id="117"/>
    </w:p>
    <w:p w14:paraId="35E20E48" w14:textId="77777777" w:rsidR="00C407C2" w:rsidRDefault="00324656">
      <w:pPr>
        <w:ind w:firstLine="0"/>
      </w:pPr>
      <w:r>
        <w:tab/>
        <w:t>Az alkalmazás futtatását szerettem volna egységesen könnyűvé tenni minden környezeten, ezért dockerizáltam az alkalmazást a következőkben leírt módszerrel.</w:t>
      </w:r>
    </w:p>
    <w:p w14:paraId="3C4ABA12" w14:textId="2DA605BC" w:rsidR="00C407C2" w:rsidRDefault="00324656">
      <w:pPr>
        <w:ind w:firstLine="0"/>
      </w:pPr>
      <w:r>
        <w:t xml:space="preserve">Létrehoztam különböző docker fájlokat a frontendnek és a három darab backend szolgáltatásnak, amelyek segítségével a szolgáltatásokat külön külön dockerizálni lehet. A docker fájlok összekapcsolására létrehoztam továbbá egy docker compose </w:t>
      </w:r>
      <w:r w:rsidR="00BB36D8">
        <w:t>fájlt,</w:t>
      </w:r>
      <w:r>
        <w:t xml:space="preserve"> amelyben </w:t>
      </w:r>
      <w:r w:rsidR="009E3A9A">
        <w:lastRenderedPageBreak/>
        <w:t>megadtam,</w:t>
      </w:r>
      <w:r>
        <w:t xml:space="preserve"> hogy az előbb létrehozott docker fájlokat használjam az egyes komponensek dockerizálására.</w:t>
      </w:r>
    </w:p>
    <w:p w14:paraId="19D11D2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postgres:</w:t>
      </w:r>
    </w:p>
    <w:p w14:paraId="065942FC"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image: postgres:13-alpine</w:t>
      </w:r>
    </w:p>
    <w:p w14:paraId="296B65C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environment:</w:t>
      </w:r>
    </w:p>
    <w:p w14:paraId="182C984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POSTGRES_USER: postgres</w:t>
      </w:r>
    </w:p>
    <w:p w14:paraId="01D9ACF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POSTGRES_PASSWORD: postgres</w:t>
      </w:r>
    </w:p>
    <w:p w14:paraId="16CE224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POSTGRES_DB: postgres</w:t>
      </w:r>
    </w:p>
    <w:p w14:paraId="7D06CD3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ports:</w:t>
      </w:r>
    </w:p>
    <w:p w14:paraId="08FCE29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 "5432:5432"</w:t>
      </w:r>
    </w:p>
    <w:p w14:paraId="688DD308"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command: ["postgres", "-c", "max_connections=300", "-c", "shared_buffers=512MB"]</w:t>
      </w:r>
    </w:p>
    <w:p w14:paraId="23E5D6B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volumes:</w:t>
      </w:r>
    </w:p>
    <w:p w14:paraId="436BDBA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 ./init.sql:/docker-entrypoint-initdb.d/init.sql</w:t>
      </w:r>
    </w:p>
    <w:p w14:paraId="1BD6DBC8" w14:textId="77777777" w:rsidR="00C407C2" w:rsidRDefault="00C407C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p>
    <w:p w14:paraId="1CBA4506" w14:textId="62D4CA74" w:rsidR="00C407C2" w:rsidRDefault="00324656">
      <w:pPr>
        <w:ind w:firstLine="0"/>
      </w:pPr>
      <w:r>
        <w:t xml:space="preserve">A fenti kód segítségével a docker-compose fájlon belül létrehozom az </w:t>
      </w:r>
      <w:r w:rsidR="00BB36D8">
        <w:t>adatbázist,</w:t>
      </w:r>
      <w:r>
        <w:t xml:space="preserve"> amelynek a postgres nevet adom és alapjául a postgres:13-alpine docker képet(docker image) adom meg.</w:t>
      </w:r>
    </w:p>
    <w:p w14:paraId="30F6C7F4" w14:textId="3C02078E" w:rsidR="00C407C2" w:rsidRDefault="00324656">
      <w:pPr>
        <w:ind w:firstLine="0"/>
      </w:pPr>
      <w:r>
        <w:t xml:space="preserve">A következő sorokban meghatározom az adatbás eléréséhez szükséges hitelesítési </w:t>
      </w:r>
      <w:r w:rsidR="00BB36D8">
        <w:t>adatokat,</w:t>
      </w:r>
      <w:r>
        <w:t xml:space="preserve"> amelyre a többi docker alkalmazásnak szüksége lesz. A rákövető sorban pedig megadom a portokat amelyeken az alkalmazás elérhető lesz, majd az indítási paramétereket a command sorban definiálom. Végül pedig az inicializáláshoz használt sql fájl elérési útvonalát adom meg</w:t>
      </w:r>
      <w:r w:rsidR="00EF53F4">
        <w:t xml:space="preserve">, </w:t>
      </w:r>
      <w:r>
        <w:t>amely létrehozza az általam használt adatbázis sémákat.</w:t>
      </w:r>
    </w:p>
    <w:p w14:paraId="0661AE24" w14:textId="77777777" w:rsidR="00C407C2" w:rsidRDefault="00324656">
      <w:pPr>
        <w:ind w:firstLine="0"/>
      </w:pPr>
      <w:r>
        <w:t xml:space="preserve">Az adatbázis definiálása után egyesével definiáltam a tulajdonságokat az egyes szolgáltatások docker fájljainak összekapcsolásához. </w:t>
      </w:r>
    </w:p>
    <w:p w14:paraId="6C624E0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app:</w:t>
      </w:r>
    </w:p>
    <w:p w14:paraId="1258502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build: .</w:t>
      </w:r>
    </w:p>
    <w:p w14:paraId="61082B3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ports:</w:t>
      </w:r>
    </w:p>
    <w:p w14:paraId="116E62D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 "8081:8081"</w:t>
      </w:r>
    </w:p>
    <w:p w14:paraId="52D218E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depends_on:</w:t>
      </w:r>
    </w:p>
    <w:p w14:paraId="6113725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 postgres</w:t>
      </w:r>
    </w:p>
    <w:p w14:paraId="4215AA67" w14:textId="77777777" w:rsidR="00C407C2" w:rsidRDefault="00324656">
      <w:pPr>
        <w:ind w:firstLine="0"/>
      </w:pPr>
      <w:r>
        <w:t xml:space="preserve">Itt az order tracker alkalmazást integrálom a docker komponálásba. Elsőnek megadom a szolgáltatáshoz tartozó dokcer fájl elérési útvonalát, mivel egy mappában van a compose fájlal ezért egy pontot adtam meg. A </w:t>
      </w:r>
      <w:r>
        <w:rPr>
          <w:i/>
        </w:rPr>
        <w:t>depends_on</w:t>
      </w:r>
      <w:r>
        <w:t xml:space="preserve"> tulajdonság segítségével pedig megadtam, hogy futtatás előtt elsőnek feljebb létrehozott postgres adatbázis futtassa az alkalmazás.</w:t>
      </w:r>
    </w:p>
    <w:p w14:paraId="5436F980" w14:textId="77777777" w:rsidR="00C407C2" w:rsidRDefault="00324656">
      <w:pPr>
        <w:pStyle w:val="Cmsor1"/>
        <w:rPr>
          <w:sz w:val="32"/>
        </w:rPr>
      </w:pPr>
      <w:bookmarkStart w:id="118" w:name="_Toc151928499"/>
      <w:r>
        <w:lastRenderedPageBreak/>
        <w:t>Tesztelés</w:t>
      </w:r>
      <w:bookmarkEnd w:id="118"/>
    </w:p>
    <w:p w14:paraId="5C0E734C" w14:textId="77777777" w:rsidR="00C407C2" w:rsidRDefault="00324656">
      <w:pPr>
        <w:ind w:firstLine="0"/>
      </w:pPr>
      <w:r>
        <w:tab/>
        <w:t>Minden megírt szoftver számára fontos szempont a tesztelés hiszen ezzel validáljuk az elkészült funkciók helyességét és visszajelzést ad arról, hogy jól dolgoztunk. Emellett a segíthet a későbbi módosítások során ellenőrizni, hogy az alkalmazásban megírt függvények megfelelően működjenek és véletlenül ne módosítsuk a funkcionalitásokat.</w:t>
      </w:r>
    </w:p>
    <w:p w14:paraId="316A159C" w14:textId="77777777" w:rsidR="00C407C2" w:rsidRDefault="00324656" w:rsidP="001B50DD">
      <w:pPr>
        <w:pStyle w:val="Cmsor2"/>
      </w:pPr>
      <w:bookmarkStart w:id="119" w:name="_Toc151928500"/>
      <w:r>
        <w:t>Unit tesztek</w:t>
      </w:r>
      <w:bookmarkEnd w:id="119"/>
    </w:p>
    <w:p w14:paraId="4DCBC3D5" w14:textId="7F730B05" w:rsidR="00C407C2" w:rsidRDefault="00324656">
      <w:pPr>
        <w:ind w:firstLine="0"/>
      </w:pPr>
      <w:r>
        <w:tab/>
        <w:t>Az alkalmazás tesztelése során az üzleti logika tesztelésére tértem ki jelentősen, ezért a tesztjeimet a backenden készítettem el egység tesztek formájában. Az egység (Unit) tesztelés lényege, hogy mindig egy funkciót tesztelek és nem a funkciók összességét</w:t>
      </w:r>
      <w:r w:rsidR="00EF53F4">
        <w:t>. Jellemzően</w:t>
      </w:r>
      <w:r>
        <w:t xml:space="preserve"> egy ideálisan megírt alkalmazás könnyedén egység tesztelhető hiszen minden metódus jól definiálható külön feladatot lát el.</w:t>
      </w:r>
    </w:p>
    <w:p w14:paraId="1D24AB22" w14:textId="0BB48A39" w:rsidR="00C407C2" w:rsidRDefault="00324656">
      <w:pPr>
        <w:ind w:firstLine="0"/>
      </w:pPr>
      <w:r>
        <w:tab/>
        <w:t xml:space="preserve">Teszteléshez az elterjedt </w:t>
      </w:r>
      <w:r w:rsidR="00EF53F4">
        <w:t>J</w:t>
      </w:r>
      <w:r w:rsidR="007D429E">
        <w:t>U</w:t>
      </w:r>
      <w:r w:rsidR="00EF53F4">
        <w:t>nit-ot</w:t>
      </w:r>
      <w:r>
        <w:t xml:space="preserve"> használtam, amely segítségével a backend üzleti logikájának szinte minden metódusát leteszteltem. Ennél nagyobb teszt lefedettséget akkor tudtam volna elérni, ha integrációs teszteket is alkalmazom, viszont ezek mindössze a controller hívást tudták volna ellenőrizni a teszteletlen funkciók közül,</w:t>
      </w:r>
      <w:r w:rsidR="00EF53F4">
        <w:t xml:space="preserve"> ezért</w:t>
      </w:r>
      <w:r>
        <w:t xml:space="preserve"> </w:t>
      </w:r>
      <w:r w:rsidR="00EF53F4">
        <w:t>úgy döntöttem, hogy ezt nem implementálom. T</w:t>
      </w:r>
      <w:r>
        <w:t>ermészetesen ez is egy bővítési lehetőség az alkalmazás számára.</w:t>
      </w:r>
    </w:p>
    <w:p w14:paraId="22C5E848" w14:textId="77777777" w:rsidR="00C407C2" w:rsidRDefault="00324656">
      <w:pPr>
        <w:ind w:firstLine="0"/>
      </w:pPr>
      <w:r>
        <w:tab/>
        <w:t xml:space="preserve">Az egység tesztek megírásakor sokszor kellett mock azaz látszat osztályokat létrehoznom, amelyek segítségével a tesztek elkerülhetik a valós adatbázis módosítását. A </w:t>
      </w:r>
      <w:r>
        <w:rPr>
          <w:i/>
        </w:rPr>
        <w:t>Mockito</w:t>
      </w:r>
      <w:r>
        <w:t xml:space="preserve"> nevű teszteléshez használt keretrendszert alkalmaztam a feladatra, amely széles eszköztárának köszönhetően rendkívül elterjedt a fejlesztők körében.</w:t>
      </w:r>
    </w:p>
    <w:p w14:paraId="1D6CDD16" w14:textId="18C1887B" w:rsidR="00C407C2" w:rsidRDefault="00324656">
      <w:pPr>
        <w:ind w:firstLine="0"/>
      </w:pPr>
      <w:r>
        <w:t xml:space="preserve">A tesztek írásakor a </w:t>
      </w:r>
      <w:r>
        <w:rPr>
          <w:i/>
        </w:rPr>
        <w:t>Mockito</w:t>
      </w:r>
      <w:r>
        <w:t xml:space="preserve"> technológiát használva több különböző feladattal kellett szembe néznem, a fentebb említett adatbázis módosítások elkerülése mellett sokszor az adatbázisból való kiolvasás is része volt a tesztelendő kódrészleteknek, ilyenkor lehetőségem volt a </w:t>
      </w:r>
      <w:r>
        <w:rPr>
          <w:i/>
        </w:rPr>
        <w:t xml:space="preserve">when().thenReturn() </w:t>
      </w:r>
      <w:r>
        <w:t xml:space="preserve"> metódusok használatára, amely a </w:t>
      </w:r>
      <w:r>
        <w:rPr>
          <w:i/>
        </w:rPr>
        <w:t>when()</w:t>
      </w:r>
      <w:r>
        <w:t xml:space="preserve"> metódusban megadott függvényhívás eredményét a </w:t>
      </w:r>
      <w:r>
        <w:rPr>
          <w:i/>
        </w:rPr>
        <w:t>thenReturn()</w:t>
      </w:r>
      <w:r>
        <w:t xml:space="preserve"> paraméterére cseréli le. Fontos megjegyeznem, hogy ezek a függvények csak látszat osztályokon működnek ezért a </w:t>
      </w:r>
      <w:r>
        <w:rPr>
          <w:i/>
        </w:rPr>
        <w:t>@Mock</w:t>
      </w:r>
      <w:r>
        <w:t xml:space="preserve"> annotációval jelölöm </w:t>
      </w:r>
      <w:r w:rsidR="00BB36D8">
        <w:t>őket,</w:t>
      </w:r>
      <w:r>
        <w:t xml:space="preserve"> amely eléri, hogy az osztály példányosítása során ne egy valós funkcionalitással rendelkező példány, hanem egy látszat </w:t>
      </w:r>
      <w:r w:rsidR="009F2BAB">
        <w:t>példány</w:t>
      </w:r>
      <w:r>
        <w:t xml:space="preserve"> jöjjön </w:t>
      </w:r>
      <w:r w:rsidR="009F2BAB">
        <w:t>létre,</w:t>
      </w:r>
      <w:r>
        <w:t xml:space="preserve"> amelynek függvényhívásai az általam megadott eredményeket adják vissza.</w:t>
      </w:r>
    </w:p>
    <w:p w14:paraId="746A610B" w14:textId="6A5DCF84" w:rsidR="00C407C2" w:rsidRDefault="00324656">
      <w:pPr>
        <w:ind w:firstLine="0"/>
      </w:pPr>
      <w:r>
        <w:lastRenderedPageBreak/>
        <w:t xml:space="preserve">A megoldásomban a </w:t>
      </w:r>
      <w:r>
        <w:rPr>
          <w:i/>
        </w:rPr>
        <w:t>@Mock</w:t>
      </w:r>
      <w:r>
        <w:t xml:space="preserve"> annotáció mellet megadom, hogy Mockito tesztkörnyezetet használok a @ExtendWith annotáció segítségével és @InjectMocks annotációval pedig </w:t>
      </w:r>
      <w:r w:rsidR="00BB36D8">
        <w:t>megadom,</w:t>
      </w:r>
      <w:r>
        <w:t xml:space="preserve"> hogy melyik beanbe szükséges a látszat osztályokat létrehozni. Erre példa:</w:t>
      </w:r>
    </w:p>
    <w:p w14:paraId="3019CAD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333333"/>
          <w:sz w:val="20"/>
          <w:szCs w:val="20"/>
        </w:rPr>
      </w:pPr>
      <w:r>
        <w:rPr>
          <w:rFonts w:ascii="Consolas" w:eastAsia="Consolas" w:hAnsi="Consolas" w:cs="Consolas"/>
          <w:color w:val="000000"/>
          <w:sz w:val="20"/>
          <w:szCs w:val="20"/>
        </w:rPr>
        <w:t>@TestComponent</w:t>
      </w:r>
    </w:p>
    <w:p w14:paraId="6887B76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000000"/>
          <w:sz w:val="20"/>
          <w:szCs w:val="20"/>
        </w:rPr>
        <w:t>@ExtendWith</w:t>
      </w:r>
      <w:r>
        <w:rPr>
          <w:rFonts w:ascii="Consolas" w:eastAsia="Consolas" w:hAnsi="Consolas" w:cs="Consolas"/>
          <w:color w:val="333333"/>
          <w:sz w:val="20"/>
          <w:szCs w:val="20"/>
        </w:rPr>
        <w:t>(MockitoExtension.</w:t>
      </w:r>
      <w:r>
        <w:rPr>
          <w:rFonts w:ascii="Consolas" w:eastAsia="Consolas" w:hAnsi="Consolas" w:cs="Consolas"/>
          <w:color w:val="0000CC"/>
          <w:sz w:val="20"/>
          <w:szCs w:val="20"/>
        </w:rPr>
        <w:t>class</w:t>
      </w:r>
      <w:r>
        <w:rPr>
          <w:rFonts w:ascii="Consolas" w:eastAsia="Consolas" w:hAnsi="Consolas" w:cs="Consolas"/>
          <w:color w:val="333333"/>
          <w:sz w:val="20"/>
          <w:szCs w:val="20"/>
        </w:rPr>
        <w:t>)</w:t>
      </w:r>
    </w:p>
    <w:p w14:paraId="3992E83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008800"/>
          <w:sz w:val="20"/>
          <w:szCs w:val="20"/>
        </w:rPr>
        <w:t>public</w:t>
      </w:r>
      <w:r>
        <w:rPr>
          <w:rFonts w:ascii="Consolas" w:eastAsia="Consolas" w:hAnsi="Consolas" w:cs="Consolas"/>
          <w:color w:val="333333"/>
          <w:sz w:val="20"/>
          <w:szCs w:val="20"/>
        </w:rPr>
        <w:t xml:space="preserve"> </w:t>
      </w:r>
      <w:r>
        <w:rPr>
          <w:rFonts w:ascii="Consolas" w:eastAsia="Consolas" w:hAnsi="Consolas" w:cs="Consolas"/>
          <w:color w:val="008800"/>
          <w:sz w:val="20"/>
          <w:szCs w:val="20"/>
        </w:rPr>
        <w:t>class</w:t>
      </w:r>
      <w:r>
        <w:rPr>
          <w:rFonts w:ascii="Consolas" w:eastAsia="Consolas" w:hAnsi="Consolas" w:cs="Consolas"/>
          <w:color w:val="333333"/>
          <w:sz w:val="20"/>
          <w:szCs w:val="20"/>
        </w:rPr>
        <w:t xml:space="preserve"> </w:t>
      </w:r>
      <w:r>
        <w:rPr>
          <w:rFonts w:ascii="Consolas" w:eastAsia="Consolas" w:hAnsi="Consolas" w:cs="Consolas"/>
          <w:color w:val="BB0066"/>
          <w:sz w:val="20"/>
          <w:szCs w:val="20"/>
        </w:rPr>
        <w:t>AuthenticationServiceTest</w:t>
      </w:r>
      <w:r>
        <w:rPr>
          <w:rFonts w:ascii="Consolas" w:eastAsia="Consolas" w:hAnsi="Consolas" w:cs="Consolas"/>
          <w:color w:val="333333"/>
          <w:sz w:val="20"/>
          <w:szCs w:val="20"/>
        </w:rPr>
        <w:t xml:space="preserve"> {</w:t>
      </w:r>
    </w:p>
    <w:p w14:paraId="53E2857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r>
        <w:rPr>
          <w:rFonts w:ascii="Consolas" w:eastAsia="Consolas" w:hAnsi="Consolas" w:cs="Consolas"/>
          <w:color w:val="000000"/>
          <w:sz w:val="20"/>
          <w:szCs w:val="20"/>
        </w:rPr>
        <w:t>@InjectMocks</w:t>
      </w:r>
    </w:p>
    <w:p w14:paraId="342785D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AuthenticationService service;</w:t>
      </w:r>
    </w:p>
    <w:p w14:paraId="6B457D5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r>
        <w:rPr>
          <w:rFonts w:ascii="Consolas" w:eastAsia="Consolas" w:hAnsi="Consolas" w:cs="Consolas"/>
          <w:color w:val="000000"/>
          <w:sz w:val="20"/>
          <w:szCs w:val="20"/>
        </w:rPr>
        <w:t>@Mock</w:t>
      </w:r>
    </w:p>
    <w:p w14:paraId="63E73BD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UserRepository userRepository;</w:t>
      </w:r>
    </w:p>
    <w:p w14:paraId="38EF860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r>
        <w:rPr>
          <w:rFonts w:ascii="Consolas" w:eastAsia="Consolas" w:hAnsi="Consolas" w:cs="Consolas"/>
          <w:color w:val="000000"/>
          <w:sz w:val="20"/>
          <w:szCs w:val="20"/>
        </w:rPr>
        <w:t>@Mock</w:t>
      </w:r>
    </w:p>
    <w:p w14:paraId="57F60CC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TokenRepository tokenRepository;</w:t>
      </w:r>
    </w:p>
    <w:p w14:paraId="15559573" w14:textId="77777777" w:rsidR="00C407C2" w:rsidRDefault="00324656">
      <w:pPr>
        <w:ind w:firstLine="0"/>
      </w:pPr>
      <w:r>
        <w:t xml:space="preserve">A regisztrációt fogadó és jelszó változtatáskor küldött email küldésének ellenőrzése volt egy számomra új feladat.  A feladatot egy </w:t>
      </w:r>
      <w:r>
        <w:rPr>
          <w:i/>
        </w:rPr>
        <w:t xml:space="preserve">ArgumentCaptor </w:t>
      </w:r>
      <w:r>
        <w:t>létrehozásával valósítottam meg amely segítségével ellenőrizni tudtam az elküldött email tartalmát a következő módon.</w:t>
      </w:r>
    </w:p>
    <w:p w14:paraId="0F531E1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555555"/>
          <w:sz w:val="20"/>
          <w:szCs w:val="20"/>
        </w:rPr>
        <w:t>@Test</w:t>
      </w:r>
    </w:p>
    <w:p w14:paraId="02B7275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333399"/>
          <w:sz w:val="20"/>
          <w:szCs w:val="20"/>
        </w:rPr>
        <w:t>void</w:t>
      </w:r>
      <w:r>
        <w:rPr>
          <w:rFonts w:ascii="Consolas" w:eastAsia="Consolas" w:hAnsi="Consolas" w:cs="Consolas"/>
          <w:color w:val="000000"/>
          <w:sz w:val="20"/>
          <w:szCs w:val="20"/>
        </w:rPr>
        <w:t xml:space="preserve"> </w:t>
      </w:r>
      <w:r>
        <w:rPr>
          <w:rFonts w:ascii="Consolas" w:eastAsia="Consolas" w:hAnsi="Consolas" w:cs="Consolas"/>
          <w:color w:val="0066BB"/>
          <w:sz w:val="20"/>
          <w:szCs w:val="20"/>
        </w:rPr>
        <w:t>sendWelcomeMailTest</w:t>
      </w:r>
      <w:r>
        <w:rPr>
          <w:rFonts w:ascii="Consolas" w:eastAsia="Consolas" w:hAnsi="Consolas" w:cs="Consolas"/>
          <w:color w:val="000000"/>
          <w:sz w:val="20"/>
          <w:szCs w:val="20"/>
        </w:rPr>
        <w:t>() {</w:t>
      </w:r>
    </w:p>
    <w:p w14:paraId="476DD2A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service.</w:t>
      </w:r>
      <w:r>
        <w:rPr>
          <w:rFonts w:ascii="Consolas" w:eastAsia="Consolas" w:hAnsi="Consolas" w:cs="Consolas"/>
          <w:color w:val="0000CC"/>
          <w:sz w:val="20"/>
          <w:szCs w:val="20"/>
        </w:rPr>
        <w:t>sendWelcomeMail</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"email"</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"username"</w:t>
      </w:r>
      <w:r>
        <w:rPr>
          <w:rFonts w:ascii="Consolas" w:eastAsia="Consolas" w:hAnsi="Consolas" w:cs="Consolas"/>
          <w:color w:val="000000"/>
          <w:sz w:val="20"/>
          <w:szCs w:val="20"/>
        </w:rPr>
        <w:t>);</w:t>
      </w:r>
    </w:p>
    <w:p w14:paraId="5B384A6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verify(javaMailSender).</w:t>
      </w:r>
      <w:r>
        <w:rPr>
          <w:rFonts w:ascii="Consolas" w:eastAsia="Consolas" w:hAnsi="Consolas" w:cs="Consolas"/>
          <w:color w:val="0000CC"/>
          <w:sz w:val="20"/>
          <w:szCs w:val="20"/>
        </w:rPr>
        <w:t>send</w:t>
      </w:r>
      <w:r>
        <w:rPr>
          <w:rFonts w:ascii="Consolas" w:eastAsia="Consolas" w:hAnsi="Consolas" w:cs="Consolas"/>
          <w:color w:val="000000"/>
          <w:sz w:val="20"/>
          <w:szCs w:val="20"/>
        </w:rPr>
        <w:t>(messageCaptor.</w:t>
      </w:r>
      <w:r>
        <w:rPr>
          <w:rFonts w:ascii="Consolas" w:eastAsia="Consolas" w:hAnsi="Consolas" w:cs="Consolas"/>
          <w:color w:val="0000CC"/>
          <w:sz w:val="20"/>
          <w:szCs w:val="20"/>
        </w:rPr>
        <w:t>capture</w:t>
      </w:r>
      <w:r>
        <w:rPr>
          <w:rFonts w:ascii="Consolas" w:eastAsia="Consolas" w:hAnsi="Consolas" w:cs="Consolas"/>
          <w:color w:val="000000"/>
          <w:sz w:val="20"/>
          <w:szCs w:val="20"/>
        </w:rPr>
        <w:t>());</w:t>
      </w:r>
    </w:p>
    <w:p w14:paraId="198A750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SimpleMailMessage mailMessage = messageCaptor.</w:t>
      </w:r>
      <w:r>
        <w:rPr>
          <w:rFonts w:ascii="Consolas" w:eastAsia="Consolas" w:hAnsi="Consolas" w:cs="Consolas"/>
          <w:color w:val="0000CC"/>
          <w:sz w:val="20"/>
          <w:szCs w:val="20"/>
        </w:rPr>
        <w:t>getValue</w:t>
      </w:r>
      <w:r>
        <w:rPr>
          <w:rFonts w:ascii="Consolas" w:eastAsia="Consolas" w:hAnsi="Consolas" w:cs="Consolas"/>
          <w:color w:val="000000"/>
          <w:sz w:val="20"/>
          <w:szCs w:val="20"/>
        </w:rPr>
        <w:t>();</w:t>
      </w:r>
    </w:p>
    <w:p w14:paraId="6FB88F2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assertEquals(</w:t>
      </w:r>
      <w:r>
        <w:rPr>
          <w:rFonts w:ascii="Consolas" w:eastAsia="Consolas" w:hAnsi="Consolas" w:cs="Consolas"/>
          <w:color w:val="000000"/>
          <w:sz w:val="20"/>
          <w:szCs w:val="20"/>
          <w:shd w:val="clear" w:color="auto" w:fill="FFF0F0"/>
        </w:rPr>
        <w:t>"Welcome to Order tracker!"</w:t>
      </w:r>
      <w:r>
        <w:rPr>
          <w:rFonts w:ascii="Consolas" w:eastAsia="Consolas" w:hAnsi="Consolas" w:cs="Consolas"/>
          <w:color w:val="000000"/>
          <w:sz w:val="20"/>
          <w:szCs w:val="20"/>
        </w:rPr>
        <w:t>,mailMessage.</w:t>
      </w:r>
      <w:r>
        <w:rPr>
          <w:rFonts w:ascii="Consolas" w:eastAsia="Consolas" w:hAnsi="Consolas" w:cs="Consolas"/>
          <w:color w:val="0000CC"/>
          <w:sz w:val="20"/>
          <w:szCs w:val="20"/>
        </w:rPr>
        <w:t>getSubject</w:t>
      </w:r>
      <w:r>
        <w:rPr>
          <w:rFonts w:ascii="Consolas" w:eastAsia="Consolas" w:hAnsi="Consolas" w:cs="Consolas"/>
          <w:color w:val="000000"/>
          <w:sz w:val="20"/>
          <w:szCs w:val="20"/>
        </w:rPr>
        <w:t>());</w:t>
      </w:r>
    </w:p>
    <w:p w14:paraId="1659479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7A1CB6D5" w14:textId="77777777" w:rsidR="00C407C2" w:rsidRDefault="00324656">
      <w:pPr>
        <w:ind w:firstLine="0"/>
      </w:pPr>
      <w:r>
        <w:t>A fent látható kódban a messageCaptor segítségével lekérdezem az elküldött emailt és ellenőrzöm az email tárgyát.</w:t>
      </w:r>
    </w:p>
    <w:p w14:paraId="3A9F0C0E" w14:textId="77777777" w:rsidR="00C407C2" w:rsidRDefault="00324656" w:rsidP="001B50DD">
      <w:pPr>
        <w:pStyle w:val="Cmsor2"/>
      </w:pPr>
      <w:bookmarkStart w:id="120" w:name="_Toc151928501"/>
      <w:r>
        <w:t>Sonarqube</w:t>
      </w:r>
      <w:bookmarkEnd w:id="120"/>
    </w:p>
    <w:p w14:paraId="029E4689" w14:textId="08EB3966" w:rsidR="00C407C2" w:rsidRDefault="00324656">
      <w:pPr>
        <w:ind w:firstLine="0"/>
      </w:pPr>
      <w:r>
        <w:rPr>
          <w:b/>
          <w:sz w:val="32"/>
          <w:szCs w:val="32"/>
        </w:rPr>
        <w:tab/>
      </w:r>
      <w:r>
        <w:t xml:space="preserve">Célomnak tűztem </w:t>
      </w:r>
      <w:r w:rsidR="00BB36D8">
        <w:t>ki,</w:t>
      </w:r>
      <w:r>
        <w:t xml:space="preserve"> hogy minden egyes git feltöltés után visszajelzést kapjak, mint fejletsző a kódom állapotáról. Erre egy statikus analízis eszközt a sonarqube-ot választottam megoldásul. Mivel az alkalmazásomat githubon verziókezelem és a github rendelkezik sonarqube integrációval, ezért elég volt mindössze egy sonarcloud profilt létrehoznom és egy </w:t>
      </w:r>
      <w:r>
        <w:rPr>
          <w:i/>
        </w:rPr>
        <w:t>yml</w:t>
      </w:r>
      <w:r>
        <w:t xml:space="preserve"> fájlt definiálni a </w:t>
      </w:r>
      <w:r>
        <w:rPr>
          <w:i/>
        </w:rPr>
        <w:t xml:space="preserve">.github/workflows </w:t>
      </w:r>
      <w:r>
        <w:t xml:space="preserve">mappán belül. A </w:t>
      </w:r>
      <w:r>
        <w:rPr>
          <w:i/>
        </w:rPr>
        <w:t>yml</w:t>
      </w:r>
      <w:r>
        <w:t xml:space="preserve"> fájlban definiálom, hogy a main ágra történő felöltés esetén fusson le a sonarqube és ehhez a sonar számára létrehozott github titkokat (secret) használja.</w:t>
      </w:r>
    </w:p>
    <w:p w14:paraId="0AC42EE4" w14:textId="77777777" w:rsidR="00517871" w:rsidRDefault="00324656" w:rsidP="00517871">
      <w:pPr>
        <w:keepNext/>
        <w:ind w:firstLine="0"/>
      </w:pPr>
      <w:r>
        <w:rPr>
          <w:noProof/>
        </w:rPr>
        <w:lastRenderedPageBreak/>
        <w:drawing>
          <wp:inline distT="114300" distB="114300" distL="114300" distR="114300" wp14:anchorId="4E65225A" wp14:editId="18E3BF73">
            <wp:extent cx="5759140" cy="18669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5759140" cy="1866900"/>
                    </a:xfrm>
                    <a:prstGeom prst="rect">
                      <a:avLst/>
                    </a:prstGeom>
                    <a:ln/>
                  </pic:spPr>
                </pic:pic>
              </a:graphicData>
            </a:graphic>
          </wp:inline>
        </w:drawing>
      </w:r>
    </w:p>
    <w:p w14:paraId="0D04BA42" w14:textId="6299C0BC" w:rsidR="00C407C2" w:rsidRDefault="00000000" w:rsidP="00517871">
      <w:pPr>
        <w:pStyle w:val="Kpalrs"/>
      </w:pPr>
      <w:r>
        <w:fldChar w:fldCharType="begin"/>
      </w:r>
      <w:r>
        <w:instrText xml:space="preserve"> SEQ ábra \* ARABIC </w:instrText>
      </w:r>
      <w:r>
        <w:fldChar w:fldCharType="separate"/>
      </w:r>
      <w:bookmarkStart w:id="121" w:name="_Toc152175729"/>
      <w:r w:rsidR="007C56DE">
        <w:rPr>
          <w:noProof/>
        </w:rPr>
        <w:t>27</w:t>
      </w:r>
      <w:r>
        <w:rPr>
          <w:noProof/>
        </w:rPr>
        <w:fldChar w:fldCharType="end"/>
      </w:r>
      <w:r w:rsidR="00517871">
        <w:t>. ábra Githubon található sonarqube futások</w:t>
      </w:r>
      <w:bookmarkEnd w:id="121"/>
    </w:p>
    <w:p w14:paraId="096A2A35" w14:textId="77777777" w:rsidR="00C407C2" w:rsidRDefault="00324656">
      <w:pPr>
        <w:ind w:firstLine="0"/>
      </w:pPr>
      <w:r>
        <w:t>Githubon belül az actions fül alatt láthatóak a futások és eredményeik. Mivel létrehoztam egy másik workflowt is csak az alkalmazás építésének (build) tesztelésére, ezért mindegyik külön lefut minden egyes main változtatáskor.</w:t>
      </w:r>
    </w:p>
    <w:p w14:paraId="48E1EE83" w14:textId="44409D64" w:rsidR="00C407C2" w:rsidRDefault="00324656">
      <w:pPr>
        <w:ind w:firstLine="0"/>
      </w:pPr>
      <w:r>
        <w:t xml:space="preserve">A sonarqube rendelkezik egy hozzá tartozó webes felülettel </w:t>
      </w:r>
      <w:r w:rsidR="00BB36D8">
        <w:t>is,</w:t>
      </w:r>
      <w:r>
        <w:t xml:space="preserve"> ahol különböző statisztikák érhetőek el az alkalmazás futtatásairól és megadhatóak különböző </w:t>
      </w:r>
      <w:r w:rsidR="009F2BAB">
        <w:t>feltételek,</w:t>
      </w:r>
      <w:r>
        <w:t xml:space="preserve"> amelyek alapján a sonarqube eldönti hogy az éppen feltöltött verzió elfogadható-e.</w:t>
      </w:r>
    </w:p>
    <w:p w14:paraId="4AA39562" w14:textId="77777777" w:rsidR="00517871" w:rsidRDefault="00324656" w:rsidP="00517871">
      <w:pPr>
        <w:keepNext/>
        <w:ind w:firstLine="0"/>
      </w:pPr>
      <w:r>
        <w:rPr>
          <w:noProof/>
        </w:rPr>
        <w:drawing>
          <wp:inline distT="0" distB="0" distL="0" distR="0" wp14:anchorId="74344FB4" wp14:editId="15E29DAF">
            <wp:extent cx="5760085" cy="2852420"/>
            <wp:effectExtent l="0" t="0" r="0" b="0"/>
            <wp:docPr id="7" name="image3.png" descr="A képen szöveg, képernyőkép, szoftver, Multimédiás szoftver látható&#10;&#10;Automatikusan generált leírás"/>
            <wp:cNvGraphicFramePr/>
            <a:graphic xmlns:a="http://schemas.openxmlformats.org/drawingml/2006/main">
              <a:graphicData uri="http://schemas.openxmlformats.org/drawingml/2006/picture">
                <pic:pic xmlns:pic="http://schemas.openxmlformats.org/drawingml/2006/picture">
                  <pic:nvPicPr>
                    <pic:cNvPr id="0" name="image3.png" descr="A képen szöveg, képernyőkép, szoftver, Multimédiás szoftver látható&#10;&#10;Automatikusan generált leírás"/>
                    <pic:cNvPicPr preferRelativeResize="0"/>
                  </pic:nvPicPr>
                  <pic:blipFill>
                    <a:blip r:embed="rId41"/>
                    <a:srcRect/>
                    <a:stretch>
                      <a:fillRect/>
                    </a:stretch>
                  </pic:blipFill>
                  <pic:spPr>
                    <a:xfrm>
                      <a:off x="0" y="0"/>
                      <a:ext cx="5760085" cy="2852420"/>
                    </a:xfrm>
                    <a:prstGeom prst="rect">
                      <a:avLst/>
                    </a:prstGeom>
                    <a:ln/>
                  </pic:spPr>
                </pic:pic>
              </a:graphicData>
            </a:graphic>
          </wp:inline>
        </w:drawing>
      </w:r>
    </w:p>
    <w:p w14:paraId="1E87FC2D" w14:textId="0D031AD7" w:rsidR="00C407C2" w:rsidRDefault="00000000" w:rsidP="00517871">
      <w:pPr>
        <w:pStyle w:val="Kpalrs"/>
      </w:pPr>
      <w:r>
        <w:fldChar w:fldCharType="begin"/>
      </w:r>
      <w:r>
        <w:instrText xml:space="preserve"> SEQ ábra \* ARABIC </w:instrText>
      </w:r>
      <w:r>
        <w:fldChar w:fldCharType="separate"/>
      </w:r>
      <w:bookmarkStart w:id="122" w:name="_Toc152175730"/>
      <w:r w:rsidR="007C56DE">
        <w:rPr>
          <w:noProof/>
        </w:rPr>
        <w:t>28</w:t>
      </w:r>
      <w:r>
        <w:rPr>
          <w:noProof/>
        </w:rPr>
        <w:fldChar w:fldCharType="end"/>
      </w:r>
      <w:r w:rsidR="00517871">
        <w:t>. ábra Projekthez tartozó sonarqube analízis eredménye</w:t>
      </w:r>
      <w:bookmarkEnd w:id="122"/>
    </w:p>
    <w:p w14:paraId="61E1FC19" w14:textId="3E72ACE5" w:rsidR="00C407C2" w:rsidRDefault="00324656">
      <w:pPr>
        <w:ind w:firstLine="0"/>
      </w:pPr>
      <w:r>
        <w:t xml:space="preserve">Az képen látható kimeneten </w:t>
      </w:r>
      <w:r w:rsidR="00BB36D8">
        <w:t>látható,</w:t>
      </w:r>
      <w:r>
        <w:t xml:space="preserve"> hogy a Unit tesztek a kód 48%-át fedik le, amely a </w:t>
      </w:r>
      <w:r>
        <w:rPr>
          <w:i/>
        </w:rPr>
        <w:t>service</w:t>
      </w:r>
      <w:r>
        <w:t xml:space="preserve"> osztályokat tartalmazza</w:t>
      </w:r>
      <w:r w:rsidR="00BB36D8">
        <w:t>, ahogyan említettem az a kód üzleti logikájának tesztelését fedi le</w:t>
      </w:r>
      <w:r>
        <w:t>.</w:t>
      </w:r>
    </w:p>
    <w:p w14:paraId="35913C4D" w14:textId="77777777" w:rsidR="00C407C2" w:rsidRDefault="00324656">
      <w:pPr>
        <w:ind w:firstLine="0"/>
      </w:pPr>
      <w:r>
        <w:t>Véleményem szerint a sonarqube egy tökéletes alkalmazás a program fejlesztése közben történő tesztelésre, ráadásul így a tesztek fejlesztőkörnyezetben történő futtatása nélkül is elérhető azok eredménye.</w:t>
      </w:r>
    </w:p>
    <w:p w14:paraId="1FC31B0F" w14:textId="77777777" w:rsidR="00C407C2" w:rsidRDefault="00324656">
      <w:pPr>
        <w:pStyle w:val="Cmsor1"/>
      </w:pPr>
      <w:bookmarkStart w:id="123" w:name="_Toc151928502"/>
      <w:r>
        <w:lastRenderedPageBreak/>
        <w:t>Projekt összefoglalása</w:t>
      </w:r>
      <w:bookmarkEnd w:id="123"/>
    </w:p>
    <w:p w14:paraId="1AF1D40F" w14:textId="77777777" w:rsidR="00C407C2" w:rsidRDefault="00324656">
      <w:pPr>
        <w:ind w:firstLine="0"/>
      </w:pPr>
      <w:r>
        <w:tab/>
        <w:t>Az alkalmazás megvalósítása során sikeresen megvalósítottam feladat kiírásban meghatározott követelményeket és sikeresen lefedtem a szükséges funkcionalitásokat is.</w:t>
      </w:r>
    </w:p>
    <w:p w14:paraId="4A611379" w14:textId="3769223B" w:rsidR="00C407C2" w:rsidRDefault="00324656">
      <w:pPr>
        <w:ind w:firstLine="0"/>
      </w:pPr>
      <w:r>
        <w:t xml:space="preserve">A szakdolgozat elkészítése során rengeteget tanultam a különböző technológiákról és az azokat körülvevő konvenciókról, legjobb szokásokról. Az angular mint technológia a projekt kezdete előtt mindössze egy fogalomként volt tudatomban, viszont rengeteget tanultam a technológiáról a fejlesztés során és véleményem szerint sikerült az alapokat elsajátítanom. Megismertem többek között a modulokat és a komponensek felépítését, szerepét. Backend oldalon a spring technológiát már a projekt kezdete előtt is </w:t>
      </w:r>
      <w:r w:rsidR="001F283B">
        <w:t>ismertem,</w:t>
      </w:r>
      <w:r>
        <w:t xml:space="preserve"> habár ezen a téren is sikerült jelentős ismeretekre szert tennem, erre példa az OpenApi integráció és a spring security megismerése. Megtanultam a spring technológiát alkalmazva emailt küldeni és a spring applikációk dokkerizálásában is sikerült tapasztalatot szereznem.</w:t>
      </w:r>
    </w:p>
    <w:p w14:paraId="0934E280" w14:textId="77777777" w:rsidR="00C407C2" w:rsidRDefault="00324656">
      <w:pPr>
        <w:ind w:firstLine="0"/>
      </w:pPr>
      <w:r>
        <w:t>A stripe mint harmadik fél integrálása is nagyon izgalmas feladatnak bizonyult és meglepően egyszerűen tudtam a fizetést integrálni az alkalmazásomba mindezt úgy, hogy mindössze az API kulcs cseréje szükséges a tényleges fizetéshez. A másik oldalon viszont a fájl feltöltéshez használt mikro szolgáltatás is sok tanulságot hordozott magában főleg frontend oldalon a byte halmaz megjelenítése volt kihívás.</w:t>
      </w:r>
    </w:p>
    <w:p w14:paraId="4CE1FE4C" w14:textId="77777777" w:rsidR="00C407C2" w:rsidRDefault="00324656" w:rsidP="007C67EB">
      <w:pPr>
        <w:pStyle w:val="Cmsor2"/>
      </w:pPr>
      <w:bookmarkStart w:id="124" w:name="_Toc151928503"/>
      <w:r>
        <w:t>Továbbfejlesztési lehetőségek</w:t>
      </w:r>
      <w:bookmarkEnd w:id="124"/>
    </w:p>
    <w:p w14:paraId="14E5937C" w14:textId="6A217539" w:rsidR="00C407C2" w:rsidRDefault="00324656">
      <w:pPr>
        <w:ind w:firstLine="0"/>
      </w:pPr>
      <w:r>
        <w:rPr>
          <w:b/>
          <w:sz w:val="32"/>
          <w:szCs w:val="32"/>
        </w:rPr>
        <w:tab/>
      </w:r>
      <w:r>
        <w:t xml:space="preserve">A projekt egy ételrendelő alkalmazás alapvető funkcióit látja el, ezért természetesen rengeteg fejlesztési lehetőséget, potenciált tartalmaz az alkalmazás. Első </w:t>
      </w:r>
      <w:r w:rsidR="001F283B">
        <w:t>sorban,</w:t>
      </w:r>
      <w:r>
        <w:t xml:space="preserve"> mint a modernebb alkalmazásokban megvalósítható lenne a bejelentkezés integrálása valamilyen más </w:t>
      </w:r>
      <w:r w:rsidR="001F283B">
        <w:t>platformmal,</w:t>
      </w:r>
      <w:r>
        <w:t xml:space="preserve"> mint például a Facebook vagy Google fiók. Emellet létrehozhatóak akár kategóriák az ételekhez, akciózás lehetősége vagy akár lehetőség az esetleges allergiák definiálására a </w:t>
      </w:r>
      <w:r w:rsidR="001F283B">
        <w:t>fiókban,</w:t>
      </w:r>
      <w:r>
        <w:t xml:space="preserve"> amely szűrné  a felkínált ételeket.</w:t>
      </w:r>
    </w:p>
    <w:p w14:paraId="4657C8C6" w14:textId="21ADE533" w:rsidR="00C407C2" w:rsidRDefault="00324656">
      <w:pPr>
        <w:ind w:firstLine="0"/>
      </w:pPr>
      <w:r>
        <w:t xml:space="preserve">Megvalósítható lenne akár google maps integráció is, amely segítségével jelezni lehetne a vásárló </w:t>
      </w:r>
      <w:r w:rsidR="001F283B">
        <w:t>számára,</w:t>
      </w:r>
      <w:r>
        <w:t xml:space="preserve"> hogy honnan érkezik az étel. </w:t>
      </w:r>
    </w:p>
    <w:p w14:paraId="30BE2DC5" w14:textId="77777777" w:rsidR="00C407C2" w:rsidRDefault="00324656">
      <w:pPr>
        <w:ind w:firstLine="0"/>
      </w:pPr>
      <w:r>
        <w:t>Természetesen a felhasználói felület is fejleszthető, hogy még reszponzívabb legyen és még modernebb felhasználói érzést keltsen.</w:t>
      </w:r>
    </w:p>
    <w:p w14:paraId="0AEEB03E" w14:textId="53460694" w:rsidR="00C407C2" w:rsidRDefault="00324656">
      <w:pPr>
        <w:ind w:firstLine="0"/>
      </w:pPr>
      <w:r>
        <w:lastRenderedPageBreak/>
        <w:t xml:space="preserve">Egy másik fejlesztési lehetőség lenne mondjuk grafana hozzáadása a </w:t>
      </w:r>
      <w:r w:rsidR="001F283B">
        <w:t>projekthez,</w:t>
      </w:r>
      <w:r>
        <w:t xml:space="preserve"> amely segítségével a hívott végpontokat lehetne  ellenőrizni és visszajelzést kapna az alkalmazás karbantartója a kérésekről és státuszaikról.</w:t>
      </w:r>
    </w:p>
    <w:p w14:paraId="01EBED8E" w14:textId="77777777" w:rsidR="00C407C2" w:rsidRDefault="00324656">
      <w:pPr>
        <w:ind w:firstLine="0"/>
      </w:pPr>
      <w:r>
        <w:t>Végül a dockerizálás egy kezdő lépés lehet az alkalmazás felhőbe migrálásához, amely véleményem szerint az alkalmazás végcélja is lehetne.</w:t>
      </w:r>
    </w:p>
    <w:bookmarkStart w:id="125" w:name="_Toc151928504" w:displacedByCustomXml="next"/>
    <w:sdt>
      <w:sdtPr>
        <w:rPr>
          <w:rFonts w:cs="Times New Roman"/>
          <w:b w:val="0"/>
          <w:bCs w:val="0"/>
          <w:kern w:val="0"/>
          <w:sz w:val="24"/>
          <w:szCs w:val="24"/>
        </w:rPr>
        <w:id w:val="1302042548"/>
        <w:docPartObj>
          <w:docPartGallery w:val="Bibliographies"/>
          <w:docPartUnique/>
        </w:docPartObj>
      </w:sdtPr>
      <w:sdtContent>
        <w:p w14:paraId="497FA760" w14:textId="690959FC" w:rsidR="00713C6D" w:rsidRDefault="00713C6D">
          <w:pPr>
            <w:pStyle w:val="Cmsor1"/>
          </w:pPr>
          <w:r>
            <w:t>Hivatkozások</w:t>
          </w:r>
          <w:bookmarkEnd w:id="125"/>
        </w:p>
        <w:sdt>
          <w:sdtPr>
            <w:id w:val="-573587230"/>
            <w:bibliography/>
          </w:sdtPr>
          <w:sdtContent>
            <w:p w14:paraId="43A9FE55" w14:textId="77777777" w:rsidR="00D9653A" w:rsidRDefault="00713C6D" w:rsidP="000318B0">
              <w:pPr>
                <w:rPr>
                  <w:noProof/>
                </w:rPr>
              </w:pPr>
              <w:r>
                <w:rPr>
                  <w:noProof/>
                </w:rPr>
                <w:fldChar w:fldCharType="begin"/>
              </w:r>
              <w:r>
                <w:instrText>BIBLIOGRAPHY</w:instrText>
              </w:r>
              <w:r>
                <w:rPr>
                  <w:noProof/>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8"/>
                <w:gridCol w:w="8503"/>
              </w:tblGrid>
              <w:tr w:rsidR="00D9653A" w14:paraId="7DEA8AD0" w14:textId="77777777" w:rsidTr="00D9653A">
                <w:trPr>
                  <w:divId w:val="1986667022"/>
                  <w:tblCellSpacing w:w="15" w:type="dxa"/>
                </w:trPr>
                <w:tc>
                  <w:tcPr>
                    <w:tcW w:w="288" w:type="pct"/>
                    <w:hideMark/>
                  </w:tcPr>
                  <w:p w14:paraId="76332715" w14:textId="75150D3E" w:rsidR="00D9653A" w:rsidRDefault="00D9653A">
                    <w:pPr>
                      <w:pStyle w:val="Irodalomjegyzk"/>
                    </w:pPr>
                    <w:r>
                      <w:t xml:space="preserve">[1] </w:t>
                    </w:r>
                  </w:p>
                </w:tc>
                <w:tc>
                  <w:tcPr>
                    <w:tcW w:w="4663" w:type="pct"/>
                    <w:hideMark/>
                  </w:tcPr>
                  <w:p w14:paraId="236F3FAD" w14:textId="77777777" w:rsidR="00D9653A" w:rsidRDefault="00D9653A">
                    <w:pPr>
                      <w:pStyle w:val="Irodalomjegyzk"/>
                    </w:pPr>
                    <w:r>
                      <w:t>„Az ősember élete és haladása.,” 26 október 2023. [Online]. Available: https://www.geocities.ws/741/Tolnai_vilagtortenelem/01.04.html.</w:t>
                    </w:r>
                  </w:p>
                </w:tc>
              </w:tr>
              <w:tr w:rsidR="00D9653A" w14:paraId="6D98B83D" w14:textId="77777777" w:rsidTr="00D9653A">
                <w:trPr>
                  <w:divId w:val="1986667022"/>
                  <w:tblCellSpacing w:w="15" w:type="dxa"/>
                </w:trPr>
                <w:tc>
                  <w:tcPr>
                    <w:tcW w:w="288" w:type="pct"/>
                    <w:hideMark/>
                  </w:tcPr>
                  <w:p w14:paraId="29DC4BE5" w14:textId="77777777" w:rsidR="00D9653A" w:rsidRDefault="00D9653A">
                    <w:pPr>
                      <w:pStyle w:val="Irodalomjegyzk"/>
                    </w:pPr>
                    <w:r>
                      <w:t xml:space="preserve">[2] </w:t>
                    </w:r>
                  </w:p>
                </w:tc>
                <w:tc>
                  <w:tcPr>
                    <w:tcW w:w="4663" w:type="pct"/>
                    <w:hideMark/>
                  </w:tcPr>
                  <w:p w14:paraId="03584D43" w14:textId="77777777" w:rsidR="00D9653A" w:rsidRDefault="00D9653A">
                    <w:pPr>
                      <w:pStyle w:val="Irodalomjegyzk"/>
                    </w:pPr>
                    <w:r>
                      <w:t>„A vendéglátás története,” 26 október 2023. [Online]. Available: https://hu.wikipedia.org/wiki/A_vend%C3%A9gl%C3%A1t%C3%A1s_t%C3%B6rt%C3%A9nete.</w:t>
                    </w:r>
                  </w:p>
                </w:tc>
              </w:tr>
              <w:tr w:rsidR="00D9653A" w14:paraId="01EBE969" w14:textId="77777777" w:rsidTr="00D9653A">
                <w:trPr>
                  <w:divId w:val="1986667022"/>
                  <w:tblCellSpacing w:w="15" w:type="dxa"/>
                </w:trPr>
                <w:tc>
                  <w:tcPr>
                    <w:tcW w:w="288" w:type="pct"/>
                    <w:hideMark/>
                  </w:tcPr>
                  <w:p w14:paraId="16E0DF25" w14:textId="77777777" w:rsidR="00D9653A" w:rsidRDefault="00D9653A">
                    <w:pPr>
                      <w:pStyle w:val="Irodalomjegyzk"/>
                    </w:pPr>
                    <w:r>
                      <w:t xml:space="preserve">[3] </w:t>
                    </w:r>
                  </w:p>
                </w:tc>
                <w:tc>
                  <w:tcPr>
                    <w:tcW w:w="4663" w:type="pct"/>
                    <w:hideMark/>
                  </w:tcPr>
                  <w:p w14:paraId="4BDD3FF8" w14:textId="77777777" w:rsidR="00D9653A" w:rsidRDefault="00D9653A">
                    <w:pPr>
                      <w:pStyle w:val="Irodalomjegyzk"/>
                    </w:pPr>
                    <w:r>
                      <w:t>„Az éhes vásárlóval nem jó ujjat húzni – a NetPincér-sztori,” 26 október 2023. [Online]. Available: https://hvg.hu/kkv/20170404_netpincer_cegportre_ekereskedelem_szorad_gabor.</w:t>
                    </w:r>
                  </w:p>
                </w:tc>
              </w:tr>
              <w:tr w:rsidR="00D9653A" w14:paraId="2406E3F7" w14:textId="77777777" w:rsidTr="00D9653A">
                <w:trPr>
                  <w:divId w:val="1986667022"/>
                  <w:tblCellSpacing w:w="15" w:type="dxa"/>
                </w:trPr>
                <w:tc>
                  <w:tcPr>
                    <w:tcW w:w="288" w:type="pct"/>
                    <w:hideMark/>
                  </w:tcPr>
                  <w:p w14:paraId="52660C3A" w14:textId="77777777" w:rsidR="00D9653A" w:rsidRDefault="00D9653A">
                    <w:pPr>
                      <w:pStyle w:val="Irodalomjegyzk"/>
                    </w:pPr>
                    <w:r>
                      <w:t xml:space="preserve">[4] </w:t>
                    </w:r>
                  </w:p>
                </w:tc>
                <w:tc>
                  <w:tcPr>
                    <w:tcW w:w="4663" w:type="pct"/>
                    <w:hideMark/>
                  </w:tcPr>
                  <w:p w14:paraId="2FEFF7EC" w14:textId="77777777" w:rsidR="00D9653A" w:rsidRDefault="00D9653A">
                    <w:pPr>
                      <w:pStyle w:val="Irodalomjegyzk"/>
                    </w:pPr>
                    <w:r>
                      <w:t>„Étel- és élelmiszer házhozszállítás új szintre emelve: ezért lett a NetPincérből foodpanda,” 27 október 2023. [Online]. Available: https://www.foodora.hu/contents/netpincer.</w:t>
                    </w:r>
                  </w:p>
                </w:tc>
              </w:tr>
              <w:tr w:rsidR="00D9653A" w14:paraId="47DAB8EE" w14:textId="77777777" w:rsidTr="00D9653A">
                <w:trPr>
                  <w:divId w:val="1986667022"/>
                  <w:tblCellSpacing w:w="15" w:type="dxa"/>
                </w:trPr>
                <w:tc>
                  <w:tcPr>
                    <w:tcW w:w="288" w:type="pct"/>
                    <w:hideMark/>
                  </w:tcPr>
                  <w:p w14:paraId="37643C4B" w14:textId="77777777" w:rsidR="00D9653A" w:rsidRDefault="00D9653A">
                    <w:pPr>
                      <w:pStyle w:val="Irodalomjegyzk"/>
                    </w:pPr>
                    <w:r>
                      <w:t xml:space="preserve">[5] </w:t>
                    </w:r>
                  </w:p>
                </w:tc>
                <w:tc>
                  <w:tcPr>
                    <w:tcW w:w="4663" w:type="pct"/>
                    <w:hideMark/>
                  </w:tcPr>
                  <w:p w14:paraId="1B69E09D" w14:textId="77777777" w:rsidR="00D9653A" w:rsidRDefault="00D9653A">
                    <w:pPr>
                      <w:pStyle w:val="Irodalomjegyzk"/>
                    </w:pPr>
                    <w:r>
                      <w:t>„Foodora weboldal által felhasznált technológiák,” 27 október 2023. [Online]. Available: https://builtwith.com/?https%3a%2f%2fwww.foodora.hu%2f.</w:t>
                    </w:r>
                  </w:p>
                </w:tc>
              </w:tr>
              <w:tr w:rsidR="00D9653A" w14:paraId="3F28CA7B" w14:textId="77777777" w:rsidTr="00D9653A">
                <w:trPr>
                  <w:divId w:val="1986667022"/>
                  <w:tblCellSpacing w:w="15" w:type="dxa"/>
                </w:trPr>
                <w:tc>
                  <w:tcPr>
                    <w:tcW w:w="288" w:type="pct"/>
                    <w:hideMark/>
                  </w:tcPr>
                  <w:p w14:paraId="2CF570C2" w14:textId="77777777" w:rsidR="00D9653A" w:rsidRDefault="00D9653A">
                    <w:pPr>
                      <w:pStyle w:val="Irodalomjegyzk"/>
                    </w:pPr>
                    <w:r>
                      <w:t xml:space="preserve">[6] </w:t>
                    </w:r>
                  </w:p>
                </w:tc>
                <w:tc>
                  <w:tcPr>
                    <w:tcW w:w="4663" w:type="pct"/>
                    <w:hideMark/>
                  </w:tcPr>
                  <w:p w14:paraId="5EF38456" w14:textId="77777777" w:rsidR="00D9653A" w:rsidRDefault="00D9653A">
                    <w:pPr>
                      <w:pStyle w:val="Irodalomjegyzk"/>
                    </w:pPr>
                    <w:r>
                      <w:t>„Wolt – a Finnországból indult népszerű ételrendelő szolgáltatás május 28-tól Budapesten is elérhető,” 27 október 2023. [Online]. Available: https://insiderblog.hu/blogzine/2018/05/29/wolt-a-finnorszagbol-indult-nepszeru-etelrendelo-szolgaltatas-majus-28-tol-budapesten-is-elerheto/.</w:t>
                    </w:r>
                  </w:p>
                </w:tc>
              </w:tr>
              <w:tr w:rsidR="00D9653A" w14:paraId="2AAE4DC0" w14:textId="77777777" w:rsidTr="00D9653A">
                <w:trPr>
                  <w:divId w:val="1986667022"/>
                  <w:tblCellSpacing w:w="15" w:type="dxa"/>
                </w:trPr>
                <w:tc>
                  <w:tcPr>
                    <w:tcW w:w="288" w:type="pct"/>
                    <w:hideMark/>
                  </w:tcPr>
                  <w:p w14:paraId="1AECB876" w14:textId="77777777" w:rsidR="00D9653A" w:rsidRDefault="00D9653A">
                    <w:pPr>
                      <w:pStyle w:val="Irodalomjegyzk"/>
                    </w:pPr>
                    <w:r>
                      <w:t xml:space="preserve">[7] </w:t>
                    </w:r>
                  </w:p>
                </w:tc>
                <w:tc>
                  <w:tcPr>
                    <w:tcW w:w="4663" w:type="pct"/>
                    <w:hideMark/>
                  </w:tcPr>
                  <w:p w14:paraId="066D504D" w14:textId="77777777" w:rsidR="00D9653A" w:rsidRDefault="00D9653A">
                    <w:pPr>
                      <w:pStyle w:val="Irodalomjegyzk"/>
                    </w:pPr>
                    <w:r>
                      <w:t>„Introduction to Spring Framework,” 29 október 2023. [Online]. Available: https://docs.spring.io/spring-framework/docs/3.0.0.M4/reference/html/ch01s02.html.</w:t>
                    </w:r>
                  </w:p>
                </w:tc>
              </w:tr>
              <w:tr w:rsidR="00D9653A" w14:paraId="1F10D7BC" w14:textId="77777777" w:rsidTr="00D9653A">
                <w:trPr>
                  <w:divId w:val="1986667022"/>
                  <w:tblCellSpacing w:w="15" w:type="dxa"/>
                </w:trPr>
                <w:tc>
                  <w:tcPr>
                    <w:tcW w:w="288" w:type="pct"/>
                    <w:hideMark/>
                  </w:tcPr>
                  <w:p w14:paraId="7BE985EE" w14:textId="77777777" w:rsidR="00D9653A" w:rsidRDefault="00D9653A">
                    <w:pPr>
                      <w:pStyle w:val="Irodalomjegyzk"/>
                    </w:pPr>
                    <w:r>
                      <w:t xml:space="preserve">[8] </w:t>
                    </w:r>
                  </w:p>
                </w:tc>
                <w:tc>
                  <w:tcPr>
                    <w:tcW w:w="4663" w:type="pct"/>
                    <w:hideMark/>
                  </w:tcPr>
                  <w:p w14:paraId="48C3EABB" w14:textId="77777777" w:rsidR="00D9653A" w:rsidRDefault="00D9653A">
                    <w:pPr>
                      <w:pStyle w:val="Irodalomjegyzk"/>
                    </w:pPr>
                    <w:r>
                      <w:t>„Spring IoC, Spring Bean Example Tutorial,” 29 október 2023. [Online]. Available: https://www.digitalocean.com/community/tutorials/spring-ioc-bean-example-tutorial.</w:t>
                    </w:r>
                  </w:p>
                </w:tc>
              </w:tr>
              <w:tr w:rsidR="00D9653A" w14:paraId="4624594C" w14:textId="77777777" w:rsidTr="00D9653A">
                <w:trPr>
                  <w:divId w:val="1986667022"/>
                  <w:tblCellSpacing w:w="15" w:type="dxa"/>
                </w:trPr>
                <w:tc>
                  <w:tcPr>
                    <w:tcW w:w="288" w:type="pct"/>
                    <w:hideMark/>
                  </w:tcPr>
                  <w:p w14:paraId="64310BEE" w14:textId="77777777" w:rsidR="00D9653A" w:rsidRDefault="00D9653A">
                    <w:pPr>
                      <w:pStyle w:val="Irodalomjegyzk"/>
                    </w:pPr>
                    <w:r>
                      <w:t xml:space="preserve">[9] </w:t>
                    </w:r>
                  </w:p>
                </w:tc>
                <w:tc>
                  <w:tcPr>
                    <w:tcW w:w="4663" w:type="pct"/>
                    <w:hideMark/>
                  </w:tcPr>
                  <w:p w14:paraId="48A391FC" w14:textId="77777777" w:rsidR="00D9653A" w:rsidRDefault="00D9653A">
                    <w:pPr>
                      <w:pStyle w:val="Irodalomjegyzk"/>
                    </w:pPr>
                    <w:r>
                      <w:t>„Quick Guide to Spring Bean Scopes,” 29 október 2023. [Online]. Available: https://www.baeldung.com/spring-bean-scopes.</w:t>
                    </w:r>
                  </w:p>
                </w:tc>
              </w:tr>
              <w:tr w:rsidR="00D9653A" w14:paraId="12EB5FE3" w14:textId="77777777" w:rsidTr="00D9653A">
                <w:trPr>
                  <w:divId w:val="1986667022"/>
                  <w:tblCellSpacing w:w="15" w:type="dxa"/>
                </w:trPr>
                <w:tc>
                  <w:tcPr>
                    <w:tcW w:w="288" w:type="pct"/>
                    <w:hideMark/>
                  </w:tcPr>
                  <w:p w14:paraId="7B828FE6" w14:textId="77777777" w:rsidR="00D9653A" w:rsidRDefault="00D9653A">
                    <w:pPr>
                      <w:pStyle w:val="Irodalomjegyzk"/>
                    </w:pPr>
                    <w:r>
                      <w:t xml:space="preserve">[10] </w:t>
                    </w:r>
                  </w:p>
                </w:tc>
                <w:tc>
                  <w:tcPr>
                    <w:tcW w:w="4663" w:type="pct"/>
                    <w:hideMark/>
                  </w:tcPr>
                  <w:p w14:paraId="5AD75BD8" w14:textId="77777777" w:rsidR="00D9653A" w:rsidRDefault="00D9653A">
                    <w:pPr>
                      <w:pStyle w:val="Irodalomjegyzk"/>
                    </w:pPr>
                    <w:r>
                      <w:t>„Introduction to Angular concepts,” 29 október 2023. [Online]. Available: https://angular.io/guide/architecture.</w:t>
                    </w:r>
                  </w:p>
                </w:tc>
              </w:tr>
              <w:tr w:rsidR="00D9653A" w14:paraId="385F1ABA" w14:textId="77777777" w:rsidTr="00D9653A">
                <w:trPr>
                  <w:divId w:val="1986667022"/>
                  <w:tblCellSpacing w:w="15" w:type="dxa"/>
                </w:trPr>
                <w:tc>
                  <w:tcPr>
                    <w:tcW w:w="288" w:type="pct"/>
                    <w:hideMark/>
                  </w:tcPr>
                  <w:p w14:paraId="6ACA48F3" w14:textId="77777777" w:rsidR="00D9653A" w:rsidRDefault="00D9653A" w:rsidP="00D9653A">
                    <w:pPr>
                      <w:pStyle w:val="Irodalomjegyzk"/>
                      <w:ind w:left="-193" w:right="-167" w:firstLine="193"/>
                    </w:pPr>
                    <w:r>
                      <w:lastRenderedPageBreak/>
                      <w:t xml:space="preserve">[11] </w:t>
                    </w:r>
                  </w:p>
                </w:tc>
                <w:tc>
                  <w:tcPr>
                    <w:tcW w:w="4663" w:type="pct"/>
                    <w:hideMark/>
                  </w:tcPr>
                  <w:p w14:paraId="6D5D8909" w14:textId="77777777" w:rsidR="00D9653A" w:rsidRDefault="00D9653A" w:rsidP="00D9653A">
                    <w:pPr>
                      <w:pStyle w:val="Irodalomjegyzk"/>
                      <w:ind w:left="-193" w:right="-167" w:firstLine="193"/>
                    </w:pPr>
                    <w:r>
                      <w:t>„Introduction to modules,” 29 október 2023. [Online]. Available: https://angular.io/guide/architecture-modules.</w:t>
                    </w:r>
                  </w:p>
                </w:tc>
              </w:tr>
              <w:tr w:rsidR="00D9653A" w14:paraId="52F11BB7" w14:textId="77777777" w:rsidTr="00D9653A">
                <w:trPr>
                  <w:divId w:val="1986667022"/>
                  <w:tblCellSpacing w:w="15" w:type="dxa"/>
                </w:trPr>
                <w:tc>
                  <w:tcPr>
                    <w:tcW w:w="288" w:type="pct"/>
                    <w:hideMark/>
                  </w:tcPr>
                  <w:p w14:paraId="3391202C" w14:textId="77777777" w:rsidR="00D9653A" w:rsidRDefault="00D9653A">
                    <w:pPr>
                      <w:pStyle w:val="Irodalomjegyzk"/>
                    </w:pPr>
                    <w:r>
                      <w:t xml:space="preserve">[12] </w:t>
                    </w:r>
                  </w:p>
                </w:tc>
                <w:tc>
                  <w:tcPr>
                    <w:tcW w:w="4663" w:type="pct"/>
                    <w:hideMark/>
                  </w:tcPr>
                  <w:p w14:paraId="618C0037" w14:textId="77777777" w:rsidR="00D9653A" w:rsidRDefault="00D9653A">
                    <w:pPr>
                      <w:pStyle w:val="Irodalomjegyzk"/>
                    </w:pPr>
                    <w:r>
                      <w:t>„Docker (software),” 29 október 2023. [Online]. Available: https://en.wikipedia.org/wiki/Docker_(software).</w:t>
                    </w:r>
                  </w:p>
                </w:tc>
              </w:tr>
            </w:tbl>
            <w:p w14:paraId="06C11E3D" w14:textId="77777777" w:rsidR="00D9653A" w:rsidRDefault="00D9653A">
              <w:pPr>
                <w:divId w:val="1986667022"/>
                <w:rPr>
                  <w:noProof/>
                </w:rPr>
              </w:pPr>
            </w:p>
            <w:p w14:paraId="4144F26E" w14:textId="324DAD97" w:rsidR="00713C6D" w:rsidRDefault="00713C6D" w:rsidP="000318B0">
              <w:r>
                <w:rPr>
                  <w:b/>
                  <w:bCs/>
                </w:rPr>
                <w:fldChar w:fldCharType="end"/>
              </w:r>
            </w:p>
          </w:sdtContent>
        </w:sdt>
      </w:sdtContent>
    </w:sdt>
    <w:p w14:paraId="7C08B9FD" w14:textId="3D00245C" w:rsidR="00E54809" w:rsidRDefault="00E54809" w:rsidP="00713C6D"/>
    <w:p w14:paraId="06859731" w14:textId="0FC37814" w:rsidR="00C407C2" w:rsidRDefault="003F37CD" w:rsidP="003F37CD">
      <w:pPr>
        <w:pStyle w:val="Cmsor1"/>
        <w:pBdr>
          <w:top w:val="nil"/>
          <w:left w:val="nil"/>
          <w:bottom w:val="nil"/>
          <w:right w:val="nil"/>
          <w:between w:val="nil"/>
        </w:pBdr>
        <w:spacing w:before="240"/>
      </w:pPr>
      <w:bookmarkStart w:id="126" w:name="_heading=h.sqyw64" w:colFirst="0" w:colLast="0"/>
      <w:bookmarkStart w:id="127" w:name="_Toc151928505"/>
      <w:bookmarkEnd w:id="126"/>
      <w:r>
        <w:lastRenderedPageBreak/>
        <w:t>Ábrajegyzék</w:t>
      </w:r>
      <w:bookmarkEnd w:id="127"/>
    </w:p>
    <w:p w14:paraId="72DEC0D9" w14:textId="029B1228" w:rsidR="00862CB6" w:rsidRDefault="00517871">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r>
        <w:fldChar w:fldCharType="begin"/>
      </w:r>
      <w:r>
        <w:instrText xml:space="preserve"> TOC \h \z \c "ábra" </w:instrText>
      </w:r>
      <w:r>
        <w:fldChar w:fldCharType="separate"/>
      </w:r>
      <w:hyperlink w:anchor="_Toc152175704" w:history="1">
        <w:r w:rsidR="00862CB6" w:rsidRPr="000F475E">
          <w:rPr>
            <w:rStyle w:val="Hiperhivatkozs"/>
            <w:noProof/>
          </w:rPr>
          <w:t xml:space="preserve">1. ábra </w:t>
        </w:r>
        <w:r w:rsidR="00862CB6" w:rsidRPr="000F475E">
          <w:rPr>
            <w:rStyle w:val="Hiperhivatkozs"/>
            <w:i/>
            <w:iCs/>
            <w:noProof/>
          </w:rPr>
          <w:t>Netpincér eredeti oldala</w:t>
        </w:r>
        <w:r w:rsidR="00862CB6">
          <w:rPr>
            <w:noProof/>
            <w:webHidden/>
          </w:rPr>
          <w:tab/>
        </w:r>
        <w:r w:rsidR="00862CB6">
          <w:rPr>
            <w:noProof/>
            <w:webHidden/>
          </w:rPr>
          <w:fldChar w:fldCharType="begin"/>
        </w:r>
        <w:r w:rsidR="00862CB6">
          <w:rPr>
            <w:noProof/>
            <w:webHidden/>
          </w:rPr>
          <w:instrText xml:space="preserve"> PAGEREF _Toc152175704 \h </w:instrText>
        </w:r>
        <w:r w:rsidR="00862CB6">
          <w:rPr>
            <w:noProof/>
            <w:webHidden/>
          </w:rPr>
        </w:r>
        <w:r w:rsidR="00862CB6">
          <w:rPr>
            <w:noProof/>
            <w:webHidden/>
          </w:rPr>
          <w:fldChar w:fldCharType="separate"/>
        </w:r>
        <w:r w:rsidR="00862CB6">
          <w:rPr>
            <w:noProof/>
            <w:webHidden/>
          </w:rPr>
          <w:t>10</w:t>
        </w:r>
        <w:r w:rsidR="00862CB6">
          <w:rPr>
            <w:noProof/>
            <w:webHidden/>
          </w:rPr>
          <w:fldChar w:fldCharType="end"/>
        </w:r>
      </w:hyperlink>
    </w:p>
    <w:p w14:paraId="669932C0" w14:textId="267367B9" w:rsidR="00862CB6" w:rsidRDefault="00862CB6">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05" w:history="1">
        <w:r w:rsidRPr="000F475E">
          <w:rPr>
            <w:rStyle w:val="Hiperhivatkozs"/>
            <w:noProof/>
          </w:rPr>
          <w:t>2. ábra Foodora mai (2023.11.07) oldala</w:t>
        </w:r>
        <w:r>
          <w:rPr>
            <w:noProof/>
            <w:webHidden/>
          </w:rPr>
          <w:tab/>
        </w:r>
        <w:r>
          <w:rPr>
            <w:noProof/>
            <w:webHidden/>
          </w:rPr>
          <w:fldChar w:fldCharType="begin"/>
        </w:r>
        <w:r>
          <w:rPr>
            <w:noProof/>
            <w:webHidden/>
          </w:rPr>
          <w:instrText xml:space="preserve"> PAGEREF _Toc152175705 \h </w:instrText>
        </w:r>
        <w:r>
          <w:rPr>
            <w:noProof/>
            <w:webHidden/>
          </w:rPr>
        </w:r>
        <w:r>
          <w:rPr>
            <w:noProof/>
            <w:webHidden/>
          </w:rPr>
          <w:fldChar w:fldCharType="separate"/>
        </w:r>
        <w:r>
          <w:rPr>
            <w:noProof/>
            <w:webHidden/>
          </w:rPr>
          <w:t>11</w:t>
        </w:r>
        <w:r>
          <w:rPr>
            <w:noProof/>
            <w:webHidden/>
          </w:rPr>
          <w:fldChar w:fldCharType="end"/>
        </w:r>
      </w:hyperlink>
    </w:p>
    <w:p w14:paraId="1E3CDB93" w14:textId="6D5B23E0" w:rsidR="00862CB6" w:rsidRDefault="00862CB6">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06" w:history="1">
        <w:r w:rsidRPr="000F475E">
          <w:rPr>
            <w:rStyle w:val="Hiperhivatkozs"/>
            <w:noProof/>
          </w:rPr>
          <w:t>3. ábra Wolt mai (2023.10.27) oldala</w:t>
        </w:r>
        <w:r>
          <w:rPr>
            <w:noProof/>
            <w:webHidden/>
          </w:rPr>
          <w:tab/>
        </w:r>
        <w:r>
          <w:rPr>
            <w:noProof/>
            <w:webHidden/>
          </w:rPr>
          <w:fldChar w:fldCharType="begin"/>
        </w:r>
        <w:r>
          <w:rPr>
            <w:noProof/>
            <w:webHidden/>
          </w:rPr>
          <w:instrText xml:space="preserve"> PAGEREF _Toc152175706 \h </w:instrText>
        </w:r>
        <w:r>
          <w:rPr>
            <w:noProof/>
            <w:webHidden/>
          </w:rPr>
        </w:r>
        <w:r>
          <w:rPr>
            <w:noProof/>
            <w:webHidden/>
          </w:rPr>
          <w:fldChar w:fldCharType="separate"/>
        </w:r>
        <w:r>
          <w:rPr>
            <w:noProof/>
            <w:webHidden/>
          </w:rPr>
          <w:t>12</w:t>
        </w:r>
        <w:r>
          <w:rPr>
            <w:noProof/>
            <w:webHidden/>
          </w:rPr>
          <w:fldChar w:fldCharType="end"/>
        </w:r>
      </w:hyperlink>
    </w:p>
    <w:p w14:paraId="1FC0587E" w14:textId="737119B9" w:rsidR="00862CB6" w:rsidRDefault="00862CB6">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07" w:history="1">
        <w:r w:rsidRPr="000F475E">
          <w:rPr>
            <w:rStyle w:val="Hiperhivatkozs"/>
            <w:noProof/>
          </w:rPr>
          <w:t>4. ábra A spring modulok csoportosítva [7]</w:t>
        </w:r>
        <w:r>
          <w:rPr>
            <w:noProof/>
            <w:webHidden/>
          </w:rPr>
          <w:tab/>
        </w:r>
        <w:r>
          <w:rPr>
            <w:noProof/>
            <w:webHidden/>
          </w:rPr>
          <w:fldChar w:fldCharType="begin"/>
        </w:r>
        <w:r>
          <w:rPr>
            <w:noProof/>
            <w:webHidden/>
          </w:rPr>
          <w:instrText xml:space="preserve"> PAGEREF _Toc152175707 \h </w:instrText>
        </w:r>
        <w:r>
          <w:rPr>
            <w:noProof/>
            <w:webHidden/>
          </w:rPr>
        </w:r>
        <w:r>
          <w:rPr>
            <w:noProof/>
            <w:webHidden/>
          </w:rPr>
          <w:fldChar w:fldCharType="separate"/>
        </w:r>
        <w:r>
          <w:rPr>
            <w:noProof/>
            <w:webHidden/>
          </w:rPr>
          <w:t>14</w:t>
        </w:r>
        <w:r>
          <w:rPr>
            <w:noProof/>
            <w:webHidden/>
          </w:rPr>
          <w:fldChar w:fldCharType="end"/>
        </w:r>
      </w:hyperlink>
    </w:p>
    <w:p w14:paraId="310F9531" w14:textId="643645C4" w:rsidR="00862CB6" w:rsidRDefault="00862CB6">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08" w:history="1">
        <w:r w:rsidRPr="000F475E">
          <w:rPr>
            <w:rStyle w:val="Hiperhivatkozs"/>
            <w:noProof/>
          </w:rPr>
          <w:t>5. ábra Angular modulok architektúrája [11]</w:t>
        </w:r>
        <w:r>
          <w:rPr>
            <w:noProof/>
            <w:webHidden/>
          </w:rPr>
          <w:tab/>
        </w:r>
        <w:r>
          <w:rPr>
            <w:noProof/>
            <w:webHidden/>
          </w:rPr>
          <w:fldChar w:fldCharType="begin"/>
        </w:r>
        <w:r>
          <w:rPr>
            <w:noProof/>
            <w:webHidden/>
          </w:rPr>
          <w:instrText xml:space="preserve"> PAGEREF _Toc152175708 \h </w:instrText>
        </w:r>
        <w:r>
          <w:rPr>
            <w:noProof/>
            <w:webHidden/>
          </w:rPr>
        </w:r>
        <w:r>
          <w:rPr>
            <w:noProof/>
            <w:webHidden/>
          </w:rPr>
          <w:fldChar w:fldCharType="separate"/>
        </w:r>
        <w:r>
          <w:rPr>
            <w:noProof/>
            <w:webHidden/>
          </w:rPr>
          <w:t>19</w:t>
        </w:r>
        <w:r>
          <w:rPr>
            <w:noProof/>
            <w:webHidden/>
          </w:rPr>
          <w:fldChar w:fldCharType="end"/>
        </w:r>
      </w:hyperlink>
    </w:p>
    <w:p w14:paraId="3DDB5437" w14:textId="65F86372" w:rsidR="00862CB6" w:rsidRDefault="00862CB6">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09" w:history="1">
        <w:r w:rsidRPr="000F475E">
          <w:rPr>
            <w:rStyle w:val="Hiperhivatkozs"/>
            <w:noProof/>
          </w:rPr>
          <w:t>6. ábra Kereskedőhöz tartozó használati esetek.</w:t>
        </w:r>
        <w:r>
          <w:rPr>
            <w:noProof/>
            <w:webHidden/>
          </w:rPr>
          <w:tab/>
        </w:r>
        <w:r>
          <w:rPr>
            <w:noProof/>
            <w:webHidden/>
          </w:rPr>
          <w:fldChar w:fldCharType="begin"/>
        </w:r>
        <w:r>
          <w:rPr>
            <w:noProof/>
            <w:webHidden/>
          </w:rPr>
          <w:instrText xml:space="preserve"> PAGEREF _Toc152175709 \h </w:instrText>
        </w:r>
        <w:r>
          <w:rPr>
            <w:noProof/>
            <w:webHidden/>
          </w:rPr>
        </w:r>
        <w:r>
          <w:rPr>
            <w:noProof/>
            <w:webHidden/>
          </w:rPr>
          <w:fldChar w:fldCharType="separate"/>
        </w:r>
        <w:r>
          <w:rPr>
            <w:noProof/>
            <w:webHidden/>
          </w:rPr>
          <w:t>22</w:t>
        </w:r>
        <w:r>
          <w:rPr>
            <w:noProof/>
            <w:webHidden/>
          </w:rPr>
          <w:fldChar w:fldCharType="end"/>
        </w:r>
      </w:hyperlink>
    </w:p>
    <w:p w14:paraId="223A8C89" w14:textId="29A35076" w:rsidR="00862CB6" w:rsidRDefault="00862CB6">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10" w:history="1">
        <w:r w:rsidRPr="000F475E">
          <w:rPr>
            <w:rStyle w:val="Hiperhivatkozs"/>
            <w:noProof/>
          </w:rPr>
          <w:t>7. ábra Vásárlóhoz tartozó felhasználói használati esetek.</w:t>
        </w:r>
        <w:r>
          <w:rPr>
            <w:noProof/>
            <w:webHidden/>
          </w:rPr>
          <w:tab/>
        </w:r>
        <w:r>
          <w:rPr>
            <w:noProof/>
            <w:webHidden/>
          </w:rPr>
          <w:fldChar w:fldCharType="begin"/>
        </w:r>
        <w:r>
          <w:rPr>
            <w:noProof/>
            <w:webHidden/>
          </w:rPr>
          <w:instrText xml:space="preserve"> PAGEREF _Toc152175710 \h </w:instrText>
        </w:r>
        <w:r>
          <w:rPr>
            <w:noProof/>
            <w:webHidden/>
          </w:rPr>
        </w:r>
        <w:r>
          <w:rPr>
            <w:noProof/>
            <w:webHidden/>
          </w:rPr>
          <w:fldChar w:fldCharType="separate"/>
        </w:r>
        <w:r>
          <w:rPr>
            <w:noProof/>
            <w:webHidden/>
          </w:rPr>
          <w:t>23</w:t>
        </w:r>
        <w:r>
          <w:rPr>
            <w:noProof/>
            <w:webHidden/>
          </w:rPr>
          <w:fldChar w:fldCharType="end"/>
        </w:r>
      </w:hyperlink>
    </w:p>
    <w:p w14:paraId="3B2E3358" w14:textId="1E9402AA" w:rsidR="00862CB6" w:rsidRDefault="00862CB6">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11" w:history="1">
        <w:r w:rsidRPr="000F475E">
          <w:rPr>
            <w:rStyle w:val="Hiperhivatkozs"/>
            <w:noProof/>
          </w:rPr>
          <w:t>8. ábra Vásárlóhoz tartozó profil kezelésére alkalmas használati esetek</w:t>
        </w:r>
        <w:r>
          <w:rPr>
            <w:noProof/>
            <w:webHidden/>
          </w:rPr>
          <w:tab/>
        </w:r>
        <w:r>
          <w:rPr>
            <w:noProof/>
            <w:webHidden/>
          </w:rPr>
          <w:fldChar w:fldCharType="begin"/>
        </w:r>
        <w:r>
          <w:rPr>
            <w:noProof/>
            <w:webHidden/>
          </w:rPr>
          <w:instrText xml:space="preserve"> PAGEREF _Toc152175711 \h </w:instrText>
        </w:r>
        <w:r>
          <w:rPr>
            <w:noProof/>
            <w:webHidden/>
          </w:rPr>
        </w:r>
        <w:r>
          <w:rPr>
            <w:noProof/>
            <w:webHidden/>
          </w:rPr>
          <w:fldChar w:fldCharType="separate"/>
        </w:r>
        <w:r>
          <w:rPr>
            <w:noProof/>
            <w:webHidden/>
          </w:rPr>
          <w:t>23</w:t>
        </w:r>
        <w:r>
          <w:rPr>
            <w:noProof/>
            <w:webHidden/>
          </w:rPr>
          <w:fldChar w:fldCharType="end"/>
        </w:r>
      </w:hyperlink>
    </w:p>
    <w:p w14:paraId="76748D0F" w14:textId="66B02CB7" w:rsidR="00862CB6" w:rsidRDefault="00862CB6">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12" w:history="1">
        <w:r w:rsidRPr="000F475E">
          <w:rPr>
            <w:rStyle w:val="Hiperhivatkozs"/>
            <w:noProof/>
          </w:rPr>
          <w:t>9. ábra Kereskedő oldalának nézete mockup</w:t>
        </w:r>
        <w:r>
          <w:rPr>
            <w:noProof/>
            <w:webHidden/>
          </w:rPr>
          <w:tab/>
        </w:r>
        <w:r>
          <w:rPr>
            <w:noProof/>
            <w:webHidden/>
          </w:rPr>
          <w:fldChar w:fldCharType="begin"/>
        </w:r>
        <w:r>
          <w:rPr>
            <w:noProof/>
            <w:webHidden/>
          </w:rPr>
          <w:instrText xml:space="preserve"> PAGEREF _Toc152175712 \h </w:instrText>
        </w:r>
        <w:r>
          <w:rPr>
            <w:noProof/>
            <w:webHidden/>
          </w:rPr>
        </w:r>
        <w:r>
          <w:rPr>
            <w:noProof/>
            <w:webHidden/>
          </w:rPr>
          <w:fldChar w:fldCharType="separate"/>
        </w:r>
        <w:r>
          <w:rPr>
            <w:noProof/>
            <w:webHidden/>
          </w:rPr>
          <w:t>25</w:t>
        </w:r>
        <w:r>
          <w:rPr>
            <w:noProof/>
            <w:webHidden/>
          </w:rPr>
          <w:fldChar w:fldCharType="end"/>
        </w:r>
      </w:hyperlink>
    </w:p>
    <w:p w14:paraId="70546D56" w14:textId="35DDFAB3" w:rsidR="00862CB6" w:rsidRDefault="00862CB6">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13" w:history="1">
        <w:r w:rsidRPr="000F475E">
          <w:rPr>
            <w:rStyle w:val="Hiperhivatkozs"/>
            <w:noProof/>
          </w:rPr>
          <w:t>10. ábra Főoldal képernyőkép</w:t>
        </w:r>
        <w:r>
          <w:rPr>
            <w:noProof/>
            <w:webHidden/>
          </w:rPr>
          <w:tab/>
        </w:r>
        <w:r>
          <w:rPr>
            <w:noProof/>
            <w:webHidden/>
          </w:rPr>
          <w:fldChar w:fldCharType="begin"/>
        </w:r>
        <w:r>
          <w:rPr>
            <w:noProof/>
            <w:webHidden/>
          </w:rPr>
          <w:instrText xml:space="preserve"> PAGEREF _Toc152175713 \h </w:instrText>
        </w:r>
        <w:r>
          <w:rPr>
            <w:noProof/>
            <w:webHidden/>
          </w:rPr>
        </w:r>
        <w:r>
          <w:rPr>
            <w:noProof/>
            <w:webHidden/>
          </w:rPr>
          <w:fldChar w:fldCharType="separate"/>
        </w:r>
        <w:r>
          <w:rPr>
            <w:noProof/>
            <w:webHidden/>
          </w:rPr>
          <w:t>28</w:t>
        </w:r>
        <w:r>
          <w:rPr>
            <w:noProof/>
            <w:webHidden/>
          </w:rPr>
          <w:fldChar w:fldCharType="end"/>
        </w:r>
      </w:hyperlink>
    </w:p>
    <w:p w14:paraId="71F363DE" w14:textId="2037AB33" w:rsidR="00862CB6" w:rsidRDefault="00862CB6">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14" w:history="1">
        <w:r w:rsidRPr="000F475E">
          <w:rPr>
            <w:rStyle w:val="Hiperhivatkozs"/>
            <w:noProof/>
          </w:rPr>
          <w:t>11. ábra Vásárló regisztráció képernyőkép</w:t>
        </w:r>
        <w:r>
          <w:rPr>
            <w:noProof/>
            <w:webHidden/>
          </w:rPr>
          <w:tab/>
        </w:r>
        <w:r>
          <w:rPr>
            <w:noProof/>
            <w:webHidden/>
          </w:rPr>
          <w:fldChar w:fldCharType="begin"/>
        </w:r>
        <w:r>
          <w:rPr>
            <w:noProof/>
            <w:webHidden/>
          </w:rPr>
          <w:instrText xml:space="preserve"> PAGEREF _Toc152175714 \h </w:instrText>
        </w:r>
        <w:r>
          <w:rPr>
            <w:noProof/>
            <w:webHidden/>
          </w:rPr>
        </w:r>
        <w:r>
          <w:rPr>
            <w:noProof/>
            <w:webHidden/>
          </w:rPr>
          <w:fldChar w:fldCharType="separate"/>
        </w:r>
        <w:r>
          <w:rPr>
            <w:noProof/>
            <w:webHidden/>
          </w:rPr>
          <w:t>29</w:t>
        </w:r>
        <w:r>
          <w:rPr>
            <w:noProof/>
            <w:webHidden/>
          </w:rPr>
          <w:fldChar w:fldCharType="end"/>
        </w:r>
      </w:hyperlink>
    </w:p>
    <w:p w14:paraId="214B1D95" w14:textId="7E87C8C4" w:rsidR="00862CB6" w:rsidRDefault="00862CB6">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15" w:history="1">
        <w:r w:rsidRPr="000F475E">
          <w:rPr>
            <w:rStyle w:val="Hiperhivatkozs"/>
            <w:noProof/>
          </w:rPr>
          <w:t>12. ábra Kereskedő regisztráció képernyőkép</w:t>
        </w:r>
        <w:r>
          <w:rPr>
            <w:noProof/>
            <w:webHidden/>
          </w:rPr>
          <w:tab/>
        </w:r>
        <w:r>
          <w:rPr>
            <w:noProof/>
            <w:webHidden/>
          </w:rPr>
          <w:fldChar w:fldCharType="begin"/>
        </w:r>
        <w:r>
          <w:rPr>
            <w:noProof/>
            <w:webHidden/>
          </w:rPr>
          <w:instrText xml:space="preserve"> PAGEREF _Toc152175715 \h </w:instrText>
        </w:r>
        <w:r>
          <w:rPr>
            <w:noProof/>
            <w:webHidden/>
          </w:rPr>
        </w:r>
        <w:r>
          <w:rPr>
            <w:noProof/>
            <w:webHidden/>
          </w:rPr>
          <w:fldChar w:fldCharType="separate"/>
        </w:r>
        <w:r>
          <w:rPr>
            <w:noProof/>
            <w:webHidden/>
          </w:rPr>
          <w:t>30</w:t>
        </w:r>
        <w:r>
          <w:rPr>
            <w:noProof/>
            <w:webHidden/>
          </w:rPr>
          <w:fldChar w:fldCharType="end"/>
        </w:r>
      </w:hyperlink>
    </w:p>
    <w:p w14:paraId="59BAA030" w14:textId="7A0D33E7" w:rsidR="00862CB6" w:rsidRDefault="00862CB6">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16" w:history="1">
        <w:r w:rsidRPr="000F475E">
          <w:rPr>
            <w:rStyle w:val="Hiperhivatkozs"/>
            <w:noProof/>
          </w:rPr>
          <w:t>13. ábra Bejelentkezés képernyőkép</w:t>
        </w:r>
        <w:r>
          <w:rPr>
            <w:noProof/>
            <w:webHidden/>
          </w:rPr>
          <w:tab/>
        </w:r>
        <w:r>
          <w:rPr>
            <w:noProof/>
            <w:webHidden/>
          </w:rPr>
          <w:fldChar w:fldCharType="begin"/>
        </w:r>
        <w:r>
          <w:rPr>
            <w:noProof/>
            <w:webHidden/>
          </w:rPr>
          <w:instrText xml:space="preserve"> PAGEREF _Toc152175716 \h </w:instrText>
        </w:r>
        <w:r>
          <w:rPr>
            <w:noProof/>
            <w:webHidden/>
          </w:rPr>
        </w:r>
        <w:r>
          <w:rPr>
            <w:noProof/>
            <w:webHidden/>
          </w:rPr>
          <w:fldChar w:fldCharType="separate"/>
        </w:r>
        <w:r>
          <w:rPr>
            <w:noProof/>
            <w:webHidden/>
          </w:rPr>
          <w:t>30</w:t>
        </w:r>
        <w:r>
          <w:rPr>
            <w:noProof/>
            <w:webHidden/>
          </w:rPr>
          <w:fldChar w:fldCharType="end"/>
        </w:r>
      </w:hyperlink>
    </w:p>
    <w:p w14:paraId="67A04114" w14:textId="3EA6B88E" w:rsidR="00862CB6" w:rsidRDefault="00862CB6">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17" w:history="1">
        <w:r w:rsidRPr="000F475E">
          <w:rPr>
            <w:rStyle w:val="Hiperhivatkozs"/>
            <w:noProof/>
          </w:rPr>
          <w:t>14. ábra Kereskedő oldaláról képernyőkép</w:t>
        </w:r>
        <w:r>
          <w:rPr>
            <w:noProof/>
            <w:webHidden/>
          </w:rPr>
          <w:tab/>
        </w:r>
        <w:r>
          <w:rPr>
            <w:noProof/>
            <w:webHidden/>
          </w:rPr>
          <w:fldChar w:fldCharType="begin"/>
        </w:r>
        <w:r>
          <w:rPr>
            <w:noProof/>
            <w:webHidden/>
          </w:rPr>
          <w:instrText xml:space="preserve"> PAGEREF _Toc152175717 \h </w:instrText>
        </w:r>
        <w:r>
          <w:rPr>
            <w:noProof/>
            <w:webHidden/>
          </w:rPr>
        </w:r>
        <w:r>
          <w:rPr>
            <w:noProof/>
            <w:webHidden/>
          </w:rPr>
          <w:fldChar w:fldCharType="separate"/>
        </w:r>
        <w:r>
          <w:rPr>
            <w:noProof/>
            <w:webHidden/>
          </w:rPr>
          <w:t>31</w:t>
        </w:r>
        <w:r>
          <w:rPr>
            <w:noProof/>
            <w:webHidden/>
          </w:rPr>
          <w:fldChar w:fldCharType="end"/>
        </w:r>
      </w:hyperlink>
    </w:p>
    <w:p w14:paraId="09ED8ED6" w14:textId="122550C7" w:rsidR="00862CB6" w:rsidRDefault="00862CB6">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18" w:history="1">
        <w:r w:rsidRPr="000F475E">
          <w:rPr>
            <w:rStyle w:val="Hiperhivatkozs"/>
            <w:noProof/>
          </w:rPr>
          <w:t>15. ábra Rendelés összegzése képernyőkép</w:t>
        </w:r>
        <w:r>
          <w:rPr>
            <w:noProof/>
            <w:webHidden/>
          </w:rPr>
          <w:tab/>
        </w:r>
        <w:r>
          <w:rPr>
            <w:noProof/>
            <w:webHidden/>
          </w:rPr>
          <w:fldChar w:fldCharType="begin"/>
        </w:r>
        <w:r>
          <w:rPr>
            <w:noProof/>
            <w:webHidden/>
          </w:rPr>
          <w:instrText xml:space="preserve"> PAGEREF _Toc152175718 \h </w:instrText>
        </w:r>
        <w:r>
          <w:rPr>
            <w:noProof/>
            <w:webHidden/>
          </w:rPr>
        </w:r>
        <w:r>
          <w:rPr>
            <w:noProof/>
            <w:webHidden/>
          </w:rPr>
          <w:fldChar w:fldCharType="separate"/>
        </w:r>
        <w:r>
          <w:rPr>
            <w:noProof/>
            <w:webHidden/>
          </w:rPr>
          <w:t>32</w:t>
        </w:r>
        <w:r>
          <w:rPr>
            <w:noProof/>
            <w:webHidden/>
          </w:rPr>
          <w:fldChar w:fldCharType="end"/>
        </w:r>
      </w:hyperlink>
    </w:p>
    <w:p w14:paraId="798D50CD" w14:textId="0545F614" w:rsidR="00862CB6" w:rsidRDefault="00862CB6">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19" w:history="1">
        <w:r w:rsidRPr="000F475E">
          <w:rPr>
            <w:rStyle w:val="Hiperhivatkozs"/>
            <w:noProof/>
          </w:rPr>
          <w:t>16. ábra Fizetés integráció képernyőkép</w:t>
        </w:r>
        <w:r>
          <w:rPr>
            <w:noProof/>
            <w:webHidden/>
          </w:rPr>
          <w:tab/>
        </w:r>
        <w:r>
          <w:rPr>
            <w:noProof/>
            <w:webHidden/>
          </w:rPr>
          <w:fldChar w:fldCharType="begin"/>
        </w:r>
        <w:r>
          <w:rPr>
            <w:noProof/>
            <w:webHidden/>
          </w:rPr>
          <w:instrText xml:space="preserve"> PAGEREF _Toc152175719 \h </w:instrText>
        </w:r>
        <w:r>
          <w:rPr>
            <w:noProof/>
            <w:webHidden/>
          </w:rPr>
        </w:r>
        <w:r>
          <w:rPr>
            <w:noProof/>
            <w:webHidden/>
          </w:rPr>
          <w:fldChar w:fldCharType="separate"/>
        </w:r>
        <w:r>
          <w:rPr>
            <w:noProof/>
            <w:webHidden/>
          </w:rPr>
          <w:t>32</w:t>
        </w:r>
        <w:r>
          <w:rPr>
            <w:noProof/>
            <w:webHidden/>
          </w:rPr>
          <w:fldChar w:fldCharType="end"/>
        </w:r>
      </w:hyperlink>
    </w:p>
    <w:p w14:paraId="3D61B6FE" w14:textId="3A942D96" w:rsidR="00862CB6" w:rsidRDefault="00862CB6">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20" w:history="1">
        <w:r w:rsidRPr="000F475E">
          <w:rPr>
            <w:rStyle w:val="Hiperhivatkozs"/>
            <w:noProof/>
          </w:rPr>
          <w:t>17. ábra Rendelés állapotának követése képernyőkép</w:t>
        </w:r>
        <w:r>
          <w:rPr>
            <w:noProof/>
            <w:webHidden/>
          </w:rPr>
          <w:tab/>
        </w:r>
        <w:r>
          <w:rPr>
            <w:noProof/>
            <w:webHidden/>
          </w:rPr>
          <w:fldChar w:fldCharType="begin"/>
        </w:r>
        <w:r>
          <w:rPr>
            <w:noProof/>
            <w:webHidden/>
          </w:rPr>
          <w:instrText xml:space="preserve"> PAGEREF _Toc152175720 \h </w:instrText>
        </w:r>
        <w:r>
          <w:rPr>
            <w:noProof/>
            <w:webHidden/>
          </w:rPr>
        </w:r>
        <w:r>
          <w:rPr>
            <w:noProof/>
            <w:webHidden/>
          </w:rPr>
          <w:fldChar w:fldCharType="separate"/>
        </w:r>
        <w:r>
          <w:rPr>
            <w:noProof/>
            <w:webHidden/>
          </w:rPr>
          <w:t>33</w:t>
        </w:r>
        <w:r>
          <w:rPr>
            <w:noProof/>
            <w:webHidden/>
          </w:rPr>
          <w:fldChar w:fldCharType="end"/>
        </w:r>
      </w:hyperlink>
    </w:p>
    <w:p w14:paraId="68B6051D" w14:textId="61695436" w:rsidR="00862CB6" w:rsidRDefault="00862CB6">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21" w:history="1">
        <w:r w:rsidRPr="000F475E">
          <w:rPr>
            <w:rStyle w:val="Hiperhivatkozs"/>
            <w:noProof/>
          </w:rPr>
          <w:t>18. ábra Termék hozzáadása a kereskedőhöz képernyőkép</w:t>
        </w:r>
        <w:r>
          <w:rPr>
            <w:noProof/>
            <w:webHidden/>
          </w:rPr>
          <w:tab/>
        </w:r>
        <w:r>
          <w:rPr>
            <w:noProof/>
            <w:webHidden/>
          </w:rPr>
          <w:fldChar w:fldCharType="begin"/>
        </w:r>
        <w:r>
          <w:rPr>
            <w:noProof/>
            <w:webHidden/>
          </w:rPr>
          <w:instrText xml:space="preserve"> PAGEREF _Toc152175721 \h </w:instrText>
        </w:r>
        <w:r>
          <w:rPr>
            <w:noProof/>
            <w:webHidden/>
          </w:rPr>
        </w:r>
        <w:r>
          <w:rPr>
            <w:noProof/>
            <w:webHidden/>
          </w:rPr>
          <w:fldChar w:fldCharType="separate"/>
        </w:r>
        <w:r>
          <w:rPr>
            <w:noProof/>
            <w:webHidden/>
          </w:rPr>
          <w:t>34</w:t>
        </w:r>
        <w:r>
          <w:rPr>
            <w:noProof/>
            <w:webHidden/>
          </w:rPr>
          <w:fldChar w:fldCharType="end"/>
        </w:r>
      </w:hyperlink>
    </w:p>
    <w:p w14:paraId="29EF1762" w14:textId="31ED0AC0" w:rsidR="00862CB6" w:rsidRDefault="00862CB6">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22" w:history="1">
        <w:r w:rsidRPr="000F475E">
          <w:rPr>
            <w:rStyle w:val="Hiperhivatkozs"/>
            <w:noProof/>
          </w:rPr>
          <w:t>19. ábra Rendelések állapotának menedzselése képernyőkép</w:t>
        </w:r>
        <w:r>
          <w:rPr>
            <w:noProof/>
            <w:webHidden/>
          </w:rPr>
          <w:tab/>
        </w:r>
        <w:r>
          <w:rPr>
            <w:noProof/>
            <w:webHidden/>
          </w:rPr>
          <w:fldChar w:fldCharType="begin"/>
        </w:r>
        <w:r>
          <w:rPr>
            <w:noProof/>
            <w:webHidden/>
          </w:rPr>
          <w:instrText xml:space="preserve"> PAGEREF _Toc152175722 \h </w:instrText>
        </w:r>
        <w:r>
          <w:rPr>
            <w:noProof/>
            <w:webHidden/>
          </w:rPr>
        </w:r>
        <w:r>
          <w:rPr>
            <w:noProof/>
            <w:webHidden/>
          </w:rPr>
          <w:fldChar w:fldCharType="separate"/>
        </w:r>
        <w:r>
          <w:rPr>
            <w:noProof/>
            <w:webHidden/>
          </w:rPr>
          <w:t>34</w:t>
        </w:r>
        <w:r>
          <w:rPr>
            <w:noProof/>
            <w:webHidden/>
          </w:rPr>
          <w:fldChar w:fldCharType="end"/>
        </w:r>
      </w:hyperlink>
    </w:p>
    <w:p w14:paraId="5460C904" w14:textId="33A9F043" w:rsidR="00862CB6" w:rsidRDefault="00862CB6">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23" w:history="1">
        <w:r w:rsidRPr="000F475E">
          <w:rPr>
            <w:rStyle w:val="Hiperhivatkozs"/>
            <w:noProof/>
          </w:rPr>
          <w:t>20. ábra Rendelések státuszának módosítása képernyőkép</w:t>
        </w:r>
        <w:r>
          <w:rPr>
            <w:noProof/>
            <w:webHidden/>
          </w:rPr>
          <w:tab/>
        </w:r>
        <w:r>
          <w:rPr>
            <w:noProof/>
            <w:webHidden/>
          </w:rPr>
          <w:fldChar w:fldCharType="begin"/>
        </w:r>
        <w:r>
          <w:rPr>
            <w:noProof/>
            <w:webHidden/>
          </w:rPr>
          <w:instrText xml:space="preserve"> PAGEREF _Toc152175723 \h </w:instrText>
        </w:r>
        <w:r>
          <w:rPr>
            <w:noProof/>
            <w:webHidden/>
          </w:rPr>
        </w:r>
        <w:r>
          <w:rPr>
            <w:noProof/>
            <w:webHidden/>
          </w:rPr>
          <w:fldChar w:fldCharType="separate"/>
        </w:r>
        <w:r>
          <w:rPr>
            <w:noProof/>
            <w:webHidden/>
          </w:rPr>
          <w:t>35</w:t>
        </w:r>
        <w:r>
          <w:rPr>
            <w:noProof/>
            <w:webHidden/>
          </w:rPr>
          <w:fldChar w:fldCharType="end"/>
        </w:r>
      </w:hyperlink>
    </w:p>
    <w:p w14:paraId="200C840F" w14:textId="1A386A29" w:rsidR="00862CB6" w:rsidRDefault="00862CB6">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24" w:history="1">
        <w:r w:rsidRPr="000F475E">
          <w:rPr>
            <w:rStyle w:val="Hiperhivatkozs"/>
            <w:noProof/>
          </w:rPr>
          <w:t>21. ábra Elfelejtett jelszó felhasználói nézet képernyőkép</w:t>
        </w:r>
        <w:r>
          <w:rPr>
            <w:noProof/>
            <w:webHidden/>
          </w:rPr>
          <w:tab/>
        </w:r>
        <w:r>
          <w:rPr>
            <w:noProof/>
            <w:webHidden/>
          </w:rPr>
          <w:fldChar w:fldCharType="begin"/>
        </w:r>
        <w:r>
          <w:rPr>
            <w:noProof/>
            <w:webHidden/>
          </w:rPr>
          <w:instrText xml:space="preserve"> PAGEREF _Toc152175724 \h </w:instrText>
        </w:r>
        <w:r>
          <w:rPr>
            <w:noProof/>
            <w:webHidden/>
          </w:rPr>
        </w:r>
        <w:r>
          <w:rPr>
            <w:noProof/>
            <w:webHidden/>
          </w:rPr>
          <w:fldChar w:fldCharType="separate"/>
        </w:r>
        <w:r>
          <w:rPr>
            <w:noProof/>
            <w:webHidden/>
          </w:rPr>
          <w:t>36</w:t>
        </w:r>
        <w:r>
          <w:rPr>
            <w:noProof/>
            <w:webHidden/>
          </w:rPr>
          <w:fldChar w:fldCharType="end"/>
        </w:r>
      </w:hyperlink>
    </w:p>
    <w:p w14:paraId="1B32F29E" w14:textId="6E446347" w:rsidR="00862CB6" w:rsidRDefault="00862CB6">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25" w:history="1">
        <w:r w:rsidRPr="000F475E">
          <w:rPr>
            <w:rStyle w:val="Hiperhivatkozs"/>
            <w:noProof/>
          </w:rPr>
          <w:t>22. ábra Új jelszó megadása képernyőkép</w:t>
        </w:r>
        <w:r>
          <w:rPr>
            <w:noProof/>
            <w:webHidden/>
          </w:rPr>
          <w:tab/>
        </w:r>
        <w:r>
          <w:rPr>
            <w:noProof/>
            <w:webHidden/>
          </w:rPr>
          <w:fldChar w:fldCharType="begin"/>
        </w:r>
        <w:r>
          <w:rPr>
            <w:noProof/>
            <w:webHidden/>
          </w:rPr>
          <w:instrText xml:space="preserve"> PAGEREF _Toc152175725 \h </w:instrText>
        </w:r>
        <w:r>
          <w:rPr>
            <w:noProof/>
            <w:webHidden/>
          </w:rPr>
        </w:r>
        <w:r>
          <w:rPr>
            <w:noProof/>
            <w:webHidden/>
          </w:rPr>
          <w:fldChar w:fldCharType="separate"/>
        </w:r>
        <w:r>
          <w:rPr>
            <w:noProof/>
            <w:webHidden/>
          </w:rPr>
          <w:t>37</w:t>
        </w:r>
        <w:r>
          <w:rPr>
            <w:noProof/>
            <w:webHidden/>
          </w:rPr>
          <w:fldChar w:fldCharType="end"/>
        </w:r>
      </w:hyperlink>
    </w:p>
    <w:p w14:paraId="0C924F99" w14:textId="4CB0453F" w:rsidR="00862CB6" w:rsidRDefault="00862CB6">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26" w:history="1">
        <w:r w:rsidRPr="000F475E">
          <w:rPr>
            <w:rStyle w:val="Hiperhivatkozs"/>
            <w:noProof/>
          </w:rPr>
          <w:t>23. ábra Admin felület képernyőkép</w:t>
        </w:r>
        <w:r>
          <w:rPr>
            <w:noProof/>
            <w:webHidden/>
          </w:rPr>
          <w:tab/>
        </w:r>
        <w:r>
          <w:rPr>
            <w:noProof/>
            <w:webHidden/>
          </w:rPr>
          <w:fldChar w:fldCharType="begin"/>
        </w:r>
        <w:r>
          <w:rPr>
            <w:noProof/>
            <w:webHidden/>
          </w:rPr>
          <w:instrText xml:space="preserve"> PAGEREF _Toc152175726 \h </w:instrText>
        </w:r>
        <w:r>
          <w:rPr>
            <w:noProof/>
            <w:webHidden/>
          </w:rPr>
        </w:r>
        <w:r>
          <w:rPr>
            <w:noProof/>
            <w:webHidden/>
          </w:rPr>
          <w:fldChar w:fldCharType="separate"/>
        </w:r>
        <w:r>
          <w:rPr>
            <w:noProof/>
            <w:webHidden/>
          </w:rPr>
          <w:t>37</w:t>
        </w:r>
        <w:r>
          <w:rPr>
            <w:noProof/>
            <w:webHidden/>
          </w:rPr>
          <w:fldChar w:fldCharType="end"/>
        </w:r>
      </w:hyperlink>
    </w:p>
    <w:p w14:paraId="64045CE6" w14:textId="5B14B303" w:rsidR="00862CB6" w:rsidRDefault="00862CB6">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27" w:history="1">
        <w:r w:rsidRPr="000F475E">
          <w:rPr>
            <w:rStyle w:val="Hiperhivatkozs"/>
            <w:noProof/>
          </w:rPr>
          <w:t>24. ábra Termék mentése a vásárló kosarába</w:t>
        </w:r>
        <w:r>
          <w:rPr>
            <w:noProof/>
            <w:webHidden/>
          </w:rPr>
          <w:tab/>
        </w:r>
        <w:r>
          <w:rPr>
            <w:noProof/>
            <w:webHidden/>
          </w:rPr>
          <w:fldChar w:fldCharType="begin"/>
        </w:r>
        <w:r>
          <w:rPr>
            <w:noProof/>
            <w:webHidden/>
          </w:rPr>
          <w:instrText xml:space="preserve"> PAGEREF _Toc152175727 \h </w:instrText>
        </w:r>
        <w:r>
          <w:rPr>
            <w:noProof/>
            <w:webHidden/>
          </w:rPr>
        </w:r>
        <w:r>
          <w:rPr>
            <w:noProof/>
            <w:webHidden/>
          </w:rPr>
          <w:fldChar w:fldCharType="separate"/>
        </w:r>
        <w:r>
          <w:rPr>
            <w:noProof/>
            <w:webHidden/>
          </w:rPr>
          <w:t>42</w:t>
        </w:r>
        <w:r>
          <w:rPr>
            <w:noProof/>
            <w:webHidden/>
          </w:rPr>
          <w:fldChar w:fldCharType="end"/>
        </w:r>
      </w:hyperlink>
    </w:p>
    <w:p w14:paraId="166CC5DD" w14:textId="41B54F29" w:rsidR="00862CB6" w:rsidRDefault="00862CB6">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28" w:history="1">
        <w:r w:rsidRPr="000F475E">
          <w:rPr>
            <w:rStyle w:val="Hiperhivatkozs"/>
            <w:noProof/>
          </w:rPr>
          <w:t>25. ábra Képek lekérdezése a frontendről</w:t>
        </w:r>
        <w:r>
          <w:rPr>
            <w:noProof/>
            <w:webHidden/>
          </w:rPr>
          <w:tab/>
        </w:r>
        <w:r>
          <w:rPr>
            <w:noProof/>
            <w:webHidden/>
          </w:rPr>
          <w:fldChar w:fldCharType="begin"/>
        </w:r>
        <w:r>
          <w:rPr>
            <w:noProof/>
            <w:webHidden/>
          </w:rPr>
          <w:instrText xml:space="preserve"> PAGEREF _Toc152175728 \h </w:instrText>
        </w:r>
        <w:r>
          <w:rPr>
            <w:noProof/>
            <w:webHidden/>
          </w:rPr>
        </w:r>
        <w:r>
          <w:rPr>
            <w:noProof/>
            <w:webHidden/>
          </w:rPr>
          <w:fldChar w:fldCharType="separate"/>
        </w:r>
        <w:r>
          <w:rPr>
            <w:noProof/>
            <w:webHidden/>
          </w:rPr>
          <w:t>50</w:t>
        </w:r>
        <w:r>
          <w:rPr>
            <w:noProof/>
            <w:webHidden/>
          </w:rPr>
          <w:fldChar w:fldCharType="end"/>
        </w:r>
      </w:hyperlink>
    </w:p>
    <w:p w14:paraId="65EF6EBF" w14:textId="53A2508B" w:rsidR="00862CB6" w:rsidRDefault="00862CB6">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29" w:history="1">
        <w:r w:rsidRPr="000F475E">
          <w:rPr>
            <w:rStyle w:val="Hiperhivatkozs"/>
            <w:noProof/>
          </w:rPr>
          <w:t>26. ábra Githubon található sonarqube futások</w:t>
        </w:r>
        <w:r>
          <w:rPr>
            <w:noProof/>
            <w:webHidden/>
          </w:rPr>
          <w:tab/>
        </w:r>
        <w:r>
          <w:rPr>
            <w:noProof/>
            <w:webHidden/>
          </w:rPr>
          <w:fldChar w:fldCharType="begin"/>
        </w:r>
        <w:r>
          <w:rPr>
            <w:noProof/>
            <w:webHidden/>
          </w:rPr>
          <w:instrText xml:space="preserve"> PAGEREF _Toc152175729 \h </w:instrText>
        </w:r>
        <w:r>
          <w:rPr>
            <w:noProof/>
            <w:webHidden/>
          </w:rPr>
        </w:r>
        <w:r>
          <w:rPr>
            <w:noProof/>
            <w:webHidden/>
          </w:rPr>
          <w:fldChar w:fldCharType="separate"/>
        </w:r>
        <w:r>
          <w:rPr>
            <w:noProof/>
            <w:webHidden/>
          </w:rPr>
          <w:t>54</w:t>
        </w:r>
        <w:r>
          <w:rPr>
            <w:noProof/>
            <w:webHidden/>
          </w:rPr>
          <w:fldChar w:fldCharType="end"/>
        </w:r>
      </w:hyperlink>
    </w:p>
    <w:p w14:paraId="2D788FD2" w14:textId="1B813EAC" w:rsidR="00862CB6" w:rsidRDefault="00862CB6">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30" w:history="1">
        <w:r w:rsidRPr="000F475E">
          <w:rPr>
            <w:rStyle w:val="Hiperhivatkozs"/>
            <w:noProof/>
          </w:rPr>
          <w:t>27. ábra Projekthez tartozó sonarqube analízis eredménye</w:t>
        </w:r>
        <w:r>
          <w:rPr>
            <w:noProof/>
            <w:webHidden/>
          </w:rPr>
          <w:tab/>
        </w:r>
        <w:r>
          <w:rPr>
            <w:noProof/>
            <w:webHidden/>
          </w:rPr>
          <w:fldChar w:fldCharType="begin"/>
        </w:r>
        <w:r>
          <w:rPr>
            <w:noProof/>
            <w:webHidden/>
          </w:rPr>
          <w:instrText xml:space="preserve"> PAGEREF _Toc152175730 \h </w:instrText>
        </w:r>
        <w:r>
          <w:rPr>
            <w:noProof/>
            <w:webHidden/>
          </w:rPr>
        </w:r>
        <w:r>
          <w:rPr>
            <w:noProof/>
            <w:webHidden/>
          </w:rPr>
          <w:fldChar w:fldCharType="separate"/>
        </w:r>
        <w:r>
          <w:rPr>
            <w:noProof/>
            <w:webHidden/>
          </w:rPr>
          <w:t>54</w:t>
        </w:r>
        <w:r>
          <w:rPr>
            <w:noProof/>
            <w:webHidden/>
          </w:rPr>
          <w:fldChar w:fldCharType="end"/>
        </w:r>
      </w:hyperlink>
    </w:p>
    <w:p w14:paraId="7A8B6183" w14:textId="05323D7D" w:rsidR="003F37CD" w:rsidRPr="003F37CD" w:rsidRDefault="00517871" w:rsidP="003F37CD">
      <w:r>
        <w:fldChar w:fldCharType="end"/>
      </w:r>
    </w:p>
    <w:bookmarkEnd w:id="0"/>
    <w:p w14:paraId="312861DA" w14:textId="77777777" w:rsidR="003F37CD" w:rsidRDefault="003F37CD">
      <w:pPr>
        <w:keepNext/>
        <w:pageBreakBefore/>
        <w:pBdr>
          <w:top w:val="nil"/>
          <w:left w:val="nil"/>
          <w:bottom w:val="nil"/>
          <w:right w:val="nil"/>
          <w:between w:val="nil"/>
        </w:pBdr>
        <w:spacing w:before="240" w:after="480"/>
        <w:ind w:firstLine="0"/>
      </w:pPr>
    </w:p>
    <w:sectPr w:rsidR="003F37CD">
      <w:headerReference w:type="even" r:id="rId42"/>
      <w:headerReference w:type="default" r:id="rId43"/>
      <w:footerReference w:type="default" r:id="rId44"/>
      <w:type w:val="continuous"/>
      <w:pgSz w:w="11907" w:h="16840"/>
      <w:pgMar w:top="1418" w:right="1418" w:bottom="1418" w:left="1418" w:header="709" w:footer="709"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9F3405" w14:textId="77777777" w:rsidR="00E0636D" w:rsidRDefault="00E0636D">
      <w:pPr>
        <w:spacing w:after="0" w:line="240" w:lineRule="auto"/>
      </w:pPr>
      <w:r>
        <w:separator/>
      </w:r>
    </w:p>
  </w:endnote>
  <w:endnote w:type="continuationSeparator" w:id="0">
    <w:p w14:paraId="60CE8097" w14:textId="77777777" w:rsidR="00E0636D" w:rsidRDefault="00E063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A770E" w14:textId="77777777" w:rsidR="00C407C2" w:rsidRDefault="00C407C2">
    <w:pPr>
      <w:jc w:val="right"/>
    </w:pPr>
  </w:p>
  <w:p w14:paraId="04AFEC7D" w14:textId="77777777" w:rsidR="0003558B" w:rsidRDefault="0003558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91C37" w14:textId="77777777" w:rsidR="00C407C2" w:rsidRDefault="00324656">
    <w:pPr>
      <w:pBdr>
        <w:top w:val="nil"/>
        <w:left w:val="nil"/>
        <w:bottom w:val="nil"/>
        <w:right w:val="nil"/>
        <w:between w:val="nil"/>
      </w:pBdr>
      <w:tabs>
        <w:tab w:val="center" w:pos="4320"/>
        <w:tab w:val="right" w:pos="8640"/>
      </w:tabs>
      <w:ind w:firstLine="0"/>
      <w:rPr>
        <w:color w:val="000000"/>
      </w:rPr>
    </w:pPr>
    <w:r>
      <w:rPr>
        <w:color w:val="000000"/>
      </w:rPr>
      <w:tab/>
    </w:r>
    <w:r>
      <w:rPr>
        <w:color w:val="000000"/>
      </w:rPr>
      <w:fldChar w:fldCharType="begin"/>
    </w:r>
    <w:r>
      <w:rPr>
        <w:color w:val="000000"/>
      </w:rPr>
      <w:instrText>PAGE</w:instrText>
    </w:r>
    <w:r>
      <w:rPr>
        <w:color w:val="000000"/>
      </w:rPr>
      <w:fldChar w:fldCharType="separate"/>
    </w:r>
    <w:r w:rsidR="00171B49">
      <w:rPr>
        <w:noProof/>
        <w:color w:val="000000"/>
      </w:rPr>
      <w:t>8</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7822FD" w14:textId="77777777" w:rsidR="00E0636D" w:rsidRDefault="00E0636D">
      <w:pPr>
        <w:spacing w:after="0" w:line="240" w:lineRule="auto"/>
      </w:pPr>
      <w:r>
        <w:separator/>
      </w:r>
    </w:p>
  </w:footnote>
  <w:footnote w:type="continuationSeparator" w:id="0">
    <w:p w14:paraId="7DF7459C" w14:textId="77777777" w:rsidR="00E0636D" w:rsidRDefault="00E063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2E84A" w14:textId="77777777" w:rsidR="00C407C2" w:rsidRDefault="00C407C2"/>
  <w:p w14:paraId="22616B9F" w14:textId="77777777" w:rsidR="0003558B" w:rsidRDefault="0003558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6FF94" w14:textId="77777777" w:rsidR="00C407C2" w:rsidRDefault="00C407C2"/>
  <w:p w14:paraId="3D97CF2C" w14:textId="77777777" w:rsidR="00C407C2" w:rsidRDefault="00C407C2"/>
  <w:p w14:paraId="03F38EF3" w14:textId="77777777" w:rsidR="00C407C2" w:rsidRDefault="00C407C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ECF578" w14:textId="77777777" w:rsidR="00C407C2" w:rsidRDefault="00C407C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62223822"/>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55A0B8A"/>
    <w:multiLevelType w:val="hybridMultilevel"/>
    <w:tmpl w:val="0CBE5952"/>
    <w:lvl w:ilvl="0" w:tplc="E81C1620">
      <w:start w:val="2"/>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2" w15:restartNumberingAfterBreak="0">
    <w:nsid w:val="056B0E8D"/>
    <w:multiLevelType w:val="hybridMultilevel"/>
    <w:tmpl w:val="CE6206CE"/>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3" w15:restartNumberingAfterBreak="0">
    <w:nsid w:val="0E33781F"/>
    <w:multiLevelType w:val="hybridMultilevel"/>
    <w:tmpl w:val="520639EE"/>
    <w:lvl w:ilvl="0" w:tplc="040E000F">
      <w:start w:val="1"/>
      <w:numFmt w:val="decimal"/>
      <w:lvlText w:val="%1."/>
      <w:lvlJc w:val="left"/>
      <w:pPr>
        <w:ind w:left="1446" w:hanging="360"/>
      </w:pPr>
    </w:lvl>
    <w:lvl w:ilvl="1" w:tplc="040E0019">
      <w:start w:val="1"/>
      <w:numFmt w:val="lowerLetter"/>
      <w:lvlText w:val="%2."/>
      <w:lvlJc w:val="left"/>
      <w:pPr>
        <w:ind w:left="2166" w:hanging="360"/>
      </w:pPr>
    </w:lvl>
    <w:lvl w:ilvl="2" w:tplc="040E001B" w:tentative="1">
      <w:start w:val="1"/>
      <w:numFmt w:val="lowerRoman"/>
      <w:lvlText w:val="%3."/>
      <w:lvlJc w:val="right"/>
      <w:pPr>
        <w:ind w:left="2886" w:hanging="180"/>
      </w:pPr>
    </w:lvl>
    <w:lvl w:ilvl="3" w:tplc="040E000F" w:tentative="1">
      <w:start w:val="1"/>
      <w:numFmt w:val="decimal"/>
      <w:lvlText w:val="%4."/>
      <w:lvlJc w:val="left"/>
      <w:pPr>
        <w:ind w:left="3606" w:hanging="360"/>
      </w:pPr>
    </w:lvl>
    <w:lvl w:ilvl="4" w:tplc="040E0019" w:tentative="1">
      <w:start w:val="1"/>
      <w:numFmt w:val="lowerLetter"/>
      <w:lvlText w:val="%5."/>
      <w:lvlJc w:val="left"/>
      <w:pPr>
        <w:ind w:left="4326" w:hanging="360"/>
      </w:pPr>
    </w:lvl>
    <w:lvl w:ilvl="5" w:tplc="040E001B" w:tentative="1">
      <w:start w:val="1"/>
      <w:numFmt w:val="lowerRoman"/>
      <w:lvlText w:val="%6."/>
      <w:lvlJc w:val="right"/>
      <w:pPr>
        <w:ind w:left="5046" w:hanging="180"/>
      </w:pPr>
    </w:lvl>
    <w:lvl w:ilvl="6" w:tplc="040E000F" w:tentative="1">
      <w:start w:val="1"/>
      <w:numFmt w:val="decimal"/>
      <w:lvlText w:val="%7."/>
      <w:lvlJc w:val="left"/>
      <w:pPr>
        <w:ind w:left="5766" w:hanging="360"/>
      </w:pPr>
    </w:lvl>
    <w:lvl w:ilvl="7" w:tplc="040E0019" w:tentative="1">
      <w:start w:val="1"/>
      <w:numFmt w:val="lowerLetter"/>
      <w:lvlText w:val="%8."/>
      <w:lvlJc w:val="left"/>
      <w:pPr>
        <w:ind w:left="6486" w:hanging="360"/>
      </w:pPr>
    </w:lvl>
    <w:lvl w:ilvl="8" w:tplc="040E001B" w:tentative="1">
      <w:start w:val="1"/>
      <w:numFmt w:val="lowerRoman"/>
      <w:lvlText w:val="%9."/>
      <w:lvlJc w:val="right"/>
      <w:pPr>
        <w:ind w:left="7206" w:hanging="180"/>
      </w:pPr>
    </w:lvl>
  </w:abstractNum>
  <w:abstractNum w:abstractNumId="14" w15:restartNumberingAfterBreak="0">
    <w:nsid w:val="158C5B98"/>
    <w:multiLevelType w:val="multilevel"/>
    <w:tmpl w:val="3FF89E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5EE0508"/>
    <w:multiLevelType w:val="multilevel"/>
    <w:tmpl w:val="418E4214"/>
    <w:numStyleLink w:val="tmutatszmozottlista"/>
  </w:abstractNum>
  <w:abstractNum w:abstractNumId="16" w15:restartNumberingAfterBreak="0">
    <w:nsid w:val="169761EE"/>
    <w:multiLevelType w:val="multilevel"/>
    <w:tmpl w:val="7AE87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1D7A0F6B"/>
    <w:multiLevelType w:val="multilevel"/>
    <w:tmpl w:val="64EC1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4452C58"/>
    <w:multiLevelType w:val="multilevel"/>
    <w:tmpl w:val="C096B19C"/>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283772DE"/>
    <w:multiLevelType w:val="hybridMultilevel"/>
    <w:tmpl w:val="E88856A6"/>
    <w:lvl w:ilvl="0" w:tplc="AB9CED38">
      <w:numFmt w:val="bullet"/>
      <w:lvlText w:val="•"/>
      <w:lvlJc w:val="left"/>
      <w:pPr>
        <w:ind w:left="852" w:hanging="351"/>
      </w:pPr>
      <w:rPr>
        <w:rFonts w:ascii="Calibri" w:eastAsia="Calibri" w:hAnsi="Calibri" w:cs="Calibri" w:hint="default"/>
        <w:b w:val="0"/>
        <w:bCs w:val="0"/>
        <w:i w:val="0"/>
        <w:iCs w:val="0"/>
        <w:spacing w:val="0"/>
        <w:w w:val="100"/>
        <w:sz w:val="22"/>
        <w:szCs w:val="22"/>
        <w:lang w:val="hu-HU" w:eastAsia="en-US" w:bidi="ar-SA"/>
      </w:rPr>
    </w:lvl>
    <w:lvl w:ilvl="1" w:tplc="3DFA0E22">
      <w:numFmt w:val="bullet"/>
      <w:lvlText w:val="•"/>
      <w:lvlJc w:val="left"/>
      <w:pPr>
        <w:ind w:left="1212" w:hanging="360"/>
      </w:pPr>
      <w:rPr>
        <w:rFonts w:ascii="Calibri" w:eastAsia="Calibri" w:hAnsi="Calibri" w:cs="Calibri" w:hint="default"/>
        <w:b w:val="0"/>
        <w:bCs w:val="0"/>
        <w:i w:val="0"/>
        <w:iCs w:val="0"/>
        <w:spacing w:val="0"/>
        <w:w w:val="100"/>
        <w:sz w:val="22"/>
        <w:szCs w:val="22"/>
        <w:lang w:val="hu-HU" w:eastAsia="en-US" w:bidi="ar-SA"/>
      </w:rPr>
    </w:lvl>
    <w:lvl w:ilvl="2" w:tplc="9DF66BB4">
      <w:numFmt w:val="bullet"/>
      <w:lvlText w:val="•"/>
      <w:lvlJc w:val="left"/>
      <w:pPr>
        <w:ind w:left="2123" w:hanging="360"/>
      </w:pPr>
      <w:rPr>
        <w:rFonts w:hint="default"/>
        <w:lang w:val="hu-HU" w:eastAsia="en-US" w:bidi="ar-SA"/>
      </w:rPr>
    </w:lvl>
    <w:lvl w:ilvl="3" w:tplc="40A8C4E0">
      <w:numFmt w:val="bullet"/>
      <w:lvlText w:val="•"/>
      <w:lvlJc w:val="left"/>
      <w:pPr>
        <w:ind w:left="3026" w:hanging="360"/>
      </w:pPr>
      <w:rPr>
        <w:rFonts w:hint="default"/>
        <w:lang w:val="hu-HU" w:eastAsia="en-US" w:bidi="ar-SA"/>
      </w:rPr>
    </w:lvl>
    <w:lvl w:ilvl="4" w:tplc="3DAC3C98">
      <w:numFmt w:val="bullet"/>
      <w:lvlText w:val="•"/>
      <w:lvlJc w:val="left"/>
      <w:pPr>
        <w:ind w:left="3930" w:hanging="360"/>
      </w:pPr>
      <w:rPr>
        <w:rFonts w:hint="default"/>
        <w:lang w:val="hu-HU" w:eastAsia="en-US" w:bidi="ar-SA"/>
      </w:rPr>
    </w:lvl>
    <w:lvl w:ilvl="5" w:tplc="1EA020CA">
      <w:numFmt w:val="bullet"/>
      <w:lvlText w:val="•"/>
      <w:lvlJc w:val="left"/>
      <w:pPr>
        <w:ind w:left="4833" w:hanging="360"/>
      </w:pPr>
      <w:rPr>
        <w:rFonts w:hint="default"/>
        <w:lang w:val="hu-HU" w:eastAsia="en-US" w:bidi="ar-SA"/>
      </w:rPr>
    </w:lvl>
    <w:lvl w:ilvl="6" w:tplc="36E68164">
      <w:numFmt w:val="bullet"/>
      <w:lvlText w:val="•"/>
      <w:lvlJc w:val="left"/>
      <w:pPr>
        <w:ind w:left="5736" w:hanging="360"/>
      </w:pPr>
      <w:rPr>
        <w:rFonts w:hint="default"/>
        <w:lang w:val="hu-HU" w:eastAsia="en-US" w:bidi="ar-SA"/>
      </w:rPr>
    </w:lvl>
    <w:lvl w:ilvl="7" w:tplc="49D85ED8">
      <w:numFmt w:val="bullet"/>
      <w:lvlText w:val="•"/>
      <w:lvlJc w:val="left"/>
      <w:pPr>
        <w:ind w:left="6640" w:hanging="360"/>
      </w:pPr>
      <w:rPr>
        <w:rFonts w:hint="default"/>
        <w:lang w:val="hu-HU" w:eastAsia="en-US" w:bidi="ar-SA"/>
      </w:rPr>
    </w:lvl>
    <w:lvl w:ilvl="8" w:tplc="DA36DFA6">
      <w:numFmt w:val="bullet"/>
      <w:lvlText w:val="•"/>
      <w:lvlJc w:val="left"/>
      <w:pPr>
        <w:ind w:left="7543" w:hanging="360"/>
      </w:pPr>
      <w:rPr>
        <w:rFonts w:hint="default"/>
        <w:lang w:val="hu-HU" w:eastAsia="en-US" w:bidi="ar-SA"/>
      </w:rPr>
    </w:lvl>
  </w:abstractNum>
  <w:abstractNum w:abstractNumId="21" w15:restartNumberingAfterBreak="0">
    <w:nsid w:val="2900117D"/>
    <w:multiLevelType w:val="hybridMultilevel"/>
    <w:tmpl w:val="3DDCA656"/>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2" w15:restartNumberingAfterBreak="0">
    <w:nsid w:val="2FED54D7"/>
    <w:multiLevelType w:val="hybridMultilevel"/>
    <w:tmpl w:val="11461F9C"/>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3"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7" w15:restartNumberingAfterBreak="0">
    <w:nsid w:val="411A46F2"/>
    <w:multiLevelType w:val="multilevel"/>
    <w:tmpl w:val="09E27A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12731CE"/>
    <w:multiLevelType w:val="multilevel"/>
    <w:tmpl w:val="BB0EB0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2A455A1"/>
    <w:multiLevelType w:val="multilevel"/>
    <w:tmpl w:val="88BE4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1" w15:restartNumberingAfterBreak="0">
    <w:nsid w:val="47DC1469"/>
    <w:multiLevelType w:val="multilevel"/>
    <w:tmpl w:val="5D5AC0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DD06498"/>
    <w:multiLevelType w:val="multilevel"/>
    <w:tmpl w:val="E48088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4" w15:restartNumberingAfterBreak="0">
    <w:nsid w:val="5A5D6702"/>
    <w:multiLevelType w:val="multilevel"/>
    <w:tmpl w:val="F28800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52748B7"/>
    <w:multiLevelType w:val="hybridMultilevel"/>
    <w:tmpl w:val="EB6C336C"/>
    <w:lvl w:ilvl="0" w:tplc="120E2A02">
      <w:start w:val="1"/>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36" w15:restartNumberingAfterBreak="0">
    <w:nsid w:val="68123BE3"/>
    <w:multiLevelType w:val="multilevel"/>
    <w:tmpl w:val="89260E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8" w15:restartNumberingAfterBreak="0">
    <w:nsid w:val="799C3B84"/>
    <w:multiLevelType w:val="multilevel"/>
    <w:tmpl w:val="8DA8DF30"/>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39" w15:restartNumberingAfterBreak="0">
    <w:nsid w:val="7B873DC7"/>
    <w:multiLevelType w:val="multilevel"/>
    <w:tmpl w:val="9A1CC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41" w15:restartNumberingAfterBreak="0">
    <w:nsid w:val="7FFB1B88"/>
    <w:multiLevelType w:val="hybridMultilevel"/>
    <w:tmpl w:val="BA68CBB8"/>
    <w:lvl w:ilvl="0" w:tplc="040E000F">
      <w:start w:val="1"/>
      <w:numFmt w:val="decimal"/>
      <w:lvlText w:val="%1."/>
      <w:lvlJc w:val="left"/>
      <w:pPr>
        <w:ind w:left="1080" w:hanging="360"/>
      </w:p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num w:numId="1" w16cid:durableId="205023483">
    <w:abstractNumId w:val="14"/>
  </w:num>
  <w:num w:numId="2" w16cid:durableId="982153045">
    <w:abstractNumId w:val="36"/>
  </w:num>
  <w:num w:numId="3" w16cid:durableId="959722055">
    <w:abstractNumId w:val="16"/>
  </w:num>
  <w:num w:numId="4" w16cid:durableId="506673359">
    <w:abstractNumId w:val="19"/>
  </w:num>
  <w:num w:numId="5" w16cid:durableId="1019434485">
    <w:abstractNumId w:val="27"/>
  </w:num>
  <w:num w:numId="6" w16cid:durableId="1966883345">
    <w:abstractNumId w:val="32"/>
  </w:num>
  <w:num w:numId="7" w16cid:durableId="299463481">
    <w:abstractNumId w:val="29"/>
  </w:num>
  <w:num w:numId="8" w16cid:durableId="1599605473">
    <w:abstractNumId w:val="31"/>
  </w:num>
  <w:num w:numId="9" w16cid:durableId="2003968698">
    <w:abstractNumId w:val="34"/>
  </w:num>
  <w:num w:numId="10" w16cid:durableId="1879003965">
    <w:abstractNumId w:val="18"/>
  </w:num>
  <w:num w:numId="11" w16cid:durableId="1627348046">
    <w:abstractNumId w:val="28"/>
  </w:num>
  <w:num w:numId="12" w16cid:durableId="1397127595">
    <w:abstractNumId w:val="39"/>
  </w:num>
  <w:num w:numId="13" w16cid:durableId="1306663678">
    <w:abstractNumId w:val="10"/>
  </w:num>
  <w:num w:numId="14" w16cid:durableId="693727211">
    <w:abstractNumId w:val="38"/>
  </w:num>
  <w:num w:numId="15" w16cid:durableId="1818568776">
    <w:abstractNumId w:val="17"/>
  </w:num>
  <w:num w:numId="16" w16cid:durableId="109739887">
    <w:abstractNumId w:val="26"/>
  </w:num>
  <w:num w:numId="17" w16cid:durableId="699890518">
    <w:abstractNumId w:val="30"/>
  </w:num>
  <w:num w:numId="18" w16cid:durableId="1972831079">
    <w:abstractNumId w:val="33"/>
  </w:num>
  <w:num w:numId="19" w16cid:durableId="783840841">
    <w:abstractNumId w:val="23"/>
  </w:num>
  <w:num w:numId="20" w16cid:durableId="401879905">
    <w:abstractNumId w:val="15"/>
  </w:num>
  <w:num w:numId="21" w16cid:durableId="1295254375">
    <w:abstractNumId w:val="24"/>
  </w:num>
  <w:num w:numId="22" w16cid:durableId="1048067566">
    <w:abstractNumId w:val="40"/>
  </w:num>
  <w:num w:numId="23" w16cid:durableId="318654744">
    <w:abstractNumId w:val="25"/>
  </w:num>
  <w:num w:numId="24" w16cid:durableId="1614049082">
    <w:abstractNumId w:val="37"/>
  </w:num>
  <w:num w:numId="25" w16cid:durableId="1138379254">
    <w:abstractNumId w:val="9"/>
  </w:num>
  <w:num w:numId="26" w16cid:durableId="562983815">
    <w:abstractNumId w:val="7"/>
  </w:num>
  <w:num w:numId="27" w16cid:durableId="1234773083">
    <w:abstractNumId w:val="6"/>
  </w:num>
  <w:num w:numId="28" w16cid:durableId="1828521363">
    <w:abstractNumId w:val="5"/>
  </w:num>
  <w:num w:numId="29" w16cid:durableId="1986546961">
    <w:abstractNumId w:val="4"/>
  </w:num>
  <w:num w:numId="30" w16cid:durableId="997808694">
    <w:abstractNumId w:val="8"/>
  </w:num>
  <w:num w:numId="31" w16cid:durableId="324477272">
    <w:abstractNumId w:val="3"/>
  </w:num>
  <w:num w:numId="32" w16cid:durableId="1655528916">
    <w:abstractNumId w:val="2"/>
  </w:num>
  <w:num w:numId="33" w16cid:durableId="1798715808">
    <w:abstractNumId w:val="1"/>
  </w:num>
  <w:num w:numId="34" w16cid:durableId="2072268265">
    <w:abstractNumId w:val="0"/>
  </w:num>
  <w:num w:numId="35" w16cid:durableId="860238590">
    <w:abstractNumId w:val="11"/>
  </w:num>
  <w:num w:numId="36" w16cid:durableId="1970743479">
    <w:abstractNumId w:val="22"/>
  </w:num>
  <w:num w:numId="37" w16cid:durableId="504709841">
    <w:abstractNumId w:val="12"/>
  </w:num>
  <w:num w:numId="38" w16cid:durableId="554703818">
    <w:abstractNumId w:val="21"/>
  </w:num>
  <w:num w:numId="39" w16cid:durableId="1417510832">
    <w:abstractNumId w:val="35"/>
  </w:num>
  <w:num w:numId="40" w16cid:durableId="1988168024">
    <w:abstractNumId w:val="3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506943708">
    <w:abstractNumId w:val="20"/>
  </w:num>
  <w:num w:numId="42" w16cid:durableId="178861295">
    <w:abstractNumId w:val="41"/>
  </w:num>
  <w:num w:numId="43" w16cid:durableId="84235403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ttachedTemplate r:id="rId1"/>
  <w:linkStyle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07C2"/>
    <w:rsid w:val="00001202"/>
    <w:rsid w:val="000318B0"/>
    <w:rsid w:val="0003558B"/>
    <w:rsid w:val="000C2B40"/>
    <w:rsid w:val="000C7367"/>
    <w:rsid w:val="00102350"/>
    <w:rsid w:val="00106E06"/>
    <w:rsid w:val="00112921"/>
    <w:rsid w:val="00132026"/>
    <w:rsid w:val="001324C1"/>
    <w:rsid w:val="0013284F"/>
    <w:rsid w:val="00171B49"/>
    <w:rsid w:val="001B50DD"/>
    <w:rsid w:val="001F283B"/>
    <w:rsid w:val="001F6DB6"/>
    <w:rsid w:val="00211B90"/>
    <w:rsid w:val="00235C03"/>
    <w:rsid w:val="00273608"/>
    <w:rsid w:val="00286B65"/>
    <w:rsid w:val="00293D34"/>
    <w:rsid w:val="002A5F19"/>
    <w:rsid w:val="002B4923"/>
    <w:rsid w:val="002E02C4"/>
    <w:rsid w:val="00316E42"/>
    <w:rsid w:val="003235D1"/>
    <w:rsid w:val="00324656"/>
    <w:rsid w:val="003362AC"/>
    <w:rsid w:val="00341F04"/>
    <w:rsid w:val="00376742"/>
    <w:rsid w:val="003768ED"/>
    <w:rsid w:val="00397E92"/>
    <w:rsid w:val="003B0E09"/>
    <w:rsid w:val="003C5896"/>
    <w:rsid w:val="003D5EC6"/>
    <w:rsid w:val="003F104C"/>
    <w:rsid w:val="003F37CD"/>
    <w:rsid w:val="00404BB9"/>
    <w:rsid w:val="004147CD"/>
    <w:rsid w:val="0041589B"/>
    <w:rsid w:val="00490CCA"/>
    <w:rsid w:val="004A385B"/>
    <w:rsid w:val="004C4A67"/>
    <w:rsid w:val="004C4DEA"/>
    <w:rsid w:val="00517871"/>
    <w:rsid w:val="0052433F"/>
    <w:rsid w:val="00530BCC"/>
    <w:rsid w:val="00584CA3"/>
    <w:rsid w:val="00597CAA"/>
    <w:rsid w:val="005B6D6B"/>
    <w:rsid w:val="005C6932"/>
    <w:rsid w:val="0064709B"/>
    <w:rsid w:val="00674892"/>
    <w:rsid w:val="0067632A"/>
    <w:rsid w:val="0067672A"/>
    <w:rsid w:val="006A4FA0"/>
    <w:rsid w:val="006F6D4A"/>
    <w:rsid w:val="00713C6D"/>
    <w:rsid w:val="0074473E"/>
    <w:rsid w:val="00747B05"/>
    <w:rsid w:val="0075628B"/>
    <w:rsid w:val="007762E5"/>
    <w:rsid w:val="00780075"/>
    <w:rsid w:val="007C56DE"/>
    <w:rsid w:val="007C67EB"/>
    <w:rsid w:val="007D429E"/>
    <w:rsid w:val="007F0923"/>
    <w:rsid w:val="007F2A11"/>
    <w:rsid w:val="008519C6"/>
    <w:rsid w:val="008617F7"/>
    <w:rsid w:val="00862CB6"/>
    <w:rsid w:val="0087319F"/>
    <w:rsid w:val="00877DE2"/>
    <w:rsid w:val="008B5B4A"/>
    <w:rsid w:val="008C4429"/>
    <w:rsid w:val="008C50A3"/>
    <w:rsid w:val="008E0E9F"/>
    <w:rsid w:val="008F10A9"/>
    <w:rsid w:val="009A52C6"/>
    <w:rsid w:val="009A56DE"/>
    <w:rsid w:val="009A6B9D"/>
    <w:rsid w:val="009B053C"/>
    <w:rsid w:val="009C1369"/>
    <w:rsid w:val="009D149C"/>
    <w:rsid w:val="009E2759"/>
    <w:rsid w:val="009E3A9A"/>
    <w:rsid w:val="009E75AF"/>
    <w:rsid w:val="009F2BAB"/>
    <w:rsid w:val="00A24E7F"/>
    <w:rsid w:val="00A81987"/>
    <w:rsid w:val="00A85B7F"/>
    <w:rsid w:val="00A9330B"/>
    <w:rsid w:val="00AC00CD"/>
    <w:rsid w:val="00AD0DA7"/>
    <w:rsid w:val="00AF5B5E"/>
    <w:rsid w:val="00B33436"/>
    <w:rsid w:val="00B473D5"/>
    <w:rsid w:val="00B50023"/>
    <w:rsid w:val="00B85FCA"/>
    <w:rsid w:val="00BB2FEA"/>
    <w:rsid w:val="00BB36D8"/>
    <w:rsid w:val="00BB56A7"/>
    <w:rsid w:val="00BB6E88"/>
    <w:rsid w:val="00BE0C5A"/>
    <w:rsid w:val="00C00615"/>
    <w:rsid w:val="00C407C2"/>
    <w:rsid w:val="00C85F15"/>
    <w:rsid w:val="00C94B41"/>
    <w:rsid w:val="00CA6F5C"/>
    <w:rsid w:val="00CD1BF9"/>
    <w:rsid w:val="00CD35E3"/>
    <w:rsid w:val="00CD46E8"/>
    <w:rsid w:val="00CF24CC"/>
    <w:rsid w:val="00D34117"/>
    <w:rsid w:val="00D613FD"/>
    <w:rsid w:val="00D9653A"/>
    <w:rsid w:val="00DA7D31"/>
    <w:rsid w:val="00DB24E8"/>
    <w:rsid w:val="00DD1D7A"/>
    <w:rsid w:val="00E0636D"/>
    <w:rsid w:val="00E15E9E"/>
    <w:rsid w:val="00E40051"/>
    <w:rsid w:val="00E54809"/>
    <w:rsid w:val="00E73156"/>
    <w:rsid w:val="00E7348E"/>
    <w:rsid w:val="00E82B72"/>
    <w:rsid w:val="00EB7DAB"/>
    <w:rsid w:val="00EF0E4F"/>
    <w:rsid w:val="00EF53F4"/>
    <w:rsid w:val="00F040BB"/>
    <w:rsid w:val="00FB79B6"/>
    <w:rsid w:val="00FC1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BF3808"/>
  <w15:docId w15:val="{2C95D88C-8CBE-4DD9-B4D6-6A5CE1B02B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hu-HU" w:eastAsia="en-US" w:bidi="ar-SA"/>
      </w:rPr>
    </w:rPrDefault>
    <w:pPrDefault>
      <w:pPr>
        <w:spacing w:after="12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E40051"/>
  </w:style>
  <w:style w:type="paragraph" w:styleId="Cmsor1">
    <w:name w:val="heading 1"/>
    <w:basedOn w:val="Norml"/>
    <w:next w:val="Norml"/>
    <w:link w:val="Cmsor1Char"/>
    <w:autoRedefine/>
    <w:uiPriority w:val="9"/>
    <w:qFormat/>
    <w:rsid w:val="00E40051"/>
    <w:pPr>
      <w:keepNext/>
      <w:pageBreakBefore/>
      <w:numPr>
        <w:numId w:val="14"/>
      </w:numPr>
      <w:spacing w:before="360" w:after="480"/>
      <w:outlineLvl w:val="0"/>
    </w:pPr>
    <w:rPr>
      <w:rFonts w:cs="Arial"/>
      <w:b/>
      <w:bCs/>
      <w:kern w:val="32"/>
      <w:sz w:val="36"/>
      <w:szCs w:val="32"/>
    </w:rPr>
  </w:style>
  <w:style w:type="paragraph" w:styleId="Cmsor2">
    <w:name w:val="heading 2"/>
    <w:basedOn w:val="Norml"/>
    <w:next w:val="Norml"/>
    <w:autoRedefine/>
    <w:qFormat/>
    <w:rsid w:val="00E40051"/>
    <w:pPr>
      <w:keepNext/>
      <w:numPr>
        <w:ilvl w:val="1"/>
        <w:numId w:val="14"/>
      </w:numPr>
      <w:spacing w:before="240" w:after="60"/>
      <w:outlineLvl w:val="1"/>
    </w:pPr>
    <w:rPr>
      <w:rFonts w:cs="Arial"/>
      <w:b/>
      <w:bCs/>
      <w:iCs/>
      <w:sz w:val="32"/>
      <w:szCs w:val="28"/>
    </w:rPr>
  </w:style>
  <w:style w:type="paragraph" w:styleId="Cmsor3">
    <w:name w:val="heading 3"/>
    <w:basedOn w:val="Norml"/>
    <w:next w:val="Norml"/>
    <w:autoRedefine/>
    <w:qFormat/>
    <w:rsid w:val="00E40051"/>
    <w:pPr>
      <w:keepNext/>
      <w:numPr>
        <w:ilvl w:val="2"/>
        <w:numId w:val="14"/>
      </w:numPr>
      <w:spacing w:before="240" w:after="60"/>
      <w:outlineLvl w:val="2"/>
    </w:pPr>
    <w:rPr>
      <w:rFonts w:cs="Arial"/>
      <w:b/>
      <w:bCs/>
      <w:sz w:val="28"/>
      <w:szCs w:val="26"/>
    </w:rPr>
  </w:style>
  <w:style w:type="paragraph" w:styleId="Cmsor4">
    <w:name w:val="heading 4"/>
    <w:basedOn w:val="Norml"/>
    <w:next w:val="Norml"/>
    <w:autoRedefine/>
    <w:qFormat/>
    <w:rsid w:val="00E40051"/>
    <w:pPr>
      <w:keepNext/>
      <w:numPr>
        <w:ilvl w:val="3"/>
        <w:numId w:val="14"/>
      </w:numPr>
      <w:spacing w:before="240" w:after="60"/>
      <w:outlineLvl w:val="3"/>
    </w:pPr>
    <w:rPr>
      <w:b/>
      <w:bCs/>
      <w:szCs w:val="28"/>
    </w:rPr>
  </w:style>
  <w:style w:type="paragraph" w:styleId="Cmsor5">
    <w:name w:val="heading 5"/>
    <w:basedOn w:val="Norml"/>
    <w:next w:val="Norml"/>
    <w:rsid w:val="00E40051"/>
    <w:pPr>
      <w:numPr>
        <w:ilvl w:val="4"/>
        <w:numId w:val="14"/>
      </w:numPr>
      <w:spacing w:before="240" w:after="60"/>
      <w:outlineLvl w:val="4"/>
    </w:pPr>
    <w:rPr>
      <w:b/>
      <w:bCs/>
      <w:i/>
      <w:iCs/>
      <w:sz w:val="26"/>
      <w:szCs w:val="26"/>
    </w:rPr>
  </w:style>
  <w:style w:type="paragraph" w:styleId="Cmsor6">
    <w:name w:val="heading 6"/>
    <w:basedOn w:val="Norml"/>
    <w:next w:val="Norml"/>
    <w:rsid w:val="00E40051"/>
    <w:pPr>
      <w:numPr>
        <w:ilvl w:val="5"/>
        <w:numId w:val="14"/>
      </w:numPr>
      <w:spacing w:before="240" w:after="60"/>
      <w:outlineLvl w:val="5"/>
    </w:pPr>
    <w:rPr>
      <w:b/>
      <w:bCs/>
      <w:sz w:val="22"/>
      <w:szCs w:val="22"/>
    </w:rPr>
  </w:style>
  <w:style w:type="paragraph" w:styleId="Cmsor7">
    <w:name w:val="heading 7"/>
    <w:basedOn w:val="Norml"/>
    <w:next w:val="Norml"/>
    <w:link w:val="Cmsor7Char"/>
    <w:rsid w:val="00E40051"/>
    <w:pPr>
      <w:numPr>
        <w:ilvl w:val="6"/>
        <w:numId w:val="14"/>
      </w:numPr>
      <w:spacing w:before="240" w:after="60"/>
      <w:outlineLvl w:val="6"/>
    </w:pPr>
  </w:style>
  <w:style w:type="paragraph" w:styleId="Cmsor8">
    <w:name w:val="heading 8"/>
    <w:basedOn w:val="Norml"/>
    <w:next w:val="Norml"/>
    <w:link w:val="Cmsor8Char"/>
    <w:rsid w:val="00E40051"/>
    <w:pPr>
      <w:numPr>
        <w:ilvl w:val="7"/>
        <w:numId w:val="14"/>
      </w:numPr>
      <w:spacing w:before="240" w:after="60"/>
      <w:outlineLvl w:val="7"/>
    </w:pPr>
    <w:rPr>
      <w:i/>
      <w:iCs/>
    </w:rPr>
  </w:style>
  <w:style w:type="paragraph" w:styleId="Cmsor9">
    <w:name w:val="heading 9"/>
    <w:basedOn w:val="Norml"/>
    <w:next w:val="Norml"/>
    <w:link w:val="Cmsor9Char"/>
    <w:rsid w:val="00E40051"/>
    <w:pPr>
      <w:numPr>
        <w:ilvl w:val="8"/>
        <w:numId w:val="14"/>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rsid w:val="00E40051"/>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E40051"/>
  </w:style>
  <w:style w:type="paragraph" w:styleId="Cm">
    <w:name w:val="Title"/>
    <w:basedOn w:val="Norml"/>
    <w:next w:val="Alcm"/>
    <w:autoRedefine/>
    <w:rsid w:val="00E40051"/>
    <w:pPr>
      <w:keepNext/>
      <w:spacing w:line="240" w:lineRule="auto"/>
      <w:ind w:firstLine="0"/>
      <w:jc w:val="center"/>
    </w:pPr>
    <w:rPr>
      <w:rFonts w:cs="Arial"/>
      <w:b/>
      <w:bCs/>
      <w:caps/>
      <w:kern w:val="28"/>
      <w:sz w:val="52"/>
      <w:szCs w:val="32"/>
    </w:rPr>
  </w:style>
  <w:style w:type="paragraph" w:styleId="Alcm">
    <w:name w:val="Subtitle"/>
    <w:basedOn w:val="Norml"/>
    <w:autoRedefine/>
    <w:rsid w:val="00E40051"/>
    <w:pPr>
      <w:keepLines/>
      <w:spacing w:before="120" w:after="4200"/>
      <w:ind w:firstLine="0"/>
      <w:jc w:val="center"/>
    </w:pPr>
    <w:rPr>
      <w:rFonts w:cs="Arial"/>
      <w:noProof/>
      <w:sz w:val="32"/>
    </w:rPr>
  </w:style>
  <w:style w:type="table" w:customStyle="1" w:styleId="a">
    <w:basedOn w:val="Normltblzat"/>
    <w:tblPr>
      <w:tblStyleRowBandSize w:val="1"/>
      <w:tblStyleColBandSize w:val="1"/>
      <w:tblCellMar>
        <w:top w:w="15" w:type="dxa"/>
        <w:left w:w="15" w:type="dxa"/>
        <w:bottom w:w="15" w:type="dxa"/>
        <w:right w:w="15" w:type="dxa"/>
      </w:tblCellMar>
    </w:tblPr>
  </w:style>
  <w:style w:type="paragraph" w:styleId="Kpalrs">
    <w:name w:val="caption"/>
    <w:basedOn w:val="Norml"/>
    <w:next w:val="Norml"/>
    <w:link w:val="KpalrsChar"/>
    <w:autoRedefine/>
    <w:qFormat/>
    <w:rsid w:val="00E40051"/>
    <w:pPr>
      <w:spacing w:before="120" w:after="240"/>
      <w:ind w:firstLine="0"/>
      <w:jc w:val="center"/>
    </w:pPr>
    <w:rPr>
      <w:b/>
      <w:bCs/>
      <w:sz w:val="20"/>
      <w:szCs w:val="20"/>
    </w:rPr>
  </w:style>
  <w:style w:type="paragraph" w:customStyle="1" w:styleId="Alrscustom">
    <w:name w:val="Aláírás custom"/>
    <w:basedOn w:val="Kpalrs"/>
    <w:link w:val="AlrscustomChar"/>
    <w:qFormat/>
    <w:rsid w:val="003F37CD"/>
    <w:rPr>
      <w:b w:val="0"/>
      <w:i/>
      <w:iCs/>
    </w:rPr>
  </w:style>
  <w:style w:type="character" w:customStyle="1" w:styleId="KpalrsChar">
    <w:name w:val="Képaláírás Char"/>
    <w:basedOn w:val="Bekezdsalapbettpusa"/>
    <w:link w:val="Kpalrs"/>
    <w:rsid w:val="003F37CD"/>
    <w:rPr>
      <w:b/>
      <w:bCs/>
      <w:sz w:val="20"/>
      <w:szCs w:val="20"/>
    </w:rPr>
  </w:style>
  <w:style w:type="character" w:customStyle="1" w:styleId="AlrscustomChar">
    <w:name w:val="Aláírás custom Char"/>
    <w:basedOn w:val="KpalrsChar"/>
    <w:link w:val="Alrscustom"/>
    <w:rsid w:val="003F37CD"/>
    <w:rPr>
      <w:b w:val="0"/>
      <w:bCs/>
      <w:i/>
      <w:iCs/>
      <w:sz w:val="20"/>
      <w:szCs w:val="20"/>
    </w:rPr>
  </w:style>
  <w:style w:type="paragraph" w:styleId="brajegyzk">
    <w:name w:val="table of figures"/>
    <w:basedOn w:val="Norml"/>
    <w:next w:val="Norml"/>
    <w:uiPriority w:val="99"/>
    <w:unhideWhenUsed/>
    <w:rsid w:val="003F37CD"/>
    <w:pPr>
      <w:spacing w:after="0"/>
    </w:pPr>
  </w:style>
  <w:style w:type="character" w:styleId="Hiperhivatkozs">
    <w:name w:val="Hyperlink"/>
    <w:uiPriority w:val="99"/>
    <w:rsid w:val="00E40051"/>
    <w:rPr>
      <w:color w:val="0000FF"/>
      <w:u w:val="single"/>
    </w:rPr>
  </w:style>
  <w:style w:type="character" w:customStyle="1" w:styleId="Cmsor7Char">
    <w:name w:val="Címsor 7 Char"/>
    <w:basedOn w:val="Bekezdsalapbettpusa"/>
    <w:link w:val="Cmsor7"/>
    <w:rsid w:val="0067632A"/>
  </w:style>
  <w:style w:type="character" w:customStyle="1" w:styleId="Cmsor8Char">
    <w:name w:val="Címsor 8 Char"/>
    <w:basedOn w:val="Bekezdsalapbettpusa"/>
    <w:link w:val="Cmsor8"/>
    <w:rsid w:val="0067632A"/>
    <w:rPr>
      <w:i/>
      <w:iCs/>
    </w:rPr>
  </w:style>
  <w:style w:type="character" w:customStyle="1" w:styleId="Cmsor9Char">
    <w:name w:val="Címsor 9 Char"/>
    <w:basedOn w:val="Bekezdsalapbettpusa"/>
    <w:link w:val="Cmsor9"/>
    <w:rsid w:val="0067632A"/>
    <w:rPr>
      <w:rFonts w:ascii="Arial" w:hAnsi="Arial" w:cs="Arial"/>
      <w:sz w:val="22"/>
      <w:szCs w:val="22"/>
    </w:rPr>
  </w:style>
  <w:style w:type="paragraph" w:styleId="lfej">
    <w:name w:val="header"/>
    <w:basedOn w:val="Norml"/>
    <w:link w:val="lfejChar"/>
    <w:rsid w:val="00E40051"/>
    <w:pPr>
      <w:tabs>
        <w:tab w:val="center" w:pos="4320"/>
        <w:tab w:val="right" w:pos="8640"/>
      </w:tabs>
      <w:ind w:firstLine="0"/>
    </w:pPr>
  </w:style>
  <w:style w:type="character" w:customStyle="1" w:styleId="lfejChar">
    <w:name w:val="Élőfej Char"/>
    <w:basedOn w:val="Bekezdsalapbettpusa"/>
    <w:link w:val="lfej"/>
    <w:rsid w:val="0067632A"/>
  </w:style>
  <w:style w:type="paragraph" w:customStyle="1" w:styleId="Cmlapszerz">
    <w:name w:val="Címlap szerző"/>
    <w:basedOn w:val="Norml"/>
    <w:autoRedefine/>
    <w:rsid w:val="00E40051"/>
    <w:pPr>
      <w:keepNext/>
      <w:spacing w:after="240" w:line="240" w:lineRule="auto"/>
      <w:ind w:firstLine="0"/>
      <w:jc w:val="center"/>
    </w:pPr>
    <w:rPr>
      <w:noProof/>
      <w:sz w:val="40"/>
    </w:rPr>
  </w:style>
  <w:style w:type="paragraph" w:styleId="llb">
    <w:name w:val="footer"/>
    <w:basedOn w:val="Norml"/>
    <w:link w:val="llbChar"/>
    <w:rsid w:val="00E40051"/>
    <w:pPr>
      <w:tabs>
        <w:tab w:val="center" w:pos="4320"/>
        <w:tab w:val="right" w:pos="8640"/>
      </w:tabs>
      <w:ind w:firstLine="0"/>
    </w:pPr>
  </w:style>
  <w:style w:type="character" w:customStyle="1" w:styleId="llbChar">
    <w:name w:val="Élőláb Char"/>
    <w:basedOn w:val="Bekezdsalapbettpusa"/>
    <w:link w:val="llb"/>
    <w:rsid w:val="0067632A"/>
  </w:style>
  <w:style w:type="paragraph" w:styleId="TJ2">
    <w:name w:val="toc 2"/>
    <w:basedOn w:val="Norml"/>
    <w:next w:val="Norml"/>
    <w:autoRedefine/>
    <w:uiPriority w:val="39"/>
    <w:rsid w:val="00E40051"/>
    <w:pPr>
      <w:spacing w:after="0"/>
      <w:ind w:left="238" w:firstLine="0"/>
    </w:pPr>
  </w:style>
  <w:style w:type="paragraph" w:styleId="Szvegtrzs">
    <w:name w:val="Body Text"/>
    <w:basedOn w:val="Norml"/>
    <w:link w:val="SzvegtrzsChar"/>
    <w:rsid w:val="00E40051"/>
    <w:pPr>
      <w:spacing w:before="360"/>
      <w:ind w:firstLine="0"/>
    </w:pPr>
  </w:style>
  <w:style w:type="character" w:customStyle="1" w:styleId="BodyTextChar">
    <w:name w:val="Body Text Char"/>
    <w:rsid w:val="00AD0DA7"/>
  </w:style>
  <w:style w:type="paragraph" w:customStyle="1" w:styleId="Nyilatkozatcm">
    <w:name w:val="Nyilatkozat cím"/>
    <w:basedOn w:val="Norml"/>
    <w:next w:val="Norml"/>
    <w:autoRedefine/>
    <w:rsid w:val="00E40051"/>
    <w:pPr>
      <w:keepNext/>
      <w:pageBreakBefore/>
      <w:spacing w:after="640"/>
      <w:ind w:firstLine="0"/>
      <w:jc w:val="center"/>
    </w:pPr>
    <w:rPr>
      <w:b/>
      <w:caps/>
      <w:sz w:val="36"/>
    </w:rPr>
  </w:style>
  <w:style w:type="paragraph" w:customStyle="1" w:styleId="Nyilatkozatkeltezs">
    <w:name w:val="Nyilatkozat keltezés"/>
    <w:basedOn w:val="Nyilatkozatszveg"/>
    <w:rsid w:val="00E40051"/>
    <w:pPr>
      <w:spacing w:before="240" w:after="960"/>
    </w:pPr>
  </w:style>
  <w:style w:type="paragraph" w:styleId="TJ1">
    <w:name w:val="toc 1"/>
    <w:basedOn w:val="Norml"/>
    <w:next w:val="Norml"/>
    <w:autoRedefine/>
    <w:uiPriority w:val="39"/>
    <w:rsid w:val="00E40051"/>
    <w:pPr>
      <w:tabs>
        <w:tab w:val="right" w:leader="dot" w:pos="8494"/>
      </w:tabs>
      <w:spacing w:after="0"/>
      <w:ind w:firstLine="0"/>
    </w:pPr>
    <w:rPr>
      <w:b/>
    </w:rPr>
  </w:style>
  <w:style w:type="paragraph" w:styleId="TJ3">
    <w:name w:val="toc 3"/>
    <w:basedOn w:val="Norml"/>
    <w:next w:val="Norml"/>
    <w:autoRedefine/>
    <w:uiPriority w:val="39"/>
    <w:rsid w:val="00E40051"/>
    <w:pPr>
      <w:spacing w:after="0"/>
      <w:ind w:left="482" w:firstLine="0"/>
    </w:pPr>
  </w:style>
  <w:style w:type="paragraph" w:styleId="TJ4">
    <w:name w:val="toc 4"/>
    <w:basedOn w:val="Norml"/>
    <w:next w:val="Norml"/>
    <w:autoRedefine/>
    <w:semiHidden/>
    <w:rsid w:val="00E40051"/>
    <w:pPr>
      <w:spacing w:after="0"/>
      <w:ind w:left="720" w:firstLine="0"/>
    </w:pPr>
  </w:style>
  <w:style w:type="paragraph" w:styleId="TJ5">
    <w:name w:val="toc 5"/>
    <w:basedOn w:val="Norml"/>
    <w:next w:val="Norml"/>
    <w:autoRedefine/>
    <w:semiHidden/>
    <w:rsid w:val="00E40051"/>
    <w:pPr>
      <w:spacing w:after="0"/>
      <w:ind w:left="958" w:firstLine="0"/>
    </w:pPr>
  </w:style>
  <w:style w:type="paragraph" w:styleId="TJ6">
    <w:name w:val="toc 6"/>
    <w:basedOn w:val="Norml"/>
    <w:next w:val="Norml"/>
    <w:autoRedefine/>
    <w:semiHidden/>
    <w:rsid w:val="00E40051"/>
    <w:pPr>
      <w:spacing w:after="0"/>
      <w:ind w:left="1202"/>
    </w:pPr>
  </w:style>
  <w:style w:type="paragraph" w:styleId="TJ7">
    <w:name w:val="toc 7"/>
    <w:basedOn w:val="Norml"/>
    <w:next w:val="Norml"/>
    <w:autoRedefine/>
    <w:semiHidden/>
    <w:rsid w:val="00E40051"/>
    <w:pPr>
      <w:ind w:left="1440"/>
    </w:pPr>
  </w:style>
  <w:style w:type="paragraph" w:styleId="TJ8">
    <w:name w:val="toc 8"/>
    <w:basedOn w:val="Norml"/>
    <w:next w:val="Norml"/>
    <w:autoRedefine/>
    <w:semiHidden/>
    <w:rsid w:val="00E40051"/>
    <w:pPr>
      <w:ind w:left="1680"/>
    </w:pPr>
  </w:style>
  <w:style w:type="paragraph" w:styleId="TJ9">
    <w:name w:val="toc 9"/>
    <w:basedOn w:val="Norml"/>
    <w:next w:val="Norml"/>
    <w:autoRedefine/>
    <w:semiHidden/>
    <w:rsid w:val="00E40051"/>
    <w:pPr>
      <w:ind w:left="1920"/>
    </w:pPr>
  </w:style>
  <w:style w:type="character" w:styleId="Oldalszm">
    <w:name w:val="page number"/>
    <w:basedOn w:val="Bekezdsalapbettpusa"/>
    <w:rsid w:val="00E40051"/>
  </w:style>
  <w:style w:type="paragraph" w:customStyle="1" w:styleId="Irodalomjegyzksor">
    <w:name w:val="Irodalomjegyzék sor"/>
    <w:basedOn w:val="Norml"/>
    <w:autoRedefine/>
    <w:qFormat/>
    <w:rsid w:val="00E40051"/>
    <w:pPr>
      <w:numPr>
        <w:numId w:val="13"/>
      </w:numPr>
      <w:tabs>
        <w:tab w:val="clear" w:pos="1134"/>
        <w:tab w:val="left" w:pos="567"/>
      </w:tabs>
      <w:spacing w:before="120" w:after="240" w:line="240" w:lineRule="auto"/>
      <w:jc w:val="left"/>
    </w:pPr>
    <w:rPr>
      <w:noProof/>
    </w:rPr>
  </w:style>
  <w:style w:type="paragraph" w:styleId="Lbjegyzetszveg">
    <w:name w:val="footnote text"/>
    <w:basedOn w:val="Norml"/>
    <w:link w:val="LbjegyzetszvegChar"/>
    <w:semiHidden/>
    <w:rsid w:val="00E40051"/>
    <w:rPr>
      <w:sz w:val="20"/>
      <w:szCs w:val="20"/>
    </w:rPr>
  </w:style>
  <w:style w:type="character" w:customStyle="1" w:styleId="LbjegyzetszvegChar">
    <w:name w:val="Lábjegyzetszöveg Char"/>
    <w:basedOn w:val="Bekezdsalapbettpusa"/>
    <w:link w:val="Lbjegyzetszveg"/>
    <w:semiHidden/>
    <w:rsid w:val="0067632A"/>
    <w:rPr>
      <w:sz w:val="20"/>
      <w:szCs w:val="20"/>
    </w:rPr>
  </w:style>
  <w:style w:type="paragraph" w:customStyle="1" w:styleId="Fejezetcimszmozsnlkl">
    <w:name w:val="Fejezetcim számozás nélkül"/>
    <w:basedOn w:val="Cmsor1"/>
    <w:next w:val="Norml"/>
    <w:rsid w:val="00E40051"/>
    <w:pPr>
      <w:numPr>
        <w:numId w:val="0"/>
      </w:numPr>
      <w:spacing w:before="240"/>
    </w:pPr>
  </w:style>
  <w:style w:type="paragraph" w:customStyle="1" w:styleId="Source">
    <w:name w:val="Source"/>
    <w:basedOn w:val="Norml"/>
    <w:autoRedefine/>
    <w:rsid w:val="00E40051"/>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E40051"/>
    <w:rPr>
      <w:vertAlign w:val="superscript"/>
    </w:rPr>
  </w:style>
  <w:style w:type="paragraph" w:styleId="Buborkszveg">
    <w:name w:val="Balloon Text"/>
    <w:basedOn w:val="Norml"/>
    <w:link w:val="BuborkszvegChar"/>
    <w:rsid w:val="00E40051"/>
    <w:pPr>
      <w:spacing w:line="240" w:lineRule="auto"/>
    </w:pPr>
    <w:rPr>
      <w:rFonts w:ascii="Tahoma" w:hAnsi="Tahoma" w:cs="Tahoma"/>
      <w:sz w:val="16"/>
      <w:szCs w:val="16"/>
    </w:rPr>
  </w:style>
  <w:style w:type="character" w:customStyle="1" w:styleId="BalloonTextChar">
    <w:name w:val="Balloon Text Char"/>
    <w:rsid w:val="00AD0DA7"/>
    <w:rPr>
      <w:rFonts w:ascii="Tahoma" w:hAnsi="Tahoma" w:cs="Tahoma"/>
      <w:sz w:val="16"/>
      <w:szCs w:val="16"/>
    </w:rPr>
  </w:style>
  <w:style w:type="numbering" w:customStyle="1" w:styleId="tmutat-felsorols">
    <w:name w:val="Útmutató - felsorolás"/>
    <w:basedOn w:val="Nemlista"/>
    <w:rsid w:val="00E40051"/>
    <w:pPr>
      <w:numPr>
        <w:numId w:val="15"/>
      </w:numPr>
    </w:pPr>
  </w:style>
  <w:style w:type="paragraph" w:customStyle="1" w:styleId="tmutat">
    <w:name w:val="Útmutató"/>
    <w:basedOn w:val="Norml"/>
    <w:rsid w:val="00E40051"/>
    <w:pPr>
      <w:spacing w:line="240" w:lineRule="auto"/>
      <w:ind w:firstLine="0"/>
    </w:pPr>
    <w:rPr>
      <w:sz w:val="21"/>
      <w:szCs w:val="22"/>
    </w:rPr>
  </w:style>
  <w:style w:type="paragraph" w:customStyle="1" w:styleId="tmutatcm">
    <w:name w:val="Útmutató cím"/>
    <w:basedOn w:val="tmutat"/>
    <w:rsid w:val="00E40051"/>
    <w:pPr>
      <w:jc w:val="center"/>
    </w:pPr>
    <w:rPr>
      <w:b/>
      <w:sz w:val="24"/>
    </w:rPr>
  </w:style>
  <w:style w:type="numbering" w:customStyle="1" w:styleId="tmutatfelsorols">
    <w:name w:val="Útmutató felsorolás"/>
    <w:basedOn w:val="Nemlista"/>
    <w:rsid w:val="00E40051"/>
    <w:pPr>
      <w:numPr>
        <w:numId w:val="16"/>
      </w:numPr>
    </w:pPr>
  </w:style>
  <w:style w:type="numbering" w:customStyle="1" w:styleId="StyleOutlinenumberedSymbolsymbol11ptBoldLeft0cm">
    <w:name w:val="Style Outline numbered Symbol (symbol) 11 pt Bold Left:  0 cm ..."/>
    <w:basedOn w:val="Nemlista"/>
    <w:rsid w:val="00E40051"/>
    <w:pPr>
      <w:numPr>
        <w:numId w:val="17"/>
      </w:numPr>
    </w:pPr>
  </w:style>
  <w:style w:type="numbering" w:customStyle="1" w:styleId="StyleOutlinenumberedSymbolsymbol11ptBoldLeft0cm1">
    <w:name w:val="Style Outline numbered Symbol (symbol) 11 pt Bold Left:  0 cm ...1"/>
    <w:basedOn w:val="Nemlista"/>
    <w:rsid w:val="00E40051"/>
    <w:pPr>
      <w:numPr>
        <w:numId w:val="18"/>
      </w:numPr>
    </w:pPr>
  </w:style>
  <w:style w:type="paragraph" w:customStyle="1" w:styleId="Nyilatkozatszveg">
    <w:name w:val="Nyilatkozat szöveg"/>
    <w:basedOn w:val="Norml"/>
    <w:rsid w:val="00E40051"/>
    <w:pPr>
      <w:ind w:firstLine="0"/>
    </w:pPr>
  </w:style>
  <w:style w:type="paragraph" w:customStyle="1" w:styleId="Nyilatkozatalrs">
    <w:name w:val="Nyilatkozat aláírás"/>
    <w:basedOn w:val="Nyilatkozatszveg"/>
    <w:rsid w:val="00E40051"/>
    <w:pPr>
      <w:tabs>
        <w:tab w:val="center" w:pos="6237"/>
      </w:tabs>
      <w:spacing w:after="0" w:line="240" w:lineRule="auto"/>
      <w:ind w:left="3686"/>
    </w:pPr>
    <w:rPr>
      <w:noProof/>
    </w:rPr>
  </w:style>
  <w:style w:type="paragraph" w:customStyle="1" w:styleId="Cmlaplog">
    <w:name w:val="Címlap logó"/>
    <w:basedOn w:val="Norml"/>
    <w:rsid w:val="00E40051"/>
    <w:pPr>
      <w:ind w:firstLine="0"/>
      <w:jc w:val="center"/>
    </w:pPr>
    <w:rPr>
      <w:szCs w:val="20"/>
    </w:rPr>
  </w:style>
  <w:style w:type="paragraph" w:customStyle="1" w:styleId="Cmlapkarstanszk">
    <w:name w:val="Címlap kar és tanszék"/>
    <w:basedOn w:val="Norml"/>
    <w:rsid w:val="00E40051"/>
    <w:pPr>
      <w:spacing w:after="0" w:line="240" w:lineRule="auto"/>
      <w:ind w:firstLine="0"/>
      <w:jc w:val="center"/>
    </w:pPr>
    <w:rPr>
      <w:szCs w:val="20"/>
    </w:rPr>
  </w:style>
  <w:style w:type="paragraph" w:customStyle="1" w:styleId="Cmlapegyetem">
    <w:name w:val="Címlap egyetem"/>
    <w:basedOn w:val="Norml"/>
    <w:rsid w:val="00E40051"/>
    <w:pPr>
      <w:spacing w:before="120" w:after="0" w:line="240" w:lineRule="auto"/>
      <w:ind w:firstLine="0"/>
      <w:jc w:val="center"/>
    </w:pPr>
    <w:rPr>
      <w:b/>
      <w:bCs/>
      <w:szCs w:val="20"/>
    </w:rPr>
  </w:style>
  <w:style w:type="numbering" w:customStyle="1" w:styleId="tmutatszmozottlista">
    <w:name w:val="Útmutató számozott lista"/>
    <w:basedOn w:val="Nemlista"/>
    <w:rsid w:val="00E40051"/>
    <w:pPr>
      <w:numPr>
        <w:numId w:val="19"/>
      </w:numPr>
    </w:pPr>
  </w:style>
  <w:style w:type="numbering" w:customStyle="1" w:styleId="Irodalomjegyzkttel">
    <w:name w:val="Irodalomjegyzék tétel"/>
    <w:basedOn w:val="Nemlista"/>
    <w:rsid w:val="00E40051"/>
    <w:pPr>
      <w:numPr>
        <w:numId w:val="21"/>
      </w:numPr>
    </w:pPr>
  </w:style>
  <w:style w:type="character" w:customStyle="1" w:styleId="tmutatkiemels">
    <w:name w:val="Útmutató kiemelés"/>
    <w:rsid w:val="00E40051"/>
    <w:rPr>
      <w:b/>
      <w:bCs/>
    </w:rPr>
  </w:style>
  <w:style w:type="character" w:customStyle="1" w:styleId="tmutatfontos">
    <w:name w:val="Útmutató fontos"/>
    <w:rsid w:val="00E40051"/>
    <w:rPr>
      <w:b/>
      <w:u w:val="single"/>
    </w:rPr>
  </w:style>
  <w:style w:type="character" w:customStyle="1" w:styleId="Irodalomjegyzkforrs">
    <w:name w:val="Irodalomjegyzék forrás"/>
    <w:qFormat/>
    <w:rsid w:val="00E40051"/>
    <w:rPr>
      <w:i/>
    </w:rPr>
  </w:style>
  <w:style w:type="numbering" w:customStyle="1" w:styleId="tmutatlista">
    <w:name w:val="Útmutató lista"/>
    <w:basedOn w:val="Nemlista"/>
    <w:rsid w:val="00E40051"/>
    <w:pPr>
      <w:numPr>
        <w:numId w:val="23"/>
      </w:numPr>
    </w:pPr>
  </w:style>
  <w:style w:type="character" w:styleId="Knyvcme">
    <w:name w:val="Book Title"/>
    <w:uiPriority w:val="33"/>
    <w:rsid w:val="00E40051"/>
    <w:rPr>
      <w:b/>
      <w:bCs/>
      <w:smallCaps/>
      <w:spacing w:val="5"/>
    </w:rPr>
  </w:style>
  <w:style w:type="paragraph" w:styleId="Kiemeltidzet">
    <w:name w:val="Intense Quote"/>
    <w:basedOn w:val="Norml"/>
    <w:next w:val="Norml"/>
    <w:link w:val="KiemeltidzetChar"/>
    <w:uiPriority w:val="30"/>
    <w:rsid w:val="00E40051"/>
    <w:pPr>
      <w:pBdr>
        <w:bottom w:val="single" w:sz="4" w:space="4" w:color="4F81BD"/>
      </w:pBdr>
      <w:spacing w:before="200" w:after="280"/>
      <w:ind w:left="936" w:right="936"/>
    </w:pPr>
    <w:rPr>
      <w:b/>
      <w:bCs/>
      <w:i/>
      <w:iCs/>
      <w:color w:val="4F81BD"/>
    </w:rPr>
  </w:style>
  <w:style w:type="character" w:customStyle="1" w:styleId="IntenseQuoteChar">
    <w:name w:val="Intense Quote Char"/>
    <w:uiPriority w:val="30"/>
    <w:rsid w:val="00AD0DA7"/>
    <w:rPr>
      <w:b/>
      <w:bCs/>
      <w:i/>
      <w:iCs/>
      <w:color w:val="4F81BD"/>
    </w:rPr>
  </w:style>
  <w:style w:type="character" w:styleId="Ershivatkozs">
    <w:name w:val="Intense Reference"/>
    <w:uiPriority w:val="32"/>
    <w:rsid w:val="00E40051"/>
    <w:rPr>
      <w:b/>
      <w:bCs/>
      <w:smallCaps/>
      <w:color w:val="C0504D"/>
      <w:spacing w:val="5"/>
      <w:u w:val="single"/>
    </w:rPr>
  </w:style>
  <w:style w:type="character" w:styleId="Finomhivatkozs">
    <w:name w:val="Subtle Reference"/>
    <w:uiPriority w:val="31"/>
    <w:rsid w:val="00E40051"/>
    <w:rPr>
      <w:smallCaps/>
      <w:color w:val="C0504D"/>
      <w:u w:val="single"/>
    </w:rPr>
  </w:style>
  <w:style w:type="paragraph" w:styleId="Listaszerbekezds">
    <w:name w:val="List Paragraph"/>
    <w:basedOn w:val="Norml"/>
    <w:uiPriority w:val="34"/>
    <w:rsid w:val="00E40051"/>
    <w:pPr>
      <w:ind w:left="708"/>
    </w:pPr>
  </w:style>
  <w:style w:type="character" w:styleId="Kiemels">
    <w:name w:val="Emphasis"/>
    <w:qFormat/>
    <w:rsid w:val="00E40051"/>
    <w:rPr>
      <w:i/>
      <w:iCs/>
    </w:rPr>
  </w:style>
  <w:style w:type="character" w:styleId="Finomkiemels">
    <w:name w:val="Subtle Emphasis"/>
    <w:uiPriority w:val="19"/>
    <w:rsid w:val="00E40051"/>
    <w:rPr>
      <w:i/>
      <w:iCs/>
      <w:color w:val="808080"/>
    </w:rPr>
  </w:style>
  <w:style w:type="character" w:styleId="Erskiemels">
    <w:name w:val="Intense Emphasis"/>
    <w:uiPriority w:val="21"/>
    <w:rsid w:val="00E40051"/>
    <w:rPr>
      <w:b/>
      <w:bCs/>
      <w:i/>
      <w:iCs/>
      <w:color w:val="4F81BD"/>
    </w:rPr>
  </w:style>
  <w:style w:type="paragraph" w:styleId="Idzet">
    <w:name w:val="Quote"/>
    <w:basedOn w:val="Norml"/>
    <w:next w:val="Norml"/>
    <w:link w:val="IdzetChar"/>
    <w:uiPriority w:val="29"/>
    <w:rsid w:val="00E40051"/>
    <w:rPr>
      <w:i/>
      <w:iCs/>
      <w:color w:val="000000"/>
    </w:rPr>
  </w:style>
  <w:style w:type="character" w:customStyle="1" w:styleId="QuoteChar">
    <w:name w:val="Quote Char"/>
    <w:uiPriority w:val="29"/>
    <w:rsid w:val="00AD0DA7"/>
    <w:rPr>
      <w:i/>
      <w:iCs/>
      <w:color w:val="000000"/>
    </w:rPr>
  </w:style>
  <w:style w:type="paragraph" w:styleId="Nincstrkz">
    <w:name w:val="No Spacing"/>
    <w:uiPriority w:val="1"/>
    <w:rsid w:val="00E40051"/>
    <w:pPr>
      <w:spacing w:after="0" w:line="240" w:lineRule="auto"/>
    </w:pPr>
  </w:style>
  <w:style w:type="character" w:styleId="Kiemels2">
    <w:name w:val="Strong"/>
    <w:qFormat/>
    <w:rsid w:val="00E40051"/>
    <w:rPr>
      <w:b/>
      <w:bCs/>
    </w:rPr>
  </w:style>
  <w:style w:type="paragraph" w:customStyle="1" w:styleId="Kp">
    <w:name w:val="Kép"/>
    <w:basedOn w:val="Norml"/>
    <w:next w:val="Kpalrs"/>
    <w:qFormat/>
    <w:rsid w:val="00E40051"/>
    <w:pPr>
      <w:keepNext/>
      <w:spacing w:before="240" w:line="240" w:lineRule="auto"/>
      <w:ind w:firstLine="0"/>
      <w:jc w:val="center"/>
    </w:pPr>
  </w:style>
  <w:style w:type="character" w:customStyle="1" w:styleId="StyleUnderline">
    <w:name w:val="Style Underline"/>
    <w:qFormat/>
    <w:rsid w:val="00E40051"/>
    <w:rPr>
      <w:u w:val="single"/>
    </w:rPr>
  </w:style>
  <w:style w:type="paragraph" w:customStyle="1" w:styleId="Kd">
    <w:name w:val="Kód"/>
    <w:basedOn w:val="Norml"/>
    <w:qFormat/>
    <w:rsid w:val="00E40051"/>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unhideWhenUsed/>
    <w:qFormat/>
    <w:rsid w:val="00E40051"/>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E40051"/>
    <w:pPr>
      <w:outlineLvl w:val="9"/>
    </w:pPr>
    <w:rPr>
      <w:noProof/>
    </w:rPr>
  </w:style>
  <w:style w:type="character" w:styleId="Jegyzethivatkozs">
    <w:name w:val="annotation reference"/>
    <w:basedOn w:val="Bekezdsalapbettpusa"/>
    <w:rsid w:val="00E40051"/>
    <w:rPr>
      <w:sz w:val="16"/>
      <w:szCs w:val="16"/>
    </w:rPr>
  </w:style>
  <w:style w:type="paragraph" w:styleId="Jegyzetszveg">
    <w:name w:val="annotation text"/>
    <w:basedOn w:val="Norml"/>
    <w:link w:val="JegyzetszvegChar"/>
    <w:rsid w:val="00E40051"/>
    <w:pPr>
      <w:spacing w:line="240" w:lineRule="auto"/>
    </w:pPr>
    <w:rPr>
      <w:sz w:val="20"/>
      <w:szCs w:val="20"/>
    </w:rPr>
  </w:style>
  <w:style w:type="character" w:customStyle="1" w:styleId="CommentTextChar">
    <w:name w:val="Comment Text Char"/>
    <w:basedOn w:val="Bekezdsalapbettpusa"/>
    <w:rsid w:val="00AD0DA7"/>
    <w:rPr>
      <w:sz w:val="20"/>
      <w:szCs w:val="20"/>
    </w:rPr>
  </w:style>
  <w:style w:type="paragraph" w:styleId="Megjegyzstrgya">
    <w:name w:val="annotation subject"/>
    <w:basedOn w:val="Jegyzetszveg"/>
    <w:next w:val="Jegyzetszveg"/>
    <w:link w:val="MegjegyzstrgyaChar"/>
    <w:rsid w:val="00E40051"/>
    <w:rPr>
      <w:b/>
      <w:bCs/>
    </w:rPr>
  </w:style>
  <w:style w:type="character" w:customStyle="1" w:styleId="CommentSubjectChar">
    <w:name w:val="Comment Subject Char"/>
    <w:basedOn w:val="CommentTextChar"/>
    <w:rsid w:val="00AD0DA7"/>
    <w:rPr>
      <w:b/>
      <w:bCs/>
      <w:sz w:val="20"/>
      <w:szCs w:val="20"/>
    </w:rPr>
  </w:style>
  <w:style w:type="character" w:customStyle="1" w:styleId="Heading1Char">
    <w:name w:val="Heading 1 Char"/>
    <w:basedOn w:val="Bekezdsalapbettpusa"/>
    <w:uiPriority w:val="9"/>
    <w:rsid w:val="00AD0DA7"/>
    <w:rPr>
      <w:rFonts w:cs="Arial"/>
      <w:b/>
      <w:bCs/>
      <w:kern w:val="32"/>
      <w:sz w:val="36"/>
      <w:szCs w:val="32"/>
    </w:rPr>
  </w:style>
  <w:style w:type="paragraph" w:styleId="Irodalomjegyzk">
    <w:name w:val="Bibliography"/>
    <w:basedOn w:val="Norml"/>
    <w:next w:val="Norml"/>
    <w:uiPriority w:val="37"/>
    <w:unhideWhenUsed/>
    <w:rsid w:val="00E40051"/>
    <w:pPr>
      <w:ind w:firstLine="0"/>
    </w:pPr>
    <w:rPr>
      <w:noProof/>
    </w:rPr>
  </w:style>
  <w:style w:type="character" w:customStyle="1" w:styleId="BuborkszvegChar">
    <w:name w:val="Buborékszöveg Char"/>
    <w:link w:val="Buborkszveg"/>
    <w:rsid w:val="00E40051"/>
    <w:rPr>
      <w:rFonts w:ascii="Tahoma" w:hAnsi="Tahoma" w:cs="Tahoma"/>
      <w:sz w:val="16"/>
      <w:szCs w:val="16"/>
    </w:rPr>
  </w:style>
  <w:style w:type="character" w:customStyle="1" w:styleId="SzvegtrzsChar">
    <w:name w:val="Szövegtörzs Char"/>
    <w:link w:val="Szvegtrzs"/>
    <w:rsid w:val="00E40051"/>
  </w:style>
  <w:style w:type="character" w:customStyle="1" w:styleId="KiemeltidzetChar">
    <w:name w:val="Kiemelt idézet Char"/>
    <w:link w:val="Kiemeltidzet"/>
    <w:uiPriority w:val="30"/>
    <w:rsid w:val="00E40051"/>
    <w:rPr>
      <w:b/>
      <w:bCs/>
      <w:i/>
      <w:iCs/>
      <w:color w:val="4F81BD"/>
    </w:rPr>
  </w:style>
  <w:style w:type="character" w:customStyle="1" w:styleId="IdzetChar">
    <w:name w:val="Idézet Char"/>
    <w:link w:val="Idzet"/>
    <w:uiPriority w:val="29"/>
    <w:rsid w:val="00E40051"/>
    <w:rPr>
      <w:i/>
      <w:iCs/>
      <w:color w:val="000000"/>
    </w:rPr>
  </w:style>
  <w:style w:type="character" w:customStyle="1" w:styleId="JegyzetszvegChar">
    <w:name w:val="Jegyzetszöveg Char"/>
    <w:basedOn w:val="Bekezdsalapbettpusa"/>
    <w:link w:val="Jegyzetszveg"/>
    <w:rsid w:val="00E40051"/>
    <w:rPr>
      <w:sz w:val="20"/>
      <w:szCs w:val="20"/>
    </w:rPr>
  </w:style>
  <w:style w:type="character" w:customStyle="1" w:styleId="MegjegyzstrgyaChar">
    <w:name w:val="Megjegyzés tárgya Char"/>
    <w:basedOn w:val="JegyzetszvegChar"/>
    <w:link w:val="Megjegyzstrgya"/>
    <w:rsid w:val="00E40051"/>
    <w:rPr>
      <w:b/>
      <w:bCs/>
      <w:sz w:val="20"/>
      <w:szCs w:val="20"/>
    </w:rPr>
  </w:style>
  <w:style w:type="character" w:customStyle="1" w:styleId="Cmsor1Char">
    <w:name w:val="Címsor 1 Char"/>
    <w:basedOn w:val="Bekezdsalapbettpusa"/>
    <w:link w:val="Cmsor1"/>
    <w:uiPriority w:val="9"/>
    <w:rsid w:val="00E40051"/>
    <w:rPr>
      <w:rFonts w:cs="Arial"/>
      <w:b/>
      <w:bCs/>
      <w:kern w:val="32"/>
      <w:sz w:val="36"/>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20028">
      <w:bodyDiv w:val="1"/>
      <w:marLeft w:val="0"/>
      <w:marRight w:val="0"/>
      <w:marTop w:val="0"/>
      <w:marBottom w:val="0"/>
      <w:divBdr>
        <w:top w:val="none" w:sz="0" w:space="0" w:color="auto"/>
        <w:left w:val="none" w:sz="0" w:space="0" w:color="auto"/>
        <w:bottom w:val="none" w:sz="0" w:space="0" w:color="auto"/>
        <w:right w:val="none" w:sz="0" w:space="0" w:color="auto"/>
      </w:divBdr>
    </w:div>
    <w:div w:id="53116710">
      <w:bodyDiv w:val="1"/>
      <w:marLeft w:val="0"/>
      <w:marRight w:val="0"/>
      <w:marTop w:val="0"/>
      <w:marBottom w:val="0"/>
      <w:divBdr>
        <w:top w:val="none" w:sz="0" w:space="0" w:color="auto"/>
        <w:left w:val="none" w:sz="0" w:space="0" w:color="auto"/>
        <w:bottom w:val="none" w:sz="0" w:space="0" w:color="auto"/>
        <w:right w:val="none" w:sz="0" w:space="0" w:color="auto"/>
      </w:divBdr>
    </w:div>
    <w:div w:id="59981817">
      <w:bodyDiv w:val="1"/>
      <w:marLeft w:val="0"/>
      <w:marRight w:val="0"/>
      <w:marTop w:val="0"/>
      <w:marBottom w:val="0"/>
      <w:divBdr>
        <w:top w:val="none" w:sz="0" w:space="0" w:color="auto"/>
        <w:left w:val="none" w:sz="0" w:space="0" w:color="auto"/>
        <w:bottom w:val="none" w:sz="0" w:space="0" w:color="auto"/>
        <w:right w:val="none" w:sz="0" w:space="0" w:color="auto"/>
      </w:divBdr>
    </w:div>
    <w:div w:id="82267071">
      <w:bodyDiv w:val="1"/>
      <w:marLeft w:val="0"/>
      <w:marRight w:val="0"/>
      <w:marTop w:val="0"/>
      <w:marBottom w:val="0"/>
      <w:divBdr>
        <w:top w:val="none" w:sz="0" w:space="0" w:color="auto"/>
        <w:left w:val="none" w:sz="0" w:space="0" w:color="auto"/>
        <w:bottom w:val="none" w:sz="0" w:space="0" w:color="auto"/>
        <w:right w:val="none" w:sz="0" w:space="0" w:color="auto"/>
      </w:divBdr>
    </w:div>
    <w:div w:id="113140066">
      <w:bodyDiv w:val="1"/>
      <w:marLeft w:val="0"/>
      <w:marRight w:val="0"/>
      <w:marTop w:val="0"/>
      <w:marBottom w:val="0"/>
      <w:divBdr>
        <w:top w:val="none" w:sz="0" w:space="0" w:color="auto"/>
        <w:left w:val="none" w:sz="0" w:space="0" w:color="auto"/>
        <w:bottom w:val="none" w:sz="0" w:space="0" w:color="auto"/>
        <w:right w:val="none" w:sz="0" w:space="0" w:color="auto"/>
      </w:divBdr>
    </w:div>
    <w:div w:id="117841625">
      <w:bodyDiv w:val="1"/>
      <w:marLeft w:val="0"/>
      <w:marRight w:val="0"/>
      <w:marTop w:val="0"/>
      <w:marBottom w:val="0"/>
      <w:divBdr>
        <w:top w:val="none" w:sz="0" w:space="0" w:color="auto"/>
        <w:left w:val="none" w:sz="0" w:space="0" w:color="auto"/>
        <w:bottom w:val="none" w:sz="0" w:space="0" w:color="auto"/>
        <w:right w:val="none" w:sz="0" w:space="0" w:color="auto"/>
      </w:divBdr>
    </w:div>
    <w:div w:id="157811454">
      <w:bodyDiv w:val="1"/>
      <w:marLeft w:val="0"/>
      <w:marRight w:val="0"/>
      <w:marTop w:val="0"/>
      <w:marBottom w:val="0"/>
      <w:divBdr>
        <w:top w:val="none" w:sz="0" w:space="0" w:color="auto"/>
        <w:left w:val="none" w:sz="0" w:space="0" w:color="auto"/>
        <w:bottom w:val="none" w:sz="0" w:space="0" w:color="auto"/>
        <w:right w:val="none" w:sz="0" w:space="0" w:color="auto"/>
      </w:divBdr>
    </w:div>
    <w:div w:id="175116138">
      <w:bodyDiv w:val="1"/>
      <w:marLeft w:val="0"/>
      <w:marRight w:val="0"/>
      <w:marTop w:val="0"/>
      <w:marBottom w:val="0"/>
      <w:divBdr>
        <w:top w:val="none" w:sz="0" w:space="0" w:color="auto"/>
        <w:left w:val="none" w:sz="0" w:space="0" w:color="auto"/>
        <w:bottom w:val="none" w:sz="0" w:space="0" w:color="auto"/>
        <w:right w:val="none" w:sz="0" w:space="0" w:color="auto"/>
      </w:divBdr>
    </w:div>
    <w:div w:id="175654864">
      <w:bodyDiv w:val="1"/>
      <w:marLeft w:val="0"/>
      <w:marRight w:val="0"/>
      <w:marTop w:val="0"/>
      <w:marBottom w:val="0"/>
      <w:divBdr>
        <w:top w:val="none" w:sz="0" w:space="0" w:color="auto"/>
        <w:left w:val="none" w:sz="0" w:space="0" w:color="auto"/>
        <w:bottom w:val="none" w:sz="0" w:space="0" w:color="auto"/>
        <w:right w:val="none" w:sz="0" w:space="0" w:color="auto"/>
      </w:divBdr>
    </w:div>
    <w:div w:id="209271374">
      <w:bodyDiv w:val="1"/>
      <w:marLeft w:val="0"/>
      <w:marRight w:val="0"/>
      <w:marTop w:val="0"/>
      <w:marBottom w:val="0"/>
      <w:divBdr>
        <w:top w:val="none" w:sz="0" w:space="0" w:color="auto"/>
        <w:left w:val="none" w:sz="0" w:space="0" w:color="auto"/>
        <w:bottom w:val="none" w:sz="0" w:space="0" w:color="auto"/>
        <w:right w:val="none" w:sz="0" w:space="0" w:color="auto"/>
      </w:divBdr>
    </w:div>
    <w:div w:id="244653535">
      <w:bodyDiv w:val="1"/>
      <w:marLeft w:val="0"/>
      <w:marRight w:val="0"/>
      <w:marTop w:val="0"/>
      <w:marBottom w:val="0"/>
      <w:divBdr>
        <w:top w:val="none" w:sz="0" w:space="0" w:color="auto"/>
        <w:left w:val="none" w:sz="0" w:space="0" w:color="auto"/>
        <w:bottom w:val="none" w:sz="0" w:space="0" w:color="auto"/>
        <w:right w:val="none" w:sz="0" w:space="0" w:color="auto"/>
      </w:divBdr>
    </w:div>
    <w:div w:id="258367094">
      <w:bodyDiv w:val="1"/>
      <w:marLeft w:val="0"/>
      <w:marRight w:val="0"/>
      <w:marTop w:val="0"/>
      <w:marBottom w:val="0"/>
      <w:divBdr>
        <w:top w:val="none" w:sz="0" w:space="0" w:color="auto"/>
        <w:left w:val="none" w:sz="0" w:space="0" w:color="auto"/>
        <w:bottom w:val="none" w:sz="0" w:space="0" w:color="auto"/>
        <w:right w:val="none" w:sz="0" w:space="0" w:color="auto"/>
      </w:divBdr>
    </w:div>
    <w:div w:id="263848869">
      <w:bodyDiv w:val="1"/>
      <w:marLeft w:val="0"/>
      <w:marRight w:val="0"/>
      <w:marTop w:val="0"/>
      <w:marBottom w:val="0"/>
      <w:divBdr>
        <w:top w:val="none" w:sz="0" w:space="0" w:color="auto"/>
        <w:left w:val="none" w:sz="0" w:space="0" w:color="auto"/>
        <w:bottom w:val="none" w:sz="0" w:space="0" w:color="auto"/>
        <w:right w:val="none" w:sz="0" w:space="0" w:color="auto"/>
      </w:divBdr>
    </w:div>
    <w:div w:id="280764860">
      <w:bodyDiv w:val="1"/>
      <w:marLeft w:val="0"/>
      <w:marRight w:val="0"/>
      <w:marTop w:val="0"/>
      <w:marBottom w:val="0"/>
      <w:divBdr>
        <w:top w:val="none" w:sz="0" w:space="0" w:color="auto"/>
        <w:left w:val="none" w:sz="0" w:space="0" w:color="auto"/>
        <w:bottom w:val="none" w:sz="0" w:space="0" w:color="auto"/>
        <w:right w:val="none" w:sz="0" w:space="0" w:color="auto"/>
      </w:divBdr>
    </w:div>
    <w:div w:id="284308979">
      <w:bodyDiv w:val="1"/>
      <w:marLeft w:val="0"/>
      <w:marRight w:val="0"/>
      <w:marTop w:val="0"/>
      <w:marBottom w:val="0"/>
      <w:divBdr>
        <w:top w:val="none" w:sz="0" w:space="0" w:color="auto"/>
        <w:left w:val="none" w:sz="0" w:space="0" w:color="auto"/>
        <w:bottom w:val="none" w:sz="0" w:space="0" w:color="auto"/>
        <w:right w:val="none" w:sz="0" w:space="0" w:color="auto"/>
      </w:divBdr>
    </w:div>
    <w:div w:id="314797726">
      <w:bodyDiv w:val="1"/>
      <w:marLeft w:val="0"/>
      <w:marRight w:val="0"/>
      <w:marTop w:val="0"/>
      <w:marBottom w:val="0"/>
      <w:divBdr>
        <w:top w:val="none" w:sz="0" w:space="0" w:color="auto"/>
        <w:left w:val="none" w:sz="0" w:space="0" w:color="auto"/>
        <w:bottom w:val="none" w:sz="0" w:space="0" w:color="auto"/>
        <w:right w:val="none" w:sz="0" w:space="0" w:color="auto"/>
      </w:divBdr>
    </w:div>
    <w:div w:id="322202291">
      <w:bodyDiv w:val="1"/>
      <w:marLeft w:val="0"/>
      <w:marRight w:val="0"/>
      <w:marTop w:val="0"/>
      <w:marBottom w:val="0"/>
      <w:divBdr>
        <w:top w:val="none" w:sz="0" w:space="0" w:color="auto"/>
        <w:left w:val="none" w:sz="0" w:space="0" w:color="auto"/>
        <w:bottom w:val="none" w:sz="0" w:space="0" w:color="auto"/>
        <w:right w:val="none" w:sz="0" w:space="0" w:color="auto"/>
      </w:divBdr>
    </w:div>
    <w:div w:id="333609108">
      <w:bodyDiv w:val="1"/>
      <w:marLeft w:val="0"/>
      <w:marRight w:val="0"/>
      <w:marTop w:val="0"/>
      <w:marBottom w:val="0"/>
      <w:divBdr>
        <w:top w:val="none" w:sz="0" w:space="0" w:color="auto"/>
        <w:left w:val="none" w:sz="0" w:space="0" w:color="auto"/>
        <w:bottom w:val="none" w:sz="0" w:space="0" w:color="auto"/>
        <w:right w:val="none" w:sz="0" w:space="0" w:color="auto"/>
      </w:divBdr>
    </w:div>
    <w:div w:id="341779618">
      <w:bodyDiv w:val="1"/>
      <w:marLeft w:val="0"/>
      <w:marRight w:val="0"/>
      <w:marTop w:val="0"/>
      <w:marBottom w:val="0"/>
      <w:divBdr>
        <w:top w:val="none" w:sz="0" w:space="0" w:color="auto"/>
        <w:left w:val="none" w:sz="0" w:space="0" w:color="auto"/>
        <w:bottom w:val="none" w:sz="0" w:space="0" w:color="auto"/>
        <w:right w:val="none" w:sz="0" w:space="0" w:color="auto"/>
      </w:divBdr>
    </w:div>
    <w:div w:id="362677214">
      <w:bodyDiv w:val="1"/>
      <w:marLeft w:val="0"/>
      <w:marRight w:val="0"/>
      <w:marTop w:val="0"/>
      <w:marBottom w:val="0"/>
      <w:divBdr>
        <w:top w:val="none" w:sz="0" w:space="0" w:color="auto"/>
        <w:left w:val="none" w:sz="0" w:space="0" w:color="auto"/>
        <w:bottom w:val="none" w:sz="0" w:space="0" w:color="auto"/>
        <w:right w:val="none" w:sz="0" w:space="0" w:color="auto"/>
      </w:divBdr>
    </w:div>
    <w:div w:id="364989791">
      <w:bodyDiv w:val="1"/>
      <w:marLeft w:val="0"/>
      <w:marRight w:val="0"/>
      <w:marTop w:val="0"/>
      <w:marBottom w:val="0"/>
      <w:divBdr>
        <w:top w:val="none" w:sz="0" w:space="0" w:color="auto"/>
        <w:left w:val="none" w:sz="0" w:space="0" w:color="auto"/>
        <w:bottom w:val="none" w:sz="0" w:space="0" w:color="auto"/>
        <w:right w:val="none" w:sz="0" w:space="0" w:color="auto"/>
      </w:divBdr>
    </w:div>
    <w:div w:id="450629458">
      <w:bodyDiv w:val="1"/>
      <w:marLeft w:val="0"/>
      <w:marRight w:val="0"/>
      <w:marTop w:val="0"/>
      <w:marBottom w:val="0"/>
      <w:divBdr>
        <w:top w:val="none" w:sz="0" w:space="0" w:color="auto"/>
        <w:left w:val="none" w:sz="0" w:space="0" w:color="auto"/>
        <w:bottom w:val="none" w:sz="0" w:space="0" w:color="auto"/>
        <w:right w:val="none" w:sz="0" w:space="0" w:color="auto"/>
      </w:divBdr>
    </w:div>
    <w:div w:id="502628084">
      <w:bodyDiv w:val="1"/>
      <w:marLeft w:val="0"/>
      <w:marRight w:val="0"/>
      <w:marTop w:val="0"/>
      <w:marBottom w:val="0"/>
      <w:divBdr>
        <w:top w:val="none" w:sz="0" w:space="0" w:color="auto"/>
        <w:left w:val="none" w:sz="0" w:space="0" w:color="auto"/>
        <w:bottom w:val="none" w:sz="0" w:space="0" w:color="auto"/>
        <w:right w:val="none" w:sz="0" w:space="0" w:color="auto"/>
      </w:divBdr>
    </w:div>
    <w:div w:id="519512499">
      <w:bodyDiv w:val="1"/>
      <w:marLeft w:val="0"/>
      <w:marRight w:val="0"/>
      <w:marTop w:val="0"/>
      <w:marBottom w:val="0"/>
      <w:divBdr>
        <w:top w:val="none" w:sz="0" w:space="0" w:color="auto"/>
        <w:left w:val="none" w:sz="0" w:space="0" w:color="auto"/>
        <w:bottom w:val="none" w:sz="0" w:space="0" w:color="auto"/>
        <w:right w:val="none" w:sz="0" w:space="0" w:color="auto"/>
      </w:divBdr>
    </w:div>
    <w:div w:id="538975716">
      <w:bodyDiv w:val="1"/>
      <w:marLeft w:val="0"/>
      <w:marRight w:val="0"/>
      <w:marTop w:val="0"/>
      <w:marBottom w:val="0"/>
      <w:divBdr>
        <w:top w:val="none" w:sz="0" w:space="0" w:color="auto"/>
        <w:left w:val="none" w:sz="0" w:space="0" w:color="auto"/>
        <w:bottom w:val="none" w:sz="0" w:space="0" w:color="auto"/>
        <w:right w:val="none" w:sz="0" w:space="0" w:color="auto"/>
      </w:divBdr>
    </w:div>
    <w:div w:id="557128629">
      <w:bodyDiv w:val="1"/>
      <w:marLeft w:val="0"/>
      <w:marRight w:val="0"/>
      <w:marTop w:val="0"/>
      <w:marBottom w:val="0"/>
      <w:divBdr>
        <w:top w:val="none" w:sz="0" w:space="0" w:color="auto"/>
        <w:left w:val="none" w:sz="0" w:space="0" w:color="auto"/>
        <w:bottom w:val="none" w:sz="0" w:space="0" w:color="auto"/>
        <w:right w:val="none" w:sz="0" w:space="0" w:color="auto"/>
      </w:divBdr>
    </w:div>
    <w:div w:id="566502323">
      <w:bodyDiv w:val="1"/>
      <w:marLeft w:val="0"/>
      <w:marRight w:val="0"/>
      <w:marTop w:val="0"/>
      <w:marBottom w:val="0"/>
      <w:divBdr>
        <w:top w:val="none" w:sz="0" w:space="0" w:color="auto"/>
        <w:left w:val="none" w:sz="0" w:space="0" w:color="auto"/>
        <w:bottom w:val="none" w:sz="0" w:space="0" w:color="auto"/>
        <w:right w:val="none" w:sz="0" w:space="0" w:color="auto"/>
      </w:divBdr>
    </w:div>
    <w:div w:id="569967956">
      <w:bodyDiv w:val="1"/>
      <w:marLeft w:val="0"/>
      <w:marRight w:val="0"/>
      <w:marTop w:val="0"/>
      <w:marBottom w:val="0"/>
      <w:divBdr>
        <w:top w:val="none" w:sz="0" w:space="0" w:color="auto"/>
        <w:left w:val="none" w:sz="0" w:space="0" w:color="auto"/>
        <w:bottom w:val="none" w:sz="0" w:space="0" w:color="auto"/>
        <w:right w:val="none" w:sz="0" w:space="0" w:color="auto"/>
      </w:divBdr>
    </w:div>
    <w:div w:id="584844260">
      <w:bodyDiv w:val="1"/>
      <w:marLeft w:val="0"/>
      <w:marRight w:val="0"/>
      <w:marTop w:val="0"/>
      <w:marBottom w:val="0"/>
      <w:divBdr>
        <w:top w:val="none" w:sz="0" w:space="0" w:color="auto"/>
        <w:left w:val="none" w:sz="0" w:space="0" w:color="auto"/>
        <w:bottom w:val="none" w:sz="0" w:space="0" w:color="auto"/>
        <w:right w:val="none" w:sz="0" w:space="0" w:color="auto"/>
      </w:divBdr>
    </w:div>
    <w:div w:id="587619379">
      <w:bodyDiv w:val="1"/>
      <w:marLeft w:val="0"/>
      <w:marRight w:val="0"/>
      <w:marTop w:val="0"/>
      <w:marBottom w:val="0"/>
      <w:divBdr>
        <w:top w:val="none" w:sz="0" w:space="0" w:color="auto"/>
        <w:left w:val="none" w:sz="0" w:space="0" w:color="auto"/>
        <w:bottom w:val="none" w:sz="0" w:space="0" w:color="auto"/>
        <w:right w:val="none" w:sz="0" w:space="0" w:color="auto"/>
      </w:divBdr>
    </w:div>
    <w:div w:id="589654482">
      <w:bodyDiv w:val="1"/>
      <w:marLeft w:val="0"/>
      <w:marRight w:val="0"/>
      <w:marTop w:val="0"/>
      <w:marBottom w:val="0"/>
      <w:divBdr>
        <w:top w:val="none" w:sz="0" w:space="0" w:color="auto"/>
        <w:left w:val="none" w:sz="0" w:space="0" w:color="auto"/>
        <w:bottom w:val="none" w:sz="0" w:space="0" w:color="auto"/>
        <w:right w:val="none" w:sz="0" w:space="0" w:color="auto"/>
      </w:divBdr>
    </w:div>
    <w:div w:id="593124676">
      <w:bodyDiv w:val="1"/>
      <w:marLeft w:val="0"/>
      <w:marRight w:val="0"/>
      <w:marTop w:val="0"/>
      <w:marBottom w:val="0"/>
      <w:divBdr>
        <w:top w:val="none" w:sz="0" w:space="0" w:color="auto"/>
        <w:left w:val="none" w:sz="0" w:space="0" w:color="auto"/>
        <w:bottom w:val="none" w:sz="0" w:space="0" w:color="auto"/>
        <w:right w:val="none" w:sz="0" w:space="0" w:color="auto"/>
      </w:divBdr>
    </w:div>
    <w:div w:id="607275222">
      <w:bodyDiv w:val="1"/>
      <w:marLeft w:val="0"/>
      <w:marRight w:val="0"/>
      <w:marTop w:val="0"/>
      <w:marBottom w:val="0"/>
      <w:divBdr>
        <w:top w:val="none" w:sz="0" w:space="0" w:color="auto"/>
        <w:left w:val="none" w:sz="0" w:space="0" w:color="auto"/>
        <w:bottom w:val="none" w:sz="0" w:space="0" w:color="auto"/>
        <w:right w:val="none" w:sz="0" w:space="0" w:color="auto"/>
      </w:divBdr>
    </w:div>
    <w:div w:id="640230289">
      <w:bodyDiv w:val="1"/>
      <w:marLeft w:val="0"/>
      <w:marRight w:val="0"/>
      <w:marTop w:val="0"/>
      <w:marBottom w:val="0"/>
      <w:divBdr>
        <w:top w:val="none" w:sz="0" w:space="0" w:color="auto"/>
        <w:left w:val="none" w:sz="0" w:space="0" w:color="auto"/>
        <w:bottom w:val="none" w:sz="0" w:space="0" w:color="auto"/>
        <w:right w:val="none" w:sz="0" w:space="0" w:color="auto"/>
      </w:divBdr>
    </w:div>
    <w:div w:id="653610128">
      <w:bodyDiv w:val="1"/>
      <w:marLeft w:val="0"/>
      <w:marRight w:val="0"/>
      <w:marTop w:val="0"/>
      <w:marBottom w:val="0"/>
      <w:divBdr>
        <w:top w:val="none" w:sz="0" w:space="0" w:color="auto"/>
        <w:left w:val="none" w:sz="0" w:space="0" w:color="auto"/>
        <w:bottom w:val="none" w:sz="0" w:space="0" w:color="auto"/>
        <w:right w:val="none" w:sz="0" w:space="0" w:color="auto"/>
      </w:divBdr>
    </w:div>
    <w:div w:id="660934368">
      <w:bodyDiv w:val="1"/>
      <w:marLeft w:val="0"/>
      <w:marRight w:val="0"/>
      <w:marTop w:val="0"/>
      <w:marBottom w:val="0"/>
      <w:divBdr>
        <w:top w:val="none" w:sz="0" w:space="0" w:color="auto"/>
        <w:left w:val="none" w:sz="0" w:space="0" w:color="auto"/>
        <w:bottom w:val="none" w:sz="0" w:space="0" w:color="auto"/>
        <w:right w:val="none" w:sz="0" w:space="0" w:color="auto"/>
      </w:divBdr>
    </w:div>
    <w:div w:id="688408398">
      <w:bodyDiv w:val="1"/>
      <w:marLeft w:val="0"/>
      <w:marRight w:val="0"/>
      <w:marTop w:val="0"/>
      <w:marBottom w:val="0"/>
      <w:divBdr>
        <w:top w:val="none" w:sz="0" w:space="0" w:color="auto"/>
        <w:left w:val="none" w:sz="0" w:space="0" w:color="auto"/>
        <w:bottom w:val="none" w:sz="0" w:space="0" w:color="auto"/>
        <w:right w:val="none" w:sz="0" w:space="0" w:color="auto"/>
      </w:divBdr>
    </w:div>
    <w:div w:id="731275689">
      <w:bodyDiv w:val="1"/>
      <w:marLeft w:val="0"/>
      <w:marRight w:val="0"/>
      <w:marTop w:val="0"/>
      <w:marBottom w:val="0"/>
      <w:divBdr>
        <w:top w:val="none" w:sz="0" w:space="0" w:color="auto"/>
        <w:left w:val="none" w:sz="0" w:space="0" w:color="auto"/>
        <w:bottom w:val="none" w:sz="0" w:space="0" w:color="auto"/>
        <w:right w:val="none" w:sz="0" w:space="0" w:color="auto"/>
      </w:divBdr>
    </w:div>
    <w:div w:id="773599785">
      <w:bodyDiv w:val="1"/>
      <w:marLeft w:val="0"/>
      <w:marRight w:val="0"/>
      <w:marTop w:val="0"/>
      <w:marBottom w:val="0"/>
      <w:divBdr>
        <w:top w:val="none" w:sz="0" w:space="0" w:color="auto"/>
        <w:left w:val="none" w:sz="0" w:space="0" w:color="auto"/>
        <w:bottom w:val="none" w:sz="0" w:space="0" w:color="auto"/>
        <w:right w:val="none" w:sz="0" w:space="0" w:color="auto"/>
      </w:divBdr>
    </w:div>
    <w:div w:id="829755345">
      <w:bodyDiv w:val="1"/>
      <w:marLeft w:val="0"/>
      <w:marRight w:val="0"/>
      <w:marTop w:val="0"/>
      <w:marBottom w:val="0"/>
      <w:divBdr>
        <w:top w:val="none" w:sz="0" w:space="0" w:color="auto"/>
        <w:left w:val="none" w:sz="0" w:space="0" w:color="auto"/>
        <w:bottom w:val="none" w:sz="0" w:space="0" w:color="auto"/>
        <w:right w:val="none" w:sz="0" w:space="0" w:color="auto"/>
      </w:divBdr>
    </w:div>
    <w:div w:id="850609604">
      <w:bodyDiv w:val="1"/>
      <w:marLeft w:val="0"/>
      <w:marRight w:val="0"/>
      <w:marTop w:val="0"/>
      <w:marBottom w:val="0"/>
      <w:divBdr>
        <w:top w:val="none" w:sz="0" w:space="0" w:color="auto"/>
        <w:left w:val="none" w:sz="0" w:space="0" w:color="auto"/>
        <w:bottom w:val="none" w:sz="0" w:space="0" w:color="auto"/>
        <w:right w:val="none" w:sz="0" w:space="0" w:color="auto"/>
      </w:divBdr>
    </w:div>
    <w:div w:id="860364409">
      <w:bodyDiv w:val="1"/>
      <w:marLeft w:val="0"/>
      <w:marRight w:val="0"/>
      <w:marTop w:val="0"/>
      <w:marBottom w:val="0"/>
      <w:divBdr>
        <w:top w:val="none" w:sz="0" w:space="0" w:color="auto"/>
        <w:left w:val="none" w:sz="0" w:space="0" w:color="auto"/>
        <w:bottom w:val="none" w:sz="0" w:space="0" w:color="auto"/>
        <w:right w:val="none" w:sz="0" w:space="0" w:color="auto"/>
      </w:divBdr>
    </w:div>
    <w:div w:id="861894443">
      <w:bodyDiv w:val="1"/>
      <w:marLeft w:val="0"/>
      <w:marRight w:val="0"/>
      <w:marTop w:val="0"/>
      <w:marBottom w:val="0"/>
      <w:divBdr>
        <w:top w:val="none" w:sz="0" w:space="0" w:color="auto"/>
        <w:left w:val="none" w:sz="0" w:space="0" w:color="auto"/>
        <w:bottom w:val="none" w:sz="0" w:space="0" w:color="auto"/>
        <w:right w:val="none" w:sz="0" w:space="0" w:color="auto"/>
      </w:divBdr>
    </w:div>
    <w:div w:id="865144349">
      <w:bodyDiv w:val="1"/>
      <w:marLeft w:val="0"/>
      <w:marRight w:val="0"/>
      <w:marTop w:val="0"/>
      <w:marBottom w:val="0"/>
      <w:divBdr>
        <w:top w:val="none" w:sz="0" w:space="0" w:color="auto"/>
        <w:left w:val="none" w:sz="0" w:space="0" w:color="auto"/>
        <w:bottom w:val="none" w:sz="0" w:space="0" w:color="auto"/>
        <w:right w:val="none" w:sz="0" w:space="0" w:color="auto"/>
      </w:divBdr>
    </w:div>
    <w:div w:id="888150680">
      <w:bodyDiv w:val="1"/>
      <w:marLeft w:val="0"/>
      <w:marRight w:val="0"/>
      <w:marTop w:val="0"/>
      <w:marBottom w:val="0"/>
      <w:divBdr>
        <w:top w:val="none" w:sz="0" w:space="0" w:color="auto"/>
        <w:left w:val="none" w:sz="0" w:space="0" w:color="auto"/>
        <w:bottom w:val="none" w:sz="0" w:space="0" w:color="auto"/>
        <w:right w:val="none" w:sz="0" w:space="0" w:color="auto"/>
      </w:divBdr>
    </w:div>
    <w:div w:id="893270912">
      <w:bodyDiv w:val="1"/>
      <w:marLeft w:val="0"/>
      <w:marRight w:val="0"/>
      <w:marTop w:val="0"/>
      <w:marBottom w:val="0"/>
      <w:divBdr>
        <w:top w:val="none" w:sz="0" w:space="0" w:color="auto"/>
        <w:left w:val="none" w:sz="0" w:space="0" w:color="auto"/>
        <w:bottom w:val="none" w:sz="0" w:space="0" w:color="auto"/>
        <w:right w:val="none" w:sz="0" w:space="0" w:color="auto"/>
      </w:divBdr>
    </w:div>
    <w:div w:id="896168020">
      <w:bodyDiv w:val="1"/>
      <w:marLeft w:val="0"/>
      <w:marRight w:val="0"/>
      <w:marTop w:val="0"/>
      <w:marBottom w:val="0"/>
      <w:divBdr>
        <w:top w:val="none" w:sz="0" w:space="0" w:color="auto"/>
        <w:left w:val="none" w:sz="0" w:space="0" w:color="auto"/>
        <w:bottom w:val="none" w:sz="0" w:space="0" w:color="auto"/>
        <w:right w:val="none" w:sz="0" w:space="0" w:color="auto"/>
      </w:divBdr>
    </w:div>
    <w:div w:id="945499161">
      <w:bodyDiv w:val="1"/>
      <w:marLeft w:val="0"/>
      <w:marRight w:val="0"/>
      <w:marTop w:val="0"/>
      <w:marBottom w:val="0"/>
      <w:divBdr>
        <w:top w:val="none" w:sz="0" w:space="0" w:color="auto"/>
        <w:left w:val="none" w:sz="0" w:space="0" w:color="auto"/>
        <w:bottom w:val="none" w:sz="0" w:space="0" w:color="auto"/>
        <w:right w:val="none" w:sz="0" w:space="0" w:color="auto"/>
      </w:divBdr>
    </w:div>
    <w:div w:id="961838668">
      <w:bodyDiv w:val="1"/>
      <w:marLeft w:val="0"/>
      <w:marRight w:val="0"/>
      <w:marTop w:val="0"/>
      <w:marBottom w:val="0"/>
      <w:divBdr>
        <w:top w:val="none" w:sz="0" w:space="0" w:color="auto"/>
        <w:left w:val="none" w:sz="0" w:space="0" w:color="auto"/>
        <w:bottom w:val="none" w:sz="0" w:space="0" w:color="auto"/>
        <w:right w:val="none" w:sz="0" w:space="0" w:color="auto"/>
      </w:divBdr>
    </w:div>
    <w:div w:id="962610813">
      <w:bodyDiv w:val="1"/>
      <w:marLeft w:val="0"/>
      <w:marRight w:val="0"/>
      <w:marTop w:val="0"/>
      <w:marBottom w:val="0"/>
      <w:divBdr>
        <w:top w:val="none" w:sz="0" w:space="0" w:color="auto"/>
        <w:left w:val="none" w:sz="0" w:space="0" w:color="auto"/>
        <w:bottom w:val="none" w:sz="0" w:space="0" w:color="auto"/>
        <w:right w:val="none" w:sz="0" w:space="0" w:color="auto"/>
      </w:divBdr>
    </w:div>
    <w:div w:id="975259785">
      <w:bodyDiv w:val="1"/>
      <w:marLeft w:val="0"/>
      <w:marRight w:val="0"/>
      <w:marTop w:val="0"/>
      <w:marBottom w:val="0"/>
      <w:divBdr>
        <w:top w:val="none" w:sz="0" w:space="0" w:color="auto"/>
        <w:left w:val="none" w:sz="0" w:space="0" w:color="auto"/>
        <w:bottom w:val="none" w:sz="0" w:space="0" w:color="auto"/>
        <w:right w:val="none" w:sz="0" w:space="0" w:color="auto"/>
      </w:divBdr>
    </w:div>
    <w:div w:id="1043794408">
      <w:bodyDiv w:val="1"/>
      <w:marLeft w:val="0"/>
      <w:marRight w:val="0"/>
      <w:marTop w:val="0"/>
      <w:marBottom w:val="0"/>
      <w:divBdr>
        <w:top w:val="none" w:sz="0" w:space="0" w:color="auto"/>
        <w:left w:val="none" w:sz="0" w:space="0" w:color="auto"/>
        <w:bottom w:val="none" w:sz="0" w:space="0" w:color="auto"/>
        <w:right w:val="none" w:sz="0" w:space="0" w:color="auto"/>
      </w:divBdr>
    </w:div>
    <w:div w:id="1044597954">
      <w:bodyDiv w:val="1"/>
      <w:marLeft w:val="0"/>
      <w:marRight w:val="0"/>
      <w:marTop w:val="0"/>
      <w:marBottom w:val="0"/>
      <w:divBdr>
        <w:top w:val="none" w:sz="0" w:space="0" w:color="auto"/>
        <w:left w:val="none" w:sz="0" w:space="0" w:color="auto"/>
        <w:bottom w:val="none" w:sz="0" w:space="0" w:color="auto"/>
        <w:right w:val="none" w:sz="0" w:space="0" w:color="auto"/>
      </w:divBdr>
    </w:div>
    <w:div w:id="1096287977">
      <w:bodyDiv w:val="1"/>
      <w:marLeft w:val="0"/>
      <w:marRight w:val="0"/>
      <w:marTop w:val="0"/>
      <w:marBottom w:val="0"/>
      <w:divBdr>
        <w:top w:val="none" w:sz="0" w:space="0" w:color="auto"/>
        <w:left w:val="none" w:sz="0" w:space="0" w:color="auto"/>
        <w:bottom w:val="none" w:sz="0" w:space="0" w:color="auto"/>
        <w:right w:val="none" w:sz="0" w:space="0" w:color="auto"/>
      </w:divBdr>
    </w:div>
    <w:div w:id="1175919277">
      <w:bodyDiv w:val="1"/>
      <w:marLeft w:val="0"/>
      <w:marRight w:val="0"/>
      <w:marTop w:val="0"/>
      <w:marBottom w:val="0"/>
      <w:divBdr>
        <w:top w:val="none" w:sz="0" w:space="0" w:color="auto"/>
        <w:left w:val="none" w:sz="0" w:space="0" w:color="auto"/>
        <w:bottom w:val="none" w:sz="0" w:space="0" w:color="auto"/>
        <w:right w:val="none" w:sz="0" w:space="0" w:color="auto"/>
      </w:divBdr>
    </w:div>
    <w:div w:id="1182164223">
      <w:bodyDiv w:val="1"/>
      <w:marLeft w:val="0"/>
      <w:marRight w:val="0"/>
      <w:marTop w:val="0"/>
      <w:marBottom w:val="0"/>
      <w:divBdr>
        <w:top w:val="none" w:sz="0" w:space="0" w:color="auto"/>
        <w:left w:val="none" w:sz="0" w:space="0" w:color="auto"/>
        <w:bottom w:val="none" w:sz="0" w:space="0" w:color="auto"/>
        <w:right w:val="none" w:sz="0" w:space="0" w:color="auto"/>
      </w:divBdr>
    </w:div>
    <w:div w:id="1190028613">
      <w:bodyDiv w:val="1"/>
      <w:marLeft w:val="0"/>
      <w:marRight w:val="0"/>
      <w:marTop w:val="0"/>
      <w:marBottom w:val="0"/>
      <w:divBdr>
        <w:top w:val="none" w:sz="0" w:space="0" w:color="auto"/>
        <w:left w:val="none" w:sz="0" w:space="0" w:color="auto"/>
        <w:bottom w:val="none" w:sz="0" w:space="0" w:color="auto"/>
        <w:right w:val="none" w:sz="0" w:space="0" w:color="auto"/>
      </w:divBdr>
    </w:div>
    <w:div w:id="1233154219">
      <w:bodyDiv w:val="1"/>
      <w:marLeft w:val="0"/>
      <w:marRight w:val="0"/>
      <w:marTop w:val="0"/>
      <w:marBottom w:val="0"/>
      <w:divBdr>
        <w:top w:val="none" w:sz="0" w:space="0" w:color="auto"/>
        <w:left w:val="none" w:sz="0" w:space="0" w:color="auto"/>
        <w:bottom w:val="none" w:sz="0" w:space="0" w:color="auto"/>
        <w:right w:val="none" w:sz="0" w:space="0" w:color="auto"/>
      </w:divBdr>
    </w:div>
    <w:div w:id="1250623747">
      <w:bodyDiv w:val="1"/>
      <w:marLeft w:val="0"/>
      <w:marRight w:val="0"/>
      <w:marTop w:val="0"/>
      <w:marBottom w:val="0"/>
      <w:divBdr>
        <w:top w:val="none" w:sz="0" w:space="0" w:color="auto"/>
        <w:left w:val="none" w:sz="0" w:space="0" w:color="auto"/>
        <w:bottom w:val="none" w:sz="0" w:space="0" w:color="auto"/>
        <w:right w:val="none" w:sz="0" w:space="0" w:color="auto"/>
      </w:divBdr>
    </w:div>
    <w:div w:id="1268466949">
      <w:bodyDiv w:val="1"/>
      <w:marLeft w:val="0"/>
      <w:marRight w:val="0"/>
      <w:marTop w:val="0"/>
      <w:marBottom w:val="0"/>
      <w:divBdr>
        <w:top w:val="none" w:sz="0" w:space="0" w:color="auto"/>
        <w:left w:val="none" w:sz="0" w:space="0" w:color="auto"/>
        <w:bottom w:val="none" w:sz="0" w:space="0" w:color="auto"/>
        <w:right w:val="none" w:sz="0" w:space="0" w:color="auto"/>
      </w:divBdr>
    </w:div>
    <w:div w:id="1277101176">
      <w:bodyDiv w:val="1"/>
      <w:marLeft w:val="0"/>
      <w:marRight w:val="0"/>
      <w:marTop w:val="0"/>
      <w:marBottom w:val="0"/>
      <w:divBdr>
        <w:top w:val="none" w:sz="0" w:space="0" w:color="auto"/>
        <w:left w:val="none" w:sz="0" w:space="0" w:color="auto"/>
        <w:bottom w:val="none" w:sz="0" w:space="0" w:color="auto"/>
        <w:right w:val="none" w:sz="0" w:space="0" w:color="auto"/>
      </w:divBdr>
    </w:div>
    <w:div w:id="1327049174">
      <w:bodyDiv w:val="1"/>
      <w:marLeft w:val="0"/>
      <w:marRight w:val="0"/>
      <w:marTop w:val="0"/>
      <w:marBottom w:val="0"/>
      <w:divBdr>
        <w:top w:val="none" w:sz="0" w:space="0" w:color="auto"/>
        <w:left w:val="none" w:sz="0" w:space="0" w:color="auto"/>
        <w:bottom w:val="none" w:sz="0" w:space="0" w:color="auto"/>
        <w:right w:val="none" w:sz="0" w:space="0" w:color="auto"/>
      </w:divBdr>
    </w:div>
    <w:div w:id="1335573548">
      <w:bodyDiv w:val="1"/>
      <w:marLeft w:val="0"/>
      <w:marRight w:val="0"/>
      <w:marTop w:val="0"/>
      <w:marBottom w:val="0"/>
      <w:divBdr>
        <w:top w:val="none" w:sz="0" w:space="0" w:color="auto"/>
        <w:left w:val="none" w:sz="0" w:space="0" w:color="auto"/>
        <w:bottom w:val="none" w:sz="0" w:space="0" w:color="auto"/>
        <w:right w:val="none" w:sz="0" w:space="0" w:color="auto"/>
      </w:divBdr>
    </w:div>
    <w:div w:id="1342395762">
      <w:bodyDiv w:val="1"/>
      <w:marLeft w:val="0"/>
      <w:marRight w:val="0"/>
      <w:marTop w:val="0"/>
      <w:marBottom w:val="0"/>
      <w:divBdr>
        <w:top w:val="none" w:sz="0" w:space="0" w:color="auto"/>
        <w:left w:val="none" w:sz="0" w:space="0" w:color="auto"/>
        <w:bottom w:val="none" w:sz="0" w:space="0" w:color="auto"/>
        <w:right w:val="none" w:sz="0" w:space="0" w:color="auto"/>
      </w:divBdr>
    </w:div>
    <w:div w:id="1436444878">
      <w:bodyDiv w:val="1"/>
      <w:marLeft w:val="0"/>
      <w:marRight w:val="0"/>
      <w:marTop w:val="0"/>
      <w:marBottom w:val="0"/>
      <w:divBdr>
        <w:top w:val="none" w:sz="0" w:space="0" w:color="auto"/>
        <w:left w:val="none" w:sz="0" w:space="0" w:color="auto"/>
        <w:bottom w:val="none" w:sz="0" w:space="0" w:color="auto"/>
        <w:right w:val="none" w:sz="0" w:space="0" w:color="auto"/>
      </w:divBdr>
    </w:div>
    <w:div w:id="1444499991">
      <w:bodyDiv w:val="1"/>
      <w:marLeft w:val="0"/>
      <w:marRight w:val="0"/>
      <w:marTop w:val="0"/>
      <w:marBottom w:val="0"/>
      <w:divBdr>
        <w:top w:val="none" w:sz="0" w:space="0" w:color="auto"/>
        <w:left w:val="none" w:sz="0" w:space="0" w:color="auto"/>
        <w:bottom w:val="none" w:sz="0" w:space="0" w:color="auto"/>
        <w:right w:val="none" w:sz="0" w:space="0" w:color="auto"/>
      </w:divBdr>
    </w:div>
    <w:div w:id="1450394199">
      <w:bodyDiv w:val="1"/>
      <w:marLeft w:val="0"/>
      <w:marRight w:val="0"/>
      <w:marTop w:val="0"/>
      <w:marBottom w:val="0"/>
      <w:divBdr>
        <w:top w:val="none" w:sz="0" w:space="0" w:color="auto"/>
        <w:left w:val="none" w:sz="0" w:space="0" w:color="auto"/>
        <w:bottom w:val="none" w:sz="0" w:space="0" w:color="auto"/>
        <w:right w:val="none" w:sz="0" w:space="0" w:color="auto"/>
      </w:divBdr>
    </w:div>
    <w:div w:id="1454206792">
      <w:bodyDiv w:val="1"/>
      <w:marLeft w:val="0"/>
      <w:marRight w:val="0"/>
      <w:marTop w:val="0"/>
      <w:marBottom w:val="0"/>
      <w:divBdr>
        <w:top w:val="none" w:sz="0" w:space="0" w:color="auto"/>
        <w:left w:val="none" w:sz="0" w:space="0" w:color="auto"/>
        <w:bottom w:val="none" w:sz="0" w:space="0" w:color="auto"/>
        <w:right w:val="none" w:sz="0" w:space="0" w:color="auto"/>
      </w:divBdr>
    </w:div>
    <w:div w:id="1465999858">
      <w:bodyDiv w:val="1"/>
      <w:marLeft w:val="0"/>
      <w:marRight w:val="0"/>
      <w:marTop w:val="0"/>
      <w:marBottom w:val="0"/>
      <w:divBdr>
        <w:top w:val="none" w:sz="0" w:space="0" w:color="auto"/>
        <w:left w:val="none" w:sz="0" w:space="0" w:color="auto"/>
        <w:bottom w:val="none" w:sz="0" w:space="0" w:color="auto"/>
        <w:right w:val="none" w:sz="0" w:space="0" w:color="auto"/>
      </w:divBdr>
    </w:div>
    <w:div w:id="1470319880">
      <w:bodyDiv w:val="1"/>
      <w:marLeft w:val="0"/>
      <w:marRight w:val="0"/>
      <w:marTop w:val="0"/>
      <w:marBottom w:val="0"/>
      <w:divBdr>
        <w:top w:val="none" w:sz="0" w:space="0" w:color="auto"/>
        <w:left w:val="none" w:sz="0" w:space="0" w:color="auto"/>
        <w:bottom w:val="none" w:sz="0" w:space="0" w:color="auto"/>
        <w:right w:val="none" w:sz="0" w:space="0" w:color="auto"/>
      </w:divBdr>
    </w:div>
    <w:div w:id="1504667145">
      <w:bodyDiv w:val="1"/>
      <w:marLeft w:val="0"/>
      <w:marRight w:val="0"/>
      <w:marTop w:val="0"/>
      <w:marBottom w:val="0"/>
      <w:divBdr>
        <w:top w:val="none" w:sz="0" w:space="0" w:color="auto"/>
        <w:left w:val="none" w:sz="0" w:space="0" w:color="auto"/>
        <w:bottom w:val="none" w:sz="0" w:space="0" w:color="auto"/>
        <w:right w:val="none" w:sz="0" w:space="0" w:color="auto"/>
      </w:divBdr>
    </w:div>
    <w:div w:id="1540510762">
      <w:bodyDiv w:val="1"/>
      <w:marLeft w:val="0"/>
      <w:marRight w:val="0"/>
      <w:marTop w:val="0"/>
      <w:marBottom w:val="0"/>
      <w:divBdr>
        <w:top w:val="none" w:sz="0" w:space="0" w:color="auto"/>
        <w:left w:val="none" w:sz="0" w:space="0" w:color="auto"/>
        <w:bottom w:val="none" w:sz="0" w:space="0" w:color="auto"/>
        <w:right w:val="none" w:sz="0" w:space="0" w:color="auto"/>
      </w:divBdr>
    </w:div>
    <w:div w:id="1549343095">
      <w:bodyDiv w:val="1"/>
      <w:marLeft w:val="0"/>
      <w:marRight w:val="0"/>
      <w:marTop w:val="0"/>
      <w:marBottom w:val="0"/>
      <w:divBdr>
        <w:top w:val="none" w:sz="0" w:space="0" w:color="auto"/>
        <w:left w:val="none" w:sz="0" w:space="0" w:color="auto"/>
        <w:bottom w:val="none" w:sz="0" w:space="0" w:color="auto"/>
        <w:right w:val="none" w:sz="0" w:space="0" w:color="auto"/>
      </w:divBdr>
    </w:div>
    <w:div w:id="1560051547">
      <w:bodyDiv w:val="1"/>
      <w:marLeft w:val="0"/>
      <w:marRight w:val="0"/>
      <w:marTop w:val="0"/>
      <w:marBottom w:val="0"/>
      <w:divBdr>
        <w:top w:val="none" w:sz="0" w:space="0" w:color="auto"/>
        <w:left w:val="none" w:sz="0" w:space="0" w:color="auto"/>
        <w:bottom w:val="none" w:sz="0" w:space="0" w:color="auto"/>
        <w:right w:val="none" w:sz="0" w:space="0" w:color="auto"/>
      </w:divBdr>
    </w:div>
    <w:div w:id="1588340573">
      <w:bodyDiv w:val="1"/>
      <w:marLeft w:val="0"/>
      <w:marRight w:val="0"/>
      <w:marTop w:val="0"/>
      <w:marBottom w:val="0"/>
      <w:divBdr>
        <w:top w:val="none" w:sz="0" w:space="0" w:color="auto"/>
        <w:left w:val="none" w:sz="0" w:space="0" w:color="auto"/>
        <w:bottom w:val="none" w:sz="0" w:space="0" w:color="auto"/>
        <w:right w:val="none" w:sz="0" w:space="0" w:color="auto"/>
      </w:divBdr>
    </w:div>
    <w:div w:id="1605188428">
      <w:bodyDiv w:val="1"/>
      <w:marLeft w:val="0"/>
      <w:marRight w:val="0"/>
      <w:marTop w:val="0"/>
      <w:marBottom w:val="0"/>
      <w:divBdr>
        <w:top w:val="none" w:sz="0" w:space="0" w:color="auto"/>
        <w:left w:val="none" w:sz="0" w:space="0" w:color="auto"/>
        <w:bottom w:val="none" w:sz="0" w:space="0" w:color="auto"/>
        <w:right w:val="none" w:sz="0" w:space="0" w:color="auto"/>
      </w:divBdr>
      <w:divsChild>
        <w:div w:id="1397046281">
          <w:marLeft w:val="0"/>
          <w:marRight w:val="0"/>
          <w:marTop w:val="0"/>
          <w:marBottom w:val="0"/>
          <w:divBdr>
            <w:top w:val="none" w:sz="0" w:space="0" w:color="auto"/>
            <w:left w:val="none" w:sz="0" w:space="0" w:color="auto"/>
            <w:bottom w:val="none" w:sz="0" w:space="0" w:color="auto"/>
            <w:right w:val="none" w:sz="0" w:space="0" w:color="auto"/>
          </w:divBdr>
          <w:divsChild>
            <w:div w:id="480735230">
              <w:marLeft w:val="0"/>
              <w:marRight w:val="0"/>
              <w:marTop w:val="0"/>
              <w:marBottom w:val="0"/>
              <w:divBdr>
                <w:top w:val="none" w:sz="0" w:space="0" w:color="auto"/>
                <w:left w:val="none" w:sz="0" w:space="0" w:color="auto"/>
                <w:bottom w:val="none" w:sz="0" w:space="0" w:color="auto"/>
                <w:right w:val="none" w:sz="0" w:space="0" w:color="auto"/>
              </w:divBdr>
            </w:div>
            <w:div w:id="40449159">
              <w:marLeft w:val="0"/>
              <w:marRight w:val="0"/>
              <w:marTop w:val="0"/>
              <w:marBottom w:val="0"/>
              <w:divBdr>
                <w:top w:val="none" w:sz="0" w:space="0" w:color="auto"/>
                <w:left w:val="none" w:sz="0" w:space="0" w:color="auto"/>
                <w:bottom w:val="none" w:sz="0" w:space="0" w:color="auto"/>
                <w:right w:val="none" w:sz="0" w:space="0" w:color="auto"/>
              </w:divBdr>
            </w:div>
            <w:div w:id="1059861264">
              <w:marLeft w:val="0"/>
              <w:marRight w:val="0"/>
              <w:marTop w:val="0"/>
              <w:marBottom w:val="0"/>
              <w:divBdr>
                <w:top w:val="none" w:sz="0" w:space="0" w:color="auto"/>
                <w:left w:val="none" w:sz="0" w:space="0" w:color="auto"/>
                <w:bottom w:val="none" w:sz="0" w:space="0" w:color="auto"/>
                <w:right w:val="none" w:sz="0" w:space="0" w:color="auto"/>
              </w:divBdr>
            </w:div>
            <w:div w:id="278534848">
              <w:marLeft w:val="0"/>
              <w:marRight w:val="0"/>
              <w:marTop w:val="0"/>
              <w:marBottom w:val="0"/>
              <w:divBdr>
                <w:top w:val="none" w:sz="0" w:space="0" w:color="auto"/>
                <w:left w:val="none" w:sz="0" w:space="0" w:color="auto"/>
                <w:bottom w:val="none" w:sz="0" w:space="0" w:color="auto"/>
                <w:right w:val="none" w:sz="0" w:space="0" w:color="auto"/>
              </w:divBdr>
            </w:div>
            <w:div w:id="1268580928">
              <w:marLeft w:val="0"/>
              <w:marRight w:val="0"/>
              <w:marTop w:val="0"/>
              <w:marBottom w:val="0"/>
              <w:divBdr>
                <w:top w:val="none" w:sz="0" w:space="0" w:color="auto"/>
                <w:left w:val="none" w:sz="0" w:space="0" w:color="auto"/>
                <w:bottom w:val="none" w:sz="0" w:space="0" w:color="auto"/>
                <w:right w:val="none" w:sz="0" w:space="0" w:color="auto"/>
              </w:divBdr>
            </w:div>
            <w:div w:id="1303539042">
              <w:marLeft w:val="0"/>
              <w:marRight w:val="0"/>
              <w:marTop w:val="0"/>
              <w:marBottom w:val="0"/>
              <w:divBdr>
                <w:top w:val="none" w:sz="0" w:space="0" w:color="auto"/>
                <w:left w:val="none" w:sz="0" w:space="0" w:color="auto"/>
                <w:bottom w:val="none" w:sz="0" w:space="0" w:color="auto"/>
                <w:right w:val="none" w:sz="0" w:space="0" w:color="auto"/>
              </w:divBdr>
            </w:div>
            <w:div w:id="24136092">
              <w:marLeft w:val="0"/>
              <w:marRight w:val="0"/>
              <w:marTop w:val="0"/>
              <w:marBottom w:val="0"/>
              <w:divBdr>
                <w:top w:val="none" w:sz="0" w:space="0" w:color="auto"/>
                <w:left w:val="none" w:sz="0" w:space="0" w:color="auto"/>
                <w:bottom w:val="none" w:sz="0" w:space="0" w:color="auto"/>
                <w:right w:val="none" w:sz="0" w:space="0" w:color="auto"/>
              </w:divBdr>
            </w:div>
            <w:div w:id="2078745888">
              <w:marLeft w:val="0"/>
              <w:marRight w:val="0"/>
              <w:marTop w:val="0"/>
              <w:marBottom w:val="0"/>
              <w:divBdr>
                <w:top w:val="none" w:sz="0" w:space="0" w:color="auto"/>
                <w:left w:val="none" w:sz="0" w:space="0" w:color="auto"/>
                <w:bottom w:val="none" w:sz="0" w:space="0" w:color="auto"/>
                <w:right w:val="none" w:sz="0" w:space="0" w:color="auto"/>
              </w:divBdr>
            </w:div>
            <w:div w:id="1412652773">
              <w:marLeft w:val="0"/>
              <w:marRight w:val="0"/>
              <w:marTop w:val="0"/>
              <w:marBottom w:val="0"/>
              <w:divBdr>
                <w:top w:val="none" w:sz="0" w:space="0" w:color="auto"/>
                <w:left w:val="none" w:sz="0" w:space="0" w:color="auto"/>
                <w:bottom w:val="none" w:sz="0" w:space="0" w:color="auto"/>
                <w:right w:val="none" w:sz="0" w:space="0" w:color="auto"/>
              </w:divBdr>
            </w:div>
            <w:div w:id="640497890">
              <w:marLeft w:val="0"/>
              <w:marRight w:val="0"/>
              <w:marTop w:val="0"/>
              <w:marBottom w:val="0"/>
              <w:divBdr>
                <w:top w:val="none" w:sz="0" w:space="0" w:color="auto"/>
                <w:left w:val="none" w:sz="0" w:space="0" w:color="auto"/>
                <w:bottom w:val="none" w:sz="0" w:space="0" w:color="auto"/>
                <w:right w:val="none" w:sz="0" w:space="0" w:color="auto"/>
              </w:divBdr>
            </w:div>
            <w:div w:id="1247031282">
              <w:marLeft w:val="0"/>
              <w:marRight w:val="0"/>
              <w:marTop w:val="0"/>
              <w:marBottom w:val="0"/>
              <w:divBdr>
                <w:top w:val="none" w:sz="0" w:space="0" w:color="auto"/>
                <w:left w:val="none" w:sz="0" w:space="0" w:color="auto"/>
                <w:bottom w:val="none" w:sz="0" w:space="0" w:color="auto"/>
                <w:right w:val="none" w:sz="0" w:space="0" w:color="auto"/>
              </w:divBdr>
            </w:div>
            <w:div w:id="2008434498">
              <w:marLeft w:val="0"/>
              <w:marRight w:val="0"/>
              <w:marTop w:val="0"/>
              <w:marBottom w:val="0"/>
              <w:divBdr>
                <w:top w:val="none" w:sz="0" w:space="0" w:color="auto"/>
                <w:left w:val="none" w:sz="0" w:space="0" w:color="auto"/>
                <w:bottom w:val="none" w:sz="0" w:space="0" w:color="auto"/>
                <w:right w:val="none" w:sz="0" w:space="0" w:color="auto"/>
              </w:divBdr>
            </w:div>
            <w:div w:id="1232349908">
              <w:marLeft w:val="0"/>
              <w:marRight w:val="0"/>
              <w:marTop w:val="0"/>
              <w:marBottom w:val="0"/>
              <w:divBdr>
                <w:top w:val="none" w:sz="0" w:space="0" w:color="auto"/>
                <w:left w:val="none" w:sz="0" w:space="0" w:color="auto"/>
                <w:bottom w:val="none" w:sz="0" w:space="0" w:color="auto"/>
                <w:right w:val="none" w:sz="0" w:space="0" w:color="auto"/>
              </w:divBdr>
            </w:div>
            <w:div w:id="253590557">
              <w:marLeft w:val="0"/>
              <w:marRight w:val="0"/>
              <w:marTop w:val="0"/>
              <w:marBottom w:val="0"/>
              <w:divBdr>
                <w:top w:val="none" w:sz="0" w:space="0" w:color="auto"/>
                <w:left w:val="none" w:sz="0" w:space="0" w:color="auto"/>
                <w:bottom w:val="none" w:sz="0" w:space="0" w:color="auto"/>
                <w:right w:val="none" w:sz="0" w:space="0" w:color="auto"/>
              </w:divBdr>
            </w:div>
            <w:div w:id="587421128">
              <w:marLeft w:val="0"/>
              <w:marRight w:val="0"/>
              <w:marTop w:val="0"/>
              <w:marBottom w:val="0"/>
              <w:divBdr>
                <w:top w:val="none" w:sz="0" w:space="0" w:color="auto"/>
                <w:left w:val="none" w:sz="0" w:space="0" w:color="auto"/>
                <w:bottom w:val="none" w:sz="0" w:space="0" w:color="auto"/>
                <w:right w:val="none" w:sz="0" w:space="0" w:color="auto"/>
              </w:divBdr>
            </w:div>
            <w:div w:id="1727221708">
              <w:marLeft w:val="0"/>
              <w:marRight w:val="0"/>
              <w:marTop w:val="0"/>
              <w:marBottom w:val="0"/>
              <w:divBdr>
                <w:top w:val="none" w:sz="0" w:space="0" w:color="auto"/>
                <w:left w:val="none" w:sz="0" w:space="0" w:color="auto"/>
                <w:bottom w:val="none" w:sz="0" w:space="0" w:color="auto"/>
                <w:right w:val="none" w:sz="0" w:space="0" w:color="auto"/>
              </w:divBdr>
            </w:div>
          </w:divsChild>
        </w:div>
        <w:div w:id="1128276873">
          <w:marLeft w:val="0"/>
          <w:marRight w:val="0"/>
          <w:marTop w:val="0"/>
          <w:marBottom w:val="0"/>
          <w:divBdr>
            <w:top w:val="none" w:sz="0" w:space="0" w:color="auto"/>
            <w:left w:val="none" w:sz="0" w:space="0" w:color="auto"/>
            <w:bottom w:val="none" w:sz="0" w:space="0" w:color="auto"/>
            <w:right w:val="none" w:sz="0" w:space="0" w:color="auto"/>
          </w:divBdr>
        </w:div>
        <w:div w:id="1465737682">
          <w:marLeft w:val="0"/>
          <w:marRight w:val="0"/>
          <w:marTop w:val="0"/>
          <w:marBottom w:val="0"/>
          <w:divBdr>
            <w:top w:val="none" w:sz="0" w:space="0" w:color="auto"/>
            <w:left w:val="none" w:sz="0" w:space="0" w:color="auto"/>
            <w:bottom w:val="none" w:sz="0" w:space="0" w:color="auto"/>
            <w:right w:val="none" w:sz="0" w:space="0" w:color="auto"/>
          </w:divBdr>
        </w:div>
        <w:div w:id="1550648656">
          <w:marLeft w:val="0"/>
          <w:marRight w:val="0"/>
          <w:marTop w:val="0"/>
          <w:marBottom w:val="0"/>
          <w:divBdr>
            <w:top w:val="none" w:sz="0" w:space="0" w:color="auto"/>
            <w:left w:val="none" w:sz="0" w:space="0" w:color="auto"/>
            <w:bottom w:val="none" w:sz="0" w:space="0" w:color="auto"/>
            <w:right w:val="none" w:sz="0" w:space="0" w:color="auto"/>
          </w:divBdr>
        </w:div>
        <w:div w:id="1154638968">
          <w:marLeft w:val="0"/>
          <w:marRight w:val="0"/>
          <w:marTop w:val="0"/>
          <w:marBottom w:val="0"/>
          <w:divBdr>
            <w:top w:val="none" w:sz="0" w:space="0" w:color="auto"/>
            <w:left w:val="none" w:sz="0" w:space="0" w:color="auto"/>
            <w:bottom w:val="none" w:sz="0" w:space="0" w:color="auto"/>
            <w:right w:val="none" w:sz="0" w:space="0" w:color="auto"/>
          </w:divBdr>
        </w:div>
        <w:div w:id="140313171">
          <w:marLeft w:val="0"/>
          <w:marRight w:val="0"/>
          <w:marTop w:val="0"/>
          <w:marBottom w:val="0"/>
          <w:divBdr>
            <w:top w:val="none" w:sz="0" w:space="0" w:color="auto"/>
            <w:left w:val="none" w:sz="0" w:space="0" w:color="auto"/>
            <w:bottom w:val="none" w:sz="0" w:space="0" w:color="auto"/>
            <w:right w:val="none" w:sz="0" w:space="0" w:color="auto"/>
          </w:divBdr>
        </w:div>
        <w:div w:id="867370622">
          <w:marLeft w:val="0"/>
          <w:marRight w:val="0"/>
          <w:marTop w:val="0"/>
          <w:marBottom w:val="0"/>
          <w:divBdr>
            <w:top w:val="none" w:sz="0" w:space="0" w:color="auto"/>
            <w:left w:val="none" w:sz="0" w:space="0" w:color="auto"/>
            <w:bottom w:val="none" w:sz="0" w:space="0" w:color="auto"/>
            <w:right w:val="none" w:sz="0" w:space="0" w:color="auto"/>
          </w:divBdr>
        </w:div>
        <w:div w:id="566844755">
          <w:marLeft w:val="0"/>
          <w:marRight w:val="0"/>
          <w:marTop w:val="0"/>
          <w:marBottom w:val="0"/>
          <w:divBdr>
            <w:top w:val="none" w:sz="0" w:space="0" w:color="auto"/>
            <w:left w:val="none" w:sz="0" w:space="0" w:color="auto"/>
            <w:bottom w:val="none" w:sz="0" w:space="0" w:color="auto"/>
            <w:right w:val="none" w:sz="0" w:space="0" w:color="auto"/>
          </w:divBdr>
        </w:div>
        <w:div w:id="1393311252">
          <w:marLeft w:val="0"/>
          <w:marRight w:val="0"/>
          <w:marTop w:val="0"/>
          <w:marBottom w:val="0"/>
          <w:divBdr>
            <w:top w:val="none" w:sz="0" w:space="0" w:color="auto"/>
            <w:left w:val="none" w:sz="0" w:space="0" w:color="auto"/>
            <w:bottom w:val="none" w:sz="0" w:space="0" w:color="auto"/>
            <w:right w:val="none" w:sz="0" w:space="0" w:color="auto"/>
          </w:divBdr>
        </w:div>
        <w:div w:id="695233166">
          <w:marLeft w:val="0"/>
          <w:marRight w:val="0"/>
          <w:marTop w:val="0"/>
          <w:marBottom w:val="0"/>
          <w:divBdr>
            <w:top w:val="none" w:sz="0" w:space="0" w:color="auto"/>
            <w:left w:val="none" w:sz="0" w:space="0" w:color="auto"/>
            <w:bottom w:val="none" w:sz="0" w:space="0" w:color="auto"/>
            <w:right w:val="none" w:sz="0" w:space="0" w:color="auto"/>
          </w:divBdr>
        </w:div>
        <w:div w:id="2021275139">
          <w:marLeft w:val="0"/>
          <w:marRight w:val="0"/>
          <w:marTop w:val="0"/>
          <w:marBottom w:val="0"/>
          <w:divBdr>
            <w:top w:val="none" w:sz="0" w:space="0" w:color="auto"/>
            <w:left w:val="none" w:sz="0" w:space="0" w:color="auto"/>
            <w:bottom w:val="none" w:sz="0" w:space="0" w:color="auto"/>
            <w:right w:val="none" w:sz="0" w:space="0" w:color="auto"/>
          </w:divBdr>
        </w:div>
        <w:div w:id="753010165">
          <w:marLeft w:val="0"/>
          <w:marRight w:val="0"/>
          <w:marTop w:val="0"/>
          <w:marBottom w:val="0"/>
          <w:divBdr>
            <w:top w:val="none" w:sz="0" w:space="0" w:color="auto"/>
            <w:left w:val="none" w:sz="0" w:space="0" w:color="auto"/>
            <w:bottom w:val="none" w:sz="0" w:space="0" w:color="auto"/>
            <w:right w:val="none" w:sz="0" w:space="0" w:color="auto"/>
          </w:divBdr>
        </w:div>
        <w:div w:id="535124808">
          <w:marLeft w:val="0"/>
          <w:marRight w:val="0"/>
          <w:marTop w:val="0"/>
          <w:marBottom w:val="0"/>
          <w:divBdr>
            <w:top w:val="none" w:sz="0" w:space="0" w:color="auto"/>
            <w:left w:val="none" w:sz="0" w:space="0" w:color="auto"/>
            <w:bottom w:val="none" w:sz="0" w:space="0" w:color="auto"/>
            <w:right w:val="none" w:sz="0" w:space="0" w:color="auto"/>
          </w:divBdr>
        </w:div>
        <w:div w:id="260113664">
          <w:marLeft w:val="0"/>
          <w:marRight w:val="0"/>
          <w:marTop w:val="0"/>
          <w:marBottom w:val="0"/>
          <w:divBdr>
            <w:top w:val="none" w:sz="0" w:space="0" w:color="auto"/>
            <w:left w:val="none" w:sz="0" w:space="0" w:color="auto"/>
            <w:bottom w:val="none" w:sz="0" w:space="0" w:color="auto"/>
            <w:right w:val="none" w:sz="0" w:space="0" w:color="auto"/>
          </w:divBdr>
        </w:div>
        <w:div w:id="1377774505">
          <w:marLeft w:val="0"/>
          <w:marRight w:val="0"/>
          <w:marTop w:val="0"/>
          <w:marBottom w:val="0"/>
          <w:divBdr>
            <w:top w:val="none" w:sz="0" w:space="0" w:color="auto"/>
            <w:left w:val="none" w:sz="0" w:space="0" w:color="auto"/>
            <w:bottom w:val="none" w:sz="0" w:space="0" w:color="auto"/>
            <w:right w:val="none" w:sz="0" w:space="0" w:color="auto"/>
          </w:divBdr>
        </w:div>
        <w:div w:id="2063749155">
          <w:marLeft w:val="0"/>
          <w:marRight w:val="0"/>
          <w:marTop w:val="0"/>
          <w:marBottom w:val="0"/>
          <w:divBdr>
            <w:top w:val="none" w:sz="0" w:space="0" w:color="auto"/>
            <w:left w:val="none" w:sz="0" w:space="0" w:color="auto"/>
            <w:bottom w:val="none" w:sz="0" w:space="0" w:color="auto"/>
            <w:right w:val="none" w:sz="0" w:space="0" w:color="auto"/>
          </w:divBdr>
        </w:div>
        <w:div w:id="1600718799">
          <w:marLeft w:val="0"/>
          <w:marRight w:val="0"/>
          <w:marTop w:val="0"/>
          <w:marBottom w:val="0"/>
          <w:divBdr>
            <w:top w:val="none" w:sz="0" w:space="0" w:color="auto"/>
            <w:left w:val="none" w:sz="0" w:space="0" w:color="auto"/>
            <w:bottom w:val="none" w:sz="0" w:space="0" w:color="auto"/>
            <w:right w:val="none" w:sz="0" w:space="0" w:color="auto"/>
          </w:divBdr>
        </w:div>
        <w:div w:id="515968480">
          <w:marLeft w:val="0"/>
          <w:marRight w:val="0"/>
          <w:marTop w:val="0"/>
          <w:marBottom w:val="0"/>
          <w:divBdr>
            <w:top w:val="none" w:sz="0" w:space="0" w:color="auto"/>
            <w:left w:val="none" w:sz="0" w:space="0" w:color="auto"/>
            <w:bottom w:val="none" w:sz="0" w:space="0" w:color="auto"/>
            <w:right w:val="none" w:sz="0" w:space="0" w:color="auto"/>
          </w:divBdr>
        </w:div>
      </w:divsChild>
    </w:div>
    <w:div w:id="1705137427">
      <w:bodyDiv w:val="1"/>
      <w:marLeft w:val="0"/>
      <w:marRight w:val="0"/>
      <w:marTop w:val="0"/>
      <w:marBottom w:val="0"/>
      <w:divBdr>
        <w:top w:val="none" w:sz="0" w:space="0" w:color="auto"/>
        <w:left w:val="none" w:sz="0" w:space="0" w:color="auto"/>
        <w:bottom w:val="none" w:sz="0" w:space="0" w:color="auto"/>
        <w:right w:val="none" w:sz="0" w:space="0" w:color="auto"/>
      </w:divBdr>
    </w:div>
    <w:div w:id="1726835193">
      <w:bodyDiv w:val="1"/>
      <w:marLeft w:val="0"/>
      <w:marRight w:val="0"/>
      <w:marTop w:val="0"/>
      <w:marBottom w:val="0"/>
      <w:divBdr>
        <w:top w:val="none" w:sz="0" w:space="0" w:color="auto"/>
        <w:left w:val="none" w:sz="0" w:space="0" w:color="auto"/>
        <w:bottom w:val="none" w:sz="0" w:space="0" w:color="auto"/>
        <w:right w:val="none" w:sz="0" w:space="0" w:color="auto"/>
      </w:divBdr>
    </w:div>
    <w:div w:id="1741829489">
      <w:bodyDiv w:val="1"/>
      <w:marLeft w:val="0"/>
      <w:marRight w:val="0"/>
      <w:marTop w:val="0"/>
      <w:marBottom w:val="0"/>
      <w:divBdr>
        <w:top w:val="none" w:sz="0" w:space="0" w:color="auto"/>
        <w:left w:val="none" w:sz="0" w:space="0" w:color="auto"/>
        <w:bottom w:val="none" w:sz="0" w:space="0" w:color="auto"/>
        <w:right w:val="none" w:sz="0" w:space="0" w:color="auto"/>
      </w:divBdr>
    </w:div>
    <w:div w:id="1752120821">
      <w:bodyDiv w:val="1"/>
      <w:marLeft w:val="0"/>
      <w:marRight w:val="0"/>
      <w:marTop w:val="0"/>
      <w:marBottom w:val="0"/>
      <w:divBdr>
        <w:top w:val="none" w:sz="0" w:space="0" w:color="auto"/>
        <w:left w:val="none" w:sz="0" w:space="0" w:color="auto"/>
        <w:bottom w:val="none" w:sz="0" w:space="0" w:color="auto"/>
        <w:right w:val="none" w:sz="0" w:space="0" w:color="auto"/>
      </w:divBdr>
    </w:div>
    <w:div w:id="1756321446">
      <w:bodyDiv w:val="1"/>
      <w:marLeft w:val="0"/>
      <w:marRight w:val="0"/>
      <w:marTop w:val="0"/>
      <w:marBottom w:val="0"/>
      <w:divBdr>
        <w:top w:val="none" w:sz="0" w:space="0" w:color="auto"/>
        <w:left w:val="none" w:sz="0" w:space="0" w:color="auto"/>
        <w:bottom w:val="none" w:sz="0" w:space="0" w:color="auto"/>
        <w:right w:val="none" w:sz="0" w:space="0" w:color="auto"/>
      </w:divBdr>
    </w:div>
    <w:div w:id="1771583977">
      <w:bodyDiv w:val="1"/>
      <w:marLeft w:val="0"/>
      <w:marRight w:val="0"/>
      <w:marTop w:val="0"/>
      <w:marBottom w:val="0"/>
      <w:divBdr>
        <w:top w:val="none" w:sz="0" w:space="0" w:color="auto"/>
        <w:left w:val="none" w:sz="0" w:space="0" w:color="auto"/>
        <w:bottom w:val="none" w:sz="0" w:space="0" w:color="auto"/>
        <w:right w:val="none" w:sz="0" w:space="0" w:color="auto"/>
      </w:divBdr>
    </w:div>
    <w:div w:id="1880898250">
      <w:bodyDiv w:val="1"/>
      <w:marLeft w:val="0"/>
      <w:marRight w:val="0"/>
      <w:marTop w:val="0"/>
      <w:marBottom w:val="0"/>
      <w:divBdr>
        <w:top w:val="none" w:sz="0" w:space="0" w:color="auto"/>
        <w:left w:val="none" w:sz="0" w:space="0" w:color="auto"/>
        <w:bottom w:val="none" w:sz="0" w:space="0" w:color="auto"/>
        <w:right w:val="none" w:sz="0" w:space="0" w:color="auto"/>
      </w:divBdr>
    </w:div>
    <w:div w:id="1921938856">
      <w:bodyDiv w:val="1"/>
      <w:marLeft w:val="0"/>
      <w:marRight w:val="0"/>
      <w:marTop w:val="0"/>
      <w:marBottom w:val="0"/>
      <w:divBdr>
        <w:top w:val="none" w:sz="0" w:space="0" w:color="auto"/>
        <w:left w:val="none" w:sz="0" w:space="0" w:color="auto"/>
        <w:bottom w:val="none" w:sz="0" w:space="0" w:color="auto"/>
        <w:right w:val="none" w:sz="0" w:space="0" w:color="auto"/>
      </w:divBdr>
    </w:div>
    <w:div w:id="1939171964">
      <w:bodyDiv w:val="1"/>
      <w:marLeft w:val="0"/>
      <w:marRight w:val="0"/>
      <w:marTop w:val="0"/>
      <w:marBottom w:val="0"/>
      <w:divBdr>
        <w:top w:val="none" w:sz="0" w:space="0" w:color="auto"/>
        <w:left w:val="none" w:sz="0" w:space="0" w:color="auto"/>
        <w:bottom w:val="none" w:sz="0" w:space="0" w:color="auto"/>
        <w:right w:val="none" w:sz="0" w:space="0" w:color="auto"/>
      </w:divBdr>
    </w:div>
    <w:div w:id="1986667022">
      <w:bodyDiv w:val="1"/>
      <w:marLeft w:val="0"/>
      <w:marRight w:val="0"/>
      <w:marTop w:val="0"/>
      <w:marBottom w:val="0"/>
      <w:divBdr>
        <w:top w:val="none" w:sz="0" w:space="0" w:color="auto"/>
        <w:left w:val="none" w:sz="0" w:space="0" w:color="auto"/>
        <w:bottom w:val="none" w:sz="0" w:space="0" w:color="auto"/>
        <w:right w:val="none" w:sz="0" w:space="0" w:color="auto"/>
      </w:divBdr>
    </w:div>
    <w:div w:id="1998456609">
      <w:bodyDiv w:val="1"/>
      <w:marLeft w:val="0"/>
      <w:marRight w:val="0"/>
      <w:marTop w:val="0"/>
      <w:marBottom w:val="0"/>
      <w:divBdr>
        <w:top w:val="none" w:sz="0" w:space="0" w:color="auto"/>
        <w:left w:val="none" w:sz="0" w:space="0" w:color="auto"/>
        <w:bottom w:val="none" w:sz="0" w:space="0" w:color="auto"/>
        <w:right w:val="none" w:sz="0" w:space="0" w:color="auto"/>
      </w:divBdr>
    </w:div>
    <w:div w:id="2010019273">
      <w:bodyDiv w:val="1"/>
      <w:marLeft w:val="0"/>
      <w:marRight w:val="0"/>
      <w:marTop w:val="0"/>
      <w:marBottom w:val="0"/>
      <w:divBdr>
        <w:top w:val="none" w:sz="0" w:space="0" w:color="auto"/>
        <w:left w:val="none" w:sz="0" w:space="0" w:color="auto"/>
        <w:bottom w:val="none" w:sz="0" w:space="0" w:color="auto"/>
        <w:right w:val="none" w:sz="0" w:space="0" w:color="auto"/>
      </w:divBdr>
    </w:div>
    <w:div w:id="2023391211">
      <w:bodyDiv w:val="1"/>
      <w:marLeft w:val="0"/>
      <w:marRight w:val="0"/>
      <w:marTop w:val="0"/>
      <w:marBottom w:val="0"/>
      <w:divBdr>
        <w:top w:val="none" w:sz="0" w:space="0" w:color="auto"/>
        <w:left w:val="none" w:sz="0" w:space="0" w:color="auto"/>
        <w:bottom w:val="none" w:sz="0" w:space="0" w:color="auto"/>
        <w:right w:val="none" w:sz="0" w:space="0" w:color="auto"/>
      </w:divBdr>
    </w:div>
    <w:div w:id="2030720270">
      <w:bodyDiv w:val="1"/>
      <w:marLeft w:val="0"/>
      <w:marRight w:val="0"/>
      <w:marTop w:val="0"/>
      <w:marBottom w:val="0"/>
      <w:divBdr>
        <w:top w:val="none" w:sz="0" w:space="0" w:color="auto"/>
        <w:left w:val="none" w:sz="0" w:space="0" w:color="auto"/>
        <w:bottom w:val="none" w:sz="0" w:space="0" w:color="auto"/>
        <w:right w:val="none" w:sz="0" w:space="0" w:color="auto"/>
      </w:divBdr>
    </w:div>
    <w:div w:id="2040814999">
      <w:bodyDiv w:val="1"/>
      <w:marLeft w:val="0"/>
      <w:marRight w:val="0"/>
      <w:marTop w:val="0"/>
      <w:marBottom w:val="0"/>
      <w:divBdr>
        <w:top w:val="none" w:sz="0" w:space="0" w:color="auto"/>
        <w:left w:val="none" w:sz="0" w:space="0" w:color="auto"/>
        <w:bottom w:val="none" w:sz="0" w:space="0" w:color="auto"/>
        <w:right w:val="none" w:sz="0" w:space="0" w:color="auto"/>
      </w:divBdr>
    </w:div>
    <w:div w:id="2064787679">
      <w:bodyDiv w:val="1"/>
      <w:marLeft w:val="0"/>
      <w:marRight w:val="0"/>
      <w:marTop w:val="0"/>
      <w:marBottom w:val="0"/>
      <w:divBdr>
        <w:top w:val="none" w:sz="0" w:space="0" w:color="auto"/>
        <w:left w:val="none" w:sz="0" w:space="0" w:color="auto"/>
        <w:bottom w:val="none" w:sz="0" w:space="0" w:color="auto"/>
        <w:right w:val="none" w:sz="0" w:space="0" w:color="auto"/>
      </w:divBdr>
    </w:div>
    <w:div w:id="2070807190">
      <w:bodyDiv w:val="1"/>
      <w:marLeft w:val="0"/>
      <w:marRight w:val="0"/>
      <w:marTop w:val="0"/>
      <w:marBottom w:val="0"/>
      <w:divBdr>
        <w:top w:val="none" w:sz="0" w:space="0" w:color="auto"/>
        <w:left w:val="none" w:sz="0" w:space="0" w:color="auto"/>
        <w:bottom w:val="none" w:sz="0" w:space="0" w:color="auto"/>
        <w:right w:val="none" w:sz="0" w:space="0" w:color="auto"/>
      </w:divBdr>
    </w:div>
    <w:div w:id="2100060035">
      <w:bodyDiv w:val="1"/>
      <w:marLeft w:val="0"/>
      <w:marRight w:val="0"/>
      <w:marTop w:val="0"/>
      <w:marBottom w:val="0"/>
      <w:divBdr>
        <w:top w:val="none" w:sz="0" w:space="0" w:color="auto"/>
        <w:left w:val="none" w:sz="0" w:space="0" w:color="auto"/>
        <w:bottom w:val="none" w:sz="0" w:space="0" w:color="auto"/>
        <w:right w:val="none" w:sz="0" w:space="0" w:color="auto"/>
      </w:divBdr>
    </w:div>
    <w:div w:id="2102942921">
      <w:bodyDiv w:val="1"/>
      <w:marLeft w:val="0"/>
      <w:marRight w:val="0"/>
      <w:marTop w:val="0"/>
      <w:marBottom w:val="0"/>
      <w:divBdr>
        <w:top w:val="none" w:sz="0" w:space="0" w:color="auto"/>
        <w:left w:val="none" w:sz="0" w:space="0" w:color="auto"/>
        <w:bottom w:val="none" w:sz="0" w:space="0" w:color="auto"/>
        <w:right w:val="none" w:sz="0" w:space="0" w:color="auto"/>
      </w:divBdr>
    </w:div>
    <w:div w:id="21167792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eader" Target="header3.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ajmunddongo\Downloads\stiluso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1u0belY91JO5gFBAlrDWNL0mqqw==">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</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4</b:Tag>
    <b:SourceType>InternetSite</b:SourceType>
    <b:Guid>{EABE6E2E-3E0D-4ED5-BF9E-45A0F2480DAF}</b:Guid>
    <b:Title>Étel- és élelmiszer házhozszállítás új szintre emelve: ezért lett a NetPincérből foodpanda</b:Title>
    <b:InternetSiteTitle>www.foodora.hu</b:InternetSiteTitle>
    <b:Day>27</b:Day>
    <b:URL>https://www.foodora.hu/contents/netpincer</b:URL>
    <b:Year>2023</b:Year>
    <b:Month>október</b:Month>
    <b:RefOrder>4</b:RefOrder>
  </b:Source>
  <b:Source>
    <b:Tag>5</b:Tag>
    <b:SourceType>InternetSite</b:SourceType>
    <b:Guid>{D96EB5E2-EB24-47A2-AF5C-ACC8A38625BC}</b:Guid>
    <b:Title>Foodora weboldal által felhasznált technológiák</b:Title>
    <b:InternetSiteTitle>builtwith.com</b:InternetSiteTitle>
    <b:Day>27</b:Day>
    <b:URL>https://builtwith.com/?https%3a%2f%2fwww.foodora.hu%2f</b:URL>
    <b:Year>2023</b:Year>
    <b:Month>október</b:Month>
    <b:RefOrder>5</b:RefOrder>
  </b:Source>
  <b:Source>
    <b:Tag>6</b:Tag>
    <b:SourceType>InternetSite</b:SourceType>
    <b:Guid>{981B1B6A-60E6-45AE-BDDC-6C82D19D7067}</b:Guid>
    <b:Title>Wolt – a Finnországból indult népszerű ételrendelő szolgáltatás május 28-tól Budapesten is elérhető</b:Title>
    <b:InternetSiteTitle>insiderblog.hu</b:InternetSiteTitle>
    <b:Day>27</b:Day>
    <b:URL>https://insiderblog.hu/blogzine/2018/05/29/wolt-a-finnorszagbol-indult-nepszeru-etelrendelo-szolgaltatas-majus-28-tol-budapesten-is-elerheto/</b:URL>
    <b:Year>2023</b:Year>
    <b:Month>október</b:Month>
    <b:RefOrder>6</b:RefOrder>
  </b:Source>
  <b:Source>
    <b:Tag>7</b:Tag>
    <b:SourceType>InternetSite</b:SourceType>
    <b:Guid>{54297803-E8DA-4E34-9383-38AFAF663C81}</b:Guid>
    <b:Title>Introduction to Spring Framework</b:Title>
    <b:InternetSiteTitle>docs.spring.io</b:InternetSiteTitle>
    <b:Day>29</b:Day>
    <b:URL>https://docs.spring.io/spring-framework/docs/3.0.0.M4/reference/html/ch01s02.html</b:URL>
    <b:Year>2023</b:Year>
    <b:Month>október</b:Month>
    <b:RefOrder>7</b:RefOrder>
  </b:Source>
  <b:Source>
    <b:Tag>8</b:Tag>
    <b:SourceType>InternetSite</b:SourceType>
    <b:Guid>{7B8714CE-9356-459C-B183-A5C5B178A708}</b:Guid>
    <b:Title>Spring IoC, Spring Bean Example Tutorial</b:Title>
    <b:InternetSiteTitle>www.digitalocean.com</b:InternetSiteTitle>
    <b:Day>29</b:Day>
    <b:URL>https://www.digitalocean.com/community/tutorials/spring-ioc-bean-example-tutorial</b:URL>
    <b:Year>2023</b:Year>
    <b:Month>október</b:Month>
    <b:RefOrder>8</b:RefOrder>
  </b:Source>
  <b:Source>
    <b:Tag>9</b:Tag>
    <b:SourceType>InternetSite</b:SourceType>
    <b:Guid>{80F66177-B2D4-4B56-A641-BD12DF29C3C0}</b:Guid>
    <b:Title>Quick Guide to Spring Bean Scopes</b:Title>
    <b:InternetSiteTitle>www.baeldung.com</b:InternetSiteTitle>
    <b:Day>29</b:Day>
    <b:URL>https://www.baeldung.com/spring-bean-scopes</b:URL>
    <b:Year>2023</b:Year>
    <b:Month>október</b:Month>
    <b:RefOrder>9</b:RefOrder>
  </b:Source>
  <b:Source>
    <b:Tag>a2</b:Tag>
    <b:SourceType>InternetSite</b:SourceType>
    <b:Guid>{D02AC4A1-A159-4612-BD5A-D738CCD681E4}</b:Guid>
    <b:Title>Introduction to modules</b:Title>
    <b:InternetSiteTitle>angular.io</b:InternetSiteTitle>
    <b:Day>29</b:Day>
    <b:URL>https://angular.io/guide/architecture-modules</b:URL>
    <b:Year>2023</b:Year>
    <b:Month>október</b:Month>
    <b:RefOrder>11</b:RefOrder>
  </b:Source>
  <b:Source>
    <b:Tag>a3</b:Tag>
    <b:SourceType>InternetSite</b:SourceType>
    <b:Guid>{C47F6342-9E1C-46AD-9017-36C0E583FF97}</b:Guid>
    <b:Title>Docker (software)</b:Title>
    <b:InternetSiteTitle>en.wikipedia.org</b:InternetSiteTitle>
    <b:Day>29</b:Day>
    <b:URL>https://en.wikipedia.org/wiki/Docker_(software)</b:URL>
    <b:Year>2023</b:Year>
    <b:Month>október</b:Month>
    <b:RefOrder>12</b:RefOrder>
  </b:Source>
  <b:Source>
    <b:Tag>3</b:Tag>
    <b:SourceType>InternetSite</b:SourceType>
    <b:Guid>{06FDA55C-01A6-4398-9FD8-8E2A44FEEE51}</b:Guid>
    <b:Title>Az éhes vásárlóval nem jó ujjat húzni – a NetPincér-sztori</b:Title>
    <b:InternetSiteTitle>hvg.hu</b:InternetSiteTitle>
    <b:Day>26</b:Day>
    <b:URL>https://hvg.hu/kkv/20170404_netpincer_cegportre_ekereskedelem_szorad_gabor</b:URL>
    <b:Year>2023</b:Year>
    <b:Month>október</b:Month>
    <b:RefOrder>3</b:RefOrder>
  </b:Source>
  <b:Source>
    <b:Tag>2</b:Tag>
    <b:SourceType>InternetSite</b:SourceType>
    <b:Guid>{B1245683-7054-4718-8202-D7B80686E703}</b:Guid>
    <b:Title>A vendéglátás története</b:Title>
    <b:InternetSiteTitle>hu.wikipedia.org</b:InternetSiteTitle>
    <b:Day>26</b:Day>
    <b:URL>https://hu.wikipedia.org/wiki/A_vend%C3%A9gl%C3%A1t%C3%A1s_t%C3%B6rt%C3%A9nete</b:URL>
    <b:Year>2023</b:Year>
    <b:Month>október</b:Month>
    <b:RefOrder>2</b:RefOrder>
  </b:Source>
  <b:Source>
    <b:Tag>1</b:Tag>
    <b:SourceType>InternetSite</b:SourceType>
    <b:Guid>{C70B5BAD-54A9-45A5-B458-D2E911245E56}</b:Guid>
    <b:Title>Az ősember élete és haladása.</b:Title>
    <b:InternetSiteTitle>www.geocities.ws</b:InternetSiteTitle>
    <b:Day>26</b:Day>
    <b:URL>https://www.geocities.ws/741/Tolnai_vilagtortenelem/01.04.html</b:URL>
    <b:Year>2023</b:Year>
    <b:Month>október</b:Month>
    <b:RefOrder>1</b:RefOrder>
  </b:Source>
  <b:Source>
    <b:Tag>10</b:Tag>
    <b:SourceType>InternetSite</b:SourceType>
    <b:Guid>{60B8D4E6-CEA9-4459-9E7C-511E31F5D190}</b:Guid>
    <b:Title>Introduction to Angular concepts</b:Title>
    <b:InternetSiteTitle>angular.io</b:InternetSiteTitle>
    <b:Day>29</b:Day>
    <b:URL>https://angular.io/guide/architecture</b:URL>
    <b:Year>2023</b:Year>
    <b:Month>október</b:Month>
    <b:RefOrder>10</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E370C14-24A0-49BC-9DBC-0C19A9A692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stilusok</Template>
  <TotalTime>1273</TotalTime>
  <Pages>61</Pages>
  <Words>10674</Words>
  <Characters>73653</Characters>
  <Application>Microsoft Office Word</Application>
  <DocSecurity>0</DocSecurity>
  <Lines>613</Lines>
  <Paragraphs>168</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Oracle</Company>
  <LinksUpToDate>false</LinksUpToDate>
  <CharactersWithSpaces>84159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rajmunddongo</dc:creator>
  <cp:lastModifiedBy>Rajmund Dongó</cp:lastModifiedBy>
  <cp:revision>72</cp:revision>
  <dcterms:created xsi:type="dcterms:W3CDTF">2023-11-07T20:13:00Z</dcterms:created>
  <dcterms:modified xsi:type="dcterms:W3CDTF">2023-11-29T22:17:00Z</dcterms:modified>
</cp:coreProperties>
</file>