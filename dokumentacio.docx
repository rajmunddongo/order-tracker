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3FE6C" w14:textId="03586467" w:rsidR="00C407C2" w:rsidRDefault="004C4A67">
      <w:pPr>
        <w:pBdr>
          <w:top w:val="nil"/>
          <w:left w:val="nil"/>
          <w:bottom w:val="nil"/>
          <w:right w:val="nil"/>
          <w:between w:val="nil"/>
        </w:pBdr>
        <w:ind w:firstLine="0"/>
        <w:jc w:val="center"/>
        <w:rPr>
          <w:color w:val="000000"/>
        </w:rPr>
      </w:pPr>
      <w:bookmarkStart w:id="0" w:name="_Hlk150285900"/>
      <w:r>
        <w:rPr>
          <w:noProof/>
        </w:rPr>
        <w:drawing>
          <wp:anchor distT="0" distB="0" distL="114300" distR="114300" simplePos="0" relativeHeight="251658240" behindDoc="0" locked="0" layoutInCell="1" allowOverlap="1" wp14:anchorId="512FDCDD" wp14:editId="5CDC4C01">
            <wp:simplePos x="0" y="0"/>
            <wp:positionH relativeFrom="page">
              <wp:align>left</wp:align>
            </wp:positionH>
            <wp:positionV relativeFrom="paragraph">
              <wp:posOffset>-27</wp:posOffset>
            </wp:positionV>
            <wp:extent cx="7524115" cy="10638790"/>
            <wp:effectExtent l="0" t="0" r="635" b="0"/>
            <wp:wrapTopAndBottom/>
            <wp:docPr id="11070439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411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FBD">
        <w:rPr>
          <w:noProof/>
        </w:rPr>
        <w:t xml:space="preserve">Scv </w: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0"/>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Title"/>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OCHeading"/>
          </w:pPr>
        </w:p>
        <w:p w14:paraId="6878A9D8" w14:textId="0A782DB2" w:rsidR="00F25F17" w:rsidRDefault="007C67EB">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52434318" w:history="1">
            <w:r w:rsidR="00F25F17" w:rsidRPr="00257547">
              <w:rPr>
                <w:rStyle w:val="Hyperlink"/>
                <w:noProof/>
              </w:rPr>
              <w:t>1 Bevezetés</w:t>
            </w:r>
            <w:r w:rsidR="00F25F17">
              <w:rPr>
                <w:noProof/>
                <w:webHidden/>
              </w:rPr>
              <w:tab/>
            </w:r>
            <w:r w:rsidR="00F25F17">
              <w:rPr>
                <w:noProof/>
                <w:webHidden/>
              </w:rPr>
              <w:fldChar w:fldCharType="begin"/>
            </w:r>
            <w:r w:rsidR="00F25F17">
              <w:rPr>
                <w:noProof/>
                <w:webHidden/>
              </w:rPr>
              <w:instrText xml:space="preserve"> PAGEREF _Toc152434318 \h </w:instrText>
            </w:r>
            <w:r w:rsidR="00F25F17">
              <w:rPr>
                <w:noProof/>
                <w:webHidden/>
              </w:rPr>
            </w:r>
            <w:r w:rsidR="00F25F17">
              <w:rPr>
                <w:noProof/>
                <w:webHidden/>
              </w:rPr>
              <w:fldChar w:fldCharType="separate"/>
            </w:r>
            <w:r w:rsidR="00F25F17">
              <w:rPr>
                <w:noProof/>
                <w:webHidden/>
              </w:rPr>
              <w:t>9</w:t>
            </w:r>
            <w:r w:rsidR="00F25F17">
              <w:rPr>
                <w:noProof/>
                <w:webHidden/>
              </w:rPr>
              <w:fldChar w:fldCharType="end"/>
            </w:r>
          </w:hyperlink>
        </w:p>
        <w:p w14:paraId="7818B6E5" w14:textId="67DE337F"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19" w:history="1">
            <w:r w:rsidR="00F25F17" w:rsidRPr="00257547">
              <w:rPr>
                <w:rStyle w:val="Hyperlink"/>
                <w:noProof/>
              </w:rPr>
              <w:t>1.1 Létező megoldások</w:t>
            </w:r>
            <w:r w:rsidR="00F25F17">
              <w:rPr>
                <w:noProof/>
                <w:webHidden/>
              </w:rPr>
              <w:tab/>
            </w:r>
            <w:r w:rsidR="00F25F17">
              <w:rPr>
                <w:noProof/>
                <w:webHidden/>
              </w:rPr>
              <w:fldChar w:fldCharType="begin"/>
            </w:r>
            <w:r w:rsidR="00F25F17">
              <w:rPr>
                <w:noProof/>
                <w:webHidden/>
              </w:rPr>
              <w:instrText xml:space="preserve"> PAGEREF _Toc152434319 \h </w:instrText>
            </w:r>
            <w:r w:rsidR="00F25F17">
              <w:rPr>
                <w:noProof/>
                <w:webHidden/>
              </w:rPr>
            </w:r>
            <w:r w:rsidR="00F25F17">
              <w:rPr>
                <w:noProof/>
                <w:webHidden/>
              </w:rPr>
              <w:fldChar w:fldCharType="separate"/>
            </w:r>
            <w:r w:rsidR="00F25F17">
              <w:rPr>
                <w:noProof/>
                <w:webHidden/>
              </w:rPr>
              <w:t>10</w:t>
            </w:r>
            <w:r w:rsidR="00F25F17">
              <w:rPr>
                <w:noProof/>
                <w:webHidden/>
              </w:rPr>
              <w:fldChar w:fldCharType="end"/>
            </w:r>
          </w:hyperlink>
        </w:p>
        <w:p w14:paraId="672D553E" w14:textId="5A5DAD0E"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0" w:history="1">
            <w:r w:rsidR="00F25F17" w:rsidRPr="00257547">
              <w:rPr>
                <w:rStyle w:val="Hyperlink"/>
                <w:noProof/>
              </w:rPr>
              <w:t>1.1.1 Foodora - NetPincér</w:t>
            </w:r>
            <w:r w:rsidR="00F25F17">
              <w:rPr>
                <w:noProof/>
                <w:webHidden/>
              </w:rPr>
              <w:tab/>
            </w:r>
            <w:r w:rsidR="00F25F17">
              <w:rPr>
                <w:noProof/>
                <w:webHidden/>
              </w:rPr>
              <w:fldChar w:fldCharType="begin"/>
            </w:r>
            <w:r w:rsidR="00F25F17">
              <w:rPr>
                <w:noProof/>
                <w:webHidden/>
              </w:rPr>
              <w:instrText xml:space="preserve"> PAGEREF _Toc152434320 \h </w:instrText>
            </w:r>
            <w:r w:rsidR="00F25F17">
              <w:rPr>
                <w:noProof/>
                <w:webHidden/>
              </w:rPr>
            </w:r>
            <w:r w:rsidR="00F25F17">
              <w:rPr>
                <w:noProof/>
                <w:webHidden/>
              </w:rPr>
              <w:fldChar w:fldCharType="separate"/>
            </w:r>
            <w:r w:rsidR="00F25F17">
              <w:rPr>
                <w:noProof/>
                <w:webHidden/>
              </w:rPr>
              <w:t>10</w:t>
            </w:r>
            <w:r w:rsidR="00F25F17">
              <w:rPr>
                <w:noProof/>
                <w:webHidden/>
              </w:rPr>
              <w:fldChar w:fldCharType="end"/>
            </w:r>
          </w:hyperlink>
        </w:p>
        <w:p w14:paraId="512C14A6" w14:textId="5A00700A"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1" w:history="1">
            <w:r w:rsidR="00F25F17" w:rsidRPr="00257547">
              <w:rPr>
                <w:rStyle w:val="Hyperlink"/>
                <w:noProof/>
              </w:rPr>
              <w:t>1.1.2 Wolt</w:t>
            </w:r>
            <w:r w:rsidR="00F25F17">
              <w:rPr>
                <w:noProof/>
                <w:webHidden/>
              </w:rPr>
              <w:tab/>
            </w:r>
            <w:r w:rsidR="00F25F17">
              <w:rPr>
                <w:noProof/>
                <w:webHidden/>
              </w:rPr>
              <w:fldChar w:fldCharType="begin"/>
            </w:r>
            <w:r w:rsidR="00F25F17">
              <w:rPr>
                <w:noProof/>
                <w:webHidden/>
              </w:rPr>
              <w:instrText xml:space="preserve"> PAGEREF _Toc152434321 \h </w:instrText>
            </w:r>
            <w:r w:rsidR="00F25F17">
              <w:rPr>
                <w:noProof/>
                <w:webHidden/>
              </w:rPr>
            </w:r>
            <w:r w:rsidR="00F25F17">
              <w:rPr>
                <w:noProof/>
                <w:webHidden/>
              </w:rPr>
              <w:fldChar w:fldCharType="separate"/>
            </w:r>
            <w:r w:rsidR="00F25F17">
              <w:rPr>
                <w:noProof/>
                <w:webHidden/>
              </w:rPr>
              <w:t>11</w:t>
            </w:r>
            <w:r w:rsidR="00F25F17">
              <w:rPr>
                <w:noProof/>
                <w:webHidden/>
              </w:rPr>
              <w:fldChar w:fldCharType="end"/>
            </w:r>
          </w:hyperlink>
        </w:p>
        <w:p w14:paraId="2320F814" w14:textId="205658D1"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22" w:history="1">
            <w:r w:rsidR="00F25F17" w:rsidRPr="00257547">
              <w:rPr>
                <w:rStyle w:val="Hyperlink"/>
                <w:noProof/>
              </w:rPr>
              <w:t>1.2 Motiváció</w:t>
            </w:r>
            <w:r w:rsidR="00F25F17">
              <w:rPr>
                <w:noProof/>
                <w:webHidden/>
              </w:rPr>
              <w:tab/>
            </w:r>
            <w:r w:rsidR="00F25F17">
              <w:rPr>
                <w:noProof/>
                <w:webHidden/>
              </w:rPr>
              <w:fldChar w:fldCharType="begin"/>
            </w:r>
            <w:r w:rsidR="00F25F17">
              <w:rPr>
                <w:noProof/>
                <w:webHidden/>
              </w:rPr>
              <w:instrText xml:space="preserve"> PAGEREF _Toc152434322 \h </w:instrText>
            </w:r>
            <w:r w:rsidR="00F25F17">
              <w:rPr>
                <w:noProof/>
                <w:webHidden/>
              </w:rPr>
            </w:r>
            <w:r w:rsidR="00F25F17">
              <w:rPr>
                <w:noProof/>
                <w:webHidden/>
              </w:rPr>
              <w:fldChar w:fldCharType="separate"/>
            </w:r>
            <w:r w:rsidR="00F25F17">
              <w:rPr>
                <w:noProof/>
                <w:webHidden/>
              </w:rPr>
              <w:t>12</w:t>
            </w:r>
            <w:r w:rsidR="00F25F17">
              <w:rPr>
                <w:noProof/>
                <w:webHidden/>
              </w:rPr>
              <w:fldChar w:fldCharType="end"/>
            </w:r>
          </w:hyperlink>
        </w:p>
        <w:p w14:paraId="42D9CD97" w14:textId="50D704D8" w:rsidR="00F25F17" w:rsidRDefault="00000000">
          <w:pPr>
            <w:pStyle w:val="TOC1"/>
            <w:rPr>
              <w:rFonts w:asciiTheme="minorHAnsi" w:eastAsiaTheme="minorEastAsia" w:hAnsiTheme="minorHAnsi" w:cstheme="minorBidi"/>
              <w:b w:val="0"/>
              <w:noProof/>
              <w:sz w:val="22"/>
              <w:szCs w:val="22"/>
              <w:lang w:val="en-US"/>
            </w:rPr>
          </w:pPr>
          <w:hyperlink w:anchor="_Toc152434323" w:history="1">
            <w:r w:rsidR="00F25F17" w:rsidRPr="00257547">
              <w:rPr>
                <w:rStyle w:val="Hyperlink"/>
                <w:noProof/>
              </w:rPr>
              <w:t>2 Felhasznált technológiák</w:t>
            </w:r>
            <w:r w:rsidR="00F25F17">
              <w:rPr>
                <w:noProof/>
                <w:webHidden/>
              </w:rPr>
              <w:tab/>
            </w:r>
            <w:r w:rsidR="00F25F17">
              <w:rPr>
                <w:noProof/>
                <w:webHidden/>
              </w:rPr>
              <w:fldChar w:fldCharType="begin"/>
            </w:r>
            <w:r w:rsidR="00F25F17">
              <w:rPr>
                <w:noProof/>
                <w:webHidden/>
              </w:rPr>
              <w:instrText xml:space="preserve"> PAGEREF _Toc152434323 \h </w:instrText>
            </w:r>
            <w:r w:rsidR="00F25F17">
              <w:rPr>
                <w:noProof/>
                <w:webHidden/>
              </w:rPr>
            </w:r>
            <w:r w:rsidR="00F25F17">
              <w:rPr>
                <w:noProof/>
                <w:webHidden/>
              </w:rPr>
              <w:fldChar w:fldCharType="separate"/>
            </w:r>
            <w:r w:rsidR="00F25F17">
              <w:rPr>
                <w:noProof/>
                <w:webHidden/>
              </w:rPr>
              <w:t>13</w:t>
            </w:r>
            <w:r w:rsidR="00F25F17">
              <w:rPr>
                <w:noProof/>
                <w:webHidden/>
              </w:rPr>
              <w:fldChar w:fldCharType="end"/>
            </w:r>
          </w:hyperlink>
        </w:p>
        <w:p w14:paraId="38B0E7C8" w14:textId="63E6E102"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24" w:history="1">
            <w:r w:rsidR="00F25F17" w:rsidRPr="00257547">
              <w:rPr>
                <w:rStyle w:val="Hyperlink"/>
                <w:noProof/>
              </w:rPr>
              <w:t>2.1 Spring keretrendszer</w:t>
            </w:r>
            <w:r w:rsidR="00F25F17">
              <w:rPr>
                <w:noProof/>
                <w:webHidden/>
              </w:rPr>
              <w:tab/>
            </w:r>
            <w:r w:rsidR="00F25F17">
              <w:rPr>
                <w:noProof/>
                <w:webHidden/>
              </w:rPr>
              <w:fldChar w:fldCharType="begin"/>
            </w:r>
            <w:r w:rsidR="00F25F17">
              <w:rPr>
                <w:noProof/>
                <w:webHidden/>
              </w:rPr>
              <w:instrText xml:space="preserve"> PAGEREF _Toc152434324 \h </w:instrText>
            </w:r>
            <w:r w:rsidR="00F25F17">
              <w:rPr>
                <w:noProof/>
                <w:webHidden/>
              </w:rPr>
            </w:r>
            <w:r w:rsidR="00F25F17">
              <w:rPr>
                <w:noProof/>
                <w:webHidden/>
              </w:rPr>
              <w:fldChar w:fldCharType="separate"/>
            </w:r>
            <w:r w:rsidR="00F25F17">
              <w:rPr>
                <w:noProof/>
                <w:webHidden/>
              </w:rPr>
              <w:t>13</w:t>
            </w:r>
            <w:r w:rsidR="00F25F17">
              <w:rPr>
                <w:noProof/>
                <w:webHidden/>
              </w:rPr>
              <w:fldChar w:fldCharType="end"/>
            </w:r>
          </w:hyperlink>
        </w:p>
        <w:p w14:paraId="75B8B9E5" w14:textId="2710766B"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5" w:history="1">
            <w:r w:rsidR="00F25F17" w:rsidRPr="00257547">
              <w:rPr>
                <w:rStyle w:val="Hyperlink"/>
                <w:noProof/>
              </w:rPr>
              <w:t>2.1.1 A spring általánosan</w:t>
            </w:r>
            <w:r w:rsidR="00F25F17">
              <w:rPr>
                <w:noProof/>
                <w:webHidden/>
              </w:rPr>
              <w:tab/>
            </w:r>
            <w:r w:rsidR="00F25F17">
              <w:rPr>
                <w:noProof/>
                <w:webHidden/>
              </w:rPr>
              <w:fldChar w:fldCharType="begin"/>
            </w:r>
            <w:r w:rsidR="00F25F17">
              <w:rPr>
                <w:noProof/>
                <w:webHidden/>
              </w:rPr>
              <w:instrText xml:space="preserve"> PAGEREF _Toc152434325 \h </w:instrText>
            </w:r>
            <w:r w:rsidR="00F25F17">
              <w:rPr>
                <w:noProof/>
                <w:webHidden/>
              </w:rPr>
            </w:r>
            <w:r w:rsidR="00F25F17">
              <w:rPr>
                <w:noProof/>
                <w:webHidden/>
              </w:rPr>
              <w:fldChar w:fldCharType="separate"/>
            </w:r>
            <w:r w:rsidR="00F25F17">
              <w:rPr>
                <w:noProof/>
                <w:webHidden/>
              </w:rPr>
              <w:t>13</w:t>
            </w:r>
            <w:r w:rsidR="00F25F17">
              <w:rPr>
                <w:noProof/>
                <w:webHidden/>
              </w:rPr>
              <w:fldChar w:fldCharType="end"/>
            </w:r>
          </w:hyperlink>
        </w:p>
        <w:p w14:paraId="4AC08904" w14:textId="16E749B6"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6" w:history="1">
            <w:r w:rsidR="00F25F17" w:rsidRPr="00257547">
              <w:rPr>
                <w:rStyle w:val="Hyperlink"/>
                <w:noProof/>
              </w:rPr>
              <w:t>2.1.2 Bean</w:t>
            </w:r>
            <w:r w:rsidR="00F25F17">
              <w:rPr>
                <w:noProof/>
                <w:webHidden/>
              </w:rPr>
              <w:tab/>
            </w:r>
            <w:r w:rsidR="00F25F17">
              <w:rPr>
                <w:noProof/>
                <w:webHidden/>
              </w:rPr>
              <w:fldChar w:fldCharType="begin"/>
            </w:r>
            <w:r w:rsidR="00F25F17">
              <w:rPr>
                <w:noProof/>
                <w:webHidden/>
              </w:rPr>
              <w:instrText xml:space="preserve"> PAGEREF _Toc152434326 \h </w:instrText>
            </w:r>
            <w:r w:rsidR="00F25F17">
              <w:rPr>
                <w:noProof/>
                <w:webHidden/>
              </w:rPr>
            </w:r>
            <w:r w:rsidR="00F25F17">
              <w:rPr>
                <w:noProof/>
                <w:webHidden/>
              </w:rPr>
              <w:fldChar w:fldCharType="separate"/>
            </w:r>
            <w:r w:rsidR="00F25F17">
              <w:rPr>
                <w:noProof/>
                <w:webHidden/>
              </w:rPr>
              <w:t>14</w:t>
            </w:r>
            <w:r w:rsidR="00F25F17">
              <w:rPr>
                <w:noProof/>
                <w:webHidden/>
              </w:rPr>
              <w:fldChar w:fldCharType="end"/>
            </w:r>
          </w:hyperlink>
        </w:p>
        <w:p w14:paraId="57553DFC" w14:textId="1DB740E4"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7" w:history="1">
            <w:r w:rsidR="00F25F17" w:rsidRPr="00257547">
              <w:rPr>
                <w:rStyle w:val="Hyperlink"/>
                <w:noProof/>
              </w:rPr>
              <w:t>2.1.3 Inversion of control és Dependency Injection</w:t>
            </w:r>
            <w:r w:rsidR="00F25F17">
              <w:rPr>
                <w:noProof/>
                <w:webHidden/>
              </w:rPr>
              <w:tab/>
            </w:r>
            <w:r w:rsidR="00F25F17">
              <w:rPr>
                <w:noProof/>
                <w:webHidden/>
              </w:rPr>
              <w:fldChar w:fldCharType="begin"/>
            </w:r>
            <w:r w:rsidR="00F25F17">
              <w:rPr>
                <w:noProof/>
                <w:webHidden/>
              </w:rPr>
              <w:instrText xml:space="preserve"> PAGEREF _Toc152434327 \h </w:instrText>
            </w:r>
            <w:r w:rsidR="00F25F17">
              <w:rPr>
                <w:noProof/>
                <w:webHidden/>
              </w:rPr>
            </w:r>
            <w:r w:rsidR="00F25F17">
              <w:rPr>
                <w:noProof/>
                <w:webHidden/>
              </w:rPr>
              <w:fldChar w:fldCharType="separate"/>
            </w:r>
            <w:r w:rsidR="00F25F17">
              <w:rPr>
                <w:noProof/>
                <w:webHidden/>
              </w:rPr>
              <w:t>16</w:t>
            </w:r>
            <w:r w:rsidR="00F25F17">
              <w:rPr>
                <w:noProof/>
                <w:webHidden/>
              </w:rPr>
              <w:fldChar w:fldCharType="end"/>
            </w:r>
          </w:hyperlink>
        </w:p>
        <w:p w14:paraId="7C37DD16" w14:textId="4F96239C"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28" w:history="1">
            <w:r w:rsidR="00F25F17" w:rsidRPr="00257547">
              <w:rPr>
                <w:rStyle w:val="Hyperlink"/>
                <w:noProof/>
              </w:rPr>
              <w:t>2.1.4 Autowired</w:t>
            </w:r>
            <w:r w:rsidR="00F25F17">
              <w:rPr>
                <w:noProof/>
                <w:webHidden/>
              </w:rPr>
              <w:tab/>
            </w:r>
            <w:r w:rsidR="00F25F17">
              <w:rPr>
                <w:noProof/>
                <w:webHidden/>
              </w:rPr>
              <w:fldChar w:fldCharType="begin"/>
            </w:r>
            <w:r w:rsidR="00F25F17">
              <w:rPr>
                <w:noProof/>
                <w:webHidden/>
              </w:rPr>
              <w:instrText xml:space="preserve"> PAGEREF _Toc152434328 \h </w:instrText>
            </w:r>
            <w:r w:rsidR="00F25F17">
              <w:rPr>
                <w:noProof/>
                <w:webHidden/>
              </w:rPr>
            </w:r>
            <w:r w:rsidR="00F25F17">
              <w:rPr>
                <w:noProof/>
                <w:webHidden/>
              </w:rPr>
              <w:fldChar w:fldCharType="separate"/>
            </w:r>
            <w:r w:rsidR="00F25F17">
              <w:rPr>
                <w:noProof/>
                <w:webHidden/>
              </w:rPr>
              <w:t>16</w:t>
            </w:r>
            <w:r w:rsidR="00F25F17">
              <w:rPr>
                <w:noProof/>
                <w:webHidden/>
              </w:rPr>
              <w:fldChar w:fldCharType="end"/>
            </w:r>
          </w:hyperlink>
        </w:p>
        <w:p w14:paraId="06298E74" w14:textId="4B8C6A04"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29" w:history="1">
            <w:r w:rsidR="00F25F17" w:rsidRPr="00257547">
              <w:rPr>
                <w:rStyle w:val="Hyperlink"/>
                <w:noProof/>
              </w:rPr>
              <w:t>2.2 Angular keretrendszer</w:t>
            </w:r>
            <w:r w:rsidR="00F25F17">
              <w:rPr>
                <w:noProof/>
                <w:webHidden/>
              </w:rPr>
              <w:tab/>
            </w:r>
            <w:r w:rsidR="00F25F17">
              <w:rPr>
                <w:noProof/>
                <w:webHidden/>
              </w:rPr>
              <w:fldChar w:fldCharType="begin"/>
            </w:r>
            <w:r w:rsidR="00F25F17">
              <w:rPr>
                <w:noProof/>
                <w:webHidden/>
              </w:rPr>
              <w:instrText xml:space="preserve"> PAGEREF _Toc152434329 \h </w:instrText>
            </w:r>
            <w:r w:rsidR="00F25F17">
              <w:rPr>
                <w:noProof/>
                <w:webHidden/>
              </w:rPr>
            </w:r>
            <w:r w:rsidR="00F25F17">
              <w:rPr>
                <w:noProof/>
                <w:webHidden/>
              </w:rPr>
              <w:fldChar w:fldCharType="separate"/>
            </w:r>
            <w:r w:rsidR="00F25F17">
              <w:rPr>
                <w:noProof/>
                <w:webHidden/>
              </w:rPr>
              <w:t>17</w:t>
            </w:r>
            <w:r w:rsidR="00F25F17">
              <w:rPr>
                <w:noProof/>
                <w:webHidden/>
              </w:rPr>
              <w:fldChar w:fldCharType="end"/>
            </w:r>
          </w:hyperlink>
        </w:p>
        <w:p w14:paraId="034ABC8E" w14:textId="027F2E0A"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33" w:history="1">
            <w:r w:rsidR="00F25F17" w:rsidRPr="00257547">
              <w:rPr>
                <w:rStyle w:val="Hyperlink"/>
                <w:noProof/>
              </w:rPr>
              <w:t>2.2.1 Komponensek</w:t>
            </w:r>
            <w:r w:rsidR="00F25F17">
              <w:rPr>
                <w:noProof/>
                <w:webHidden/>
              </w:rPr>
              <w:tab/>
            </w:r>
            <w:r w:rsidR="00F25F17">
              <w:rPr>
                <w:noProof/>
                <w:webHidden/>
              </w:rPr>
              <w:fldChar w:fldCharType="begin"/>
            </w:r>
            <w:r w:rsidR="00F25F17">
              <w:rPr>
                <w:noProof/>
                <w:webHidden/>
              </w:rPr>
              <w:instrText xml:space="preserve"> PAGEREF _Toc152434333 \h </w:instrText>
            </w:r>
            <w:r w:rsidR="00F25F17">
              <w:rPr>
                <w:noProof/>
                <w:webHidden/>
              </w:rPr>
            </w:r>
            <w:r w:rsidR="00F25F17">
              <w:rPr>
                <w:noProof/>
                <w:webHidden/>
              </w:rPr>
              <w:fldChar w:fldCharType="separate"/>
            </w:r>
            <w:r w:rsidR="00F25F17">
              <w:rPr>
                <w:noProof/>
                <w:webHidden/>
              </w:rPr>
              <w:t>17</w:t>
            </w:r>
            <w:r w:rsidR="00F25F17">
              <w:rPr>
                <w:noProof/>
                <w:webHidden/>
              </w:rPr>
              <w:fldChar w:fldCharType="end"/>
            </w:r>
          </w:hyperlink>
        </w:p>
        <w:p w14:paraId="653040D7" w14:textId="36B6B331"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34" w:history="1">
            <w:r w:rsidR="00F25F17" w:rsidRPr="00257547">
              <w:rPr>
                <w:rStyle w:val="Hyperlink"/>
                <w:noProof/>
              </w:rPr>
              <w:t>2.2.2 Adatkötések</w:t>
            </w:r>
            <w:r w:rsidR="00F25F17">
              <w:rPr>
                <w:noProof/>
                <w:webHidden/>
              </w:rPr>
              <w:tab/>
            </w:r>
            <w:r w:rsidR="00F25F17">
              <w:rPr>
                <w:noProof/>
                <w:webHidden/>
              </w:rPr>
              <w:fldChar w:fldCharType="begin"/>
            </w:r>
            <w:r w:rsidR="00F25F17">
              <w:rPr>
                <w:noProof/>
                <w:webHidden/>
              </w:rPr>
              <w:instrText xml:space="preserve"> PAGEREF _Toc152434334 \h </w:instrText>
            </w:r>
            <w:r w:rsidR="00F25F17">
              <w:rPr>
                <w:noProof/>
                <w:webHidden/>
              </w:rPr>
            </w:r>
            <w:r w:rsidR="00F25F17">
              <w:rPr>
                <w:noProof/>
                <w:webHidden/>
              </w:rPr>
              <w:fldChar w:fldCharType="separate"/>
            </w:r>
            <w:r w:rsidR="00F25F17">
              <w:rPr>
                <w:noProof/>
                <w:webHidden/>
              </w:rPr>
              <w:t>18</w:t>
            </w:r>
            <w:r w:rsidR="00F25F17">
              <w:rPr>
                <w:noProof/>
                <w:webHidden/>
              </w:rPr>
              <w:fldChar w:fldCharType="end"/>
            </w:r>
          </w:hyperlink>
        </w:p>
        <w:p w14:paraId="07346D39" w14:textId="56661139"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35" w:history="1">
            <w:r w:rsidR="00F25F17" w:rsidRPr="00257547">
              <w:rPr>
                <w:rStyle w:val="Hyperlink"/>
                <w:noProof/>
              </w:rPr>
              <w:t>2.2.3 Direktívák</w:t>
            </w:r>
            <w:r w:rsidR="00F25F17">
              <w:rPr>
                <w:noProof/>
                <w:webHidden/>
              </w:rPr>
              <w:tab/>
            </w:r>
            <w:r w:rsidR="00F25F17">
              <w:rPr>
                <w:noProof/>
                <w:webHidden/>
              </w:rPr>
              <w:fldChar w:fldCharType="begin"/>
            </w:r>
            <w:r w:rsidR="00F25F17">
              <w:rPr>
                <w:noProof/>
                <w:webHidden/>
              </w:rPr>
              <w:instrText xml:space="preserve"> PAGEREF _Toc152434335 \h </w:instrText>
            </w:r>
            <w:r w:rsidR="00F25F17">
              <w:rPr>
                <w:noProof/>
                <w:webHidden/>
              </w:rPr>
            </w:r>
            <w:r w:rsidR="00F25F17">
              <w:rPr>
                <w:noProof/>
                <w:webHidden/>
              </w:rPr>
              <w:fldChar w:fldCharType="separate"/>
            </w:r>
            <w:r w:rsidR="00F25F17">
              <w:rPr>
                <w:noProof/>
                <w:webHidden/>
              </w:rPr>
              <w:t>18</w:t>
            </w:r>
            <w:r w:rsidR="00F25F17">
              <w:rPr>
                <w:noProof/>
                <w:webHidden/>
              </w:rPr>
              <w:fldChar w:fldCharType="end"/>
            </w:r>
          </w:hyperlink>
        </w:p>
        <w:p w14:paraId="014EEA85" w14:textId="7E6C99A8"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36" w:history="1">
            <w:r w:rsidR="00F25F17" w:rsidRPr="00257547">
              <w:rPr>
                <w:rStyle w:val="Hyperlink"/>
                <w:noProof/>
              </w:rPr>
              <w:t>2.2.4 Modulok</w:t>
            </w:r>
            <w:r w:rsidR="00F25F17">
              <w:rPr>
                <w:noProof/>
                <w:webHidden/>
              </w:rPr>
              <w:tab/>
            </w:r>
            <w:r w:rsidR="00F25F17">
              <w:rPr>
                <w:noProof/>
                <w:webHidden/>
              </w:rPr>
              <w:fldChar w:fldCharType="begin"/>
            </w:r>
            <w:r w:rsidR="00F25F17">
              <w:rPr>
                <w:noProof/>
                <w:webHidden/>
              </w:rPr>
              <w:instrText xml:space="preserve"> PAGEREF _Toc152434336 \h </w:instrText>
            </w:r>
            <w:r w:rsidR="00F25F17">
              <w:rPr>
                <w:noProof/>
                <w:webHidden/>
              </w:rPr>
            </w:r>
            <w:r w:rsidR="00F25F17">
              <w:rPr>
                <w:noProof/>
                <w:webHidden/>
              </w:rPr>
              <w:fldChar w:fldCharType="separate"/>
            </w:r>
            <w:r w:rsidR="00F25F17">
              <w:rPr>
                <w:noProof/>
                <w:webHidden/>
              </w:rPr>
              <w:t>19</w:t>
            </w:r>
            <w:r w:rsidR="00F25F17">
              <w:rPr>
                <w:noProof/>
                <w:webHidden/>
              </w:rPr>
              <w:fldChar w:fldCharType="end"/>
            </w:r>
          </w:hyperlink>
        </w:p>
        <w:p w14:paraId="4B879661" w14:textId="3A682322"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37" w:history="1">
            <w:r w:rsidR="00F25F17" w:rsidRPr="00257547">
              <w:rPr>
                <w:rStyle w:val="Hyperlink"/>
                <w:noProof/>
              </w:rPr>
              <w:t>2.3 Git</w:t>
            </w:r>
            <w:r w:rsidR="00F25F17">
              <w:rPr>
                <w:noProof/>
                <w:webHidden/>
              </w:rPr>
              <w:tab/>
            </w:r>
            <w:r w:rsidR="00F25F17">
              <w:rPr>
                <w:noProof/>
                <w:webHidden/>
              </w:rPr>
              <w:fldChar w:fldCharType="begin"/>
            </w:r>
            <w:r w:rsidR="00F25F17">
              <w:rPr>
                <w:noProof/>
                <w:webHidden/>
              </w:rPr>
              <w:instrText xml:space="preserve"> PAGEREF _Toc152434337 \h </w:instrText>
            </w:r>
            <w:r w:rsidR="00F25F17">
              <w:rPr>
                <w:noProof/>
                <w:webHidden/>
              </w:rPr>
            </w:r>
            <w:r w:rsidR="00F25F17">
              <w:rPr>
                <w:noProof/>
                <w:webHidden/>
              </w:rPr>
              <w:fldChar w:fldCharType="separate"/>
            </w:r>
            <w:r w:rsidR="00F25F17">
              <w:rPr>
                <w:noProof/>
                <w:webHidden/>
              </w:rPr>
              <w:t>20</w:t>
            </w:r>
            <w:r w:rsidR="00F25F17">
              <w:rPr>
                <w:noProof/>
                <w:webHidden/>
              </w:rPr>
              <w:fldChar w:fldCharType="end"/>
            </w:r>
          </w:hyperlink>
        </w:p>
        <w:p w14:paraId="2BA0EB92" w14:textId="738A40B4"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38" w:history="1">
            <w:r w:rsidR="00F25F17" w:rsidRPr="00257547">
              <w:rPr>
                <w:rStyle w:val="Hyperlink"/>
                <w:noProof/>
              </w:rPr>
              <w:t>2.4 SonarQube</w:t>
            </w:r>
            <w:r w:rsidR="00F25F17">
              <w:rPr>
                <w:noProof/>
                <w:webHidden/>
              </w:rPr>
              <w:tab/>
            </w:r>
            <w:r w:rsidR="00F25F17">
              <w:rPr>
                <w:noProof/>
                <w:webHidden/>
              </w:rPr>
              <w:fldChar w:fldCharType="begin"/>
            </w:r>
            <w:r w:rsidR="00F25F17">
              <w:rPr>
                <w:noProof/>
                <w:webHidden/>
              </w:rPr>
              <w:instrText xml:space="preserve"> PAGEREF _Toc152434338 \h </w:instrText>
            </w:r>
            <w:r w:rsidR="00F25F17">
              <w:rPr>
                <w:noProof/>
                <w:webHidden/>
              </w:rPr>
            </w:r>
            <w:r w:rsidR="00F25F17">
              <w:rPr>
                <w:noProof/>
                <w:webHidden/>
              </w:rPr>
              <w:fldChar w:fldCharType="separate"/>
            </w:r>
            <w:r w:rsidR="00F25F17">
              <w:rPr>
                <w:noProof/>
                <w:webHidden/>
              </w:rPr>
              <w:t>20</w:t>
            </w:r>
            <w:r w:rsidR="00F25F17">
              <w:rPr>
                <w:noProof/>
                <w:webHidden/>
              </w:rPr>
              <w:fldChar w:fldCharType="end"/>
            </w:r>
          </w:hyperlink>
        </w:p>
        <w:p w14:paraId="577A074B" w14:textId="7131A4F7"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39" w:history="1">
            <w:r w:rsidR="00F25F17" w:rsidRPr="00257547">
              <w:rPr>
                <w:rStyle w:val="Hyperlink"/>
                <w:noProof/>
              </w:rPr>
              <w:t>2.5 Docker</w:t>
            </w:r>
            <w:r w:rsidR="00F25F17">
              <w:rPr>
                <w:noProof/>
                <w:webHidden/>
              </w:rPr>
              <w:tab/>
            </w:r>
            <w:r w:rsidR="00F25F17">
              <w:rPr>
                <w:noProof/>
                <w:webHidden/>
              </w:rPr>
              <w:fldChar w:fldCharType="begin"/>
            </w:r>
            <w:r w:rsidR="00F25F17">
              <w:rPr>
                <w:noProof/>
                <w:webHidden/>
              </w:rPr>
              <w:instrText xml:space="preserve"> PAGEREF _Toc152434339 \h </w:instrText>
            </w:r>
            <w:r w:rsidR="00F25F17">
              <w:rPr>
                <w:noProof/>
                <w:webHidden/>
              </w:rPr>
            </w:r>
            <w:r w:rsidR="00F25F17">
              <w:rPr>
                <w:noProof/>
                <w:webHidden/>
              </w:rPr>
              <w:fldChar w:fldCharType="separate"/>
            </w:r>
            <w:r w:rsidR="00F25F17">
              <w:rPr>
                <w:noProof/>
                <w:webHidden/>
              </w:rPr>
              <w:t>20</w:t>
            </w:r>
            <w:r w:rsidR="00F25F17">
              <w:rPr>
                <w:noProof/>
                <w:webHidden/>
              </w:rPr>
              <w:fldChar w:fldCharType="end"/>
            </w:r>
          </w:hyperlink>
        </w:p>
        <w:p w14:paraId="7F76BE7B" w14:textId="486BB9B6" w:rsidR="00F25F17" w:rsidRDefault="00000000">
          <w:pPr>
            <w:pStyle w:val="TOC1"/>
            <w:rPr>
              <w:rFonts w:asciiTheme="minorHAnsi" w:eastAsiaTheme="minorEastAsia" w:hAnsiTheme="minorHAnsi" w:cstheme="minorBidi"/>
              <w:b w:val="0"/>
              <w:noProof/>
              <w:sz w:val="22"/>
              <w:szCs w:val="22"/>
              <w:lang w:val="en-US"/>
            </w:rPr>
          </w:pPr>
          <w:hyperlink w:anchor="_Toc152434340" w:history="1">
            <w:r w:rsidR="00F25F17" w:rsidRPr="00257547">
              <w:rPr>
                <w:rStyle w:val="Hyperlink"/>
                <w:noProof/>
              </w:rPr>
              <w:t>3 Specifikáció</w:t>
            </w:r>
            <w:r w:rsidR="00F25F17">
              <w:rPr>
                <w:noProof/>
                <w:webHidden/>
              </w:rPr>
              <w:tab/>
            </w:r>
            <w:r w:rsidR="00F25F17">
              <w:rPr>
                <w:noProof/>
                <w:webHidden/>
              </w:rPr>
              <w:fldChar w:fldCharType="begin"/>
            </w:r>
            <w:r w:rsidR="00F25F17">
              <w:rPr>
                <w:noProof/>
                <w:webHidden/>
              </w:rPr>
              <w:instrText xml:space="preserve"> PAGEREF _Toc152434340 \h </w:instrText>
            </w:r>
            <w:r w:rsidR="00F25F17">
              <w:rPr>
                <w:noProof/>
                <w:webHidden/>
              </w:rPr>
            </w:r>
            <w:r w:rsidR="00F25F17">
              <w:rPr>
                <w:noProof/>
                <w:webHidden/>
              </w:rPr>
              <w:fldChar w:fldCharType="separate"/>
            </w:r>
            <w:r w:rsidR="00F25F17">
              <w:rPr>
                <w:noProof/>
                <w:webHidden/>
              </w:rPr>
              <w:t>22</w:t>
            </w:r>
            <w:r w:rsidR="00F25F17">
              <w:rPr>
                <w:noProof/>
                <w:webHidden/>
              </w:rPr>
              <w:fldChar w:fldCharType="end"/>
            </w:r>
          </w:hyperlink>
        </w:p>
        <w:p w14:paraId="097666A7" w14:textId="5696C30C" w:rsidR="00F25F17" w:rsidRDefault="00000000">
          <w:pPr>
            <w:pStyle w:val="TOC1"/>
            <w:rPr>
              <w:rFonts w:asciiTheme="minorHAnsi" w:eastAsiaTheme="minorEastAsia" w:hAnsiTheme="minorHAnsi" w:cstheme="minorBidi"/>
              <w:b w:val="0"/>
              <w:noProof/>
              <w:sz w:val="22"/>
              <w:szCs w:val="22"/>
              <w:lang w:val="en-US"/>
            </w:rPr>
          </w:pPr>
          <w:hyperlink w:anchor="_Toc152434341" w:history="1">
            <w:r w:rsidR="00F25F17" w:rsidRPr="00257547">
              <w:rPr>
                <w:rStyle w:val="Hyperlink"/>
                <w:noProof/>
              </w:rPr>
              <w:t>4 Tervezés</w:t>
            </w:r>
            <w:r w:rsidR="00F25F17">
              <w:rPr>
                <w:noProof/>
                <w:webHidden/>
              </w:rPr>
              <w:tab/>
            </w:r>
            <w:r w:rsidR="00F25F17">
              <w:rPr>
                <w:noProof/>
                <w:webHidden/>
              </w:rPr>
              <w:fldChar w:fldCharType="begin"/>
            </w:r>
            <w:r w:rsidR="00F25F17">
              <w:rPr>
                <w:noProof/>
                <w:webHidden/>
              </w:rPr>
              <w:instrText xml:space="preserve"> PAGEREF _Toc152434341 \h </w:instrText>
            </w:r>
            <w:r w:rsidR="00F25F17">
              <w:rPr>
                <w:noProof/>
                <w:webHidden/>
              </w:rPr>
            </w:r>
            <w:r w:rsidR="00F25F17">
              <w:rPr>
                <w:noProof/>
                <w:webHidden/>
              </w:rPr>
              <w:fldChar w:fldCharType="separate"/>
            </w:r>
            <w:r w:rsidR="00F25F17">
              <w:rPr>
                <w:noProof/>
                <w:webHidden/>
              </w:rPr>
              <w:t>24</w:t>
            </w:r>
            <w:r w:rsidR="00F25F17">
              <w:rPr>
                <w:noProof/>
                <w:webHidden/>
              </w:rPr>
              <w:fldChar w:fldCharType="end"/>
            </w:r>
          </w:hyperlink>
        </w:p>
        <w:p w14:paraId="1E4CD2C9" w14:textId="66AB194E"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42" w:history="1">
            <w:r w:rsidR="00F25F17" w:rsidRPr="00257547">
              <w:rPr>
                <w:rStyle w:val="Hyperlink"/>
                <w:noProof/>
              </w:rPr>
              <w:t>4.1 Frontend</w:t>
            </w:r>
            <w:r w:rsidR="00F25F17">
              <w:rPr>
                <w:noProof/>
                <w:webHidden/>
              </w:rPr>
              <w:tab/>
            </w:r>
            <w:r w:rsidR="00F25F17">
              <w:rPr>
                <w:noProof/>
                <w:webHidden/>
              </w:rPr>
              <w:fldChar w:fldCharType="begin"/>
            </w:r>
            <w:r w:rsidR="00F25F17">
              <w:rPr>
                <w:noProof/>
                <w:webHidden/>
              </w:rPr>
              <w:instrText xml:space="preserve"> PAGEREF _Toc152434342 \h </w:instrText>
            </w:r>
            <w:r w:rsidR="00F25F17">
              <w:rPr>
                <w:noProof/>
                <w:webHidden/>
              </w:rPr>
            </w:r>
            <w:r w:rsidR="00F25F17">
              <w:rPr>
                <w:noProof/>
                <w:webHidden/>
              </w:rPr>
              <w:fldChar w:fldCharType="separate"/>
            </w:r>
            <w:r w:rsidR="00F25F17">
              <w:rPr>
                <w:noProof/>
                <w:webHidden/>
              </w:rPr>
              <w:t>24</w:t>
            </w:r>
            <w:r w:rsidR="00F25F17">
              <w:rPr>
                <w:noProof/>
                <w:webHidden/>
              </w:rPr>
              <w:fldChar w:fldCharType="end"/>
            </w:r>
          </w:hyperlink>
        </w:p>
        <w:p w14:paraId="043F32C1" w14:textId="2F3C30E1"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43" w:history="1">
            <w:r w:rsidR="00F25F17" w:rsidRPr="00257547">
              <w:rPr>
                <w:rStyle w:val="Hyperlink"/>
                <w:noProof/>
              </w:rPr>
              <w:t>4.2 Backend</w:t>
            </w:r>
            <w:r w:rsidR="00F25F17">
              <w:rPr>
                <w:noProof/>
                <w:webHidden/>
              </w:rPr>
              <w:tab/>
            </w:r>
            <w:r w:rsidR="00F25F17">
              <w:rPr>
                <w:noProof/>
                <w:webHidden/>
              </w:rPr>
              <w:fldChar w:fldCharType="begin"/>
            </w:r>
            <w:r w:rsidR="00F25F17">
              <w:rPr>
                <w:noProof/>
                <w:webHidden/>
              </w:rPr>
              <w:instrText xml:space="preserve"> PAGEREF _Toc152434343 \h </w:instrText>
            </w:r>
            <w:r w:rsidR="00F25F17">
              <w:rPr>
                <w:noProof/>
                <w:webHidden/>
              </w:rPr>
            </w:r>
            <w:r w:rsidR="00F25F17">
              <w:rPr>
                <w:noProof/>
                <w:webHidden/>
              </w:rPr>
              <w:fldChar w:fldCharType="separate"/>
            </w:r>
            <w:r w:rsidR="00F25F17">
              <w:rPr>
                <w:noProof/>
                <w:webHidden/>
              </w:rPr>
              <w:t>25</w:t>
            </w:r>
            <w:r w:rsidR="00F25F17">
              <w:rPr>
                <w:noProof/>
                <w:webHidden/>
              </w:rPr>
              <w:fldChar w:fldCharType="end"/>
            </w:r>
          </w:hyperlink>
        </w:p>
        <w:p w14:paraId="078ABF67" w14:textId="38233503"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44" w:history="1">
            <w:r w:rsidR="00F25F17" w:rsidRPr="00257547">
              <w:rPr>
                <w:rStyle w:val="Hyperlink"/>
                <w:noProof/>
              </w:rPr>
              <w:t>4.2.1 Mikroszolgáltatások architektúra</w:t>
            </w:r>
            <w:r w:rsidR="00F25F17">
              <w:rPr>
                <w:noProof/>
                <w:webHidden/>
              </w:rPr>
              <w:tab/>
            </w:r>
            <w:r w:rsidR="00F25F17">
              <w:rPr>
                <w:noProof/>
                <w:webHidden/>
              </w:rPr>
              <w:fldChar w:fldCharType="begin"/>
            </w:r>
            <w:r w:rsidR="00F25F17">
              <w:rPr>
                <w:noProof/>
                <w:webHidden/>
              </w:rPr>
              <w:instrText xml:space="preserve"> PAGEREF _Toc152434344 \h </w:instrText>
            </w:r>
            <w:r w:rsidR="00F25F17">
              <w:rPr>
                <w:noProof/>
                <w:webHidden/>
              </w:rPr>
            </w:r>
            <w:r w:rsidR="00F25F17">
              <w:rPr>
                <w:noProof/>
                <w:webHidden/>
              </w:rPr>
              <w:fldChar w:fldCharType="separate"/>
            </w:r>
            <w:r w:rsidR="00F25F17">
              <w:rPr>
                <w:noProof/>
                <w:webHidden/>
              </w:rPr>
              <w:t>25</w:t>
            </w:r>
            <w:r w:rsidR="00F25F17">
              <w:rPr>
                <w:noProof/>
                <w:webHidden/>
              </w:rPr>
              <w:fldChar w:fldCharType="end"/>
            </w:r>
          </w:hyperlink>
        </w:p>
        <w:p w14:paraId="70DD891D" w14:textId="019D5CF8"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45" w:history="1">
            <w:r w:rsidR="00F25F17" w:rsidRPr="00257547">
              <w:rPr>
                <w:rStyle w:val="Hyperlink"/>
                <w:noProof/>
              </w:rPr>
              <w:t>4.2.2 Order tracker szolgáltatás tervezése</w:t>
            </w:r>
            <w:r w:rsidR="00F25F17">
              <w:rPr>
                <w:noProof/>
                <w:webHidden/>
              </w:rPr>
              <w:tab/>
            </w:r>
            <w:r w:rsidR="00F25F17">
              <w:rPr>
                <w:noProof/>
                <w:webHidden/>
              </w:rPr>
              <w:fldChar w:fldCharType="begin"/>
            </w:r>
            <w:r w:rsidR="00F25F17">
              <w:rPr>
                <w:noProof/>
                <w:webHidden/>
              </w:rPr>
              <w:instrText xml:space="preserve"> PAGEREF _Toc152434345 \h </w:instrText>
            </w:r>
            <w:r w:rsidR="00F25F17">
              <w:rPr>
                <w:noProof/>
                <w:webHidden/>
              </w:rPr>
            </w:r>
            <w:r w:rsidR="00F25F17">
              <w:rPr>
                <w:noProof/>
                <w:webHidden/>
              </w:rPr>
              <w:fldChar w:fldCharType="separate"/>
            </w:r>
            <w:r w:rsidR="00F25F17">
              <w:rPr>
                <w:noProof/>
                <w:webHidden/>
              </w:rPr>
              <w:t>26</w:t>
            </w:r>
            <w:r w:rsidR="00F25F17">
              <w:rPr>
                <w:noProof/>
                <w:webHidden/>
              </w:rPr>
              <w:fldChar w:fldCharType="end"/>
            </w:r>
          </w:hyperlink>
        </w:p>
        <w:p w14:paraId="7DE20E4C" w14:textId="78F472CB"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46" w:history="1">
            <w:r w:rsidR="00F25F17" w:rsidRPr="00257547">
              <w:rPr>
                <w:rStyle w:val="Hyperlink"/>
                <w:noProof/>
              </w:rPr>
              <w:t>4.2.3 Payment szolgáltatás megtervezése</w:t>
            </w:r>
            <w:r w:rsidR="00F25F17">
              <w:rPr>
                <w:noProof/>
                <w:webHidden/>
              </w:rPr>
              <w:tab/>
            </w:r>
            <w:r w:rsidR="00F25F17">
              <w:rPr>
                <w:noProof/>
                <w:webHidden/>
              </w:rPr>
              <w:fldChar w:fldCharType="begin"/>
            </w:r>
            <w:r w:rsidR="00F25F17">
              <w:rPr>
                <w:noProof/>
                <w:webHidden/>
              </w:rPr>
              <w:instrText xml:space="preserve"> PAGEREF _Toc152434346 \h </w:instrText>
            </w:r>
            <w:r w:rsidR="00F25F17">
              <w:rPr>
                <w:noProof/>
                <w:webHidden/>
              </w:rPr>
            </w:r>
            <w:r w:rsidR="00F25F17">
              <w:rPr>
                <w:noProof/>
                <w:webHidden/>
              </w:rPr>
              <w:fldChar w:fldCharType="separate"/>
            </w:r>
            <w:r w:rsidR="00F25F17">
              <w:rPr>
                <w:noProof/>
                <w:webHidden/>
              </w:rPr>
              <w:t>27</w:t>
            </w:r>
            <w:r w:rsidR="00F25F17">
              <w:rPr>
                <w:noProof/>
                <w:webHidden/>
              </w:rPr>
              <w:fldChar w:fldCharType="end"/>
            </w:r>
          </w:hyperlink>
        </w:p>
        <w:p w14:paraId="644B880C" w14:textId="6B1FDF6A"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47" w:history="1">
            <w:r w:rsidR="00F25F17" w:rsidRPr="00257547">
              <w:rPr>
                <w:rStyle w:val="Hyperlink"/>
                <w:noProof/>
              </w:rPr>
              <w:t>4.2.4 File manager szolgáltatás megtervezése</w:t>
            </w:r>
            <w:r w:rsidR="00F25F17">
              <w:rPr>
                <w:noProof/>
                <w:webHidden/>
              </w:rPr>
              <w:tab/>
            </w:r>
            <w:r w:rsidR="00F25F17">
              <w:rPr>
                <w:noProof/>
                <w:webHidden/>
              </w:rPr>
              <w:fldChar w:fldCharType="begin"/>
            </w:r>
            <w:r w:rsidR="00F25F17">
              <w:rPr>
                <w:noProof/>
                <w:webHidden/>
              </w:rPr>
              <w:instrText xml:space="preserve"> PAGEREF _Toc152434347 \h </w:instrText>
            </w:r>
            <w:r w:rsidR="00F25F17">
              <w:rPr>
                <w:noProof/>
                <w:webHidden/>
              </w:rPr>
            </w:r>
            <w:r w:rsidR="00F25F17">
              <w:rPr>
                <w:noProof/>
                <w:webHidden/>
              </w:rPr>
              <w:fldChar w:fldCharType="separate"/>
            </w:r>
            <w:r w:rsidR="00F25F17">
              <w:rPr>
                <w:noProof/>
                <w:webHidden/>
              </w:rPr>
              <w:t>27</w:t>
            </w:r>
            <w:r w:rsidR="00F25F17">
              <w:rPr>
                <w:noProof/>
                <w:webHidden/>
              </w:rPr>
              <w:fldChar w:fldCharType="end"/>
            </w:r>
          </w:hyperlink>
        </w:p>
        <w:p w14:paraId="40AF19BD" w14:textId="4270EDB9" w:rsidR="00F25F17" w:rsidRDefault="00000000">
          <w:pPr>
            <w:pStyle w:val="TOC1"/>
            <w:rPr>
              <w:rFonts w:asciiTheme="minorHAnsi" w:eastAsiaTheme="minorEastAsia" w:hAnsiTheme="minorHAnsi" w:cstheme="minorBidi"/>
              <w:b w:val="0"/>
              <w:noProof/>
              <w:sz w:val="22"/>
              <w:szCs w:val="22"/>
              <w:lang w:val="en-US"/>
            </w:rPr>
          </w:pPr>
          <w:hyperlink w:anchor="_Toc152434348" w:history="1">
            <w:r w:rsidR="00F25F17" w:rsidRPr="00257547">
              <w:rPr>
                <w:rStyle w:val="Hyperlink"/>
                <w:noProof/>
              </w:rPr>
              <w:t>5 Felhasználói nézetek megvalósítása</w:t>
            </w:r>
            <w:r w:rsidR="00F25F17">
              <w:rPr>
                <w:noProof/>
                <w:webHidden/>
              </w:rPr>
              <w:tab/>
            </w:r>
            <w:r w:rsidR="00F25F17">
              <w:rPr>
                <w:noProof/>
                <w:webHidden/>
              </w:rPr>
              <w:fldChar w:fldCharType="begin"/>
            </w:r>
            <w:r w:rsidR="00F25F17">
              <w:rPr>
                <w:noProof/>
                <w:webHidden/>
              </w:rPr>
              <w:instrText xml:space="preserve"> PAGEREF _Toc152434348 \h </w:instrText>
            </w:r>
            <w:r w:rsidR="00F25F17">
              <w:rPr>
                <w:noProof/>
                <w:webHidden/>
              </w:rPr>
            </w:r>
            <w:r w:rsidR="00F25F17">
              <w:rPr>
                <w:noProof/>
                <w:webHidden/>
              </w:rPr>
              <w:fldChar w:fldCharType="separate"/>
            </w:r>
            <w:r w:rsidR="00F25F17">
              <w:rPr>
                <w:noProof/>
                <w:webHidden/>
              </w:rPr>
              <w:t>29</w:t>
            </w:r>
            <w:r w:rsidR="00F25F17">
              <w:rPr>
                <w:noProof/>
                <w:webHidden/>
              </w:rPr>
              <w:fldChar w:fldCharType="end"/>
            </w:r>
          </w:hyperlink>
        </w:p>
        <w:p w14:paraId="187B3849" w14:textId="5D21246F"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49" w:history="1">
            <w:r w:rsidR="00F25F17" w:rsidRPr="00257547">
              <w:rPr>
                <w:rStyle w:val="Hyperlink"/>
                <w:noProof/>
              </w:rPr>
              <w:t>5.1 Általánosan a frontendről</w:t>
            </w:r>
            <w:r w:rsidR="00F25F17">
              <w:rPr>
                <w:noProof/>
                <w:webHidden/>
              </w:rPr>
              <w:tab/>
            </w:r>
            <w:r w:rsidR="00F25F17">
              <w:rPr>
                <w:noProof/>
                <w:webHidden/>
              </w:rPr>
              <w:fldChar w:fldCharType="begin"/>
            </w:r>
            <w:r w:rsidR="00F25F17">
              <w:rPr>
                <w:noProof/>
                <w:webHidden/>
              </w:rPr>
              <w:instrText xml:space="preserve"> PAGEREF _Toc152434349 \h </w:instrText>
            </w:r>
            <w:r w:rsidR="00F25F17">
              <w:rPr>
                <w:noProof/>
                <w:webHidden/>
              </w:rPr>
            </w:r>
            <w:r w:rsidR="00F25F17">
              <w:rPr>
                <w:noProof/>
                <w:webHidden/>
              </w:rPr>
              <w:fldChar w:fldCharType="separate"/>
            </w:r>
            <w:r w:rsidR="00F25F17">
              <w:rPr>
                <w:noProof/>
                <w:webHidden/>
              </w:rPr>
              <w:t>30</w:t>
            </w:r>
            <w:r w:rsidR="00F25F17">
              <w:rPr>
                <w:noProof/>
                <w:webHidden/>
              </w:rPr>
              <w:fldChar w:fldCharType="end"/>
            </w:r>
          </w:hyperlink>
        </w:p>
        <w:p w14:paraId="4A2B0D14" w14:textId="48125529"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0" w:history="1">
            <w:r w:rsidR="00F25F17" w:rsidRPr="00257547">
              <w:rPr>
                <w:rStyle w:val="Hyperlink"/>
                <w:noProof/>
              </w:rPr>
              <w:t>5.2 Frontend nézet megjelenítése általánosan</w:t>
            </w:r>
            <w:r w:rsidR="00F25F17">
              <w:rPr>
                <w:noProof/>
                <w:webHidden/>
              </w:rPr>
              <w:tab/>
            </w:r>
            <w:r w:rsidR="00F25F17">
              <w:rPr>
                <w:noProof/>
                <w:webHidden/>
              </w:rPr>
              <w:fldChar w:fldCharType="begin"/>
            </w:r>
            <w:r w:rsidR="00F25F17">
              <w:rPr>
                <w:noProof/>
                <w:webHidden/>
              </w:rPr>
              <w:instrText xml:space="preserve"> PAGEREF _Toc152434350 \h </w:instrText>
            </w:r>
            <w:r w:rsidR="00F25F17">
              <w:rPr>
                <w:noProof/>
                <w:webHidden/>
              </w:rPr>
            </w:r>
            <w:r w:rsidR="00F25F17">
              <w:rPr>
                <w:noProof/>
                <w:webHidden/>
              </w:rPr>
              <w:fldChar w:fldCharType="separate"/>
            </w:r>
            <w:r w:rsidR="00F25F17">
              <w:rPr>
                <w:noProof/>
                <w:webHidden/>
              </w:rPr>
              <w:t>30</w:t>
            </w:r>
            <w:r w:rsidR="00F25F17">
              <w:rPr>
                <w:noProof/>
                <w:webHidden/>
              </w:rPr>
              <w:fldChar w:fldCharType="end"/>
            </w:r>
          </w:hyperlink>
        </w:p>
        <w:p w14:paraId="70A199D2" w14:textId="4D72FAC3"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1" w:history="1">
            <w:r w:rsidR="00F25F17" w:rsidRPr="00257547">
              <w:rPr>
                <w:rStyle w:val="Hyperlink"/>
                <w:noProof/>
              </w:rPr>
              <w:t>5.3 Rendelési folyamat lebonyolítása</w:t>
            </w:r>
            <w:r w:rsidR="00F25F17">
              <w:rPr>
                <w:noProof/>
                <w:webHidden/>
              </w:rPr>
              <w:tab/>
            </w:r>
            <w:r w:rsidR="00F25F17">
              <w:rPr>
                <w:noProof/>
                <w:webHidden/>
              </w:rPr>
              <w:fldChar w:fldCharType="begin"/>
            </w:r>
            <w:r w:rsidR="00F25F17">
              <w:rPr>
                <w:noProof/>
                <w:webHidden/>
              </w:rPr>
              <w:instrText xml:space="preserve"> PAGEREF _Toc152434351 \h </w:instrText>
            </w:r>
            <w:r w:rsidR="00F25F17">
              <w:rPr>
                <w:noProof/>
                <w:webHidden/>
              </w:rPr>
            </w:r>
            <w:r w:rsidR="00F25F17">
              <w:rPr>
                <w:noProof/>
                <w:webHidden/>
              </w:rPr>
              <w:fldChar w:fldCharType="separate"/>
            </w:r>
            <w:r w:rsidR="00F25F17">
              <w:rPr>
                <w:noProof/>
                <w:webHidden/>
              </w:rPr>
              <w:t>32</w:t>
            </w:r>
            <w:r w:rsidR="00F25F17">
              <w:rPr>
                <w:noProof/>
                <w:webHidden/>
              </w:rPr>
              <w:fldChar w:fldCharType="end"/>
            </w:r>
          </w:hyperlink>
        </w:p>
        <w:p w14:paraId="0296FA2A" w14:textId="6EFC9B01"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2" w:history="1">
            <w:r w:rsidR="00F25F17" w:rsidRPr="00257547">
              <w:rPr>
                <w:rStyle w:val="Hyperlink"/>
                <w:noProof/>
              </w:rPr>
              <w:t>5.4 Főoldal</w:t>
            </w:r>
            <w:r w:rsidR="00F25F17">
              <w:rPr>
                <w:noProof/>
                <w:webHidden/>
              </w:rPr>
              <w:tab/>
            </w:r>
            <w:r w:rsidR="00F25F17">
              <w:rPr>
                <w:noProof/>
                <w:webHidden/>
              </w:rPr>
              <w:fldChar w:fldCharType="begin"/>
            </w:r>
            <w:r w:rsidR="00F25F17">
              <w:rPr>
                <w:noProof/>
                <w:webHidden/>
              </w:rPr>
              <w:instrText xml:space="preserve"> PAGEREF _Toc152434352 \h </w:instrText>
            </w:r>
            <w:r w:rsidR="00F25F17">
              <w:rPr>
                <w:noProof/>
                <w:webHidden/>
              </w:rPr>
            </w:r>
            <w:r w:rsidR="00F25F17">
              <w:rPr>
                <w:noProof/>
                <w:webHidden/>
              </w:rPr>
              <w:fldChar w:fldCharType="separate"/>
            </w:r>
            <w:r w:rsidR="00F25F17">
              <w:rPr>
                <w:noProof/>
                <w:webHidden/>
              </w:rPr>
              <w:t>32</w:t>
            </w:r>
            <w:r w:rsidR="00F25F17">
              <w:rPr>
                <w:noProof/>
                <w:webHidden/>
              </w:rPr>
              <w:fldChar w:fldCharType="end"/>
            </w:r>
          </w:hyperlink>
        </w:p>
        <w:p w14:paraId="7507CDE2" w14:textId="2A43AE25"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3" w:history="1">
            <w:r w:rsidR="00F25F17" w:rsidRPr="00257547">
              <w:rPr>
                <w:rStyle w:val="Hyperlink"/>
                <w:noProof/>
              </w:rPr>
              <w:t>5.5 Regisztráció vásárlóknak</w:t>
            </w:r>
            <w:r w:rsidR="00F25F17">
              <w:rPr>
                <w:noProof/>
                <w:webHidden/>
              </w:rPr>
              <w:tab/>
            </w:r>
            <w:r w:rsidR="00F25F17">
              <w:rPr>
                <w:noProof/>
                <w:webHidden/>
              </w:rPr>
              <w:fldChar w:fldCharType="begin"/>
            </w:r>
            <w:r w:rsidR="00F25F17">
              <w:rPr>
                <w:noProof/>
                <w:webHidden/>
              </w:rPr>
              <w:instrText xml:space="preserve"> PAGEREF _Toc152434353 \h </w:instrText>
            </w:r>
            <w:r w:rsidR="00F25F17">
              <w:rPr>
                <w:noProof/>
                <w:webHidden/>
              </w:rPr>
            </w:r>
            <w:r w:rsidR="00F25F17">
              <w:rPr>
                <w:noProof/>
                <w:webHidden/>
              </w:rPr>
              <w:fldChar w:fldCharType="separate"/>
            </w:r>
            <w:r w:rsidR="00F25F17">
              <w:rPr>
                <w:noProof/>
                <w:webHidden/>
              </w:rPr>
              <w:t>33</w:t>
            </w:r>
            <w:r w:rsidR="00F25F17">
              <w:rPr>
                <w:noProof/>
                <w:webHidden/>
              </w:rPr>
              <w:fldChar w:fldCharType="end"/>
            </w:r>
          </w:hyperlink>
        </w:p>
        <w:p w14:paraId="477252E3" w14:textId="23BCF213"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4" w:history="1">
            <w:r w:rsidR="00F25F17" w:rsidRPr="00257547">
              <w:rPr>
                <w:rStyle w:val="Hyperlink"/>
                <w:noProof/>
              </w:rPr>
              <w:t>5.6 Regisztráció kereskedőknek</w:t>
            </w:r>
            <w:r w:rsidR="00F25F17">
              <w:rPr>
                <w:noProof/>
                <w:webHidden/>
              </w:rPr>
              <w:tab/>
            </w:r>
            <w:r w:rsidR="00F25F17">
              <w:rPr>
                <w:noProof/>
                <w:webHidden/>
              </w:rPr>
              <w:fldChar w:fldCharType="begin"/>
            </w:r>
            <w:r w:rsidR="00F25F17">
              <w:rPr>
                <w:noProof/>
                <w:webHidden/>
              </w:rPr>
              <w:instrText xml:space="preserve"> PAGEREF _Toc152434354 \h </w:instrText>
            </w:r>
            <w:r w:rsidR="00F25F17">
              <w:rPr>
                <w:noProof/>
                <w:webHidden/>
              </w:rPr>
            </w:r>
            <w:r w:rsidR="00F25F17">
              <w:rPr>
                <w:noProof/>
                <w:webHidden/>
              </w:rPr>
              <w:fldChar w:fldCharType="separate"/>
            </w:r>
            <w:r w:rsidR="00F25F17">
              <w:rPr>
                <w:noProof/>
                <w:webHidden/>
              </w:rPr>
              <w:t>34</w:t>
            </w:r>
            <w:r w:rsidR="00F25F17">
              <w:rPr>
                <w:noProof/>
                <w:webHidden/>
              </w:rPr>
              <w:fldChar w:fldCharType="end"/>
            </w:r>
          </w:hyperlink>
        </w:p>
        <w:p w14:paraId="07E29BB8" w14:textId="5A930427"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5" w:history="1">
            <w:r w:rsidR="00F25F17" w:rsidRPr="00257547">
              <w:rPr>
                <w:rStyle w:val="Hyperlink"/>
                <w:noProof/>
              </w:rPr>
              <w:t>5.7 Bejelentkezés</w:t>
            </w:r>
            <w:r w:rsidR="00F25F17">
              <w:rPr>
                <w:noProof/>
                <w:webHidden/>
              </w:rPr>
              <w:tab/>
            </w:r>
            <w:r w:rsidR="00F25F17">
              <w:rPr>
                <w:noProof/>
                <w:webHidden/>
              </w:rPr>
              <w:fldChar w:fldCharType="begin"/>
            </w:r>
            <w:r w:rsidR="00F25F17">
              <w:rPr>
                <w:noProof/>
                <w:webHidden/>
              </w:rPr>
              <w:instrText xml:space="preserve"> PAGEREF _Toc152434355 \h </w:instrText>
            </w:r>
            <w:r w:rsidR="00F25F17">
              <w:rPr>
                <w:noProof/>
                <w:webHidden/>
              </w:rPr>
            </w:r>
            <w:r w:rsidR="00F25F17">
              <w:rPr>
                <w:noProof/>
                <w:webHidden/>
              </w:rPr>
              <w:fldChar w:fldCharType="separate"/>
            </w:r>
            <w:r w:rsidR="00F25F17">
              <w:rPr>
                <w:noProof/>
                <w:webHidden/>
              </w:rPr>
              <w:t>34</w:t>
            </w:r>
            <w:r w:rsidR="00F25F17">
              <w:rPr>
                <w:noProof/>
                <w:webHidden/>
              </w:rPr>
              <w:fldChar w:fldCharType="end"/>
            </w:r>
          </w:hyperlink>
        </w:p>
        <w:p w14:paraId="1B7C9FBD" w14:textId="5B8A7227"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6" w:history="1">
            <w:r w:rsidR="00F25F17" w:rsidRPr="00257547">
              <w:rPr>
                <w:rStyle w:val="Hyperlink"/>
                <w:noProof/>
              </w:rPr>
              <w:t>5.8 Kereskedő oldalának nézete</w:t>
            </w:r>
            <w:r w:rsidR="00F25F17">
              <w:rPr>
                <w:noProof/>
                <w:webHidden/>
              </w:rPr>
              <w:tab/>
            </w:r>
            <w:r w:rsidR="00F25F17">
              <w:rPr>
                <w:noProof/>
                <w:webHidden/>
              </w:rPr>
              <w:fldChar w:fldCharType="begin"/>
            </w:r>
            <w:r w:rsidR="00F25F17">
              <w:rPr>
                <w:noProof/>
                <w:webHidden/>
              </w:rPr>
              <w:instrText xml:space="preserve"> PAGEREF _Toc152434356 \h </w:instrText>
            </w:r>
            <w:r w:rsidR="00F25F17">
              <w:rPr>
                <w:noProof/>
                <w:webHidden/>
              </w:rPr>
            </w:r>
            <w:r w:rsidR="00F25F17">
              <w:rPr>
                <w:noProof/>
                <w:webHidden/>
              </w:rPr>
              <w:fldChar w:fldCharType="separate"/>
            </w:r>
            <w:r w:rsidR="00F25F17">
              <w:rPr>
                <w:noProof/>
                <w:webHidden/>
              </w:rPr>
              <w:t>35</w:t>
            </w:r>
            <w:r w:rsidR="00F25F17">
              <w:rPr>
                <w:noProof/>
                <w:webHidden/>
              </w:rPr>
              <w:fldChar w:fldCharType="end"/>
            </w:r>
          </w:hyperlink>
        </w:p>
        <w:p w14:paraId="1708CA7D" w14:textId="5E3AA6B4"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7" w:history="1">
            <w:r w:rsidR="00F25F17" w:rsidRPr="00257547">
              <w:rPr>
                <w:rStyle w:val="Hyperlink"/>
                <w:noProof/>
              </w:rPr>
              <w:t>5.9 Rendelés összegzése</w:t>
            </w:r>
            <w:r w:rsidR="00F25F17">
              <w:rPr>
                <w:noProof/>
                <w:webHidden/>
              </w:rPr>
              <w:tab/>
            </w:r>
            <w:r w:rsidR="00F25F17">
              <w:rPr>
                <w:noProof/>
                <w:webHidden/>
              </w:rPr>
              <w:fldChar w:fldCharType="begin"/>
            </w:r>
            <w:r w:rsidR="00F25F17">
              <w:rPr>
                <w:noProof/>
                <w:webHidden/>
              </w:rPr>
              <w:instrText xml:space="preserve"> PAGEREF _Toc152434357 \h </w:instrText>
            </w:r>
            <w:r w:rsidR="00F25F17">
              <w:rPr>
                <w:noProof/>
                <w:webHidden/>
              </w:rPr>
            </w:r>
            <w:r w:rsidR="00F25F17">
              <w:rPr>
                <w:noProof/>
                <w:webHidden/>
              </w:rPr>
              <w:fldChar w:fldCharType="separate"/>
            </w:r>
            <w:r w:rsidR="00F25F17">
              <w:rPr>
                <w:noProof/>
                <w:webHidden/>
              </w:rPr>
              <w:t>36</w:t>
            </w:r>
            <w:r w:rsidR="00F25F17">
              <w:rPr>
                <w:noProof/>
                <w:webHidden/>
              </w:rPr>
              <w:fldChar w:fldCharType="end"/>
            </w:r>
          </w:hyperlink>
        </w:p>
        <w:p w14:paraId="474CD30F" w14:textId="066DCF9B"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8" w:history="1">
            <w:r w:rsidR="00F25F17" w:rsidRPr="00257547">
              <w:rPr>
                <w:rStyle w:val="Hyperlink"/>
                <w:noProof/>
              </w:rPr>
              <w:t>5.10 Fizetés integráció</w:t>
            </w:r>
            <w:r w:rsidR="00F25F17">
              <w:rPr>
                <w:noProof/>
                <w:webHidden/>
              </w:rPr>
              <w:tab/>
            </w:r>
            <w:r w:rsidR="00F25F17">
              <w:rPr>
                <w:noProof/>
                <w:webHidden/>
              </w:rPr>
              <w:fldChar w:fldCharType="begin"/>
            </w:r>
            <w:r w:rsidR="00F25F17">
              <w:rPr>
                <w:noProof/>
                <w:webHidden/>
              </w:rPr>
              <w:instrText xml:space="preserve"> PAGEREF _Toc152434358 \h </w:instrText>
            </w:r>
            <w:r w:rsidR="00F25F17">
              <w:rPr>
                <w:noProof/>
                <w:webHidden/>
              </w:rPr>
            </w:r>
            <w:r w:rsidR="00F25F17">
              <w:rPr>
                <w:noProof/>
                <w:webHidden/>
              </w:rPr>
              <w:fldChar w:fldCharType="separate"/>
            </w:r>
            <w:r w:rsidR="00F25F17">
              <w:rPr>
                <w:noProof/>
                <w:webHidden/>
              </w:rPr>
              <w:t>37</w:t>
            </w:r>
            <w:r w:rsidR="00F25F17">
              <w:rPr>
                <w:noProof/>
                <w:webHidden/>
              </w:rPr>
              <w:fldChar w:fldCharType="end"/>
            </w:r>
          </w:hyperlink>
        </w:p>
        <w:p w14:paraId="6949C262" w14:textId="5D257D08"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59" w:history="1">
            <w:r w:rsidR="00F25F17" w:rsidRPr="00257547">
              <w:rPr>
                <w:rStyle w:val="Hyperlink"/>
                <w:noProof/>
              </w:rPr>
              <w:t>5.11 Rendelés állapotának követése</w:t>
            </w:r>
            <w:r w:rsidR="00F25F17">
              <w:rPr>
                <w:noProof/>
                <w:webHidden/>
              </w:rPr>
              <w:tab/>
            </w:r>
            <w:r w:rsidR="00F25F17">
              <w:rPr>
                <w:noProof/>
                <w:webHidden/>
              </w:rPr>
              <w:fldChar w:fldCharType="begin"/>
            </w:r>
            <w:r w:rsidR="00F25F17">
              <w:rPr>
                <w:noProof/>
                <w:webHidden/>
              </w:rPr>
              <w:instrText xml:space="preserve"> PAGEREF _Toc152434359 \h </w:instrText>
            </w:r>
            <w:r w:rsidR="00F25F17">
              <w:rPr>
                <w:noProof/>
                <w:webHidden/>
              </w:rPr>
            </w:r>
            <w:r w:rsidR="00F25F17">
              <w:rPr>
                <w:noProof/>
                <w:webHidden/>
              </w:rPr>
              <w:fldChar w:fldCharType="separate"/>
            </w:r>
            <w:r w:rsidR="00F25F17">
              <w:rPr>
                <w:noProof/>
                <w:webHidden/>
              </w:rPr>
              <w:t>38</w:t>
            </w:r>
            <w:r w:rsidR="00F25F17">
              <w:rPr>
                <w:noProof/>
                <w:webHidden/>
              </w:rPr>
              <w:fldChar w:fldCharType="end"/>
            </w:r>
          </w:hyperlink>
        </w:p>
        <w:p w14:paraId="4DB324EF" w14:textId="1B8F8659"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0" w:history="1">
            <w:r w:rsidR="00F25F17" w:rsidRPr="00257547">
              <w:rPr>
                <w:rStyle w:val="Hyperlink"/>
                <w:noProof/>
              </w:rPr>
              <w:t>5.12 Termékek hozzáadása a kereskedőkhöz</w:t>
            </w:r>
            <w:r w:rsidR="00F25F17">
              <w:rPr>
                <w:noProof/>
                <w:webHidden/>
              </w:rPr>
              <w:tab/>
            </w:r>
            <w:r w:rsidR="00F25F17">
              <w:rPr>
                <w:noProof/>
                <w:webHidden/>
              </w:rPr>
              <w:fldChar w:fldCharType="begin"/>
            </w:r>
            <w:r w:rsidR="00F25F17">
              <w:rPr>
                <w:noProof/>
                <w:webHidden/>
              </w:rPr>
              <w:instrText xml:space="preserve"> PAGEREF _Toc152434360 \h </w:instrText>
            </w:r>
            <w:r w:rsidR="00F25F17">
              <w:rPr>
                <w:noProof/>
                <w:webHidden/>
              </w:rPr>
            </w:r>
            <w:r w:rsidR="00F25F17">
              <w:rPr>
                <w:noProof/>
                <w:webHidden/>
              </w:rPr>
              <w:fldChar w:fldCharType="separate"/>
            </w:r>
            <w:r w:rsidR="00F25F17">
              <w:rPr>
                <w:noProof/>
                <w:webHidden/>
              </w:rPr>
              <w:t>39</w:t>
            </w:r>
            <w:r w:rsidR="00F25F17">
              <w:rPr>
                <w:noProof/>
                <w:webHidden/>
              </w:rPr>
              <w:fldChar w:fldCharType="end"/>
            </w:r>
          </w:hyperlink>
        </w:p>
        <w:p w14:paraId="6C9CBDE9" w14:textId="687DBBDE"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1" w:history="1">
            <w:r w:rsidR="00F25F17" w:rsidRPr="00257547">
              <w:rPr>
                <w:rStyle w:val="Hyperlink"/>
                <w:noProof/>
              </w:rPr>
              <w:t>5.13 Rendelések állapotának menedzselése</w:t>
            </w:r>
            <w:r w:rsidR="00F25F17">
              <w:rPr>
                <w:noProof/>
                <w:webHidden/>
              </w:rPr>
              <w:tab/>
            </w:r>
            <w:r w:rsidR="00F25F17">
              <w:rPr>
                <w:noProof/>
                <w:webHidden/>
              </w:rPr>
              <w:fldChar w:fldCharType="begin"/>
            </w:r>
            <w:r w:rsidR="00F25F17">
              <w:rPr>
                <w:noProof/>
                <w:webHidden/>
              </w:rPr>
              <w:instrText xml:space="preserve"> PAGEREF _Toc152434361 \h </w:instrText>
            </w:r>
            <w:r w:rsidR="00F25F17">
              <w:rPr>
                <w:noProof/>
                <w:webHidden/>
              </w:rPr>
            </w:r>
            <w:r w:rsidR="00F25F17">
              <w:rPr>
                <w:noProof/>
                <w:webHidden/>
              </w:rPr>
              <w:fldChar w:fldCharType="separate"/>
            </w:r>
            <w:r w:rsidR="00F25F17">
              <w:rPr>
                <w:noProof/>
                <w:webHidden/>
              </w:rPr>
              <w:t>39</w:t>
            </w:r>
            <w:r w:rsidR="00F25F17">
              <w:rPr>
                <w:noProof/>
                <w:webHidden/>
              </w:rPr>
              <w:fldChar w:fldCharType="end"/>
            </w:r>
          </w:hyperlink>
        </w:p>
        <w:p w14:paraId="542E92B9" w14:textId="383D6D83"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2" w:history="1">
            <w:r w:rsidR="00F25F17" w:rsidRPr="00257547">
              <w:rPr>
                <w:rStyle w:val="Hyperlink"/>
                <w:noProof/>
              </w:rPr>
              <w:t>5.14 Profilkép feltöltése</w:t>
            </w:r>
            <w:r w:rsidR="00F25F17">
              <w:rPr>
                <w:noProof/>
                <w:webHidden/>
              </w:rPr>
              <w:tab/>
            </w:r>
            <w:r w:rsidR="00F25F17">
              <w:rPr>
                <w:noProof/>
                <w:webHidden/>
              </w:rPr>
              <w:fldChar w:fldCharType="begin"/>
            </w:r>
            <w:r w:rsidR="00F25F17">
              <w:rPr>
                <w:noProof/>
                <w:webHidden/>
              </w:rPr>
              <w:instrText xml:space="preserve"> PAGEREF _Toc152434362 \h </w:instrText>
            </w:r>
            <w:r w:rsidR="00F25F17">
              <w:rPr>
                <w:noProof/>
                <w:webHidden/>
              </w:rPr>
            </w:r>
            <w:r w:rsidR="00F25F17">
              <w:rPr>
                <w:noProof/>
                <w:webHidden/>
              </w:rPr>
              <w:fldChar w:fldCharType="separate"/>
            </w:r>
            <w:r w:rsidR="00F25F17">
              <w:rPr>
                <w:noProof/>
                <w:webHidden/>
              </w:rPr>
              <w:t>40</w:t>
            </w:r>
            <w:r w:rsidR="00F25F17">
              <w:rPr>
                <w:noProof/>
                <w:webHidden/>
              </w:rPr>
              <w:fldChar w:fldCharType="end"/>
            </w:r>
          </w:hyperlink>
        </w:p>
        <w:p w14:paraId="19BF9F72" w14:textId="1A72AD92"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3" w:history="1">
            <w:r w:rsidR="00F25F17" w:rsidRPr="00257547">
              <w:rPr>
                <w:rStyle w:val="Hyperlink"/>
                <w:noProof/>
              </w:rPr>
              <w:t>5.15 Elfelejtett jelszó</w:t>
            </w:r>
            <w:r w:rsidR="00F25F17">
              <w:rPr>
                <w:noProof/>
                <w:webHidden/>
              </w:rPr>
              <w:tab/>
            </w:r>
            <w:r w:rsidR="00F25F17">
              <w:rPr>
                <w:noProof/>
                <w:webHidden/>
              </w:rPr>
              <w:fldChar w:fldCharType="begin"/>
            </w:r>
            <w:r w:rsidR="00F25F17">
              <w:rPr>
                <w:noProof/>
                <w:webHidden/>
              </w:rPr>
              <w:instrText xml:space="preserve"> PAGEREF _Toc152434363 \h </w:instrText>
            </w:r>
            <w:r w:rsidR="00F25F17">
              <w:rPr>
                <w:noProof/>
                <w:webHidden/>
              </w:rPr>
            </w:r>
            <w:r w:rsidR="00F25F17">
              <w:rPr>
                <w:noProof/>
                <w:webHidden/>
              </w:rPr>
              <w:fldChar w:fldCharType="separate"/>
            </w:r>
            <w:r w:rsidR="00F25F17">
              <w:rPr>
                <w:noProof/>
                <w:webHidden/>
              </w:rPr>
              <w:t>41</w:t>
            </w:r>
            <w:r w:rsidR="00F25F17">
              <w:rPr>
                <w:noProof/>
                <w:webHidden/>
              </w:rPr>
              <w:fldChar w:fldCharType="end"/>
            </w:r>
          </w:hyperlink>
        </w:p>
        <w:p w14:paraId="6754A2E4" w14:textId="1A84E5F4"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4" w:history="1">
            <w:r w:rsidR="00F25F17" w:rsidRPr="00257547">
              <w:rPr>
                <w:rStyle w:val="Hyperlink"/>
                <w:noProof/>
              </w:rPr>
              <w:t>5.16 Admin felület</w:t>
            </w:r>
            <w:r w:rsidR="00F25F17">
              <w:rPr>
                <w:noProof/>
                <w:webHidden/>
              </w:rPr>
              <w:tab/>
            </w:r>
            <w:r w:rsidR="00F25F17">
              <w:rPr>
                <w:noProof/>
                <w:webHidden/>
              </w:rPr>
              <w:fldChar w:fldCharType="begin"/>
            </w:r>
            <w:r w:rsidR="00F25F17">
              <w:rPr>
                <w:noProof/>
                <w:webHidden/>
              </w:rPr>
              <w:instrText xml:space="preserve"> PAGEREF _Toc152434364 \h </w:instrText>
            </w:r>
            <w:r w:rsidR="00F25F17">
              <w:rPr>
                <w:noProof/>
                <w:webHidden/>
              </w:rPr>
            </w:r>
            <w:r w:rsidR="00F25F17">
              <w:rPr>
                <w:noProof/>
                <w:webHidden/>
              </w:rPr>
              <w:fldChar w:fldCharType="separate"/>
            </w:r>
            <w:r w:rsidR="00F25F17">
              <w:rPr>
                <w:noProof/>
                <w:webHidden/>
              </w:rPr>
              <w:t>42</w:t>
            </w:r>
            <w:r w:rsidR="00F25F17">
              <w:rPr>
                <w:noProof/>
                <w:webHidden/>
              </w:rPr>
              <w:fldChar w:fldCharType="end"/>
            </w:r>
          </w:hyperlink>
        </w:p>
        <w:p w14:paraId="34F9F3CC" w14:textId="191E330D"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5" w:history="1">
            <w:r w:rsidR="00F25F17" w:rsidRPr="00257547">
              <w:rPr>
                <w:rStyle w:val="Hyperlink"/>
                <w:noProof/>
              </w:rPr>
              <w:t>5.17 Autentikáció, autorizáció a frontenden</w:t>
            </w:r>
            <w:r w:rsidR="00F25F17">
              <w:rPr>
                <w:noProof/>
                <w:webHidden/>
              </w:rPr>
              <w:tab/>
            </w:r>
            <w:r w:rsidR="00F25F17">
              <w:rPr>
                <w:noProof/>
                <w:webHidden/>
              </w:rPr>
              <w:fldChar w:fldCharType="begin"/>
            </w:r>
            <w:r w:rsidR="00F25F17">
              <w:rPr>
                <w:noProof/>
                <w:webHidden/>
              </w:rPr>
              <w:instrText xml:space="preserve"> PAGEREF _Toc152434365 \h </w:instrText>
            </w:r>
            <w:r w:rsidR="00F25F17">
              <w:rPr>
                <w:noProof/>
                <w:webHidden/>
              </w:rPr>
            </w:r>
            <w:r w:rsidR="00F25F17">
              <w:rPr>
                <w:noProof/>
                <w:webHidden/>
              </w:rPr>
              <w:fldChar w:fldCharType="separate"/>
            </w:r>
            <w:r w:rsidR="00F25F17">
              <w:rPr>
                <w:noProof/>
                <w:webHidden/>
              </w:rPr>
              <w:t>42</w:t>
            </w:r>
            <w:r w:rsidR="00F25F17">
              <w:rPr>
                <w:noProof/>
                <w:webHidden/>
              </w:rPr>
              <w:fldChar w:fldCharType="end"/>
            </w:r>
          </w:hyperlink>
        </w:p>
        <w:p w14:paraId="740AB352" w14:textId="3116A4C8"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66" w:history="1">
            <w:r w:rsidR="00F25F17" w:rsidRPr="00257547">
              <w:rPr>
                <w:rStyle w:val="Hyperlink"/>
                <w:noProof/>
              </w:rPr>
              <w:t>5.18 Frontend technikai megvalósításai</w:t>
            </w:r>
            <w:r w:rsidR="00F25F17">
              <w:rPr>
                <w:noProof/>
                <w:webHidden/>
              </w:rPr>
              <w:tab/>
            </w:r>
            <w:r w:rsidR="00F25F17">
              <w:rPr>
                <w:noProof/>
                <w:webHidden/>
              </w:rPr>
              <w:fldChar w:fldCharType="begin"/>
            </w:r>
            <w:r w:rsidR="00F25F17">
              <w:rPr>
                <w:noProof/>
                <w:webHidden/>
              </w:rPr>
              <w:instrText xml:space="preserve"> PAGEREF _Toc152434366 \h </w:instrText>
            </w:r>
            <w:r w:rsidR="00F25F17">
              <w:rPr>
                <w:noProof/>
                <w:webHidden/>
              </w:rPr>
            </w:r>
            <w:r w:rsidR="00F25F17">
              <w:rPr>
                <w:noProof/>
                <w:webHidden/>
              </w:rPr>
              <w:fldChar w:fldCharType="separate"/>
            </w:r>
            <w:r w:rsidR="00F25F17">
              <w:rPr>
                <w:noProof/>
                <w:webHidden/>
              </w:rPr>
              <w:t>43</w:t>
            </w:r>
            <w:r w:rsidR="00F25F17">
              <w:rPr>
                <w:noProof/>
                <w:webHidden/>
              </w:rPr>
              <w:fldChar w:fldCharType="end"/>
            </w:r>
          </w:hyperlink>
        </w:p>
        <w:p w14:paraId="598E454D" w14:textId="714AB81A"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67" w:history="1">
            <w:r w:rsidR="00F25F17" w:rsidRPr="00257547">
              <w:rPr>
                <w:rStyle w:val="Hyperlink"/>
                <w:noProof/>
              </w:rPr>
              <w:t>5.18.1 Szolgáltatások és feladataik</w:t>
            </w:r>
            <w:r w:rsidR="00F25F17">
              <w:rPr>
                <w:noProof/>
                <w:webHidden/>
              </w:rPr>
              <w:tab/>
            </w:r>
            <w:r w:rsidR="00F25F17">
              <w:rPr>
                <w:noProof/>
                <w:webHidden/>
              </w:rPr>
              <w:fldChar w:fldCharType="begin"/>
            </w:r>
            <w:r w:rsidR="00F25F17">
              <w:rPr>
                <w:noProof/>
                <w:webHidden/>
              </w:rPr>
              <w:instrText xml:space="preserve"> PAGEREF _Toc152434367 \h </w:instrText>
            </w:r>
            <w:r w:rsidR="00F25F17">
              <w:rPr>
                <w:noProof/>
                <w:webHidden/>
              </w:rPr>
            </w:r>
            <w:r w:rsidR="00F25F17">
              <w:rPr>
                <w:noProof/>
                <w:webHidden/>
              </w:rPr>
              <w:fldChar w:fldCharType="separate"/>
            </w:r>
            <w:r w:rsidR="00F25F17">
              <w:rPr>
                <w:noProof/>
                <w:webHidden/>
              </w:rPr>
              <w:t>43</w:t>
            </w:r>
            <w:r w:rsidR="00F25F17">
              <w:rPr>
                <w:noProof/>
                <w:webHidden/>
              </w:rPr>
              <w:fldChar w:fldCharType="end"/>
            </w:r>
          </w:hyperlink>
        </w:p>
        <w:p w14:paraId="42058632" w14:textId="550BFA9B"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68" w:history="1">
            <w:r w:rsidR="00F25F17" w:rsidRPr="00257547">
              <w:rPr>
                <w:rStyle w:val="Hyperlink"/>
                <w:noProof/>
              </w:rPr>
              <w:t>5.18.2 Képek megjelenítése</w:t>
            </w:r>
            <w:r w:rsidR="00F25F17">
              <w:rPr>
                <w:noProof/>
                <w:webHidden/>
              </w:rPr>
              <w:tab/>
            </w:r>
            <w:r w:rsidR="00F25F17">
              <w:rPr>
                <w:noProof/>
                <w:webHidden/>
              </w:rPr>
              <w:fldChar w:fldCharType="begin"/>
            </w:r>
            <w:r w:rsidR="00F25F17">
              <w:rPr>
                <w:noProof/>
                <w:webHidden/>
              </w:rPr>
              <w:instrText xml:space="preserve"> PAGEREF _Toc152434368 \h </w:instrText>
            </w:r>
            <w:r w:rsidR="00F25F17">
              <w:rPr>
                <w:noProof/>
                <w:webHidden/>
              </w:rPr>
            </w:r>
            <w:r w:rsidR="00F25F17">
              <w:rPr>
                <w:noProof/>
                <w:webHidden/>
              </w:rPr>
              <w:fldChar w:fldCharType="separate"/>
            </w:r>
            <w:r w:rsidR="00F25F17">
              <w:rPr>
                <w:noProof/>
                <w:webHidden/>
              </w:rPr>
              <w:t>45</w:t>
            </w:r>
            <w:r w:rsidR="00F25F17">
              <w:rPr>
                <w:noProof/>
                <w:webHidden/>
              </w:rPr>
              <w:fldChar w:fldCharType="end"/>
            </w:r>
          </w:hyperlink>
        </w:p>
        <w:p w14:paraId="68FA033B" w14:textId="784F9841" w:rsidR="00F25F17" w:rsidRDefault="00000000">
          <w:pPr>
            <w:pStyle w:val="TOC3"/>
            <w:tabs>
              <w:tab w:val="right" w:leader="dot" w:pos="9061"/>
            </w:tabs>
            <w:rPr>
              <w:rFonts w:asciiTheme="minorHAnsi" w:eastAsiaTheme="minorEastAsia" w:hAnsiTheme="minorHAnsi" w:cstheme="minorBidi"/>
              <w:noProof/>
              <w:sz w:val="22"/>
              <w:szCs w:val="22"/>
              <w:lang w:val="en-US"/>
            </w:rPr>
          </w:pPr>
          <w:hyperlink w:anchor="_Toc152434369" w:history="1">
            <w:r w:rsidR="00F25F17" w:rsidRPr="00257547">
              <w:rPr>
                <w:rStyle w:val="Hyperlink"/>
                <w:noProof/>
              </w:rPr>
              <w:t>5.18.3 Betöltési animáció</w:t>
            </w:r>
            <w:r w:rsidR="00F25F17">
              <w:rPr>
                <w:noProof/>
                <w:webHidden/>
              </w:rPr>
              <w:tab/>
            </w:r>
            <w:r w:rsidR="00F25F17">
              <w:rPr>
                <w:noProof/>
                <w:webHidden/>
              </w:rPr>
              <w:fldChar w:fldCharType="begin"/>
            </w:r>
            <w:r w:rsidR="00F25F17">
              <w:rPr>
                <w:noProof/>
                <w:webHidden/>
              </w:rPr>
              <w:instrText xml:space="preserve"> PAGEREF _Toc152434369 \h </w:instrText>
            </w:r>
            <w:r w:rsidR="00F25F17">
              <w:rPr>
                <w:noProof/>
                <w:webHidden/>
              </w:rPr>
            </w:r>
            <w:r w:rsidR="00F25F17">
              <w:rPr>
                <w:noProof/>
                <w:webHidden/>
              </w:rPr>
              <w:fldChar w:fldCharType="separate"/>
            </w:r>
            <w:r w:rsidR="00F25F17">
              <w:rPr>
                <w:noProof/>
                <w:webHidden/>
              </w:rPr>
              <w:t>45</w:t>
            </w:r>
            <w:r w:rsidR="00F25F17">
              <w:rPr>
                <w:noProof/>
                <w:webHidden/>
              </w:rPr>
              <w:fldChar w:fldCharType="end"/>
            </w:r>
          </w:hyperlink>
        </w:p>
        <w:p w14:paraId="5A5ACAD2" w14:textId="746F81E1" w:rsidR="00F25F17" w:rsidRDefault="00000000">
          <w:pPr>
            <w:pStyle w:val="TOC1"/>
            <w:rPr>
              <w:rFonts w:asciiTheme="minorHAnsi" w:eastAsiaTheme="minorEastAsia" w:hAnsiTheme="minorHAnsi" w:cstheme="minorBidi"/>
              <w:b w:val="0"/>
              <w:noProof/>
              <w:sz w:val="22"/>
              <w:szCs w:val="22"/>
              <w:lang w:val="en-US"/>
            </w:rPr>
          </w:pPr>
          <w:hyperlink w:anchor="_Toc152434370" w:history="1">
            <w:r w:rsidR="00F25F17" w:rsidRPr="00257547">
              <w:rPr>
                <w:rStyle w:val="Hyperlink"/>
                <w:noProof/>
              </w:rPr>
              <w:t>6 Backend megvalósítása</w:t>
            </w:r>
            <w:r w:rsidR="00F25F17">
              <w:rPr>
                <w:noProof/>
                <w:webHidden/>
              </w:rPr>
              <w:tab/>
            </w:r>
            <w:r w:rsidR="00F25F17">
              <w:rPr>
                <w:noProof/>
                <w:webHidden/>
              </w:rPr>
              <w:fldChar w:fldCharType="begin"/>
            </w:r>
            <w:r w:rsidR="00F25F17">
              <w:rPr>
                <w:noProof/>
                <w:webHidden/>
              </w:rPr>
              <w:instrText xml:space="preserve"> PAGEREF _Toc152434370 \h </w:instrText>
            </w:r>
            <w:r w:rsidR="00F25F17">
              <w:rPr>
                <w:noProof/>
                <w:webHidden/>
              </w:rPr>
            </w:r>
            <w:r w:rsidR="00F25F17">
              <w:rPr>
                <w:noProof/>
                <w:webHidden/>
              </w:rPr>
              <w:fldChar w:fldCharType="separate"/>
            </w:r>
            <w:r w:rsidR="00F25F17">
              <w:rPr>
                <w:noProof/>
                <w:webHidden/>
              </w:rPr>
              <w:t>47</w:t>
            </w:r>
            <w:r w:rsidR="00F25F17">
              <w:rPr>
                <w:noProof/>
                <w:webHidden/>
              </w:rPr>
              <w:fldChar w:fldCharType="end"/>
            </w:r>
          </w:hyperlink>
        </w:p>
        <w:p w14:paraId="6823B2B4" w14:textId="6592E517"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71" w:history="1">
            <w:r w:rsidR="00F25F17" w:rsidRPr="00257547">
              <w:rPr>
                <w:rStyle w:val="Hyperlink"/>
                <w:noProof/>
              </w:rPr>
              <w:t>6.1 Általam választott technológiák</w:t>
            </w:r>
            <w:r w:rsidR="00F25F17">
              <w:rPr>
                <w:noProof/>
                <w:webHidden/>
              </w:rPr>
              <w:tab/>
            </w:r>
            <w:r w:rsidR="00F25F17">
              <w:rPr>
                <w:noProof/>
                <w:webHidden/>
              </w:rPr>
              <w:fldChar w:fldCharType="begin"/>
            </w:r>
            <w:r w:rsidR="00F25F17">
              <w:rPr>
                <w:noProof/>
                <w:webHidden/>
              </w:rPr>
              <w:instrText xml:space="preserve"> PAGEREF _Toc152434371 \h </w:instrText>
            </w:r>
            <w:r w:rsidR="00F25F17">
              <w:rPr>
                <w:noProof/>
                <w:webHidden/>
              </w:rPr>
            </w:r>
            <w:r w:rsidR="00F25F17">
              <w:rPr>
                <w:noProof/>
                <w:webHidden/>
              </w:rPr>
              <w:fldChar w:fldCharType="separate"/>
            </w:r>
            <w:r w:rsidR="00F25F17">
              <w:rPr>
                <w:noProof/>
                <w:webHidden/>
              </w:rPr>
              <w:t>47</w:t>
            </w:r>
            <w:r w:rsidR="00F25F17">
              <w:rPr>
                <w:noProof/>
                <w:webHidden/>
              </w:rPr>
              <w:fldChar w:fldCharType="end"/>
            </w:r>
          </w:hyperlink>
        </w:p>
        <w:p w14:paraId="3C8B8A1E" w14:textId="6A16342E"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72" w:history="1">
            <w:r w:rsidR="00F25F17" w:rsidRPr="00257547">
              <w:rPr>
                <w:rStyle w:val="Hyperlink"/>
                <w:noProof/>
              </w:rPr>
              <w:t>6.2 Order tracker</w:t>
            </w:r>
            <w:r w:rsidR="00F25F17">
              <w:rPr>
                <w:noProof/>
                <w:webHidden/>
              </w:rPr>
              <w:tab/>
            </w:r>
            <w:r w:rsidR="00F25F17">
              <w:rPr>
                <w:noProof/>
                <w:webHidden/>
              </w:rPr>
              <w:fldChar w:fldCharType="begin"/>
            </w:r>
            <w:r w:rsidR="00F25F17">
              <w:rPr>
                <w:noProof/>
                <w:webHidden/>
              </w:rPr>
              <w:instrText xml:space="preserve"> PAGEREF _Toc152434372 \h </w:instrText>
            </w:r>
            <w:r w:rsidR="00F25F17">
              <w:rPr>
                <w:noProof/>
                <w:webHidden/>
              </w:rPr>
            </w:r>
            <w:r w:rsidR="00F25F17">
              <w:rPr>
                <w:noProof/>
                <w:webHidden/>
              </w:rPr>
              <w:fldChar w:fldCharType="separate"/>
            </w:r>
            <w:r w:rsidR="00F25F17">
              <w:rPr>
                <w:noProof/>
                <w:webHidden/>
              </w:rPr>
              <w:t>47</w:t>
            </w:r>
            <w:r w:rsidR="00F25F17">
              <w:rPr>
                <w:noProof/>
                <w:webHidden/>
              </w:rPr>
              <w:fldChar w:fldCharType="end"/>
            </w:r>
          </w:hyperlink>
        </w:p>
        <w:p w14:paraId="503E7BDC" w14:textId="5C0704E0"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1" w:history="1">
            <w:r w:rsidR="00F25F17" w:rsidRPr="00257547">
              <w:rPr>
                <w:rStyle w:val="Hyperlink"/>
                <w:noProof/>
              </w:rPr>
              <w:t>6.2.1</w:t>
            </w:r>
            <w:r w:rsidR="00F25F17">
              <w:rPr>
                <w:rFonts w:asciiTheme="minorHAnsi" w:eastAsiaTheme="minorEastAsia" w:hAnsiTheme="minorHAnsi" w:cstheme="minorBidi"/>
                <w:noProof/>
                <w:sz w:val="22"/>
                <w:szCs w:val="22"/>
                <w:lang w:val="en-US"/>
              </w:rPr>
              <w:tab/>
            </w:r>
            <w:r w:rsidR="00F25F17" w:rsidRPr="00257547">
              <w:rPr>
                <w:rStyle w:val="Hyperlink"/>
                <w:noProof/>
              </w:rPr>
              <w:t>Adatbázis, entitások</w:t>
            </w:r>
            <w:r w:rsidR="00F25F17">
              <w:rPr>
                <w:noProof/>
                <w:webHidden/>
              </w:rPr>
              <w:tab/>
            </w:r>
            <w:r w:rsidR="00F25F17">
              <w:rPr>
                <w:noProof/>
                <w:webHidden/>
              </w:rPr>
              <w:fldChar w:fldCharType="begin"/>
            </w:r>
            <w:r w:rsidR="00F25F17">
              <w:rPr>
                <w:noProof/>
                <w:webHidden/>
              </w:rPr>
              <w:instrText xml:space="preserve"> PAGEREF _Toc152434381 \h </w:instrText>
            </w:r>
            <w:r w:rsidR="00F25F17">
              <w:rPr>
                <w:noProof/>
                <w:webHidden/>
              </w:rPr>
            </w:r>
            <w:r w:rsidR="00F25F17">
              <w:rPr>
                <w:noProof/>
                <w:webHidden/>
              </w:rPr>
              <w:fldChar w:fldCharType="separate"/>
            </w:r>
            <w:r w:rsidR="00F25F17">
              <w:rPr>
                <w:noProof/>
                <w:webHidden/>
              </w:rPr>
              <w:t>47</w:t>
            </w:r>
            <w:r w:rsidR="00F25F17">
              <w:rPr>
                <w:noProof/>
                <w:webHidden/>
              </w:rPr>
              <w:fldChar w:fldCharType="end"/>
            </w:r>
          </w:hyperlink>
        </w:p>
        <w:p w14:paraId="08229465" w14:textId="4C2CFCED"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2" w:history="1">
            <w:r w:rsidR="00F25F17" w:rsidRPr="00257547">
              <w:rPr>
                <w:rStyle w:val="Hyperlink"/>
                <w:noProof/>
              </w:rPr>
              <w:t>6.2.2</w:t>
            </w:r>
            <w:r w:rsidR="00F25F17">
              <w:rPr>
                <w:rFonts w:asciiTheme="minorHAnsi" w:eastAsiaTheme="minorEastAsia" w:hAnsiTheme="minorHAnsi" w:cstheme="minorBidi"/>
                <w:noProof/>
                <w:sz w:val="22"/>
                <w:szCs w:val="22"/>
                <w:lang w:val="en-US"/>
              </w:rPr>
              <w:tab/>
            </w:r>
            <w:r w:rsidR="00F25F17" w:rsidRPr="00257547">
              <w:rPr>
                <w:rStyle w:val="Hyperlink"/>
                <w:noProof/>
              </w:rPr>
              <w:t>Repository</w:t>
            </w:r>
            <w:r w:rsidR="00F25F17">
              <w:rPr>
                <w:noProof/>
                <w:webHidden/>
              </w:rPr>
              <w:tab/>
            </w:r>
            <w:r w:rsidR="00F25F17">
              <w:rPr>
                <w:noProof/>
                <w:webHidden/>
              </w:rPr>
              <w:fldChar w:fldCharType="begin"/>
            </w:r>
            <w:r w:rsidR="00F25F17">
              <w:rPr>
                <w:noProof/>
                <w:webHidden/>
              </w:rPr>
              <w:instrText xml:space="preserve"> PAGEREF _Toc152434382 \h </w:instrText>
            </w:r>
            <w:r w:rsidR="00F25F17">
              <w:rPr>
                <w:noProof/>
                <w:webHidden/>
              </w:rPr>
            </w:r>
            <w:r w:rsidR="00F25F17">
              <w:rPr>
                <w:noProof/>
                <w:webHidden/>
              </w:rPr>
              <w:fldChar w:fldCharType="separate"/>
            </w:r>
            <w:r w:rsidR="00F25F17">
              <w:rPr>
                <w:noProof/>
                <w:webHidden/>
              </w:rPr>
              <w:t>49</w:t>
            </w:r>
            <w:r w:rsidR="00F25F17">
              <w:rPr>
                <w:noProof/>
                <w:webHidden/>
              </w:rPr>
              <w:fldChar w:fldCharType="end"/>
            </w:r>
          </w:hyperlink>
        </w:p>
        <w:p w14:paraId="31A3A8A1" w14:textId="329831BE"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3" w:history="1">
            <w:r w:rsidR="00F25F17" w:rsidRPr="00257547">
              <w:rPr>
                <w:rStyle w:val="Hyperlink"/>
                <w:noProof/>
              </w:rPr>
              <w:t>6.2.3</w:t>
            </w:r>
            <w:r w:rsidR="00F25F17">
              <w:rPr>
                <w:rFonts w:asciiTheme="minorHAnsi" w:eastAsiaTheme="minorEastAsia" w:hAnsiTheme="minorHAnsi" w:cstheme="minorBidi"/>
                <w:noProof/>
                <w:sz w:val="22"/>
                <w:szCs w:val="22"/>
                <w:lang w:val="en-US"/>
              </w:rPr>
              <w:tab/>
            </w:r>
            <w:r w:rsidR="00F25F17" w:rsidRPr="00257547">
              <w:rPr>
                <w:rStyle w:val="Hyperlink"/>
                <w:noProof/>
              </w:rPr>
              <w:t>Kérések kiszolgálása</w:t>
            </w:r>
            <w:r w:rsidR="00F25F17">
              <w:rPr>
                <w:noProof/>
                <w:webHidden/>
              </w:rPr>
              <w:tab/>
            </w:r>
            <w:r w:rsidR="00F25F17">
              <w:rPr>
                <w:noProof/>
                <w:webHidden/>
              </w:rPr>
              <w:fldChar w:fldCharType="begin"/>
            </w:r>
            <w:r w:rsidR="00F25F17">
              <w:rPr>
                <w:noProof/>
                <w:webHidden/>
              </w:rPr>
              <w:instrText xml:space="preserve"> PAGEREF _Toc152434383 \h </w:instrText>
            </w:r>
            <w:r w:rsidR="00F25F17">
              <w:rPr>
                <w:noProof/>
                <w:webHidden/>
              </w:rPr>
            </w:r>
            <w:r w:rsidR="00F25F17">
              <w:rPr>
                <w:noProof/>
                <w:webHidden/>
              </w:rPr>
              <w:fldChar w:fldCharType="separate"/>
            </w:r>
            <w:r w:rsidR="00F25F17">
              <w:rPr>
                <w:noProof/>
                <w:webHidden/>
              </w:rPr>
              <w:t>49</w:t>
            </w:r>
            <w:r w:rsidR="00F25F17">
              <w:rPr>
                <w:noProof/>
                <w:webHidden/>
              </w:rPr>
              <w:fldChar w:fldCharType="end"/>
            </w:r>
          </w:hyperlink>
        </w:p>
        <w:p w14:paraId="6E88FC55" w14:textId="3B7EE735"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4" w:history="1">
            <w:r w:rsidR="00F25F17" w:rsidRPr="00257547">
              <w:rPr>
                <w:rStyle w:val="Hyperlink"/>
                <w:noProof/>
              </w:rPr>
              <w:t>6.2.4</w:t>
            </w:r>
            <w:r w:rsidR="00F25F17">
              <w:rPr>
                <w:rFonts w:asciiTheme="minorHAnsi" w:eastAsiaTheme="minorEastAsia" w:hAnsiTheme="minorHAnsi" w:cstheme="minorBidi"/>
                <w:noProof/>
                <w:sz w:val="22"/>
                <w:szCs w:val="22"/>
                <w:lang w:val="en-US"/>
              </w:rPr>
              <w:tab/>
            </w:r>
            <w:r w:rsidR="00F25F17" w:rsidRPr="00257547">
              <w:rPr>
                <w:rStyle w:val="Hyperlink"/>
                <w:noProof/>
              </w:rPr>
              <w:t>Rendelés a backenden</w:t>
            </w:r>
            <w:r w:rsidR="00F25F17">
              <w:rPr>
                <w:noProof/>
                <w:webHidden/>
              </w:rPr>
              <w:tab/>
            </w:r>
            <w:r w:rsidR="00F25F17">
              <w:rPr>
                <w:noProof/>
                <w:webHidden/>
              </w:rPr>
              <w:fldChar w:fldCharType="begin"/>
            </w:r>
            <w:r w:rsidR="00F25F17">
              <w:rPr>
                <w:noProof/>
                <w:webHidden/>
              </w:rPr>
              <w:instrText xml:space="preserve"> PAGEREF _Toc152434384 \h </w:instrText>
            </w:r>
            <w:r w:rsidR="00F25F17">
              <w:rPr>
                <w:noProof/>
                <w:webHidden/>
              </w:rPr>
            </w:r>
            <w:r w:rsidR="00F25F17">
              <w:rPr>
                <w:noProof/>
                <w:webHidden/>
              </w:rPr>
              <w:fldChar w:fldCharType="separate"/>
            </w:r>
            <w:r w:rsidR="00F25F17">
              <w:rPr>
                <w:noProof/>
                <w:webHidden/>
              </w:rPr>
              <w:t>51</w:t>
            </w:r>
            <w:r w:rsidR="00F25F17">
              <w:rPr>
                <w:noProof/>
                <w:webHidden/>
              </w:rPr>
              <w:fldChar w:fldCharType="end"/>
            </w:r>
          </w:hyperlink>
        </w:p>
        <w:p w14:paraId="18452C89" w14:textId="4467F100"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5" w:history="1">
            <w:r w:rsidR="00F25F17" w:rsidRPr="00257547">
              <w:rPr>
                <w:rStyle w:val="Hyperlink"/>
                <w:noProof/>
              </w:rPr>
              <w:t>6.2.5</w:t>
            </w:r>
            <w:r w:rsidR="00F25F17">
              <w:rPr>
                <w:rFonts w:asciiTheme="minorHAnsi" w:eastAsiaTheme="minorEastAsia" w:hAnsiTheme="minorHAnsi" w:cstheme="minorBidi"/>
                <w:noProof/>
                <w:sz w:val="22"/>
                <w:szCs w:val="22"/>
                <w:lang w:val="en-US"/>
              </w:rPr>
              <w:tab/>
            </w:r>
            <w:r w:rsidR="00F25F17" w:rsidRPr="00257547">
              <w:rPr>
                <w:rStyle w:val="Hyperlink"/>
                <w:noProof/>
              </w:rPr>
              <w:t>Regisztráció, bejelentkezés</w:t>
            </w:r>
            <w:r w:rsidR="00F25F17">
              <w:rPr>
                <w:noProof/>
                <w:webHidden/>
              </w:rPr>
              <w:tab/>
            </w:r>
            <w:r w:rsidR="00F25F17">
              <w:rPr>
                <w:noProof/>
                <w:webHidden/>
              </w:rPr>
              <w:fldChar w:fldCharType="begin"/>
            </w:r>
            <w:r w:rsidR="00F25F17">
              <w:rPr>
                <w:noProof/>
                <w:webHidden/>
              </w:rPr>
              <w:instrText xml:space="preserve"> PAGEREF _Toc152434385 \h </w:instrText>
            </w:r>
            <w:r w:rsidR="00F25F17">
              <w:rPr>
                <w:noProof/>
                <w:webHidden/>
              </w:rPr>
            </w:r>
            <w:r w:rsidR="00F25F17">
              <w:rPr>
                <w:noProof/>
                <w:webHidden/>
              </w:rPr>
              <w:fldChar w:fldCharType="separate"/>
            </w:r>
            <w:r w:rsidR="00F25F17">
              <w:rPr>
                <w:noProof/>
                <w:webHidden/>
              </w:rPr>
              <w:t>52</w:t>
            </w:r>
            <w:r w:rsidR="00F25F17">
              <w:rPr>
                <w:noProof/>
                <w:webHidden/>
              </w:rPr>
              <w:fldChar w:fldCharType="end"/>
            </w:r>
          </w:hyperlink>
        </w:p>
        <w:p w14:paraId="30CA4DBA" w14:textId="16F92A67"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86" w:history="1">
            <w:r w:rsidR="00F25F17" w:rsidRPr="00257547">
              <w:rPr>
                <w:rStyle w:val="Hyperlink"/>
                <w:noProof/>
              </w:rPr>
              <w:t>6.3 Payment service</w:t>
            </w:r>
            <w:r w:rsidR="00F25F17">
              <w:rPr>
                <w:noProof/>
                <w:webHidden/>
              </w:rPr>
              <w:tab/>
            </w:r>
            <w:r w:rsidR="00F25F17">
              <w:rPr>
                <w:noProof/>
                <w:webHidden/>
              </w:rPr>
              <w:fldChar w:fldCharType="begin"/>
            </w:r>
            <w:r w:rsidR="00F25F17">
              <w:rPr>
                <w:noProof/>
                <w:webHidden/>
              </w:rPr>
              <w:instrText xml:space="preserve"> PAGEREF _Toc152434386 \h </w:instrText>
            </w:r>
            <w:r w:rsidR="00F25F17">
              <w:rPr>
                <w:noProof/>
                <w:webHidden/>
              </w:rPr>
            </w:r>
            <w:r w:rsidR="00F25F17">
              <w:rPr>
                <w:noProof/>
                <w:webHidden/>
              </w:rPr>
              <w:fldChar w:fldCharType="separate"/>
            </w:r>
            <w:r w:rsidR="00F25F17">
              <w:rPr>
                <w:noProof/>
                <w:webHidden/>
              </w:rPr>
              <w:t>55</w:t>
            </w:r>
            <w:r w:rsidR="00F25F17">
              <w:rPr>
                <w:noProof/>
                <w:webHidden/>
              </w:rPr>
              <w:fldChar w:fldCharType="end"/>
            </w:r>
          </w:hyperlink>
        </w:p>
        <w:p w14:paraId="5C1496C2" w14:textId="77B81899"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8" w:history="1">
            <w:r w:rsidR="00F25F17" w:rsidRPr="00257547">
              <w:rPr>
                <w:rStyle w:val="Hyperlink"/>
                <w:noProof/>
              </w:rPr>
              <w:t>6.3.1</w:t>
            </w:r>
            <w:r w:rsidR="00F25F17">
              <w:rPr>
                <w:rFonts w:asciiTheme="minorHAnsi" w:eastAsiaTheme="minorEastAsia" w:hAnsiTheme="minorHAnsi" w:cstheme="minorBidi"/>
                <w:noProof/>
                <w:sz w:val="22"/>
                <w:szCs w:val="22"/>
                <w:lang w:val="en-US"/>
              </w:rPr>
              <w:tab/>
            </w:r>
            <w:r w:rsidR="00F25F17" w:rsidRPr="00257547">
              <w:rPr>
                <w:rStyle w:val="Hyperlink"/>
                <w:noProof/>
              </w:rPr>
              <w:t>Stripe integráció</w:t>
            </w:r>
            <w:r w:rsidR="00F25F17">
              <w:rPr>
                <w:noProof/>
                <w:webHidden/>
              </w:rPr>
              <w:tab/>
            </w:r>
            <w:r w:rsidR="00F25F17">
              <w:rPr>
                <w:noProof/>
                <w:webHidden/>
              </w:rPr>
              <w:fldChar w:fldCharType="begin"/>
            </w:r>
            <w:r w:rsidR="00F25F17">
              <w:rPr>
                <w:noProof/>
                <w:webHidden/>
              </w:rPr>
              <w:instrText xml:space="preserve"> PAGEREF _Toc152434388 \h </w:instrText>
            </w:r>
            <w:r w:rsidR="00F25F17">
              <w:rPr>
                <w:noProof/>
                <w:webHidden/>
              </w:rPr>
            </w:r>
            <w:r w:rsidR="00F25F17">
              <w:rPr>
                <w:noProof/>
                <w:webHidden/>
              </w:rPr>
              <w:fldChar w:fldCharType="separate"/>
            </w:r>
            <w:r w:rsidR="00F25F17">
              <w:rPr>
                <w:noProof/>
                <w:webHidden/>
              </w:rPr>
              <w:t>55</w:t>
            </w:r>
            <w:r w:rsidR="00F25F17">
              <w:rPr>
                <w:noProof/>
                <w:webHidden/>
              </w:rPr>
              <w:fldChar w:fldCharType="end"/>
            </w:r>
          </w:hyperlink>
        </w:p>
        <w:p w14:paraId="1CE8878A" w14:textId="1CCE6B99" w:rsidR="00F25F17" w:rsidRDefault="00000000">
          <w:pPr>
            <w:pStyle w:val="TOC3"/>
            <w:tabs>
              <w:tab w:val="left" w:pos="1202"/>
              <w:tab w:val="right" w:leader="dot" w:pos="9061"/>
            </w:tabs>
            <w:rPr>
              <w:rFonts w:asciiTheme="minorHAnsi" w:eastAsiaTheme="minorEastAsia" w:hAnsiTheme="minorHAnsi" w:cstheme="minorBidi"/>
              <w:noProof/>
              <w:sz w:val="22"/>
              <w:szCs w:val="22"/>
              <w:lang w:val="en-US"/>
            </w:rPr>
          </w:pPr>
          <w:hyperlink w:anchor="_Toc152434389" w:history="1">
            <w:r w:rsidR="00F25F17" w:rsidRPr="00257547">
              <w:rPr>
                <w:rStyle w:val="Hyperlink"/>
                <w:noProof/>
              </w:rPr>
              <w:t>6.3.2</w:t>
            </w:r>
            <w:r w:rsidR="00F25F17">
              <w:rPr>
                <w:rFonts w:asciiTheme="minorHAnsi" w:eastAsiaTheme="minorEastAsia" w:hAnsiTheme="minorHAnsi" w:cstheme="minorBidi"/>
                <w:noProof/>
                <w:sz w:val="22"/>
                <w:szCs w:val="22"/>
                <w:lang w:val="en-US"/>
              </w:rPr>
              <w:tab/>
            </w:r>
            <w:r w:rsidR="00F25F17" w:rsidRPr="00257547">
              <w:rPr>
                <w:rStyle w:val="Hyperlink"/>
                <w:noProof/>
              </w:rPr>
              <w:t>Swagger</w:t>
            </w:r>
            <w:r w:rsidR="00F25F17">
              <w:rPr>
                <w:noProof/>
                <w:webHidden/>
              </w:rPr>
              <w:tab/>
            </w:r>
            <w:r w:rsidR="00F25F17">
              <w:rPr>
                <w:noProof/>
                <w:webHidden/>
              </w:rPr>
              <w:fldChar w:fldCharType="begin"/>
            </w:r>
            <w:r w:rsidR="00F25F17">
              <w:rPr>
                <w:noProof/>
                <w:webHidden/>
              </w:rPr>
              <w:instrText xml:space="preserve"> PAGEREF _Toc152434389 \h </w:instrText>
            </w:r>
            <w:r w:rsidR="00F25F17">
              <w:rPr>
                <w:noProof/>
                <w:webHidden/>
              </w:rPr>
            </w:r>
            <w:r w:rsidR="00F25F17">
              <w:rPr>
                <w:noProof/>
                <w:webHidden/>
              </w:rPr>
              <w:fldChar w:fldCharType="separate"/>
            </w:r>
            <w:r w:rsidR="00F25F17">
              <w:rPr>
                <w:noProof/>
                <w:webHidden/>
              </w:rPr>
              <w:t>56</w:t>
            </w:r>
            <w:r w:rsidR="00F25F17">
              <w:rPr>
                <w:noProof/>
                <w:webHidden/>
              </w:rPr>
              <w:fldChar w:fldCharType="end"/>
            </w:r>
          </w:hyperlink>
        </w:p>
        <w:p w14:paraId="1FA484AA" w14:textId="1AE5FAE1"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90" w:history="1">
            <w:r w:rsidR="00F25F17" w:rsidRPr="00257547">
              <w:rPr>
                <w:rStyle w:val="Hyperlink"/>
                <w:noProof/>
              </w:rPr>
              <w:t>6.4 File upload service</w:t>
            </w:r>
            <w:r w:rsidR="00F25F17">
              <w:rPr>
                <w:noProof/>
                <w:webHidden/>
              </w:rPr>
              <w:tab/>
            </w:r>
            <w:r w:rsidR="00F25F17">
              <w:rPr>
                <w:noProof/>
                <w:webHidden/>
              </w:rPr>
              <w:fldChar w:fldCharType="begin"/>
            </w:r>
            <w:r w:rsidR="00F25F17">
              <w:rPr>
                <w:noProof/>
                <w:webHidden/>
              </w:rPr>
              <w:instrText xml:space="preserve"> PAGEREF _Toc152434390 \h </w:instrText>
            </w:r>
            <w:r w:rsidR="00F25F17">
              <w:rPr>
                <w:noProof/>
                <w:webHidden/>
              </w:rPr>
            </w:r>
            <w:r w:rsidR="00F25F17">
              <w:rPr>
                <w:noProof/>
                <w:webHidden/>
              </w:rPr>
              <w:fldChar w:fldCharType="separate"/>
            </w:r>
            <w:r w:rsidR="00F25F17">
              <w:rPr>
                <w:noProof/>
                <w:webHidden/>
              </w:rPr>
              <w:t>57</w:t>
            </w:r>
            <w:r w:rsidR="00F25F17">
              <w:rPr>
                <w:noProof/>
                <w:webHidden/>
              </w:rPr>
              <w:fldChar w:fldCharType="end"/>
            </w:r>
          </w:hyperlink>
        </w:p>
        <w:p w14:paraId="058224D6" w14:textId="4FE856C5"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91" w:history="1">
            <w:r w:rsidR="00F25F17" w:rsidRPr="00257547">
              <w:rPr>
                <w:rStyle w:val="Hyperlink"/>
                <w:noProof/>
              </w:rPr>
              <w:t>6.5 Docker</w:t>
            </w:r>
            <w:r w:rsidR="00F25F17">
              <w:rPr>
                <w:noProof/>
                <w:webHidden/>
              </w:rPr>
              <w:tab/>
            </w:r>
            <w:r w:rsidR="00F25F17">
              <w:rPr>
                <w:noProof/>
                <w:webHidden/>
              </w:rPr>
              <w:fldChar w:fldCharType="begin"/>
            </w:r>
            <w:r w:rsidR="00F25F17">
              <w:rPr>
                <w:noProof/>
                <w:webHidden/>
              </w:rPr>
              <w:instrText xml:space="preserve"> PAGEREF _Toc152434391 \h </w:instrText>
            </w:r>
            <w:r w:rsidR="00F25F17">
              <w:rPr>
                <w:noProof/>
                <w:webHidden/>
              </w:rPr>
            </w:r>
            <w:r w:rsidR="00F25F17">
              <w:rPr>
                <w:noProof/>
                <w:webHidden/>
              </w:rPr>
              <w:fldChar w:fldCharType="separate"/>
            </w:r>
            <w:r w:rsidR="00F25F17">
              <w:rPr>
                <w:noProof/>
                <w:webHidden/>
              </w:rPr>
              <w:t>57</w:t>
            </w:r>
            <w:r w:rsidR="00F25F17">
              <w:rPr>
                <w:noProof/>
                <w:webHidden/>
              </w:rPr>
              <w:fldChar w:fldCharType="end"/>
            </w:r>
          </w:hyperlink>
        </w:p>
        <w:p w14:paraId="6CCBC642" w14:textId="319E7ACD" w:rsidR="00F25F17" w:rsidRDefault="00000000">
          <w:pPr>
            <w:pStyle w:val="TOC1"/>
            <w:rPr>
              <w:rFonts w:asciiTheme="minorHAnsi" w:eastAsiaTheme="minorEastAsia" w:hAnsiTheme="minorHAnsi" w:cstheme="minorBidi"/>
              <w:b w:val="0"/>
              <w:noProof/>
              <w:sz w:val="22"/>
              <w:szCs w:val="22"/>
              <w:lang w:val="en-US"/>
            </w:rPr>
          </w:pPr>
          <w:hyperlink w:anchor="_Toc152434392" w:history="1">
            <w:r w:rsidR="00F25F17" w:rsidRPr="00257547">
              <w:rPr>
                <w:rStyle w:val="Hyperlink"/>
                <w:noProof/>
              </w:rPr>
              <w:t>7 Tesztelés</w:t>
            </w:r>
            <w:r w:rsidR="00F25F17">
              <w:rPr>
                <w:noProof/>
                <w:webHidden/>
              </w:rPr>
              <w:tab/>
            </w:r>
            <w:r w:rsidR="00F25F17">
              <w:rPr>
                <w:noProof/>
                <w:webHidden/>
              </w:rPr>
              <w:fldChar w:fldCharType="begin"/>
            </w:r>
            <w:r w:rsidR="00F25F17">
              <w:rPr>
                <w:noProof/>
                <w:webHidden/>
              </w:rPr>
              <w:instrText xml:space="preserve"> PAGEREF _Toc152434392 \h </w:instrText>
            </w:r>
            <w:r w:rsidR="00F25F17">
              <w:rPr>
                <w:noProof/>
                <w:webHidden/>
              </w:rPr>
            </w:r>
            <w:r w:rsidR="00F25F17">
              <w:rPr>
                <w:noProof/>
                <w:webHidden/>
              </w:rPr>
              <w:fldChar w:fldCharType="separate"/>
            </w:r>
            <w:r w:rsidR="00F25F17">
              <w:rPr>
                <w:noProof/>
                <w:webHidden/>
              </w:rPr>
              <w:t>59</w:t>
            </w:r>
            <w:r w:rsidR="00F25F17">
              <w:rPr>
                <w:noProof/>
                <w:webHidden/>
              </w:rPr>
              <w:fldChar w:fldCharType="end"/>
            </w:r>
          </w:hyperlink>
        </w:p>
        <w:p w14:paraId="6081CBBC" w14:textId="6AB17E68"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93" w:history="1">
            <w:r w:rsidR="00F25F17" w:rsidRPr="00257547">
              <w:rPr>
                <w:rStyle w:val="Hyperlink"/>
                <w:noProof/>
              </w:rPr>
              <w:t>7.1 Unit tesztek</w:t>
            </w:r>
            <w:r w:rsidR="00F25F17">
              <w:rPr>
                <w:noProof/>
                <w:webHidden/>
              </w:rPr>
              <w:tab/>
            </w:r>
            <w:r w:rsidR="00F25F17">
              <w:rPr>
                <w:noProof/>
                <w:webHidden/>
              </w:rPr>
              <w:fldChar w:fldCharType="begin"/>
            </w:r>
            <w:r w:rsidR="00F25F17">
              <w:rPr>
                <w:noProof/>
                <w:webHidden/>
              </w:rPr>
              <w:instrText xml:space="preserve"> PAGEREF _Toc152434393 \h </w:instrText>
            </w:r>
            <w:r w:rsidR="00F25F17">
              <w:rPr>
                <w:noProof/>
                <w:webHidden/>
              </w:rPr>
            </w:r>
            <w:r w:rsidR="00F25F17">
              <w:rPr>
                <w:noProof/>
                <w:webHidden/>
              </w:rPr>
              <w:fldChar w:fldCharType="separate"/>
            </w:r>
            <w:r w:rsidR="00F25F17">
              <w:rPr>
                <w:noProof/>
                <w:webHidden/>
              </w:rPr>
              <w:t>59</w:t>
            </w:r>
            <w:r w:rsidR="00F25F17">
              <w:rPr>
                <w:noProof/>
                <w:webHidden/>
              </w:rPr>
              <w:fldChar w:fldCharType="end"/>
            </w:r>
          </w:hyperlink>
        </w:p>
        <w:p w14:paraId="6E71CB94" w14:textId="03F225C6"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94" w:history="1">
            <w:r w:rsidR="00F25F17" w:rsidRPr="00257547">
              <w:rPr>
                <w:rStyle w:val="Hyperlink"/>
                <w:noProof/>
              </w:rPr>
              <w:t>7.2 Sonarqube</w:t>
            </w:r>
            <w:r w:rsidR="00F25F17">
              <w:rPr>
                <w:noProof/>
                <w:webHidden/>
              </w:rPr>
              <w:tab/>
            </w:r>
            <w:r w:rsidR="00F25F17">
              <w:rPr>
                <w:noProof/>
                <w:webHidden/>
              </w:rPr>
              <w:fldChar w:fldCharType="begin"/>
            </w:r>
            <w:r w:rsidR="00F25F17">
              <w:rPr>
                <w:noProof/>
                <w:webHidden/>
              </w:rPr>
              <w:instrText xml:space="preserve"> PAGEREF _Toc152434394 \h </w:instrText>
            </w:r>
            <w:r w:rsidR="00F25F17">
              <w:rPr>
                <w:noProof/>
                <w:webHidden/>
              </w:rPr>
            </w:r>
            <w:r w:rsidR="00F25F17">
              <w:rPr>
                <w:noProof/>
                <w:webHidden/>
              </w:rPr>
              <w:fldChar w:fldCharType="separate"/>
            </w:r>
            <w:r w:rsidR="00F25F17">
              <w:rPr>
                <w:noProof/>
                <w:webHidden/>
              </w:rPr>
              <w:t>60</w:t>
            </w:r>
            <w:r w:rsidR="00F25F17">
              <w:rPr>
                <w:noProof/>
                <w:webHidden/>
              </w:rPr>
              <w:fldChar w:fldCharType="end"/>
            </w:r>
          </w:hyperlink>
        </w:p>
        <w:p w14:paraId="1E9BD644" w14:textId="3EA32517" w:rsidR="00F25F17" w:rsidRDefault="00000000">
          <w:pPr>
            <w:pStyle w:val="TOC1"/>
            <w:rPr>
              <w:rFonts w:asciiTheme="minorHAnsi" w:eastAsiaTheme="minorEastAsia" w:hAnsiTheme="minorHAnsi" w:cstheme="minorBidi"/>
              <w:b w:val="0"/>
              <w:noProof/>
              <w:sz w:val="22"/>
              <w:szCs w:val="22"/>
              <w:lang w:val="en-US"/>
            </w:rPr>
          </w:pPr>
          <w:hyperlink w:anchor="_Toc152434395" w:history="1">
            <w:r w:rsidR="00F25F17" w:rsidRPr="00257547">
              <w:rPr>
                <w:rStyle w:val="Hyperlink"/>
                <w:noProof/>
              </w:rPr>
              <w:t>8 Projekt összefoglalása</w:t>
            </w:r>
            <w:r w:rsidR="00F25F17">
              <w:rPr>
                <w:noProof/>
                <w:webHidden/>
              </w:rPr>
              <w:tab/>
            </w:r>
            <w:r w:rsidR="00F25F17">
              <w:rPr>
                <w:noProof/>
                <w:webHidden/>
              </w:rPr>
              <w:fldChar w:fldCharType="begin"/>
            </w:r>
            <w:r w:rsidR="00F25F17">
              <w:rPr>
                <w:noProof/>
                <w:webHidden/>
              </w:rPr>
              <w:instrText xml:space="preserve"> PAGEREF _Toc152434395 \h </w:instrText>
            </w:r>
            <w:r w:rsidR="00F25F17">
              <w:rPr>
                <w:noProof/>
                <w:webHidden/>
              </w:rPr>
            </w:r>
            <w:r w:rsidR="00F25F17">
              <w:rPr>
                <w:noProof/>
                <w:webHidden/>
              </w:rPr>
              <w:fldChar w:fldCharType="separate"/>
            </w:r>
            <w:r w:rsidR="00F25F17">
              <w:rPr>
                <w:noProof/>
                <w:webHidden/>
              </w:rPr>
              <w:t>62</w:t>
            </w:r>
            <w:r w:rsidR="00F25F17">
              <w:rPr>
                <w:noProof/>
                <w:webHidden/>
              </w:rPr>
              <w:fldChar w:fldCharType="end"/>
            </w:r>
          </w:hyperlink>
        </w:p>
        <w:p w14:paraId="5B77BEF3" w14:textId="152A0A6D" w:rsidR="00F25F17" w:rsidRDefault="00000000">
          <w:pPr>
            <w:pStyle w:val="TOC2"/>
            <w:tabs>
              <w:tab w:val="right" w:leader="dot" w:pos="9061"/>
            </w:tabs>
            <w:rPr>
              <w:rFonts w:asciiTheme="minorHAnsi" w:eastAsiaTheme="minorEastAsia" w:hAnsiTheme="minorHAnsi" w:cstheme="minorBidi"/>
              <w:noProof/>
              <w:sz w:val="22"/>
              <w:szCs w:val="22"/>
              <w:lang w:val="en-US"/>
            </w:rPr>
          </w:pPr>
          <w:hyperlink w:anchor="_Toc152434396" w:history="1">
            <w:r w:rsidR="00F25F17" w:rsidRPr="00257547">
              <w:rPr>
                <w:rStyle w:val="Hyperlink"/>
                <w:noProof/>
              </w:rPr>
              <w:t>8.1 Továbbfejlesztési lehetőségek</w:t>
            </w:r>
            <w:r w:rsidR="00F25F17">
              <w:rPr>
                <w:noProof/>
                <w:webHidden/>
              </w:rPr>
              <w:tab/>
            </w:r>
            <w:r w:rsidR="00F25F17">
              <w:rPr>
                <w:noProof/>
                <w:webHidden/>
              </w:rPr>
              <w:fldChar w:fldCharType="begin"/>
            </w:r>
            <w:r w:rsidR="00F25F17">
              <w:rPr>
                <w:noProof/>
                <w:webHidden/>
              </w:rPr>
              <w:instrText xml:space="preserve"> PAGEREF _Toc152434396 \h </w:instrText>
            </w:r>
            <w:r w:rsidR="00F25F17">
              <w:rPr>
                <w:noProof/>
                <w:webHidden/>
              </w:rPr>
            </w:r>
            <w:r w:rsidR="00F25F17">
              <w:rPr>
                <w:noProof/>
                <w:webHidden/>
              </w:rPr>
              <w:fldChar w:fldCharType="separate"/>
            </w:r>
            <w:r w:rsidR="00F25F17">
              <w:rPr>
                <w:noProof/>
                <w:webHidden/>
              </w:rPr>
              <w:t>62</w:t>
            </w:r>
            <w:r w:rsidR="00F25F17">
              <w:rPr>
                <w:noProof/>
                <w:webHidden/>
              </w:rPr>
              <w:fldChar w:fldCharType="end"/>
            </w:r>
          </w:hyperlink>
        </w:p>
        <w:p w14:paraId="1BE55EB9" w14:textId="64C56200" w:rsidR="00F25F17" w:rsidRDefault="00000000">
          <w:pPr>
            <w:pStyle w:val="TOC1"/>
            <w:rPr>
              <w:rFonts w:asciiTheme="minorHAnsi" w:eastAsiaTheme="minorEastAsia" w:hAnsiTheme="minorHAnsi" w:cstheme="minorBidi"/>
              <w:b w:val="0"/>
              <w:noProof/>
              <w:sz w:val="22"/>
              <w:szCs w:val="22"/>
              <w:lang w:val="en-US"/>
            </w:rPr>
          </w:pPr>
          <w:hyperlink w:anchor="_Toc152434397" w:history="1">
            <w:r w:rsidR="00F25F17" w:rsidRPr="00257547">
              <w:rPr>
                <w:rStyle w:val="Hyperlink"/>
                <w:noProof/>
              </w:rPr>
              <w:t>9 Hivatkozások</w:t>
            </w:r>
            <w:r w:rsidR="00F25F17">
              <w:rPr>
                <w:noProof/>
                <w:webHidden/>
              </w:rPr>
              <w:tab/>
            </w:r>
            <w:r w:rsidR="00F25F17">
              <w:rPr>
                <w:noProof/>
                <w:webHidden/>
              </w:rPr>
              <w:fldChar w:fldCharType="begin"/>
            </w:r>
            <w:r w:rsidR="00F25F17">
              <w:rPr>
                <w:noProof/>
                <w:webHidden/>
              </w:rPr>
              <w:instrText xml:space="preserve"> PAGEREF _Toc152434397 \h </w:instrText>
            </w:r>
            <w:r w:rsidR="00F25F17">
              <w:rPr>
                <w:noProof/>
                <w:webHidden/>
              </w:rPr>
            </w:r>
            <w:r w:rsidR="00F25F17">
              <w:rPr>
                <w:noProof/>
                <w:webHidden/>
              </w:rPr>
              <w:fldChar w:fldCharType="separate"/>
            </w:r>
            <w:r w:rsidR="00F25F17">
              <w:rPr>
                <w:noProof/>
                <w:webHidden/>
              </w:rPr>
              <w:t>64</w:t>
            </w:r>
            <w:r w:rsidR="00F25F17">
              <w:rPr>
                <w:noProof/>
                <w:webHidden/>
              </w:rPr>
              <w:fldChar w:fldCharType="end"/>
            </w:r>
          </w:hyperlink>
        </w:p>
        <w:p w14:paraId="496FAF01" w14:textId="4E0E4904" w:rsidR="00F25F17" w:rsidRDefault="00000000">
          <w:pPr>
            <w:pStyle w:val="TOC1"/>
            <w:rPr>
              <w:rFonts w:asciiTheme="minorHAnsi" w:eastAsiaTheme="minorEastAsia" w:hAnsiTheme="minorHAnsi" w:cstheme="minorBidi"/>
              <w:b w:val="0"/>
              <w:noProof/>
              <w:sz w:val="22"/>
              <w:szCs w:val="22"/>
              <w:lang w:val="en-US"/>
            </w:rPr>
          </w:pPr>
          <w:hyperlink w:anchor="_Toc152434398" w:history="1">
            <w:r w:rsidR="00F25F17" w:rsidRPr="00257547">
              <w:rPr>
                <w:rStyle w:val="Hyperlink"/>
                <w:noProof/>
              </w:rPr>
              <w:t>10 Ábrajegyzék</w:t>
            </w:r>
            <w:r w:rsidR="00F25F17">
              <w:rPr>
                <w:noProof/>
                <w:webHidden/>
              </w:rPr>
              <w:tab/>
            </w:r>
            <w:r w:rsidR="00F25F17">
              <w:rPr>
                <w:noProof/>
                <w:webHidden/>
              </w:rPr>
              <w:fldChar w:fldCharType="begin"/>
            </w:r>
            <w:r w:rsidR="00F25F17">
              <w:rPr>
                <w:noProof/>
                <w:webHidden/>
              </w:rPr>
              <w:instrText xml:space="preserve"> PAGEREF _Toc152434398 \h </w:instrText>
            </w:r>
            <w:r w:rsidR="00F25F17">
              <w:rPr>
                <w:noProof/>
                <w:webHidden/>
              </w:rPr>
            </w:r>
            <w:r w:rsidR="00F25F17">
              <w:rPr>
                <w:noProof/>
                <w:webHidden/>
              </w:rPr>
              <w:fldChar w:fldCharType="separate"/>
            </w:r>
            <w:r w:rsidR="00F25F17">
              <w:rPr>
                <w:noProof/>
                <w:webHidden/>
              </w:rPr>
              <w:t>66</w:t>
            </w:r>
            <w:r w:rsidR="00F25F17">
              <w:rPr>
                <w:noProof/>
                <w:webHidden/>
              </w:rPr>
              <w:fldChar w:fldCharType="end"/>
            </w:r>
          </w:hyperlink>
        </w:p>
        <w:p w14:paraId="7165D17A" w14:textId="5C99A45C"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rsidSect="008F10A9">
          <w:headerReference w:type="default" r:id="rId11"/>
          <w:footerReference w:type="default" r:id="rId12"/>
          <w:pgSz w:w="11907" w:h="16840"/>
          <w:pgMar w:top="0"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1C76AF98" w:rsidR="008519C6" w:rsidRDefault="00324656">
      <w:pPr>
        <w:ind w:firstLine="0"/>
      </w:pPr>
      <w:r>
        <w:t xml:space="preserve">A szakdolgozatom egy olyan </w:t>
      </w:r>
      <w:r w:rsidR="007538F3">
        <w:t>webalkalmazás,</w:t>
      </w:r>
      <w:r>
        <w:t xml:space="preserve">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w:t>
      </w:r>
      <w:r w:rsidR="007538F3">
        <w:t>,</w:t>
      </w:r>
      <w:r>
        <w:t xml:space="preserve"> amelyet </w:t>
      </w:r>
      <w:r w:rsidR="007538F3">
        <w:t>S</w:t>
      </w:r>
      <w:r>
        <w:t xml:space="preserve">tripe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459B5873" w:rsidR="00C407C2" w:rsidRDefault="00324656">
      <w:pPr>
        <w:ind w:firstLine="0"/>
      </w:pPr>
      <w:r>
        <w:t xml:space="preserve">Dolgozatom egyik célja a mai világ népszerű technológiáinak, megoldásainak kipróbálása volt. Ennek okán igyekeztem a legjobban bevált konvenciókat </w:t>
      </w:r>
      <w:r w:rsidR="007538F3">
        <w:t>alkalmazni,</w:t>
      </w:r>
      <w:r>
        <w:t xml:space="preserve">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r>
        <w:rPr>
          <w:b/>
          <w:color w:val="000000"/>
          <w:sz w:val="36"/>
          <w:szCs w:val="36"/>
        </w:rPr>
        <w:lastRenderedPageBreak/>
        <w:t>Abstract</w:t>
      </w:r>
    </w:p>
    <w:p w14:paraId="49C13F88" w14:textId="394C5C62" w:rsidR="00C407C2" w:rsidRDefault="00324656">
      <w:r>
        <w:t>In today's world</w:t>
      </w:r>
      <w:r w:rsidR="00E15E9E">
        <w:t>,</w:t>
      </w:r>
      <w:r>
        <w:t xml:space="preserve">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43DCBF18" w:rsidR="00C407C2" w:rsidRDefault="00324656">
      <w:pPr>
        <w:ind w:firstLine="0"/>
      </w:pPr>
      <w:r>
        <w:t xml:space="preserve">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w:t>
      </w:r>
      <w:r w:rsidR="007538F3">
        <w:t>S</w:t>
      </w:r>
      <w:r>
        <w:t>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18375EB7" w:rsidR="00C407C2" w:rsidRDefault="00324656">
      <w:pPr>
        <w:ind w:firstLine="0"/>
      </w:pPr>
      <w:r>
        <w:t xml:space="preserve">One of my main goals was to try out as many new technologies as I can. For the previous reason I tried to use </w:t>
      </w:r>
      <w:r w:rsidR="009A6B9D">
        <w:t xml:space="preserve">the most recent development </w:t>
      </w:r>
      <w:r>
        <w:t>conventions as much as possible.</w:t>
      </w:r>
    </w:p>
    <w:p w14:paraId="0EACA0BA" w14:textId="77777777" w:rsidR="00C407C2" w:rsidRDefault="00324656">
      <w:pPr>
        <w:pStyle w:val="Heading1"/>
      </w:pPr>
      <w:bookmarkStart w:id="3" w:name="_Toc152434318"/>
      <w:r>
        <w:lastRenderedPageBreak/>
        <w:t>Bevezetés</w:t>
      </w:r>
      <w:bookmarkEnd w:id="3"/>
    </w:p>
    <w:p w14:paraId="0F9EC3AF" w14:textId="3A97F964" w:rsidR="00C407C2" w:rsidRDefault="00324656">
      <w:r>
        <w:t>Egy ember életének egyik elengedhetetlen része az étkezés. Az étek megszerzése az emberiség hajdanán nem volt triviális feladat, sok munka volt az ára minden egyes étkezésnek. Ezt mi sem mutatja jobban, minthogy a Neander-völgyi ember nem csak az elejtett vadakat fogyasztotta el, de képes volt rokonait is elfogyasztani</w:t>
      </w:r>
      <w:sdt>
        <w:sdtPr>
          <w:id w:val="882065105"/>
          <w:citation/>
        </w:sdtPr>
        <w:sdtContent>
          <w:r w:rsidR="003235D1">
            <w:fldChar w:fldCharType="begin"/>
          </w:r>
          <w:r w:rsidR="003235D1">
            <w:instrText xml:space="preserve"> CITATION 1 \l 1038 </w:instrText>
          </w:r>
          <w:r w:rsidR="003235D1">
            <w:fldChar w:fldCharType="separate"/>
          </w:r>
          <w:r w:rsidR="009F550E">
            <w:rPr>
              <w:noProof/>
            </w:rPr>
            <w:t xml:space="preserve"> [1]</w:t>
          </w:r>
          <w:r w:rsidR="003235D1">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5477448D"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r w:rsidR="003235D1">
        <w:t xml:space="preserve">. </w:t>
      </w:r>
      <w:sdt>
        <w:sdtPr>
          <w:id w:val="-1479142539"/>
          <w:citation/>
        </w:sdtPr>
        <w:sdtContent>
          <w:r w:rsidR="003235D1">
            <w:fldChar w:fldCharType="begin"/>
          </w:r>
          <w:r w:rsidR="003235D1">
            <w:instrText xml:space="preserve"> CITATION 2 \l 1038 </w:instrText>
          </w:r>
          <w:r w:rsidR="003235D1">
            <w:fldChar w:fldCharType="separate"/>
          </w:r>
          <w:r w:rsidR="009F550E">
            <w:rPr>
              <w:noProof/>
            </w:rPr>
            <w:t>[2]</w:t>
          </w:r>
          <w:r w:rsidR="003235D1">
            <w:fldChar w:fldCharType="end"/>
          </w:r>
        </w:sdtContent>
      </w:sdt>
    </w:p>
    <w:p w14:paraId="01E9136A" w14:textId="77777777" w:rsidR="00C407C2" w:rsidRDefault="00324656">
      <w:r>
        <w:t>Eleinte rendelésre mindössze telefonon keresztül, vagy személyesen volt lehetősége az embereknek.</w:t>
      </w:r>
    </w:p>
    <w:p w14:paraId="659A8C58" w14:textId="364FD9E1" w:rsidR="00C407C2" w:rsidRDefault="00324656">
      <w:r>
        <w:t xml:space="preserve">Az </w:t>
      </w:r>
      <w:r w:rsidR="00CD1BF9">
        <w:t xml:space="preserve">online </w:t>
      </w:r>
      <w:r>
        <w:t>ételrendelés története nem sokkal később kezdődött</w:t>
      </w:r>
      <w:r w:rsidR="00CD1BF9">
        <w:t>.A</w:t>
      </w:r>
      <w:r>
        <w:t xml:space="preserve"> Pizza Hut első rendelését 1994. január 2.-án vette át az interneten keresztül, ráadásul ez volt az első e-kereskedelemben értékesített tárgy.</w:t>
      </w:r>
    </w:p>
    <w:p w14:paraId="7506E6B5" w14:textId="6A9647DB" w:rsidR="00C407C2" w:rsidRDefault="00324656">
      <w:r>
        <w:t xml:space="preserve">Habár a folyamat az elejen lassan indult, magyarországon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228381683"/>
          <w:citation/>
        </w:sdtPr>
        <w:sdtContent>
          <w:r w:rsidR="003235D1">
            <w:fldChar w:fldCharType="begin"/>
          </w:r>
          <w:r w:rsidR="003235D1">
            <w:instrText xml:space="preserve"> CITATION 2 \l 1038 </w:instrText>
          </w:r>
          <w:r w:rsidR="003235D1">
            <w:fldChar w:fldCharType="separate"/>
          </w:r>
          <w:r w:rsidR="009F550E">
            <w:rPr>
              <w:noProof/>
            </w:rPr>
            <w:t>[2]</w:t>
          </w:r>
          <w:r w:rsidR="003235D1">
            <w:fldChar w:fldCharType="end"/>
          </w:r>
        </w:sdtContent>
      </w:sdt>
    </w:p>
    <w:p w14:paraId="24CD9D53" w14:textId="77777777" w:rsidR="00C407C2" w:rsidRDefault="00C407C2">
      <w:pPr>
        <w:ind w:firstLine="0"/>
      </w:pPr>
    </w:p>
    <w:p w14:paraId="7F193E75" w14:textId="77777777" w:rsidR="00C407C2" w:rsidRDefault="00324656">
      <w:pPr>
        <w:pStyle w:val="Heading2"/>
      </w:pPr>
      <w:bookmarkStart w:id="4" w:name="_Toc152434319"/>
      <w:r>
        <w:lastRenderedPageBreak/>
        <w:t>Létező megoldások</w:t>
      </w:r>
      <w:bookmarkEnd w:id="4"/>
    </w:p>
    <w:p w14:paraId="067E0F62" w14:textId="77777777" w:rsidR="00C407C2" w:rsidRPr="00E7348E" w:rsidRDefault="00324656" w:rsidP="007C67EB">
      <w:pPr>
        <w:pStyle w:val="Heading3"/>
      </w:pPr>
      <w:bookmarkStart w:id="5" w:name="_Toc152434320"/>
      <w:r w:rsidRPr="00E7348E">
        <w:t>Foodora - NetPincér</w:t>
      </w:r>
      <w:bookmarkEnd w:id="5"/>
    </w:p>
    <w:p w14:paraId="2D20E643" w14:textId="376BAD72" w:rsidR="00C407C2" w:rsidRDefault="00324656">
      <w:r>
        <w:t>Magyarországon az online ételrendelés úttörője a NetPincér volt, amelyet 1999-ben alapított Csontos Zoltán és Perger Péter. Az alkalmazás eredeti célja inkább a Schönherz kollégiumbeli rendelések lebonyolítása volt.</w:t>
      </w:r>
      <w:sdt>
        <w:sdtPr>
          <w:id w:val="1076477154"/>
          <w:citation/>
        </w:sdtPr>
        <w:sdtContent>
          <w:r w:rsidR="003235D1">
            <w:fldChar w:fldCharType="begin"/>
          </w:r>
          <w:r w:rsidR="003235D1">
            <w:instrText xml:space="preserve"> CITATION 3 \l 1038 </w:instrText>
          </w:r>
          <w:r w:rsidR="003235D1">
            <w:fldChar w:fldCharType="separate"/>
          </w:r>
          <w:r w:rsidR="009F550E">
            <w:rPr>
              <w:noProof/>
            </w:rPr>
            <w:t xml:space="preserve"> [3]</w:t>
          </w:r>
          <w:r w:rsidR="003235D1">
            <w:fldChar w:fldCharType="end"/>
          </w:r>
        </w:sdtContent>
      </w:sdt>
      <w:r w:rsidR="003235D1">
        <w:t xml:space="preserve"> </w:t>
      </w:r>
      <w:r>
        <w:t>Később az alkalmazás kinőtte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84167" cy="3065321"/>
                    </a:xfrm>
                    <a:prstGeom prst="rect">
                      <a:avLst/>
                    </a:prstGeom>
                    <a:ln/>
                  </pic:spPr>
                </pic:pic>
              </a:graphicData>
            </a:graphic>
          </wp:inline>
        </w:drawing>
      </w:r>
    </w:p>
    <w:p w14:paraId="7AA75760" w14:textId="54B08B07" w:rsidR="008519C6" w:rsidRPr="003F37CD" w:rsidRDefault="00000000" w:rsidP="003F37CD">
      <w:pPr>
        <w:pStyle w:val="Caption"/>
      </w:pPr>
      <w:fldSimple w:instr=" SEQ ábra \* ARABIC ">
        <w:bookmarkStart w:id="6" w:name="_Toc150281661"/>
        <w:bookmarkStart w:id="7" w:name="_Toc150281796"/>
        <w:bookmarkStart w:id="8" w:name="_Toc152175704"/>
        <w:r w:rsidR="00F25F17">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C901651" w:rsidR="00C407C2" w:rsidRDefault="00324656">
      <w:r>
        <w:t>Időközben az alkalmazás rengeteg változáson esett át, és a tulajdonjog is gazdát cserélt 2016-ban. A mai napon már nem Netpincérként hanem Foodoraként emlegetik az alkalmazást, ezzel pedig bekerült egy nagyobb csoport, a Delivery Hero alá.</w:t>
      </w:r>
      <w:sdt>
        <w:sdtPr>
          <w:id w:val="1834867333"/>
          <w:citation/>
        </w:sdtPr>
        <w:sdtContent>
          <w:r w:rsidR="003235D1">
            <w:fldChar w:fldCharType="begin"/>
          </w:r>
          <w:r w:rsidR="003235D1">
            <w:instrText xml:space="preserve"> CITATION 4 \l 1038 </w:instrText>
          </w:r>
          <w:r w:rsidR="003235D1">
            <w:fldChar w:fldCharType="separate"/>
          </w:r>
          <w:r w:rsidR="009F550E">
            <w:rPr>
              <w:noProof/>
            </w:rPr>
            <w:t xml:space="preserve"> [4]</w:t>
          </w:r>
          <w:r w:rsidR="003235D1">
            <w:fldChar w:fldCharType="end"/>
          </w:r>
        </w:sdtContent>
      </w:sdt>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4"/>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675DC17C" w:rsidR="003F37CD" w:rsidRDefault="00000000" w:rsidP="003F37CD">
      <w:pPr>
        <w:pStyle w:val="Caption"/>
      </w:pPr>
      <w:fldSimple w:instr=" SEQ ábra \* ARABIC ">
        <w:bookmarkStart w:id="9" w:name="_Toc152175705"/>
        <w:r w:rsidR="00F25F17">
          <w:rPr>
            <w:noProof/>
          </w:rPr>
          <w:t>2</w:t>
        </w:r>
      </w:fldSimple>
      <w:r w:rsidR="003F37CD">
        <w:t>. ábra Foodora mai (2023.11.07) oldala</w:t>
      </w:r>
      <w:bookmarkEnd w:id="9"/>
    </w:p>
    <w:p w14:paraId="4837DEFC" w14:textId="743787D7" w:rsidR="00C407C2" w:rsidRDefault="00324656">
      <w:r>
        <w:t xml:space="preserve">A mai foodora weboldala rengeteg modern megoldást alkalmaz, többek között integrációt számos fizetési </w:t>
      </w:r>
      <w:r w:rsidR="00A85B7F">
        <w:t>megoldásra,</w:t>
      </w:r>
      <w:r>
        <w:t xml:space="preserve"> mint például az Apple és Google pay. A weboldal megjelenítését pedig a </w:t>
      </w:r>
      <w:r w:rsidRPr="00877DE2">
        <w:rPr>
          <w:i/>
          <w:iCs/>
        </w:rPr>
        <w:t>React</w:t>
      </w:r>
      <w:r w:rsidRPr="00877DE2">
        <w:t xml:space="preserve"> </w:t>
      </w:r>
      <w:r>
        <w:t xml:space="preserve">keretrendszer és </w:t>
      </w:r>
      <w:r w:rsidRPr="00877DE2">
        <w:rPr>
          <w:i/>
          <w:iCs/>
        </w:rPr>
        <w:t>JQuery</w:t>
      </w:r>
      <w:r w:rsidRPr="00877DE2">
        <w:t xml:space="preserve"> </w:t>
      </w:r>
      <w:r>
        <w:t>alkalmazásával készítették el. Ezen megoldások teszik lehetővé a felhasználók számára a gyors és stabil ételrendelést.</w:t>
      </w:r>
      <w:sdt>
        <w:sdtPr>
          <w:id w:val="-1133170277"/>
          <w:citation/>
        </w:sdtPr>
        <w:sdtContent>
          <w:r w:rsidR="003235D1">
            <w:fldChar w:fldCharType="begin"/>
          </w:r>
          <w:r w:rsidR="003235D1">
            <w:instrText xml:space="preserve"> CITATION 5 \l 1038 </w:instrText>
          </w:r>
          <w:r w:rsidR="003235D1">
            <w:fldChar w:fldCharType="separate"/>
          </w:r>
          <w:r w:rsidR="009F550E">
            <w:rPr>
              <w:noProof/>
            </w:rPr>
            <w:t xml:space="preserve"> [5]</w:t>
          </w:r>
          <w:r w:rsidR="003235D1">
            <w:fldChar w:fldCharType="end"/>
          </w:r>
        </w:sdtContent>
      </w:sdt>
    </w:p>
    <w:p w14:paraId="22724D6E" w14:textId="6E4D84F3" w:rsidR="00C407C2" w:rsidRDefault="00324656">
      <w:pPr>
        <w:rPr>
          <w:b/>
          <w:sz w:val="20"/>
          <w:szCs w:val="20"/>
        </w:rPr>
      </w:pPr>
      <w:r>
        <w:t xml:space="preserve">A foodora magyarország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Heading3"/>
      </w:pPr>
      <w:bookmarkStart w:id="10" w:name="_Toc152434321"/>
      <w:r>
        <w:t>Wolt</w:t>
      </w:r>
      <w:bookmarkEnd w:id="10"/>
    </w:p>
    <w:p w14:paraId="2C03F9F4" w14:textId="384A9189" w:rsidR="00C407C2" w:rsidRDefault="00324656">
      <w:r>
        <w:t xml:space="preserve">Magyarország másik jelentős ételrendelő portálja a </w:t>
      </w:r>
      <w:r w:rsidRPr="00877DE2">
        <w:t>wolt</w:t>
      </w:r>
      <w:r>
        <w:t>. A finn származású cég szolgáltatásai 2018 májusában lettek elérhetőek magyarországon.</w:t>
      </w:r>
      <w:r w:rsidR="003235D1">
        <w:t xml:space="preserve"> </w:t>
      </w:r>
      <w:r>
        <w:t>A fentiek ellenére a portál népszerűsége robbanásszerű sikereket ért el az országban és mára már a legnépszerűbb opciók közé tartozik, ha ételrendélsről van szó</w:t>
      </w:r>
      <w:r w:rsidR="003235D1">
        <w:t>.</w:t>
      </w:r>
      <w:sdt>
        <w:sdtPr>
          <w:id w:val="784158008"/>
          <w:citation/>
        </w:sdtPr>
        <w:sdtContent>
          <w:r w:rsidR="003235D1">
            <w:fldChar w:fldCharType="begin"/>
          </w:r>
          <w:r w:rsidR="003235D1">
            <w:instrText xml:space="preserve"> CITATION 6 \l 1038 </w:instrText>
          </w:r>
          <w:r w:rsidR="003235D1">
            <w:fldChar w:fldCharType="separate"/>
          </w:r>
          <w:r w:rsidR="009F550E">
            <w:rPr>
              <w:noProof/>
            </w:rPr>
            <w:t xml:space="preserve"> [6]</w:t>
          </w:r>
          <w:r w:rsidR="003235D1">
            <w:fldChar w:fldCharType="end"/>
          </w:r>
        </w:sdtContent>
      </w:sdt>
    </w:p>
    <w:p w14:paraId="2F98DFB5" w14:textId="17AEFCEB" w:rsidR="00C407C2" w:rsidRDefault="00324656">
      <w:r>
        <w:t xml:space="preserve">A wolt által kínált felhasználói élmény egybevág a foodora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A728AD2" w:rsidR="00C407C2" w:rsidRPr="003F37CD" w:rsidRDefault="00000000" w:rsidP="003F37CD">
      <w:pPr>
        <w:pStyle w:val="Caption"/>
      </w:pPr>
      <w:fldSimple w:instr=" SEQ ábra \* ARABIC ">
        <w:bookmarkStart w:id="11" w:name="_Toc152175706"/>
        <w:r w:rsidR="00F25F17">
          <w:rPr>
            <w:noProof/>
          </w:rPr>
          <w:t>3</w:t>
        </w:r>
      </w:fldSimple>
      <w:r w:rsidR="003F37CD">
        <w:t>. ábra Wolt mai (2023.10.27) oldala</w:t>
      </w:r>
      <w:bookmarkEnd w:id="11"/>
    </w:p>
    <w:p w14:paraId="3307A19D" w14:textId="5CA34FA6" w:rsidR="00C407C2" w:rsidRDefault="00324656">
      <w:r>
        <w:t xml:space="preserve">A wolt sok szempontból hasonló funkciókat lát </w:t>
      </w:r>
      <w:r w:rsidR="0075628B">
        <w:t>el,</w:t>
      </w:r>
      <w:r>
        <w:t xml:space="preserve"> mint a netpincérből lett foodora.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Heading2"/>
      </w:pPr>
      <w:bookmarkStart w:id="12" w:name="_Toc152434322"/>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Heading1"/>
      </w:pPr>
      <w:bookmarkStart w:id="13" w:name="_Toc152434323"/>
      <w:r w:rsidRPr="007C67EB">
        <w:lastRenderedPageBreak/>
        <w:t>Felhasznált technológiák</w:t>
      </w:r>
      <w:bookmarkEnd w:id="13"/>
    </w:p>
    <w:p w14:paraId="18749E3F" w14:textId="77777777" w:rsidR="00C407C2" w:rsidRDefault="00324656">
      <w:r>
        <w:t>A következő fejezetben be fogom mutatni a dolgozatomban használt fontosabb technológiákat. Elsőnek a backendhez használt spring keretrendszert, majd később a frontend technológiákat, végül pedig a felhasznált egyéb technológiákról szeretnék írni.</w:t>
      </w:r>
    </w:p>
    <w:p w14:paraId="4CE78AA9" w14:textId="77777777" w:rsidR="00C407C2" w:rsidRDefault="00324656" w:rsidP="007C67EB">
      <w:pPr>
        <w:pStyle w:val="Heading2"/>
      </w:pPr>
      <w:bookmarkStart w:id="14" w:name="_Toc152434324"/>
      <w:r>
        <w:t>Spring keretrendszer</w:t>
      </w:r>
      <w:bookmarkEnd w:id="14"/>
    </w:p>
    <w:p w14:paraId="69BF62F0" w14:textId="002BBDD1" w:rsidR="00C407C2" w:rsidRDefault="00324656" w:rsidP="001B50DD">
      <w:pPr>
        <w:pStyle w:val="Heading3"/>
      </w:pPr>
      <w:bookmarkStart w:id="15" w:name="_Toc150285076"/>
      <w:bookmarkStart w:id="16" w:name="_Toc150285143"/>
      <w:bookmarkStart w:id="17" w:name="_Toc150286160"/>
      <w:bookmarkStart w:id="18" w:name="_Toc150298896"/>
      <w:bookmarkStart w:id="19" w:name="_Toc152434325"/>
      <w:bookmarkEnd w:id="15"/>
      <w:bookmarkEnd w:id="16"/>
      <w:bookmarkEnd w:id="17"/>
      <w:bookmarkEnd w:id="18"/>
      <w:r>
        <w:t>A spring általánosan</w:t>
      </w:r>
      <w:bookmarkEnd w:id="19"/>
    </w:p>
    <w:p w14:paraId="6E438074" w14:textId="77777777" w:rsidR="00DD1D7A" w:rsidRDefault="00324656">
      <w:pPr>
        <w:ind w:firstLine="0"/>
      </w:pPr>
      <w:r>
        <w:tab/>
      </w:r>
      <w:r w:rsidR="00DD1D7A">
        <w:t>A spring egy nyílt forráskódú java alkalmazás keretrendszer. Általában backend fejlesztés céljából használják, viszont különböző függőségek importálásával (például Thymeleaf) a frontend is megvalósítható a keretrendszer segítségével.</w:t>
      </w:r>
    </w:p>
    <w:p w14:paraId="2EA3D83B" w14:textId="3545A00F" w:rsidR="00C407C2" w:rsidRDefault="00324656">
      <w:pPr>
        <w:ind w:firstLine="0"/>
      </w:pPr>
      <w:r>
        <w:t xml:space="preserve">A spring számos funkciót nyújt a felhasználóinak, </w:t>
      </w:r>
      <w:r w:rsidR="0013284F">
        <w:t>ezen funciókra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r w:rsidR="0013284F" w:rsidRPr="0013284F">
        <w:t>R</w:t>
      </w:r>
      <w:r w:rsidR="0013284F">
        <w:t>e</w:t>
      </w:r>
      <w:r w:rsidR="0013284F" w:rsidRPr="0013284F">
        <w:t>presentational State Transfe</w:t>
      </w:r>
      <w:r w:rsidR="0013284F">
        <w:t xml:space="preserve">r (REST) vagy </w:t>
      </w:r>
      <w:r w:rsidR="0013284F" w:rsidRPr="0013284F">
        <w:t>Simple Object Access Protocol</w:t>
      </w:r>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DataBase Connectivity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r w:rsidR="00DD1D7A">
        <w:t xml:space="preserve">Model View Control </w:t>
      </w:r>
      <w:r>
        <w:t>(</w:t>
      </w:r>
      <w:r w:rsidR="00DD1D7A">
        <w:t>MVC</w:t>
      </w:r>
      <w:r>
        <w:t>)  architektúrára</w:t>
      </w:r>
      <w:r w:rsidR="00DD1D7A">
        <w:t>.</w:t>
      </w:r>
    </w:p>
    <w:p w14:paraId="31824DFD" w14:textId="77777777" w:rsidR="00C407C2" w:rsidRDefault="00DD1D7A">
      <w:pPr>
        <w:numPr>
          <w:ilvl w:val="0"/>
          <w:numId w:val="2"/>
        </w:numPr>
      </w:pPr>
      <w:r>
        <w:t>Application Programming Interface (API) készítés támogatása könnyedén.</w:t>
      </w:r>
    </w:p>
    <w:p w14:paraId="6EF6B601" w14:textId="77777777" w:rsidR="00C407C2" w:rsidRDefault="00324656">
      <w:r>
        <w:t>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újrafelhasználhatóságát is.</w:t>
      </w:r>
    </w:p>
    <w:p w14:paraId="09B12F11" w14:textId="77777777" w:rsidR="00C407C2" w:rsidRDefault="00324656">
      <w:r>
        <w:t>A spring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r w:rsidR="00DD1D7A">
        <w:t xml:space="preserve">Object Relational Mapping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A spring keretrendszer az alábbi különálló modulokból épül fel:</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14975" cy="4257675"/>
                    </a:xfrm>
                    <a:prstGeom prst="rect">
                      <a:avLst/>
                    </a:prstGeom>
                    <a:ln/>
                  </pic:spPr>
                </pic:pic>
              </a:graphicData>
            </a:graphic>
          </wp:inline>
        </w:drawing>
      </w:r>
    </w:p>
    <w:p w14:paraId="16C69791" w14:textId="50DE5546" w:rsidR="003F37CD" w:rsidRPr="003F37CD" w:rsidRDefault="00000000" w:rsidP="003F37CD">
      <w:pPr>
        <w:pStyle w:val="Caption"/>
        <w:rPr>
          <w:b w:val="0"/>
          <w:sz w:val="24"/>
          <w:szCs w:val="24"/>
        </w:rPr>
      </w:pPr>
      <w:fldSimple w:instr=" SEQ ábra \* ARABIC ">
        <w:bookmarkStart w:id="20" w:name="_Toc152175707"/>
        <w:r w:rsidR="00F25F17">
          <w:rPr>
            <w:noProof/>
          </w:rPr>
          <w:t>4</w:t>
        </w:r>
      </w:fldSimple>
      <w:r w:rsidR="003F37CD">
        <w:t>. ábra</w:t>
      </w:r>
      <w:r w:rsidR="003F37CD" w:rsidRPr="003F37CD">
        <w:t xml:space="preserve"> </w:t>
      </w:r>
      <w:r w:rsidR="003F37CD">
        <w:t>A spring modulok csoportosítva</w:t>
      </w:r>
      <w:sdt>
        <w:sdtPr>
          <w:id w:val="362031762"/>
          <w:citation/>
        </w:sdtPr>
        <w:sdtContent>
          <w:r w:rsidR="003235D1">
            <w:fldChar w:fldCharType="begin"/>
          </w:r>
          <w:r w:rsidR="003235D1">
            <w:instrText xml:space="preserve"> CITATION 7 \l 1038 </w:instrText>
          </w:r>
          <w:r w:rsidR="003235D1">
            <w:fldChar w:fldCharType="separate"/>
          </w:r>
          <w:r w:rsidR="009F550E">
            <w:rPr>
              <w:noProof/>
            </w:rPr>
            <w:t xml:space="preserve"> [7]</w:t>
          </w:r>
          <w:r w:rsidR="003235D1">
            <w:fldChar w:fldCharType="end"/>
          </w:r>
        </w:sdtContent>
      </w:sdt>
      <w:bookmarkEnd w:id="20"/>
    </w:p>
    <w:p w14:paraId="60F7ECEA" w14:textId="77777777" w:rsidR="00C407C2" w:rsidRDefault="00324656" w:rsidP="007C67EB">
      <w:pPr>
        <w:pStyle w:val="Heading3"/>
      </w:pPr>
      <w:bookmarkStart w:id="21" w:name="_Toc152434326"/>
      <w:r>
        <w:t>Bean</w:t>
      </w:r>
      <w:bookmarkEnd w:id="21"/>
    </w:p>
    <w:p w14:paraId="2248BCE1" w14:textId="7623C63D" w:rsidR="00C407C2" w:rsidRDefault="00324656">
      <w:r>
        <w:t xml:space="preserve">Azon </w:t>
      </w:r>
      <w:r w:rsidR="000318B0">
        <w:t>objektumokat,</w:t>
      </w:r>
      <w:r>
        <w:t xml:space="preserve"> amelyek életciklusát a keretrendszer, azon belül az Inversion of Control (IoC) konténer menedzseli, bean-nek nevezzük.  A definícióból kiindulva bármilyen </w:t>
      </w:r>
      <w:r w:rsidR="00DD1D7A">
        <w:t xml:space="preserve">Plain Old Java Object </w:t>
      </w:r>
      <w:r>
        <w:t>(</w:t>
      </w:r>
      <w:r w:rsidR="00DD1D7A">
        <w:t>POJO</w:t>
      </w:r>
      <w:r>
        <w:t>) lehet bean, mindössze a spring konténeren keresztül kell inicializálni az objektumot, amelyhez a konfigurációs metaadatok definiálása szükséges.</w:t>
      </w:r>
    </w:p>
    <w:p w14:paraId="5B82BE7B" w14:textId="2DBF8BB7" w:rsidR="00C407C2" w:rsidRDefault="00324656">
      <w:pPr>
        <w:ind w:firstLine="0"/>
      </w:pPr>
      <w:r>
        <w:t>Az alkalmazás által használt beaneket három módszerrel definiálhatjuk.</w:t>
      </w:r>
      <w:sdt>
        <w:sdtPr>
          <w:id w:val="-702170706"/>
          <w:citation/>
        </w:sdtPr>
        <w:sdtContent>
          <w:r w:rsidR="003235D1">
            <w:fldChar w:fldCharType="begin"/>
          </w:r>
          <w:r w:rsidR="003235D1">
            <w:instrText xml:space="preserve"> CITATION 8 \l 1038 </w:instrText>
          </w:r>
          <w:r w:rsidR="003235D1">
            <w:fldChar w:fldCharType="separate"/>
          </w:r>
          <w:r w:rsidR="009F550E">
            <w:rPr>
              <w:noProof/>
            </w:rPr>
            <w:t xml:space="preserve"> [8]</w:t>
          </w:r>
          <w:r w:rsidR="003235D1">
            <w:fldChar w:fldCharType="end"/>
          </w:r>
        </w:sdtContent>
      </w:sdt>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beant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spring configuration xml segítségével </w:t>
      </w:r>
      <w:r w:rsidR="00DB24E8">
        <w:t>megadhatjuk,</w:t>
      </w:r>
      <w:r>
        <w:t xml:space="preserve"> ha egy osztályt beanként szeretnénk kezelni.</w:t>
      </w:r>
    </w:p>
    <w:p w14:paraId="151D2B58" w14:textId="77777777" w:rsidR="00C407C2" w:rsidRDefault="00324656">
      <w:pPr>
        <w:numPr>
          <w:ilvl w:val="0"/>
          <w:numId w:val="3"/>
        </w:numPr>
      </w:pPr>
      <w:r>
        <w:t>Végül pedig megadhatjuk egy configuration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(package) amelyekben a spring beaneket fog keresni </w:t>
      </w:r>
      <w:r>
        <w:rPr>
          <w:i/>
        </w:rPr>
        <w:t xml:space="preserve">@ComponentScan </w:t>
      </w:r>
      <w:r>
        <w:t xml:space="preserve">annotációval és itt is definiálhatunk beaneket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MyConfiguration</w:t>
      </w:r>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MyBean </w:t>
      </w:r>
      <w:r>
        <w:rPr>
          <w:rFonts w:ascii="Consolas" w:eastAsia="Consolas" w:hAnsi="Consolas" w:cs="Consolas"/>
          <w:color w:val="0066BB"/>
          <w:sz w:val="20"/>
          <w:szCs w:val="20"/>
        </w:rPr>
        <w:t>getMyBean</w:t>
      </w:r>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new</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MyBean</w:t>
      </w:r>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spring képes átvizsgálni a megadott csomagokat beaneket keresve. Lehetőség van az annotáció elhagyására amennyiben Spring Boot-ot használ a </w:t>
      </w:r>
      <w:r w:rsidR="00DB24E8">
        <w:t>programozó,</w:t>
      </w:r>
      <w:r>
        <w:t xml:space="preserve"> amely a spring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beanek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7178A9E4" w:rsidR="00C407C2" w:rsidRDefault="00324656">
      <w:pPr>
        <w:ind w:firstLine="0"/>
      </w:pPr>
      <w:r>
        <w:t>Nem csak a beanek definiálására van több lehetőségünk, hanem lehetőség van a beanek hatáskörét is megadni. Ezekből 6 darab van definiálva alapból a keretrendszerben.</w:t>
      </w:r>
      <w:r w:rsidR="00E54809" w:rsidRPr="00E54809">
        <w:t xml:space="preserve"> </w:t>
      </w:r>
      <w:sdt>
        <w:sdtPr>
          <w:id w:val="-1511985475"/>
          <w:citation/>
        </w:sdtPr>
        <w:sdtContent>
          <w:r w:rsidR="003235D1">
            <w:fldChar w:fldCharType="begin"/>
          </w:r>
          <w:r w:rsidR="003235D1">
            <w:instrText xml:space="preserve"> CITATION 9 \l 1038 </w:instrText>
          </w:r>
          <w:r w:rsidR="003235D1">
            <w:fldChar w:fldCharType="separate"/>
          </w:r>
          <w:r w:rsidR="009F550E">
            <w:rPr>
              <w:noProof/>
            </w:rPr>
            <w:t>[9]</w:t>
          </w:r>
          <w:r w:rsidR="003235D1">
            <w:fldChar w:fldCharType="end"/>
          </w:r>
        </w:sdtContent>
      </w:sdt>
    </w:p>
    <w:p w14:paraId="01AE8874" w14:textId="77777777" w:rsidR="00C407C2" w:rsidRDefault="00324656">
      <w:pPr>
        <w:numPr>
          <w:ilvl w:val="0"/>
          <w:numId w:val="10"/>
        </w:numPr>
        <w:spacing w:after="0"/>
      </w:pPr>
      <w:r>
        <w:t>Singleton - Ezekből a beanekből csak egy darab jön létre egy IoC konténerben.</w:t>
      </w:r>
    </w:p>
    <w:p w14:paraId="1FB56830" w14:textId="77777777" w:rsidR="00C407C2" w:rsidRDefault="00324656">
      <w:pPr>
        <w:numPr>
          <w:ilvl w:val="0"/>
          <w:numId w:val="10"/>
        </w:numPr>
        <w:spacing w:after="0"/>
      </w:pPr>
      <w:r>
        <w:t>Prototype - A prototype beanekből minden alkalommal új példány jön létre mikor az alkalmazásnak szüksége van rá.</w:t>
      </w:r>
    </w:p>
    <w:p w14:paraId="0D6ACD10" w14:textId="16C422F2" w:rsidR="00C407C2" w:rsidRDefault="00324656">
      <w:pPr>
        <w:numPr>
          <w:ilvl w:val="0"/>
          <w:numId w:val="10"/>
        </w:numPr>
        <w:spacing w:after="0"/>
      </w:pPr>
      <w:r>
        <w:t xml:space="preserve">Request - </w:t>
      </w:r>
      <w:r w:rsidR="00DB24E8">
        <w:t>Hasonló,</w:t>
      </w:r>
      <w:r>
        <w:t xml:space="preserve"> mint a prototype, viszont webes applikációkra szánva. Itt mindig új példány jön létre mikor új http request érkezik.</w:t>
      </w:r>
    </w:p>
    <w:p w14:paraId="55499E33" w14:textId="77777777" w:rsidR="00C407C2" w:rsidRDefault="00324656">
      <w:pPr>
        <w:numPr>
          <w:ilvl w:val="0"/>
          <w:numId w:val="10"/>
        </w:numPr>
        <w:spacing w:after="0"/>
      </w:pPr>
      <w:r>
        <w:t>Session - Minden http sessionre új bean jön létre.</w:t>
      </w:r>
    </w:p>
    <w:p w14:paraId="0446FDFF" w14:textId="126DA942" w:rsidR="00C407C2" w:rsidRDefault="00324656">
      <w:pPr>
        <w:numPr>
          <w:ilvl w:val="0"/>
          <w:numId w:val="10"/>
        </w:numPr>
        <w:spacing w:after="0"/>
      </w:pPr>
      <w:r>
        <w:t xml:space="preserve">Application  - Itt a ServletContexthez kötjük a beanek egyediségét, ami alapvetően hasonló a Singleton scope-hoz viszont itt lehetőség van </w:t>
      </w:r>
      <w:r w:rsidR="00BE0C5A">
        <w:t>arra,</w:t>
      </w:r>
      <w:r>
        <w:t xml:space="preserve"> hogy több alkalmazás </w:t>
      </w:r>
      <w:r w:rsidR="00DD1D7A">
        <w:t xml:space="preserve">is </w:t>
      </w:r>
      <w:r>
        <w:t>ugyanazt a ServletContextet használja ezzel a scope-al megosztva a beant.</w:t>
      </w:r>
    </w:p>
    <w:p w14:paraId="328ACF98" w14:textId="77777777" w:rsidR="00C407C2" w:rsidRDefault="00324656">
      <w:pPr>
        <w:numPr>
          <w:ilvl w:val="0"/>
          <w:numId w:val="10"/>
        </w:numPr>
      </w:pPr>
      <w:r>
        <w:t xml:space="preserve">Websocket - A teljes websocket </w:t>
      </w:r>
      <w:r w:rsidR="00DD1D7A">
        <w:t>munkamenet</w:t>
      </w:r>
      <w:r>
        <w:t xml:space="preserve"> alatt ugyanazt a beant  fogja visszaadni az alkalmazás.</w:t>
      </w:r>
    </w:p>
    <w:p w14:paraId="124AB74A" w14:textId="5E502922" w:rsidR="00DD1D7A" w:rsidRDefault="00324656">
      <w:pPr>
        <w:ind w:firstLine="0"/>
      </w:pPr>
      <w:r>
        <w:tab/>
        <w:t xml:space="preserve">Az bean scope-ját a </w:t>
      </w:r>
      <w:r>
        <w:rPr>
          <w:i/>
        </w:rPr>
        <w:t>@Scope</w:t>
      </w:r>
      <w:r>
        <w:t xml:space="preserve"> annotáció segítségével lehet megadni. Amennyiben számunkra nem megfelelő a spring által biztosított alapvető scope-ok egyike sem, akkor megadhatunk saját magunk</w:t>
      </w:r>
      <w:r w:rsidR="00BE0C5A">
        <w:t xml:space="preserve"> számára</w:t>
      </w:r>
      <w:r>
        <w:t xml:space="preserve"> custom scope-okat</w:t>
      </w:r>
      <w:r w:rsidR="00BE0C5A">
        <w:t>,</w:t>
      </w:r>
      <w:r>
        <w:t xml:space="preserve"> amelyeket személyre  tudunk szabni saját kívánságaink szerint.</w:t>
      </w:r>
    </w:p>
    <w:p w14:paraId="576646C8" w14:textId="77777777" w:rsidR="00C407C2" w:rsidRDefault="00324656" w:rsidP="007C67EB">
      <w:pPr>
        <w:pStyle w:val="Heading3"/>
      </w:pPr>
      <w:bookmarkStart w:id="22" w:name="_Toc152434327"/>
      <w:r>
        <w:lastRenderedPageBreak/>
        <w:t>Inversion of control és Dependency Injection</w:t>
      </w:r>
      <w:bookmarkEnd w:id="22"/>
    </w:p>
    <w:p w14:paraId="09B649A4" w14:textId="4825DD56" w:rsidR="00C407C2" w:rsidRDefault="00324656">
      <w:r>
        <w:t xml:space="preserve">A spring fejlesztés alapja az inversion of control amely segítségével egy biztonságos, pehely súlyú, flexibilis alkalmazást hozhatunk létre. A spring core konténer </w:t>
      </w:r>
      <w:r w:rsidR="00AC00CD">
        <w:t xml:space="preserve">segít </w:t>
      </w:r>
      <w:r>
        <w:t xml:space="preserve">menedzselni az objektumok életciklusát, applikációnk konfigurálását és a függőségeket is. A feladatot a spring az </w:t>
      </w:r>
      <w:r w:rsidR="00DD1D7A">
        <w:rPr>
          <w:i/>
          <w:iCs/>
        </w:rPr>
        <w:t>i</w:t>
      </w:r>
      <w:r w:rsidR="00DD1D7A" w:rsidRPr="00DD1D7A">
        <w:rPr>
          <w:i/>
          <w:iCs/>
        </w:rPr>
        <w:t xml:space="preserve">nversion of </w:t>
      </w:r>
      <w:r w:rsidR="00DD1D7A">
        <w:rPr>
          <w:i/>
          <w:iCs/>
        </w:rPr>
        <w:t>c</w:t>
      </w:r>
      <w:r w:rsidR="00DD1D7A" w:rsidRPr="00DD1D7A">
        <w:rPr>
          <w:i/>
          <w:iCs/>
        </w:rPr>
        <w:t>ontrol</w:t>
      </w:r>
      <w:r w:rsidR="00DD1D7A">
        <w:t xml:space="preserve"> </w:t>
      </w:r>
      <w:r>
        <w:t>tervezési minta alkalmazásával oldja meg.</w:t>
      </w:r>
    </w:p>
    <w:p w14:paraId="3133CA08" w14:textId="77777777" w:rsidR="00C407C2" w:rsidRDefault="00324656">
      <w:r>
        <w:t xml:space="preserve">Szorosan a témához kapcsolódik a dependency injection (DI), amelyet egyes oldalakon szinonimaként említenek az IoC tervezési mintával. A két fogalom közötti különbséget a következőkben szeretném kifejteni. </w:t>
      </w:r>
    </w:p>
    <w:p w14:paraId="2ADA6A40" w14:textId="1117FD28" w:rsidR="00C407C2" w:rsidRDefault="00324656">
      <w:r>
        <w:t xml:space="preserve">Ameddig az IoC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IoC-t el tudjuk érni.</w:t>
      </w:r>
    </w:p>
    <w:p w14:paraId="182AEED2" w14:textId="104B20C2" w:rsidR="00C407C2" w:rsidRDefault="00324656">
      <w:r>
        <w:t xml:space="preserve">A </w:t>
      </w:r>
      <w:r w:rsidR="00DD1D7A" w:rsidRPr="00DD1D7A">
        <w:rPr>
          <w:i/>
          <w:iCs/>
        </w:rPr>
        <w:t>dependency injection</w:t>
      </w:r>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csatoltságot.</w:t>
      </w:r>
    </w:p>
    <w:p w14:paraId="4218B266" w14:textId="7774B49A" w:rsidR="00C407C2" w:rsidRDefault="00324656">
      <w:r>
        <w:t xml:space="preserve">Az alábbi példában </w:t>
      </w:r>
      <w:r w:rsidR="009A52C6">
        <w:t>látszik,</w:t>
      </w:r>
      <w:r>
        <w:t xml:space="preserve"> hogy a </w:t>
      </w:r>
      <w:r w:rsidRPr="00DD1D7A">
        <w:rPr>
          <w:i/>
          <w:iCs/>
        </w:rPr>
        <w:t>MyClass</w:t>
      </w:r>
      <w:r>
        <w:t xml:space="preserve"> példányosításakor meg kell adni</w:t>
      </w:r>
      <w:r w:rsidR="00DD1D7A">
        <w:t>,</w:t>
      </w:r>
      <w:r>
        <w:t xml:space="preserve"> hogy milyen </w:t>
      </w:r>
      <w:r w:rsidRPr="00DD1D7A">
        <w:rPr>
          <w:i/>
          <w:iCs/>
        </w:rPr>
        <w:t>MyDependency</w:t>
      </w:r>
      <w:r>
        <w:t xml:space="preserve"> objektum tartozzon a </w:t>
      </w:r>
      <w:r w:rsidRPr="00DD1D7A">
        <w:rPr>
          <w:i/>
          <w:iCs/>
        </w:rPr>
        <w:t>MyClass</w:t>
      </w:r>
      <w:r>
        <w:t xml:space="preserve"> objektumhoz ezzel átadva a tulajdonság létrehozását a konstruktort hívó osztálynak</w:t>
      </w:r>
      <w:r w:rsidR="00DD1D7A">
        <w:t>, így ez egy példa a dependencia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00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MyClass</w:t>
      </w:r>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private</w:t>
      </w:r>
      <w:r>
        <w:rPr>
          <w:rFonts w:ascii="Consolas" w:eastAsia="Consolas" w:hAnsi="Consolas" w:cs="Consolas"/>
          <w:color w:val="333333"/>
          <w:sz w:val="20"/>
          <w:szCs w:val="20"/>
        </w:rPr>
        <w:t xml:space="preserve"> MyDependency dependency;</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MyClass</w:t>
      </w:r>
      <w:r>
        <w:rPr>
          <w:rFonts w:ascii="Consolas" w:eastAsia="Consolas" w:hAnsi="Consolas" w:cs="Consolas"/>
          <w:color w:val="333333"/>
          <w:sz w:val="20"/>
          <w:szCs w:val="20"/>
        </w:rPr>
        <w:t>(MyDependency dependency)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r>
        <w:rPr>
          <w:rFonts w:ascii="Consolas" w:eastAsia="Consolas" w:hAnsi="Consolas" w:cs="Consolas"/>
          <w:color w:val="333333"/>
          <w:sz w:val="20"/>
          <w:szCs w:val="20"/>
        </w:rPr>
        <w:t xml:space="preserve"> = dependency;</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Heading3"/>
      </w:pPr>
      <w:bookmarkStart w:id="23" w:name="_Toc152434328"/>
      <w:r>
        <w:t>Autowired</w:t>
      </w:r>
      <w:bookmarkEnd w:id="23"/>
    </w:p>
    <w:p w14:paraId="61B927CE" w14:textId="18CBA966" w:rsidR="00C407C2" w:rsidRDefault="00324656">
      <w:r>
        <w:t xml:space="preserve">Az </w:t>
      </w:r>
      <w:r>
        <w:rPr>
          <w:i/>
        </w:rPr>
        <w:t>@Autowired</w:t>
      </w:r>
      <w:r>
        <w:t xml:space="preserve"> annotáció segítségével a spring képes megtalálni az alkalmas </w:t>
      </w:r>
      <w:r w:rsidR="00A81987">
        <w:t>beaneket,</w:t>
      </w:r>
      <w:r>
        <w:t xml:space="preserve"> amelyek segítségével ki tudja elégíteni a példányosítandó osztály függőségeit.</w:t>
      </w:r>
    </w:p>
    <w:p w14:paraId="173902EC" w14:textId="72588EDF" w:rsidR="00C407C2" w:rsidRDefault="00324656">
      <w:r>
        <w:t xml:space="preserve">Az annotáció használatakor a már scannelt beaneket injektálja a spring a létrehozandó objektumba. Nem csak </w:t>
      </w:r>
      <w:r w:rsidR="00A81987">
        <w:t>az osztály konstruktorában,</w:t>
      </w:r>
      <w:r>
        <w:t xml:space="preserve"> de a függőségeiben és settereiben is alkalmazható ez az annotáció.</w:t>
      </w:r>
    </w:p>
    <w:p w14:paraId="0131DF98" w14:textId="52CD026E" w:rsidR="00C407C2" w:rsidRDefault="00324656">
      <w:r>
        <w:t>Amennyiben több beant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Heading2"/>
      </w:pPr>
      <w:bookmarkStart w:id="24" w:name="_Toc152434329"/>
      <w:r>
        <w:lastRenderedPageBreak/>
        <w:t>Angular keretrendszer</w:t>
      </w:r>
      <w:bookmarkEnd w:id="24"/>
    </w:p>
    <w:p w14:paraId="5F0E7A88" w14:textId="77777777" w:rsidR="00C407C2" w:rsidRDefault="00324656">
      <w:r>
        <w:t>Az angular egy nyílt forráskódú keretrendszer typescriptben írva. Létezik egy másik szintén elterjedt javascript alapú keretrendszer is, amelyet AngularJS-nek hívnak viszont én az előbbivel foglalkozom a szakdolgozatomban.</w:t>
      </w:r>
    </w:p>
    <w:p w14:paraId="497FA66C" w14:textId="77777777" w:rsidR="00C407C2" w:rsidRDefault="00324656">
      <w:r>
        <w:t>Az angular keretrendszerben történő fejlesztés során egyoldalas kliens applikációkat hozhatunk létre (single page client application) amelyeket typescript és html segítségével készíthetünk el.</w:t>
      </w:r>
    </w:p>
    <w:p w14:paraId="4120501B" w14:textId="5FFC0B86" w:rsidR="00C407C2" w:rsidRDefault="00324656">
      <w:r>
        <w:t xml:space="preserve">Elérhetőek továbbá </w:t>
      </w:r>
      <w:r w:rsidR="00F040BB">
        <w:t>dekorátorok,</w:t>
      </w:r>
      <w:r>
        <w:t xml:space="preserve"> amelyek, a spring annotációkhoz hasonlóan metaadatokat tárolnak az osztály, tulajdonság, metódusról. Ezen dekorátorok segítségével egyszerűen konfigurálhatjuk a kód bizonyos részeit.</w:t>
      </w:r>
    </w:p>
    <w:p w14:paraId="268B6F4D" w14:textId="77777777" w:rsidR="007C67EB" w:rsidRPr="007C67EB" w:rsidRDefault="007C67EB" w:rsidP="007C67EB">
      <w:pPr>
        <w:pStyle w:val="ListParagraph"/>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Start w:id="30" w:name="_Toc152284549"/>
      <w:bookmarkStart w:id="31" w:name="_Toc152434330"/>
      <w:bookmarkEnd w:id="25"/>
      <w:bookmarkEnd w:id="26"/>
      <w:bookmarkEnd w:id="27"/>
      <w:bookmarkEnd w:id="28"/>
      <w:bookmarkEnd w:id="29"/>
      <w:bookmarkEnd w:id="30"/>
      <w:bookmarkEnd w:id="31"/>
    </w:p>
    <w:p w14:paraId="1607A82B" w14:textId="77777777" w:rsidR="007C67EB" w:rsidRPr="007C67EB" w:rsidRDefault="007C67EB" w:rsidP="007C67EB">
      <w:pPr>
        <w:pStyle w:val="ListParagraph"/>
        <w:keepNext/>
        <w:numPr>
          <w:ilvl w:val="1"/>
          <w:numId w:val="40"/>
        </w:numPr>
        <w:spacing w:before="240" w:after="60"/>
        <w:outlineLvl w:val="2"/>
        <w:rPr>
          <w:rFonts w:cs="Arial"/>
          <w:b/>
          <w:bCs/>
          <w:vanish/>
          <w:sz w:val="28"/>
          <w:szCs w:val="26"/>
        </w:rPr>
      </w:pPr>
      <w:bookmarkStart w:id="32" w:name="_Toc150285084"/>
      <w:bookmarkStart w:id="33" w:name="_Toc150285151"/>
      <w:bookmarkStart w:id="34" w:name="_Toc150286168"/>
      <w:bookmarkStart w:id="35" w:name="_Toc150298904"/>
      <w:bookmarkStart w:id="36" w:name="_Toc151928445"/>
      <w:bookmarkStart w:id="37" w:name="_Toc152284550"/>
      <w:bookmarkStart w:id="38" w:name="_Toc152434331"/>
      <w:bookmarkEnd w:id="32"/>
      <w:bookmarkEnd w:id="33"/>
      <w:bookmarkEnd w:id="34"/>
      <w:bookmarkEnd w:id="35"/>
      <w:bookmarkEnd w:id="36"/>
      <w:bookmarkEnd w:id="37"/>
      <w:bookmarkEnd w:id="38"/>
    </w:p>
    <w:p w14:paraId="17C0F964" w14:textId="77777777" w:rsidR="007C67EB" w:rsidRPr="007C67EB" w:rsidRDefault="007C67EB" w:rsidP="007C67EB">
      <w:pPr>
        <w:pStyle w:val="ListParagraph"/>
        <w:keepNext/>
        <w:numPr>
          <w:ilvl w:val="1"/>
          <w:numId w:val="40"/>
        </w:numPr>
        <w:spacing w:before="240" w:after="60"/>
        <w:outlineLvl w:val="2"/>
        <w:rPr>
          <w:rFonts w:cs="Arial"/>
          <w:b/>
          <w:bCs/>
          <w:vanish/>
          <w:sz w:val="28"/>
          <w:szCs w:val="26"/>
        </w:rPr>
      </w:pPr>
      <w:bookmarkStart w:id="39" w:name="_Toc150285085"/>
      <w:bookmarkStart w:id="40" w:name="_Toc150285152"/>
      <w:bookmarkStart w:id="41" w:name="_Toc150286169"/>
      <w:bookmarkStart w:id="42" w:name="_Toc150298905"/>
      <w:bookmarkStart w:id="43" w:name="_Toc151928446"/>
      <w:bookmarkStart w:id="44" w:name="_Toc152284551"/>
      <w:bookmarkStart w:id="45" w:name="_Toc152434332"/>
      <w:bookmarkEnd w:id="39"/>
      <w:bookmarkEnd w:id="40"/>
      <w:bookmarkEnd w:id="41"/>
      <w:bookmarkEnd w:id="42"/>
      <w:bookmarkEnd w:id="43"/>
      <w:bookmarkEnd w:id="44"/>
      <w:bookmarkEnd w:id="45"/>
    </w:p>
    <w:p w14:paraId="0FADF19B" w14:textId="2E75B2A0" w:rsidR="00C407C2" w:rsidRDefault="00324656" w:rsidP="007C67EB">
      <w:pPr>
        <w:pStyle w:val="Heading3"/>
        <w:numPr>
          <w:ilvl w:val="2"/>
          <w:numId w:val="40"/>
        </w:numPr>
      </w:pPr>
      <w:bookmarkStart w:id="46" w:name="_Toc152434333"/>
      <w:r>
        <w:t>Komponensek</w:t>
      </w:r>
      <w:bookmarkEnd w:id="46"/>
    </w:p>
    <w:p w14:paraId="1F1A79F6" w14:textId="42FCD72A" w:rsidR="00C407C2" w:rsidRDefault="00324656">
      <w:pPr>
        <w:ind w:firstLine="0"/>
      </w:pPr>
      <w:r>
        <w:rPr>
          <w:b/>
        </w:rPr>
        <w:tab/>
      </w:r>
      <w:r>
        <w:t>Minden angular applikáció komponensekből áll. Ezen komponensek pedig modulokba vannak rendezve, tehát az angular alkalmazás modulok csoportjával van definiálva. Minden alkalmazás rendelkezik gyökér modullal (root module) amely engedélyezi az alkalmazás betöltését.</w:t>
      </w:r>
    </w:p>
    <w:p w14:paraId="55C5A41D" w14:textId="77777777" w:rsidR="00C407C2" w:rsidRDefault="00324656">
      <w:pPr>
        <w:ind w:firstLine="0"/>
      </w:pPr>
      <w:r>
        <w:tab/>
        <w:t>Egy angular komponens pedig 3 elemből áll:</w:t>
      </w:r>
    </w:p>
    <w:p w14:paraId="1A35CCE5" w14:textId="0D68F1E7" w:rsidR="00C407C2" w:rsidRDefault="00F040BB">
      <w:pPr>
        <w:numPr>
          <w:ilvl w:val="0"/>
          <w:numId w:val="11"/>
        </w:numPr>
        <w:spacing w:after="0"/>
      </w:pPr>
      <w:r>
        <w:t xml:space="preserve">Hyper Text Markup Language </w:t>
      </w:r>
      <w:r w:rsidR="00324656">
        <w:t>(H</w:t>
      </w:r>
      <w:r>
        <w:t>TML</w:t>
      </w:r>
      <w:r w:rsidR="00324656">
        <w:t xml:space="preserve">) </w:t>
      </w:r>
      <w:r w:rsidR="00E54809">
        <w:t>sablon,</w:t>
      </w:r>
      <w:r w:rsidR="00324656">
        <w:t xml:space="preserve"> amely leírja mit rendereljen a felhasználói interfészre a program</w:t>
      </w:r>
    </w:p>
    <w:p w14:paraId="1D02374C" w14:textId="30695E55" w:rsidR="00C407C2" w:rsidRDefault="00324656">
      <w:pPr>
        <w:numPr>
          <w:ilvl w:val="0"/>
          <w:numId w:val="11"/>
        </w:numPr>
        <w:spacing w:after="0"/>
      </w:pPr>
      <w:r>
        <w:t xml:space="preserve">TypeScript </w:t>
      </w:r>
      <w:r w:rsidR="00E54809">
        <w:t>osztály,</w:t>
      </w:r>
      <w:r>
        <w:t xml:space="preserve"> amely az oldal viselkedését határozza meg</w:t>
      </w:r>
    </w:p>
    <w:p w14:paraId="79102ABC" w14:textId="253A1E16" w:rsidR="00C407C2" w:rsidRDefault="00F040BB">
      <w:pPr>
        <w:numPr>
          <w:ilvl w:val="0"/>
          <w:numId w:val="11"/>
        </w:numPr>
      </w:pPr>
      <w:r>
        <w:t xml:space="preserve">Cascading Style Sheets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selector: 'my-component',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templateUrl: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export class MyComponent</w:t>
      </w:r>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typescript fájlban található példán </w:t>
      </w:r>
      <w:r w:rsidR="00F040BB">
        <w:t>látható,</w:t>
      </w:r>
      <w:r>
        <w:t xml:space="preserve"> hogy a </w:t>
      </w:r>
      <w:r>
        <w:rPr>
          <w:i/>
        </w:rPr>
        <w:t xml:space="preserve">@Component </w:t>
      </w:r>
      <w:r>
        <w:t>dekorátorral megad</w:t>
      </w:r>
      <w:r w:rsidR="00F040BB">
        <w:t>om</w:t>
      </w:r>
      <w:r>
        <w:t xml:space="preserve"> a CSS selectort amelyre a komponens példányosodik</w:t>
      </w:r>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Heading3"/>
      </w:pPr>
      <w:bookmarkStart w:id="47" w:name="_Toc152434334"/>
      <w:r>
        <w:t>Adatkötések</w:t>
      </w:r>
      <w:bookmarkEnd w:id="47"/>
    </w:p>
    <w:p w14:paraId="7E27B5F0" w14:textId="41026E51" w:rsidR="00C407C2" w:rsidRDefault="00324656">
      <w:pPr>
        <w:ind w:firstLine="0"/>
      </w:pPr>
      <w:r>
        <w:rPr>
          <w:b/>
        </w:rPr>
        <w:tab/>
      </w:r>
      <w:r>
        <w:t xml:space="preserve">Adatkötések segítségével képesek vagyunk HTML elemek és komponensek tulajdonságainak módosítására. Az angular keretrendszer </w:t>
      </w:r>
      <w:r w:rsidR="00E54809">
        <w:t>többféle</w:t>
      </w:r>
      <w:r>
        <w:t xml:space="preserve"> lehetőséget biztosít az adatkötések létrehozására.</w:t>
      </w:r>
    </w:p>
    <w:p w14:paraId="547BBD42" w14:textId="77777777" w:rsidR="00C407C2" w:rsidRDefault="00324656">
      <w:pPr>
        <w:ind w:firstLine="0"/>
      </w:pPr>
      <w:r>
        <w:t>Az angular 3 eltérő típúsu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[src]</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myicon</w:t>
      </w:r>
      <w:r>
        <w:rPr>
          <w:rFonts w:ascii="Consolas" w:eastAsia="Consolas" w:hAnsi="Consolas" w:cs="Consolas"/>
          <w:color w:val="A31515"/>
          <w:sz w:val="21"/>
          <w:szCs w:val="21"/>
        </w:rPr>
        <w:t>"</w:t>
      </w:r>
      <w:r>
        <w:t xml:space="preserve"> , ilyenkor az alkalmazás betölti a myicon-t a typescript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(click)</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meghívódik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[(ngModel)]</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searchQuery</w:t>
      </w:r>
      <w:r>
        <w:rPr>
          <w:rFonts w:ascii="Consolas" w:eastAsia="Consolas" w:hAnsi="Consolas" w:cs="Consolas"/>
          <w:color w:val="A31515"/>
          <w:sz w:val="21"/>
          <w:szCs w:val="21"/>
        </w:rPr>
        <w:t xml:space="preserve">" </w:t>
      </w:r>
      <w:r>
        <w:t xml:space="preserve">, ekkor bármelyik réteg képes lesz változtatni a </w:t>
      </w:r>
      <w:r>
        <w:rPr>
          <w:i/>
        </w:rPr>
        <w:t xml:space="preserve">searchQuery </w:t>
      </w:r>
      <w:r>
        <w:t>értékét.</w:t>
      </w:r>
    </w:p>
    <w:p w14:paraId="3AF8119C" w14:textId="77777777" w:rsidR="00C407C2" w:rsidRDefault="00324656" w:rsidP="007C67EB">
      <w:pPr>
        <w:pStyle w:val="Heading3"/>
      </w:pPr>
      <w:bookmarkStart w:id="48" w:name="_Toc152434335"/>
      <w:r>
        <w:t>Direktívák</w:t>
      </w:r>
      <w:bookmarkEnd w:id="48"/>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Az angular két típusú direktívát különböztet meg. Léteznek attribútum és strukturális direktívák.</w:t>
      </w:r>
      <w:r w:rsidR="00341F04">
        <w:t xml:space="preserve"> </w:t>
      </w:r>
      <w:r>
        <w:t xml:space="preserve">Az attribútum direktívák a már meglévő </w:t>
      </w:r>
      <w:r w:rsidR="00BB2FEA">
        <w:t>Document Object Modell-hez</w:t>
      </w:r>
      <w:r>
        <w:t xml:space="preserve"> (</w:t>
      </w:r>
      <w:r w:rsidR="00BB2FEA">
        <w:t>DOM</w:t>
      </w:r>
      <w:r>
        <w:t xml:space="preserve">) rendelnek kiegészítő viselkedést, ameddig a strukturális direktívák megváltoztatáják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[ngStyle]</w:t>
      </w:r>
      <w:r>
        <w:t xml:space="preserve"> amely segítségével módosíthatjuk egy html elem stílusdefinícióját , </w:t>
      </w:r>
      <w:r>
        <w:rPr>
          <w:rFonts w:ascii="Consolas" w:eastAsia="Consolas" w:hAnsi="Consolas" w:cs="Consolas"/>
          <w:color w:val="E50000"/>
          <w:sz w:val="21"/>
          <w:szCs w:val="21"/>
        </w:rPr>
        <w:t>[ngClass]</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[(ngModel)]</w:t>
      </w:r>
      <w:r>
        <w:rPr>
          <w:i/>
        </w:rPr>
        <w:t xml:space="preserve"> </w:t>
      </w:r>
      <w:r>
        <w:t>segítségével kétirányú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*ngIf</w:t>
      </w:r>
      <w:r>
        <w:t xml:space="preserve"> amely segítségével feltételhez tudjuk kötni egyes elemek megjelenését a DOM-ban. Van lehetőség </w:t>
      </w:r>
      <w:r>
        <w:rPr>
          <w:rFonts w:ascii="Consolas" w:eastAsia="Consolas" w:hAnsi="Consolas" w:cs="Consolas"/>
          <w:color w:val="E50000"/>
          <w:sz w:val="21"/>
          <w:szCs w:val="21"/>
        </w:rPr>
        <w:t xml:space="preserve">*ngSwitchCase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*ngFor</w:t>
      </w:r>
      <w:r w:rsidR="00341F04">
        <w:t xml:space="preserve">, </w:t>
      </w:r>
      <w:r>
        <w:t>amely segítségével egy lista elemeit ismétli meg a DOM-ban az alkalmazás.</w:t>
      </w:r>
    </w:p>
    <w:p w14:paraId="68AA72BF" w14:textId="77777777" w:rsidR="00C407C2" w:rsidRDefault="00324656" w:rsidP="007C67EB">
      <w:pPr>
        <w:pStyle w:val="Heading3"/>
      </w:pPr>
      <w:bookmarkStart w:id="49" w:name="_Toc152434336"/>
      <w:r>
        <w:t>Modulok</w:t>
      </w:r>
      <w:bookmarkEnd w:id="49"/>
    </w:p>
    <w:p w14:paraId="6E00FC40" w14:textId="77777777" w:rsidR="00C407C2" w:rsidRDefault="00324656">
      <w:pPr>
        <w:ind w:firstLine="0"/>
      </w:pPr>
      <w:r>
        <w:rPr>
          <w:b/>
        </w:rPr>
        <w:tab/>
      </w:r>
      <w:r>
        <w:t>Az angularban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r>
        <w:rPr>
          <w:i/>
        </w:rPr>
        <w:t>declaractions</w:t>
      </w:r>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r>
        <w:rPr>
          <w:i/>
        </w:rPr>
        <w:t>exports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r>
        <w:rPr>
          <w:i/>
        </w:rPr>
        <w:t>imports</w:t>
      </w:r>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r>
        <w:rPr>
          <w:i/>
        </w:rPr>
        <w:t>providers</w:t>
      </w:r>
      <w:r>
        <w:t xml:space="preserve"> - Az üzleti logikát megvalósító osztályok (service) felsorolása.</w:t>
      </w:r>
    </w:p>
    <w:p w14:paraId="69DBBD5E" w14:textId="482BB4C8" w:rsidR="00C407C2" w:rsidRDefault="00324656">
      <w:pPr>
        <w:numPr>
          <w:ilvl w:val="0"/>
          <w:numId w:val="6"/>
        </w:numPr>
        <w:rPr>
          <w:i/>
        </w:rPr>
      </w:pPr>
      <w:r>
        <w:rPr>
          <w:i/>
        </w:rPr>
        <w:t xml:space="preserve">bootstrap - </w:t>
      </w:r>
      <w:r>
        <w:t>A fő applikáció nézet, gyökér komponens definiálása.</w:t>
      </w:r>
      <w:sdt>
        <w:sdtPr>
          <w:id w:val="108174190"/>
          <w:citation/>
        </w:sdtPr>
        <w:sdtContent>
          <w:r w:rsidR="00597CAA">
            <w:fldChar w:fldCharType="begin"/>
          </w:r>
          <w:r w:rsidR="00597CAA">
            <w:instrText xml:space="preserve"> CITATION 10 \l 1038 </w:instrText>
          </w:r>
          <w:r w:rsidR="00597CAA">
            <w:fldChar w:fldCharType="separate"/>
          </w:r>
          <w:r w:rsidR="009F550E">
            <w:rPr>
              <w:noProof/>
            </w:rPr>
            <w:t xml:space="preserve"> [10]</w:t>
          </w:r>
          <w:r w:rsidR="00597CAA">
            <w:fldChar w:fldCharType="end"/>
          </w:r>
        </w:sdtContent>
      </w:sdt>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59140" cy="2933700"/>
                    </a:xfrm>
                    <a:prstGeom prst="rect">
                      <a:avLst/>
                    </a:prstGeom>
                    <a:ln/>
                  </pic:spPr>
                </pic:pic>
              </a:graphicData>
            </a:graphic>
          </wp:inline>
        </w:drawing>
      </w:r>
    </w:p>
    <w:p w14:paraId="2DFCBCA8" w14:textId="39613EFB" w:rsidR="00C407C2" w:rsidRDefault="00000000" w:rsidP="003F37CD">
      <w:pPr>
        <w:pStyle w:val="Caption"/>
      </w:pPr>
      <w:fldSimple w:instr=" SEQ ábra \* ARABIC ">
        <w:bookmarkStart w:id="50" w:name="_Toc152175708"/>
        <w:r w:rsidR="00F25F17">
          <w:rPr>
            <w:noProof/>
          </w:rPr>
          <w:t>5</w:t>
        </w:r>
      </w:fldSimple>
      <w:r w:rsidR="003F37CD">
        <w:t>. ábra Angular modulok architektúrája</w:t>
      </w:r>
      <w:sdt>
        <w:sdtPr>
          <w:id w:val="-1602569055"/>
          <w:citation/>
        </w:sdtPr>
        <w:sdtContent>
          <w:r w:rsidR="00597CAA">
            <w:fldChar w:fldCharType="begin"/>
          </w:r>
          <w:r w:rsidR="00597CAA">
            <w:instrText xml:space="preserve"> CITATION a2 \l 1038 </w:instrText>
          </w:r>
          <w:r w:rsidR="00597CAA">
            <w:fldChar w:fldCharType="separate"/>
          </w:r>
          <w:r w:rsidR="009F550E">
            <w:rPr>
              <w:noProof/>
            </w:rPr>
            <w:t xml:space="preserve"> [11]</w:t>
          </w:r>
          <w:r w:rsidR="00597CAA">
            <w:fldChar w:fldCharType="end"/>
          </w:r>
        </w:sdtContent>
      </w:sdt>
      <w:bookmarkEnd w:id="50"/>
    </w:p>
    <w:p w14:paraId="0ECB587A" w14:textId="1B66C207" w:rsidR="00C407C2" w:rsidRDefault="00324656">
      <w:pPr>
        <w:pStyle w:val="Heading2"/>
      </w:pPr>
      <w:bookmarkStart w:id="51" w:name="_Toc152434337"/>
      <w:r>
        <w:lastRenderedPageBreak/>
        <w:t>Git</w:t>
      </w:r>
      <w:bookmarkEnd w:id="51"/>
    </w:p>
    <w:p w14:paraId="2A0E010F" w14:textId="74A468AA" w:rsidR="00C407C2" w:rsidRDefault="00324656">
      <w:pPr>
        <w:ind w:firstLine="0"/>
      </w:pPr>
      <w:r>
        <w:tab/>
        <w:t xml:space="preserve">A git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Lehetőség van az alkalmazás verziók perzisztálására</w:t>
      </w:r>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Heading2"/>
      </w:pPr>
      <w:bookmarkStart w:id="52" w:name="_Toc152434338"/>
      <w:r>
        <w:t>SonarQube</w:t>
      </w:r>
      <w:bookmarkEnd w:id="52"/>
    </w:p>
    <w:p w14:paraId="05789FD4" w14:textId="6421A8BA" w:rsidR="00C407C2" w:rsidRDefault="00324656">
      <w:pPr>
        <w:ind w:firstLine="0"/>
      </w:pPr>
      <w:r>
        <w:tab/>
        <w:t xml:space="preserve">A sonarqube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sonarqube futtatása minden egyes alkalommal mikor az alkalmazás kitelepítésre kerül, vagy új változtatás érkezik.</w:t>
      </w:r>
    </w:p>
    <w:p w14:paraId="0ECD3B56" w14:textId="77777777" w:rsidR="00C407C2" w:rsidRDefault="00324656">
      <w:pPr>
        <w:pStyle w:val="Heading2"/>
      </w:pPr>
      <w:bookmarkStart w:id="53" w:name="_Toc152434339"/>
      <w:r>
        <w:t>Docker</w:t>
      </w:r>
      <w:bookmarkEnd w:id="53"/>
    </w:p>
    <w:p w14:paraId="726A08DD" w14:textId="07C890FE" w:rsidR="00C407C2" w:rsidRDefault="00324656">
      <w:pPr>
        <w:ind w:firstLine="0"/>
      </w:pPr>
      <w:r>
        <w:tab/>
        <w:t xml:space="preserve">A docker platform szolgáltatásként (PaaS - Platform as a Service) termékek </w:t>
      </w:r>
      <w:r w:rsidR="00E54809">
        <w:t>csoportja,</w:t>
      </w:r>
      <w:r>
        <w:t xml:space="preserve"> amelyek operációs rendszer szintű virtualizációt </w:t>
      </w:r>
      <w:r w:rsidR="00341F04">
        <w:t>használnak,</w:t>
      </w:r>
      <w:r>
        <w:t xml:space="preserve"> hogy úgynevezett konténerekben futtassák azokat.</w:t>
      </w:r>
      <w:r w:rsidR="00E54809">
        <w:t xml:space="preserve"> </w:t>
      </w:r>
      <w:sdt>
        <w:sdtPr>
          <w:id w:val="-260382665"/>
          <w:citation/>
        </w:sdtPr>
        <w:sdtContent>
          <w:r w:rsidR="00597CAA">
            <w:fldChar w:fldCharType="begin"/>
          </w:r>
          <w:r w:rsidR="00597CAA">
            <w:instrText xml:space="preserve"> CITATION a3 \l 1038 </w:instrText>
          </w:r>
          <w:r w:rsidR="00597CAA">
            <w:fldChar w:fldCharType="separate"/>
          </w:r>
          <w:r w:rsidR="009F550E">
            <w:rPr>
              <w:noProof/>
            </w:rPr>
            <w:t>[12]</w:t>
          </w:r>
          <w:r w:rsidR="00597CAA">
            <w:fldChar w:fldCharType="end"/>
          </w:r>
        </w:sdtContent>
      </w:sdt>
    </w:p>
    <w:p w14:paraId="68E2F015" w14:textId="0ABAC9A1" w:rsidR="00C407C2" w:rsidRDefault="00324656">
      <w:pPr>
        <w:ind w:firstLine="0"/>
      </w:pPr>
      <w:r>
        <w:tab/>
        <w:t xml:space="preserve">A konténerizáció fontos </w:t>
      </w:r>
      <w:r w:rsidR="00E54809">
        <w:t>tulajdonsága,</w:t>
      </w:r>
      <w:r>
        <w:t xml:space="preserve"> hogy ezek a konténerek pehelysúlyúak és rendkívül egyszerű őket létrehozni, amennyiben megfelelően vannak konfigurálva. Az operációs rendszer szintű virtualizáció </w:t>
      </w:r>
      <w:r w:rsidR="00E54809">
        <w:t>lényege,</w:t>
      </w:r>
      <w:r>
        <w:t xml:space="preserve"> hogy az alkalmazás a futtató operációs rendszertől függetlenül tudjon működni.  Konténerizáció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docker compose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Egymáshoz való csatlakozáshoz szükséges portokat</w:t>
      </w:r>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54" w:name="_heading=h.hm3w0vy5ip99" w:colFirst="0" w:colLast="0"/>
      <w:bookmarkEnd w:id="54"/>
      <w:r>
        <w:t>Függőségeket egymástól, például ne induljon el a frontend backend nélkül.</w:t>
      </w:r>
    </w:p>
    <w:p w14:paraId="46D29DB4" w14:textId="77777777" w:rsidR="00C407C2" w:rsidRDefault="00324656">
      <w:pPr>
        <w:pStyle w:val="Heading1"/>
      </w:pPr>
      <w:bookmarkStart w:id="55" w:name="_Toc152434340"/>
      <w:r>
        <w:lastRenderedPageBreak/>
        <w:t>Specifikáció</w:t>
      </w:r>
      <w:bookmarkEnd w:id="55"/>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6A713AB7" w:rsidR="00C407C2" w:rsidRDefault="00324656">
      <w:r>
        <w:t>Egyik követelménye a szakdolgozatomnak a regisztráció és bejelentkezés implementációja, itt 3 különböző felhasználói szintet</w:t>
      </w:r>
      <w:r w:rsidR="00F25F17">
        <w:t xml:space="preserve"> különböztettem meg</w:t>
      </w:r>
      <w:r>
        <w:t xml:space="preserve">. Ezek az </w:t>
      </w:r>
      <w:r>
        <w:rPr>
          <w:i/>
        </w:rPr>
        <w:t>ADMIN</w:t>
      </w:r>
      <w:r w:rsidR="00B85FCA">
        <w:rPr>
          <w:i/>
        </w:rPr>
        <w:t xml:space="preserve"> </w:t>
      </w:r>
      <w:r w:rsidR="00B85FCA" w:rsidRPr="00B85FCA">
        <w:rPr>
          <w:iCs/>
        </w:rPr>
        <w:t>(</w:t>
      </w:r>
      <w:r w:rsidR="00B85FCA" w:rsidRPr="00B85FCA">
        <w:rPr>
          <w:i/>
        </w:rPr>
        <w:t>adminisztátor</w:t>
      </w:r>
      <w:r w:rsidR="00B85FCA" w:rsidRPr="00B85FCA">
        <w:rPr>
          <w:iCs/>
        </w:rPr>
        <w:t>)</w:t>
      </w:r>
      <w:r w:rsidRPr="00B85FCA">
        <w:rPr>
          <w:iCs/>
        </w:rPr>
        <w:t>,</w:t>
      </w:r>
      <w:r>
        <w:t xml:space="preserve"> </w:t>
      </w:r>
      <w:r>
        <w:rPr>
          <w:i/>
        </w:rPr>
        <w:t>USER</w:t>
      </w:r>
      <w:r>
        <w:t xml:space="preserve"> (</w:t>
      </w:r>
      <w:r w:rsidRPr="00B85FCA">
        <w:rPr>
          <w:i/>
          <w:iCs/>
        </w:rPr>
        <w:t>felhasználó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25750" cy="2937914"/>
                    </a:xfrm>
                    <a:prstGeom prst="rect">
                      <a:avLst/>
                    </a:prstGeom>
                    <a:ln/>
                  </pic:spPr>
                </pic:pic>
              </a:graphicData>
            </a:graphic>
          </wp:inline>
        </w:drawing>
      </w:r>
    </w:p>
    <w:p w14:paraId="4D28A645" w14:textId="4828D5C8" w:rsidR="00C407C2" w:rsidRPr="003F37CD" w:rsidRDefault="00000000" w:rsidP="003F37CD">
      <w:pPr>
        <w:pStyle w:val="Caption"/>
        <w:rPr>
          <w:b w:val="0"/>
          <w:sz w:val="24"/>
          <w:szCs w:val="24"/>
        </w:rPr>
      </w:pPr>
      <w:fldSimple w:instr=" SEQ ábra \* ARABIC ">
        <w:bookmarkStart w:id="56" w:name="_Toc152175709"/>
        <w:r w:rsidR="00F25F17">
          <w:rPr>
            <w:noProof/>
          </w:rPr>
          <w:t>6</w:t>
        </w:r>
      </w:fldSimple>
      <w:r w:rsidR="003F37CD">
        <w:t>. ábra</w:t>
      </w:r>
      <w:r w:rsidR="003F37CD" w:rsidRPr="003F37CD">
        <w:t xml:space="preserve"> </w:t>
      </w:r>
      <w:r w:rsidR="003F37CD">
        <w:t xml:space="preserve">Kereskedőhöz tartozó </w:t>
      </w:r>
      <w:r w:rsidR="003F104C">
        <w:t>használati</w:t>
      </w:r>
      <w:r w:rsidR="00780075">
        <w:t xml:space="preserve"> esetek</w:t>
      </w:r>
      <w:r w:rsidR="003F37CD">
        <w:t>.</w:t>
      </w:r>
      <w:bookmarkEnd w:id="56"/>
    </w:p>
    <w:p w14:paraId="2B7F808E" w14:textId="0144B55F"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w:t>
      </w:r>
      <w:r w:rsidR="003F104C">
        <w:t>használati</w:t>
      </w:r>
      <w:r>
        <w:t xml:space="preserve"> eset tartozik, ez pedig az egyes fiókok törlése, így a regisztrált felhasználói fiókok törlésre kerülhetnek amennyiben ez indokolt.</w:t>
      </w:r>
    </w:p>
    <w:p w14:paraId="5573991B" w14:textId="4D35200E" w:rsidR="00C407C2" w:rsidRDefault="00324656">
      <w:r>
        <w:t xml:space="preserve">A lenti diagramon a vásárlókhoz tartozó </w:t>
      </w:r>
      <w:r w:rsidR="003F104C">
        <w:t>használati</w:t>
      </w:r>
      <w:r>
        <w:t xml:space="preserve"> esetek vannak felsorolva, ez magában foglalja a </w:t>
      </w:r>
      <w:r w:rsidR="00862CB6">
        <w:t>kereskedő értékelését</w:t>
      </w:r>
      <w:r>
        <w:t xml:space="preserve">, lehetőséget </w:t>
      </w:r>
      <w:r w:rsidR="00862CB6">
        <w:t>ad többek között kuponok alkalmazására, a kosár tartalmának módosítására és a rendelések követésére is.</w:t>
      </w:r>
    </w:p>
    <w:p w14:paraId="21A47C16" w14:textId="27A43AF1" w:rsidR="003F37CD" w:rsidRDefault="00862CB6" w:rsidP="003F37CD">
      <w:pPr>
        <w:keepNext/>
        <w:ind w:firstLine="0"/>
        <w:jc w:val="center"/>
      </w:pPr>
      <w:r>
        <w:rPr>
          <w:noProof/>
        </w:rPr>
        <w:lastRenderedPageBreak/>
        <w:drawing>
          <wp:inline distT="0" distB="0" distL="0" distR="0" wp14:anchorId="305FC565" wp14:editId="76CFFE6A">
            <wp:extent cx="4484370" cy="2774950"/>
            <wp:effectExtent l="0" t="0" r="0" b="0"/>
            <wp:docPr id="752112881" name="Kép 75211288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2881" name="Kép 752112881" descr="A képen szöveg, képernyőkép, Betűtípus, szám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4370" cy="2774950"/>
                    </a:xfrm>
                    <a:prstGeom prst="rect">
                      <a:avLst/>
                    </a:prstGeom>
                    <a:noFill/>
                    <a:ln>
                      <a:noFill/>
                    </a:ln>
                  </pic:spPr>
                </pic:pic>
              </a:graphicData>
            </a:graphic>
          </wp:inline>
        </w:drawing>
      </w:r>
    </w:p>
    <w:p w14:paraId="0C96DA99" w14:textId="4D00760C" w:rsidR="00C407C2" w:rsidRDefault="00000000" w:rsidP="003F37CD">
      <w:pPr>
        <w:pStyle w:val="Caption"/>
      </w:pPr>
      <w:fldSimple w:instr=" SEQ ábra \* ARABIC ">
        <w:bookmarkStart w:id="57" w:name="_Toc152175710"/>
        <w:r w:rsidR="00F25F17">
          <w:rPr>
            <w:noProof/>
          </w:rPr>
          <w:t>7</w:t>
        </w:r>
      </w:fldSimple>
      <w:r w:rsidR="003F37CD">
        <w:t>. ábra Vásárlóhoz tartozó</w:t>
      </w:r>
      <w:r w:rsidR="00862CB6">
        <w:t xml:space="preserve"> felhasználói</w:t>
      </w:r>
      <w:r w:rsidR="003F37CD">
        <w:t xml:space="preserve"> </w:t>
      </w:r>
      <w:r w:rsidR="003F104C">
        <w:t>használati</w:t>
      </w:r>
      <w:r w:rsidR="007762E5">
        <w:t xml:space="preserve"> eset</w:t>
      </w:r>
      <w:r w:rsidR="003F37CD">
        <w:t>ek.</w:t>
      </w:r>
      <w:bookmarkEnd w:id="57"/>
    </w:p>
    <w:p w14:paraId="624FF832" w14:textId="380EB38F" w:rsidR="00862CB6" w:rsidRPr="00862CB6" w:rsidRDefault="00862CB6" w:rsidP="00862CB6">
      <w:r>
        <w:t xml:space="preserve">A vásárlóknak </w:t>
      </w:r>
      <w:r w:rsidR="0064709B">
        <w:t>emellett rendelkeznek a kereskedőnél megszokott profil kezelésére alkalmas funkciókkal is.</w:t>
      </w:r>
    </w:p>
    <w:p w14:paraId="60EC45B2" w14:textId="59576A05" w:rsidR="00862CB6" w:rsidRPr="00862CB6" w:rsidRDefault="0064709B" w:rsidP="00862CB6">
      <w:pPr>
        <w:jc w:val="center"/>
      </w:pPr>
      <w:r>
        <w:rPr>
          <w:noProof/>
        </w:rPr>
        <w:drawing>
          <wp:inline distT="0" distB="0" distL="0" distR="0" wp14:anchorId="5B8E64E7" wp14:editId="270B40A1">
            <wp:extent cx="3530600" cy="2298065"/>
            <wp:effectExtent l="0" t="0" r="0" b="0"/>
            <wp:docPr id="2007178264" name="Kép 5"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8264" name="Kép 5" descr="A képen szöveg, képernyőkép, Betűtípus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0600" cy="2298065"/>
                    </a:xfrm>
                    <a:prstGeom prst="rect">
                      <a:avLst/>
                    </a:prstGeom>
                    <a:noFill/>
                    <a:ln>
                      <a:noFill/>
                    </a:ln>
                  </pic:spPr>
                </pic:pic>
              </a:graphicData>
            </a:graphic>
          </wp:inline>
        </w:drawing>
      </w:r>
    </w:p>
    <w:p w14:paraId="124CC43A" w14:textId="73979C9F" w:rsidR="00C407C2" w:rsidRDefault="00862CB6" w:rsidP="00862CB6">
      <w:pPr>
        <w:pStyle w:val="Caption"/>
        <w:rPr>
          <w:b w:val="0"/>
        </w:rPr>
      </w:pPr>
      <w:r>
        <w:rPr>
          <w:b w:val="0"/>
        </w:rPr>
        <w:fldChar w:fldCharType="begin"/>
      </w:r>
      <w:r>
        <w:rPr>
          <w:b w:val="0"/>
        </w:rPr>
        <w:instrText xml:space="preserve"> SEQ ábra \* ARABIC </w:instrText>
      </w:r>
      <w:r>
        <w:rPr>
          <w:b w:val="0"/>
        </w:rPr>
        <w:fldChar w:fldCharType="separate"/>
      </w:r>
      <w:bookmarkStart w:id="58" w:name="_Toc152175711"/>
      <w:r w:rsidR="00F25F17">
        <w:rPr>
          <w:b w:val="0"/>
          <w:noProof/>
        </w:rPr>
        <w:t>8</w:t>
      </w:r>
      <w:r>
        <w:rPr>
          <w:b w:val="0"/>
        </w:rPr>
        <w:fldChar w:fldCharType="end"/>
      </w:r>
      <w:r>
        <w:t>. ábra Vásárlóhoz tartozó profil kezelésére alkalmas használati esetek</w:t>
      </w:r>
      <w:bookmarkEnd w:id="58"/>
    </w:p>
    <w:p w14:paraId="261091BB" w14:textId="5E825F73"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w:t>
      </w:r>
      <w:r w:rsidR="00806FBD">
        <w:t>al a fizetés funkciót valósítja meg,</w:t>
      </w:r>
      <w:r>
        <w:t xml:space="preserve">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Heading1"/>
      </w:pPr>
      <w:bookmarkStart w:id="59" w:name="_Toc152434341"/>
      <w:r>
        <w:lastRenderedPageBreak/>
        <w:t>Tervezés</w:t>
      </w:r>
      <w:bookmarkEnd w:id="59"/>
    </w:p>
    <w:p w14:paraId="55E10DEE" w14:textId="153BEBA4" w:rsidR="009E75AF" w:rsidRDefault="00324656">
      <w:pPr>
        <w:ind w:firstLine="0"/>
      </w:pPr>
      <w:r>
        <w:tab/>
        <w:t xml:space="preserve">A következőkben egy részletesebb leírást szeretnék adni az általam elkészített megoldás </w:t>
      </w:r>
      <w:r w:rsidR="009E75AF">
        <w:t>terveiről. Első körben két nagyobb részre bontottam az alkalmazást, az Angular frontend és a Spring backendre.</w:t>
      </w:r>
    </w:p>
    <w:p w14:paraId="422C3962" w14:textId="3B0AFD24" w:rsidR="007C56DE" w:rsidRDefault="007C56DE" w:rsidP="007C56DE">
      <w:pPr>
        <w:ind w:firstLine="0"/>
        <w:jc w:val="center"/>
      </w:pPr>
      <w:r>
        <w:rPr>
          <w:noProof/>
        </w:rPr>
        <w:drawing>
          <wp:inline distT="0" distB="0" distL="0" distR="0" wp14:anchorId="2F9E10D7" wp14:editId="54E17EA4">
            <wp:extent cx="5760085" cy="3453130"/>
            <wp:effectExtent l="0" t="0" r="0" b="0"/>
            <wp:docPr id="566171908" name="Kép 7" descr="A képen szöveg, képernyőkép, szoftve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1908" name="Kép 7" descr="A képen szöveg, képernyőkép, szoftver, diagram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453130"/>
                    </a:xfrm>
                    <a:prstGeom prst="rect">
                      <a:avLst/>
                    </a:prstGeom>
                    <a:noFill/>
                    <a:ln>
                      <a:noFill/>
                    </a:ln>
                  </pic:spPr>
                </pic:pic>
              </a:graphicData>
            </a:graphic>
          </wp:inline>
        </w:drawing>
      </w:r>
    </w:p>
    <w:p w14:paraId="645828E5" w14:textId="45DCAFCD" w:rsidR="007C56DE" w:rsidRDefault="00000000" w:rsidP="007C56DE">
      <w:pPr>
        <w:pStyle w:val="Caption"/>
      </w:pPr>
      <w:fldSimple w:instr=" SEQ ábra \* ARABIC ">
        <w:r w:rsidR="00F25F17">
          <w:rPr>
            <w:noProof/>
          </w:rPr>
          <w:t>9</w:t>
        </w:r>
      </w:fldSimple>
      <w:r w:rsidR="007C56DE">
        <w:t>. ábra Alkalmazás architektúrája</w:t>
      </w:r>
    </w:p>
    <w:p w14:paraId="7DD55B24" w14:textId="35C6FD21" w:rsidR="007C56DE" w:rsidRDefault="007C56DE" w:rsidP="007C56DE">
      <w:pPr>
        <w:pStyle w:val="Heading2"/>
      </w:pPr>
      <w:bookmarkStart w:id="60" w:name="_Toc152434342"/>
      <w:r>
        <w:t>Frontend</w:t>
      </w:r>
      <w:bookmarkEnd w:id="60"/>
    </w:p>
    <w:p w14:paraId="41DADC50" w14:textId="645676B8" w:rsidR="009E75AF" w:rsidRDefault="009E75AF" w:rsidP="009E75AF">
      <w:pPr>
        <w:ind w:firstLine="0"/>
      </w:pPr>
      <w:r>
        <w:tab/>
        <w:t xml:space="preserve">A frontend tervezésekor minden nézetet külön komponensként kezeltem. Egyedüli kivétel a </w:t>
      </w:r>
      <w:r>
        <w:rPr>
          <w:i/>
        </w:rPr>
        <w:t>Header komponens,</w:t>
      </w:r>
      <w:r>
        <w:t xml:space="preserve"> amely az alkalmazás nézeteinek keretét adja ezért az utóbbi külön komponensként lett létrehozva.</w:t>
      </w:r>
    </w:p>
    <w:p w14:paraId="0442AE60" w14:textId="23709E41" w:rsidR="009E75AF" w:rsidRDefault="009E75AF" w:rsidP="009E75AF">
      <w:pPr>
        <w:ind w:firstLine="0"/>
      </w:pPr>
      <w:r>
        <w:tab/>
        <w:t>Ezen komponensek külön csomagokban (package) helyezkednek el</w:t>
      </w:r>
      <w:r w:rsidR="007C56DE">
        <w:t xml:space="preserve"> a hozzájuk tartozó mintával</w:t>
      </w:r>
      <w:r w:rsidR="00B718CE">
        <w:t xml:space="preserve"> és typescript fájlal</w:t>
      </w:r>
      <w:r w:rsidR="007C56DE">
        <w:t xml:space="preserve"> együtt, amelyek a technológiák részben említett adatkötésekkel vannak összekapcsolva</w:t>
      </w:r>
      <w:r>
        <w:t>.</w:t>
      </w:r>
    </w:p>
    <w:p w14:paraId="0D284D07" w14:textId="77777777" w:rsidR="009E75AF" w:rsidRDefault="009E75AF" w:rsidP="009E75AF">
      <w:pPr>
        <w:ind w:firstLine="0"/>
      </w:pPr>
      <w:r>
        <w:tab/>
      </w:r>
      <w:r>
        <w:rPr>
          <w:i/>
        </w:rPr>
        <w:t xml:space="preserve">Service </w:t>
      </w:r>
      <w:r>
        <w:t>csomagban az üzleti logika megvalósítása történik általánosan, amely az alkalmazásomban legtöbbször egy REST kérés formájában valósul meg. Ezen csomagban található szolgáltatásokat (service) használom például, mikor a felhasználó átnavigál egy weboldalra és a backendről elkérem a megjelenítéshez szükséges adatokat.</w:t>
      </w:r>
    </w:p>
    <w:p w14:paraId="5E1FC934" w14:textId="64091002" w:rsidR="009E75AF" w:rsidRDefault="009E75AF" w:rsidP="009E75AF">
      <w:pPr>
        <w:ind w:firstLine="0"/>
      </w:pPr>
      <w:r>
        <w:lastRenderedPageBreak/>
        <w:tab/>
      </w:r>
      <w:r>
        <w:rPr>
          <w:i/>
        </w:rPr>
        <w:t xml:space="preserve">Model </w:t>
      </w:r>
      <w:r>
        <w:t xml:space="preserve">csomagban különböző osztályokat definiáltam, amelyek a ki és bemenő requesteknek megfelelően megkönnyítik az adatok küldését és fogadását </w:t>
      </w:r>
      <w:r w:rsidR="007C56DE">
        <w:t>azzal,</w:t>
      </w:r>
      <w:r>
        <w:t xml:space="preserve"> hogy egy struktúrát adnak az utazó adatoknak.</w:t>
      </w:r>
    </w:p>
    <w:p w14:paraId="3D244F36" w14:textId="572A95F5" w:rsidR="00CA5D0C" w:rsidRDefault="009E75AF" w:rsidP="009E75AF">
      <w:pPr>
        <w:ind w:firstLine="0"/>
      </w:pPr>
      <w:r>
        <w:t xml:space="preserve">Az alkalmazás elkészültével 15 különböző komponens, </w:t>
      </w:r>
      <w:r w:rsidR="007C56DE">
        <w:t xml:space="preserve">12 service </w:t>
      </w:r>
      <w:r>
        <w:t xml:space="preserve">és </w:t>
      </w:r>
      <w:r w:rsidR="007C56DE">
        <w:t xml:space="preserve">9 model osztály </w:t>
      </w:r>
      <w:r>
        <w:t>jött létre.</w:t>
      </w:r>
    </w:p>
    <w:p w14:paraId="0BAE537D" w14:textId="2AEDE0FB" w:rsidR="007C56DE" w:rsidRDefault="007C56DE" w:rsidP="007C56DE">
      <w:pPr>
        <w:pStyle w:val="Heading2"/>
      </w:pPr>
      <w:bookmarkStart w:id="61" w:name="_Toc152434343"/>
      <w:r>
        <w:t>Backend</w:t>
      </w:r>
      <w:bookmarkEnd w:id="61"/>
    </w:p>
    <w:p w14:paraId="655FB004" w14:textId="77777777" w:rsidR="007C56DE" w:rsidRDefault="007C56DE" w:rsidP="007C56DE">
      <w:pPr>
        <w:pStyle w:val="Heading3"/>
      </w:pPr>
      <w:bookmarkStart w:id="62" w:name="_Toc152434344"/>
      <w:r>
        <w:t>Mikroszolgáltatások architektúra</w:t>
      </w:r>
      <w:bookmarkEnd w:id="62"/>
    </w:p>
    <w:p w14:paraId="22F069D0" w14:textId="00EC1C78" w:rsidR="007C56DE" w:rsidRDefault="007C56DE" w:rsidP="007C56DE">
      <w:pPr>
        <w:ind w:firstLine="0"/>
      </w:pPr>
      <w:r>
        <w:tab/>
        <w:t xml:space="preserve">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w:t>
      </w:r>
      <w:r w:rsidR="00F65842">
        <w:t>egy,</w:t>
      </w:r>
      <w:r>
        <w:t xml:space="preserve"> hanem </w:t>
      </w:r>
      <w:r w:rsidR="00CA5D0C">
        <w:t>három</w:t>
      </w:r>
      <w:r>
        <w:t xml:space="preserve"> darab különböző spring applikációba szerveztem ki a backend működését. Az alábbi megoldás a mikroszolgáltatás architektúra alá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3A48ABA7" w14:textId="7A6BC6A8" w:rsidR="006F6D4A" w:rsidRDefault="0002485F" w:rsidP="006F6D4A">
      <w:pPr>
        <w:pStyle w:val="Heading3"/>
      </w:pPr>
      <w:bookmarkStart w:id="63" w:name="_Toc152434345"/>
      <w:r>
        <w:lastRenderedPageBreak/>
        <w:t>Order tracker szolgáltatás tervezése</w:t>
      </w:r>
      <w:bookmarkEnd w:id="63"/>
    </w:p>
    <w:p w14:paraId="7144C900" w14:textId="7759EE5C" w:rsidR="008C4429" w:rsidRDefault="003D5EC6" w:rsidP="007C56DE">
      <w:pPr>
        <w:ind w:firstLine="0"/>
      </w:pPr>
      <w:r>
        <w:rPr>
          <w:noProof/>
        </w:rPr>
        <w:drawing>
          <wp:inline distT="0" distB="0" distL="0" distR="0" wp14:anchorId="11FBA7D7" wp14:editId="20A8AD39">
            <wp:extent cx="5756910" cy="4826635"/>
            <wp:effectExtent l="0" t="0" r="0" b="0"/>
            <wp:docPr id="1243713081" name="Kép 10"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3081" name="Kép 10" descr="A képen szöveg, képernyőkép, tervezés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826635"/>
                    </a:xfrm>
                    <a:prstGeom prst="rect">
                      <a:avLst/>
                    </a:prstGeom>
                    <a:noFill/>
                    <a:ln>
                      <a:noFill/>
                    </a:ln>
                  </pic:spPr>
                </pic:pic>
              </a:graphicData>
            </a:graphic>
          </wp:inline>
        </w:drawing>
      </w:r>
    </w:p>
    <w:p w14:paraId="623D916F" w14:textId="0983FF1B" w:rsidR="00F32F53" w:rsidRDefault="00000000" w:rsidP="00F32F53">
      <w:pPr>
        <w:pStyle w:val="Caption"/>
      </w:pPr>
      <w:fldSimple w:instr=" SEQ ábra \* ARABIC ">
        <w:r w:rsidR="00F25F17">
          <w:rPr>
            <w:noProof/>
          </w:rPr>
          <w:t>10</w:t>
        </w:r>
      </w:fldSimple>
      <w:r w:rsidR="00F32F53">
        <w:t>. ábra Order tracker szolgáltatás adatbázis architektúra</w:t>
      </w:r>
    </w:p>
    <w:p w14:paraId="41365C8B" w14:textId="77777777" w:rsidR="00B2635B" w:rsidRDefault="0002485F" w:rsidP="0002485F">
      <w:pPr>
        <w:ind w:firstLine="0"/>
      </w:pPr>
      <w:r>
        <w:tab/>
        <w:t>Első lépésben az order tracker szolgáltatás adatbázis architektúráját  terveztem meg. Itt fontos tervezési szempont volt a rendelés minél könnyebb feldolgozás</w:t>
      </w:r>
      <w:r w:rsidR="00B2635B">
        <w:t>ának támogatása</w:t>
      </w:r>
      <w:r>
        <w:t xml:space="preserve"> és az is</w:t>
      </w:r>
      <w:r w:rsidR="00B2635B">
        <w:t xml:space="preserve">, </w:t>
      </w:r>
      <w:r>
        <w:t>hogy az egyes táblák elkülöníthető feladatokkal rendelkezzenek, továbbá fontos szempont volt a bővíthetőség támogatása. Az előzőre egy példa, ha akarunk kategóriákat hozzáadni a termékekhez, azt egyszerűen egy Product táblában definiált enum-al megtehetjük.</w:t>
      </w:r>
    </w:p>
    <w:p w14:paraId="64D54908" w14:textId="1F095440" w:rsidR="007C56DE" w:rsidRDefault="0002485F" w:rsidP="0002485F">
      <w:pPr>
        <w:ind w:firstLine="0"/>
      </w:pPr>
      <w:r>
        <w:t>Igyekeztem továbbá elkülöníteni a rendelési folyamat elemeit külön táblákba, ezért a rendelésnek mindössze egy tulajdonsága a delivery</w:t>
      </w:r>
      <w:r w:rsidR="00E25EA9">
        <w:t>.</w:t>
      </w:r>
      <w:r>
        <w:t xml:space="preserve"> </w:t>
      </w:r>
      <w:r w:rsidR="00E25EA9">
        <w:t>Ennek köszönhetően</w:t>
      </w:r>
      <w:r>
        <w:t xml:space="preserve"> nem kell mindig a teljes Order objektumot</w:t>
      </w:r>
      <w:r w:rsidR="00E25EA9">
        <w:t xml:space="preserve"> kell</w:t>
      </w:r>
      <w:r>
        <w:t xml:space="preserve"> válaszként küldeni a felhasználónak, </w:t>
      </w:r>
      <w:r w:rsidR="00E25EA9">
        <w:t xml:space="preserve">hanem </w:t>
      </w:r>
      <w:r>
        <w:t>mindössze elég egy Delivery objektumot küldeni. Természetesen az utóbbi Data Transfer Object (DTO) osztályok használatával is megoldható lenne, viszont ezzel a megoldással jobban sarkallom a fejlesztőt az irányelveim követésére.</w:t>
      </w:r>
    </w:p>
    <w:p w14:paraId="17367EDF" w14:textId="6585691C" w:rsidR="0002485F" w:rsidRDefault="0002485F" w:rsidP="0002485F">
      <w:pPr>
        <w:ind w:firstLine="0"/>
      </w:pPr>
      <w:r>
        <w:lastRenderedPageBreak/>
        <w:t xml:space="preserve">Egy kissé különálló tábla a </w:t>
      </w:r>
      <w:r w:rsidR="00F32F53">
        <w:t>coupon,</w:t>
      </w:r>
      <w:r>
        <w:t xml:space="preserve"> amely nem kapcsolódik </w:t>
      </w:r>
      <w:r w:rsidR="00B718CE">
        <w:t>a többi táblához</w:t>
      </w:r>
      <w:r>
        <w:t>, mivel ez mindössze az adatbázisban való tárolás érdekében jött létre.</w:t>
      </w:r>
    </w:p>
    <w:p w14:paraId="6CC83615" w14:textId="37CA7ABB" w:rsidR="00B2635B" w:rsidRDefault="00B2635B" w:rsidP="0002485F">
      <w:pPr>
        <w:ind w:firstLine="0"/>
      </w:pPr>
      <w:r>
        <w:t>A felhasználó kezeléshez a User, Customer, Merchant és a Token táblák vonatkoznak és a rendelés folyamatát az Order, Product, Delivery, Address és a ShoppingCart táblák segítik elő.</w:t>
      </w:r>
    </w:p>
    <w:p w14:paraId="764ED830" w14:textId="0AB7E996" w:rsidR="00F32F53" w:rsidRDefault="00F32F53" w:rsidP="0002485F">
      <w:pPr>
        <w:ind w:firstLine="0"/>
      </w:pPr>
      <w:r>
        <w:t xml:space="preserve">Az alkalmazás 52 végpontot </w:t>
      </w:r>
      <w:r w:rsidR="00CA5D0C">
        <w:t>tartalmaz,</w:t>
      </w:r>
      <w:r>
        <w:t xml:space="preserve"> amely</w:t>
      </w:r>
      <w:r w:rsidR="00E25EA9">
        <w:t>ek</w:t>
      </w:r>
      <w:r>
        <w:t xml:space="preserve"> képes</w:t>
      </w:r>
      <w:r w:rsidR="00E25EA9">
        <w:t>ek</w:t>
      </w:r>
      <w:r>
        <w:t xml:space="preserve"> kiszolgálni a frontend jelenlegi igényeit.</w:t>
      </w:r>
    </w:p>
    <w:p w14:paraId="58BDAAFF" w14:textId="61BD5841" w:rsidR="00B2635B" w:rsidRDefault="00B2635B" w:rsidP="00B2635B">
      <w:pPr>
        <w:pStyle w:val="Heading3"/>
      </w:pPr>
      <w:bookmarkStart w:id="64" w:name="_Toc152434346"/>
      <w:r>
        <w:t>Payment szolgáltatás megtervezése</w:t>
      </w:r>
      <w:bookmarkEnd w:id="64"/>
    </w:p>
    <w:p w14:paraId="6DD3284B" w14:textId="447E07AA" w:rsidR="00B2635B" w:rsidRDefault="00B2635B" w:rsidP="00B2635B">
      <w:r>
        <w:t xml:space="preserve">Itt főleg a </w:t>
      </w:r>
      <w:r w:rsidR="007538F3">
        <w:t>St</w:t>
      </w:r>
      <w:r>
        <w:t>ripe integráció kiszolgálására volt szükség, tehát a tervezési szakasz</w:t>
      </w:r>
      <w:r w:rsidR="00E25EA9">
        <w:t xml:space="preserve"> </w:t>
      </w:r>
      <w:r>
        <w:t xml:space="preserve">leginkább a </w:t>
      </w:r>
      <w:r w:rsidR="007538F3">
        <w:t>S</w:t>
      </w:r>
      <w:r>
        <w:t xml:space="preserve">tripe dokumentáció olvasását és a szükséges endpointok megértését tette ki. A szolgáltatás mindössze 2 táblával </w:t>
      </w:r>
      <w:r w:rsidR="00F32F53">
        <w:t>rendelkezik,</w:t>
      </w:r>
      <w:r>
        <w:t xml:space="preserve"> amelyek a Credentials</w:t>
      </w:r>
      <w:r w:rsidR="00C6427A">
        <w:t>,</w:t>
      </w:r>
      <w:r>
        <w:t xml:space="preserve"> amely a Stripehoz használt API kulcsot tartalmazza és a Product</w:t>
      </w:r>
      <w:r w:rsidR="00C6427A">
        <w:t>,</w:t>
      </w:r>
      <w:r>
        <w:t xml:space="preserve"> amely a Stripe-on belül létrehozott termékek adatainak tárolására szolgál.</w:t>
      </w:r>
      <w:r w:rsidR="00F32F53">
        <w:t xml:space="preserve"> Az alkalmazás egy végponttal </w:t>
      </w:r>
      <w:r w:rsidR="00CA5D0C">
        <w:t>rendelkezik,</w:t>
      </w:r>
      <w:r w:rsidR="00F32F53">
        <w:t xml:space="preserve"> amely a fizetéshez használt URL-t adja vissza a bemenő adatok függvényében.</w:t>
      </w:r>
    </w:p>
    <w:p w14:paraId="66C198A9" w14:textId="4D037446" w:rsidR="00E25EA9" w:rsidRDefault="00E25EA9" w:rsidP="00E25EA9">
      <w:pPr>
        <w:ind w:firstLine="0"/>
      </w:pPr>
      <w:r>
        <w:tab/>
        <w:t>A pontos megvalósítást később, a megvalósítás fejezetben mutatom be.</w:t>
      </w:r>
    </w:p>
    <w:p w14:paraId="67109502" w14:textId="4DE26C68" w:rsidR="00B2635B" w:rsidRDefault="00B2635B" w:rsidP="00B2635B">
      <w:pPr>
        <w:pStyle w:val="Heading3"/>
      </w:pPr>
      <w:bookmarkStart w:id="65" w:name="_Toc152434347"/>
      <w:r>
        <w:t>File manager szolgáltatás megtervezése</w:t>
      </w:r>
      <w:bookmarkEnd w:id="65"/>
    </w:p>
    <w:p w14:paraId="74C93C05" w14:textId="183F5C1D" w:rsidR="00B2635B" w:rsidRDefault="00B2635B" w:rsidP="00B2635B">
      <w:r>
        <w:t xml:space="preserve">Ebben a  szolgáltatásban mindössze az adatok tárolására </w:t>
      </w:r>
      <w:r w:rsidRPr="00F32F53">
        <w:t xml:space="preserve">volt cél, itt </w:t>
      </w:r>
      <w:r w:rsidR="00CA5D0C">
        <w:t>három</w:t>
      </w:r>
      <w:r w:rsidRPr="00F32F53">
        <w:t xml:space="preserve"> végpontot terveztem</w:t>
      </w:r>
      <w:r w:rsidR="00F32F53" w:rsidRPr="00F32F53">
        <w:t xml:space="preserve">, amelyekből </w:t>
      </w:r>
      <w:r w:rsidR="00CA5D0C">
        <w:t>kettő</w:t>
      </w:r>
      <w:r w:rsidR="00F32F53" w:rsidRPr="00F32F53">
        <w:t xml:space="preserve"> adatok lekérdezésére és </w:t>
      </w:r>
      <w:r w:rsidR="00CA5D0C">
        <w:t>egy</w:t>
      </w:r>
      <w:r w:rsidR="00F32F53" w:rsidRPr="00F32F53">
        <w:t xml:space="preserve"> az adatok feltöltésére szolgál.</w:t>
      </w:r>
      <w:r w:rsidRPr="00F32F53">
        <w:t xml:space="preserve"> </w:t>
      </w:r>
      <w:r w:rsidR="00F32F53">
        <w:t xml:space="preserve">Egy </w:t>
      </w:r>
      <w:r>
        <w:t>darab táblát</w:t>
      </w:r>
      <w:r w:rsidR="006A38B3">
        <w:t xml:space="preserve"> szántam az </w:t>
      </w:r>
      <w:r w:rsidR="00F32F53">
        <w:t>alkalmazásnak,</w:t>
      </w:r>
      <w:r w:rsidR="006A38B3">
        <w:t xml:space="preserve"> amely a fájlok tárolására szolgál.</w:t>
      </w:r>
    </w:p>
    <w:p w14:paraId="47BA5769" w14:textId="77777777" w:rsidR="00E66DF5" w:rsidRDefault="00E66DF5" w:rsidP="00E66DF5">
      <w:pPr>
        <w:keepNext/>
        <w:ind w:firstLine="0"/>
        <w:jc w:val="center"/>
      </w:pPr>
      <w:r>
        <w:rPr>
          <w:noProof/>
        </w:rPr>
        <w:drawing>
          <wp:inline distT="114300" distB="114300" distL="114300" distR="114300" wp14:anchorId="7CBDE1ED" wp14:editId="1B913B02">
            <wp:extent cx="4772025" cy="2876550"/>
            <wp:effectExtent l="0" t="0" r="0" b="0"/>
            <wp:docPr id="5" name="image1.png" descr="A képen szöveg, képernyőkép, diagram, so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 name="image1.png" descr="A képen szöveg, képernyőkép, diagram, sor látható&#10;&#10;Automatikusan generált leírás"/>
                    <pic:cNvPicPr preferRelativeResize="0"/>
                  </pic:nvPicPr>
                  <pic:blipFill>
                    <a:blip r:embed="rId23"/>
                    <a:srcRect/>
                    <a:stretch>
                      <a:fillRect/>
                    </a:stretch>
                  </pic:blipFill>
                  <pic:spPr>
                    <a:xfrm>
                      <a:off x="0" y="0"/>
                      <a:ext cx="4772025" cy="2876550"/>
                    </a:xfrm>
                    <a:prstGeom prst="rect">
                      <a:avLst/>
                    </a:prstGeom>
                    <a:ln/>
                  </pic:spPr>
                </pic:pic>
              </a:graphicData>
            </a:graphic>
          </wp:inline>
        </w:drawing>
      </w:r>
    </w:p>
    <w:p w14:paraId="5B2F00CF" w14:textId="09A40284" w:rsidR="00E66DF5" w:rsidRDefault="00000000" w:rsidP="00E66DF5">
      <w:pPr>
        <w:pStyle w:val="Caption"/>
      </w:pPr>
      <w:fldSimple w:instr=" SEQ ábra \* ARABIC ">
        <w:bookmarkStart w:id="66" w:name="_Toc152175728"/>
        <w:r w:rsidR="00F25F17">
          <w:rPr>
            <w:noProof/>
          </w:rPr>
          <w:t>11</w:t>
        </w:r>
      </w:fldSimple>
      <w:r w:rsidR="00E66DF5">
        <w:t>. ábra Képek lekérdezése a frontendről</w:t>
      </w:r>
      <w:bookmarkEnd w:id="66"/>
    </w:p>
    <w:p w14:paraId="71D63EC4" w14:textId="71D1F671" w:rsidR="00E66DF5" w:rsidRDefault="00E66DF5" w:rsidP="00E66DF5">
      <w:pPr>
        <w:ind w:firstLine="0"/>
      </w:pPr>
      <w:r>
        <w:lastRenderedPageBreak/>
        <w:tab/>
        <w:t xml:space="preserve">Ezt a szolgáltatást nem közvetlenül a frontend fogja hívni a benne megírt szolgáltatásokkal, hanem a frontend egy kérést fog küldeni az ordertracker szolgáltatásnak, amely egy </w:t>
      </w:r>
      <w:r w:rsidR="00E25EA9">
        <w:t>szolgáltatás a szolgáltatásnak („Service to service” vagy S2S)</w:t>
      </w:r>
      <w:r>
        <w:t xml:space="preserve"> kérés segítségével manipulálja vagy kérdezi le az adatbázisban tárolt képeket.</w:t>
      </w:r>
    </w:p>
    <w:p w14:paraId="1EE82F22" w14:textId="2D20617D" w:rsidR="00295ED8" w:rsidRDefault="00295ED8" w:rsidP="00295ED8">
      <w:pPr>
        <w:pStyle w:val="Heading3"/>
      </w:pPr>
      <w:r>
        <w:t>Autentikáció, autorizáció</w:t>
      </w:r>
    </w:p>
    <w:p w14:paraId="50E44CFE" w14:textId="77777777" w:rsidR="00295ED8" w:rsidRPr="00295ED8" w:rsidRDefault="00295ED8" w:rsidP="00295ED8">
      <w:r>
        <w:t>Az autentikáció, autorizáció megvalósítására a legszimpatikusabb technológia számomra a JWT (Json Web Token) használata volt. Alternatívaként felmerült egy külső szolgáltatás (third party) bevonásának ötlete is, viszont az előbbi megoldás rengeteg fejlődési lehetőséget rejtett, mindeközben  növelve a szakdolgozat értékét.</w:t>
      </w:r>
    </w:p>
    <w:p w14:paraId="49475713" w14:textId="77777777" w:rsidR="00295ED8" w:rsidRPr="00E66DF5" w:rsidRDefault="00295ED8" w:rsidP="00E66DF5">
      <w:pPr>
        <w:ind w:firstLine="0"/>
      </w:pPr>
    </w:p>
    <w:p w14:paraId="6020C0E3" w14:textId="77777777" w:rsidR="0002485F" w:rsidRPr="007C56DE" w:rsidRDefault="0002485F" w:rsidP="0002485F">
      <w:pPr>
        <w:ind w:firstLine="0"/>
      </w:pPr>
    </w:p>
    <w:p w14:paraId="6C20BF23" w14:textId="3B2A92B6" w:rsidR="007C56DE" w:rsidRPr="007C56DE" w:rsidRDefault="007C56DE" w:rsidP="007C56DE"/>
    <w:p w14:paraId="4329359B" w14:textId="343A899B" w:rsidR="00EB7DAB" w:rsidRDefault="00EB7DAB">
      <w:pPr>
        <w:ind w:firstLine="0"/>
      </w:pPr>
    </w:p>
    <w:p w14:paraId="211D8EE9" w14:textId="77777777" w:rsidR="00C407C2" w:rsidRDefault="00324656">
      <w:pPr>
        <w:pStyle w:val="Heading1"/>
      </w:pPr>
      <w:bookmarkStart w:id="67" w:name="_Toc152434348"/>
      <w:r>
        <w:lastRenderedPageBreak/>
        <w:t>Felhasználói nézetek megvalósítása</w:t>
      </w:r>
      <w:bookmarkEnd w:id="67"/>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A tervezéshez itt elsőnek mockup</w:t>
      </w:r>
      <w:r w:rsidR="00CD35E3">
        <w:t>-okat</w:t>
      </w:r>
      <w:r>
        <w:t xml:space="preserve"> készítettem, amely jelentése “minta” , “mintadarab”. Ezen látványtervek elsődleges célja az </w:t>
      </w:r>
      <w:r w:rsidR="007762E5">
        <w:t>volt,</w:t>
      </w:r>
      <w:r>
        <w:t xml:space="preserve"> hogy az egyes oldalak kinézetét, funkcionalítását,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r>
        <w:rPr>
          <w:i/>
        </w:rPr>
        <w:t xml:space="preserve">miro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00C80E4D" w:rsidR="00C407C2" w:rsidRDefault="00000000" w:rsidP="003F37CD">
      <w:pPr>
        <w:pStyle w:val="Caption"/>
      </w:pPr>
      <w:fldSimple w:instr=" SEQ ábra \* ARABIC ">
        <w:bookmarkStart w:id="68" w:name="_Toc152175712"/>
        <w:r w:rsidR="00F25F17">
          <w:rPr>
            <w:noProof/>
          </w:rPr>
          <w:t>12</w:t>
        </w:r>
      </w:fldSimple>
      <w:r w:rsidR="003F37CD">
        <w:t>. ábra Kereskedő oldalának nézete mockup</w:t>
      </w:r>
      <w:bookmarkEnd w:id="68"/>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Heading2"/>
      </w:pPr>
      <w:bookmarkStart w:id="69" w:name="_Toc152434349"/>
      <w:r>
        <w:lastRenderedPageBreak/>
        <w:t>Általánosan a frontendről</w:t>
      </w:r>
      <w:bookmarkEnd w:id="69"/>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07D759F3" w14:textId="4CF35C0D" w:rsidR="00747B05" w:rsidRDefault="00324656" w:rsidP="001324C1">
      <w:pPr>
        <w:ind w:firstLine="0"/>
      </w:pPr>
      <w:r>
        <w:tab/>
        <w:t>A webalkalmazás tervezésekor a frontendnek elsődlegesen a megjelenítés feladatatát szántam, ennek köszönhetően kevés üzleti logika került ide és a</w:t>
      </w:r>
      <w:r w:rsidR="002B4923">
        <w:t xml:space="preserve"> szolgáltatások </w:t>
      </w:r>
      <w:r>
        <w:t>nagy része backenden kerü</w:t>
      </w:r>
      <w:r w:rsidR="002B4923">
        <w:t>lt megírásra</w:t>
      </w:r>
      <w:r>
        <w:t>.</w:t>
      </w:r>
      <w:bookmarkStart w:id="70" w:name="_Toc150285098"/>
      <w:bookmarkStart w:id="71" w:name="_Toc150285165"/>
      <w:bookmarkStart w:id="72" w:name="_Toc150286182"/>
      <w:bookmarkStart w:id="73" w:name="_Toc150298918"/>
      <w:bookmarkEnd w:id="70"/>
      <w:bookmarkEnd w:id="71"/>
      <w:bookmarkEnd w:id="72"/>
      <w:bookmarkEnd w:id="73"/>
    </w:p>
    <w:p w14:paraId="58A63C05" w14:textId="63C7B2D5" w:rsidR="000E2264" w:rsidRDefault="009F0422" w:rsidP="000E2264">
      <w:pPr>
        <w:pStyle w:val="Heading2"/>
      </w:pPr>
      <w:bookmarkStart w:id="74" w:name="_Toc152434350"/>
      <w:r>
        <w:t>F</w:t>
      </w:r>
      <w:r w:rsidR="000E2264">
        <w:t>rontend nézet megjelenítése</w:t>
      </w:r>
      <w:r>
        <w:t xml:space="preserve"> általánosan</w:t>
      </w:r>
      <w:bookmarkEnd w:id="74"/>
    </w:p>
    <w:p w14:paraId="095AD91B" w14:textId="289F16C8" w:rsidR="00096684" w:rsidRPr="00096684" w:rsidRDefault="00362E99" w:rsidP="00096684">
      <w:r>
        <w:t>Általánosan a frontend</w:t>
      </w:r>
      <w:r w:rsidR="004862BD">
        <w:t>en a nézetek megjelenítését szeretném bemutatni egy példán keresztül</w:t>
      </w:r>
      <w:r w:rsidR="00096684">
        <w:t xml:space="preserve">. </w:t>
      </w:r>
      <w:r w:rsidR="004862BD">
        <w:t xml:space="preserve">Az általam választott példa a </w:t>
      </w:r>
      <w:r w:rsidR="004862BD" w:rsidRPr="00096684">
        <w:rPr>
          <w:i/>
          <w:iCs/>
        </w:rPr>
        <w:t>rendelés követése nézet</w:t>
      </w:r>
      <w:r w:rsidR="00096684">
        <w:t>, amely implementációja hasonló megoldásokat tartalmaz, mint amit a többi komponensben alkalmaztam.</w:t>
      </w:r>
    </w:p>
    <w:p w14:paraId="23E5D1D2" w14:textId="0F7EAA60" w:rsidR="004862BD" w:rsidRDefault="00350885" w:rsidP="00096684">
      <w:r>
        <w:t xml:space="preserve">A megjelenítés 3 fő komponense a </w:t>
      </w:r>
      <w:r w:rsidR="002C0E6D">
        <w:t>minta,</w:t>
      </w:r>
      <w:r>
        <w:t xml:space="preserve"> amely a HTML kódot tartalmazza, továbbá a </w:t>
      </w:r>
      <w:r w:rsidRPr="00350885">
        <w:t>Typescript</w:t>
      </w:r>
      <w:r>
        <w:t xml:space="preserve"> </w:t>
      </w:r>
      <w:r w:rsidR="002C0E6D">
        <w:t>fájl,</w:t>
      </w:r>
      <w:r>
        <w:t xml:space="preserve"> amely a komponenshez tartozó logikát és a szolgáltatás </w:t>
      </w:r>
      <w:r w:rsidR="002C0E6D">
        <w:t>osztály,</w:t>
      </w:r>
      <w:r>
        <w:t xml:space="preserve"> amely az üzleti logikát végzi, ami a jelenlegi esetben főleg a backenddel való kommunikációban valósul meg.</w:t>
      </w:r>
    </w:p>
    <w:p w14:paraId="18E50EA3" w14:textId="25BE3AA6" w:rsidR="00F65842" w:rsidRDefault="00350885" w:rsidP="00F65842">
      <w:r>
        <w:t xml:space="preserve">Első lépésben az oldal inicializálásakor lefut a </w:t>
      </w:r>
      <w:r w:rsidR="00882716" w:rsidRPr="00882716">
        <w:t>Typescript</w:t>
      </w:r>
      <w:r>
        <w:t xml:space="preserve"> fájlban található </w:t>
      </w:r>
      <w:r w:rsidRPr="00350885">
        <w:rPr>
          <w:i/>
          <w:iCs/>
        </w:rPr>
        <w:t>ngOnInit()</w:t>
      </w:r>
      <w:r>
        <w:t xml:space="preserve"> metódus, amely segítségével </w:t>
      </w:r>
      <w:r w:rsidR="00F65842">
        <w:t>lekérdezésre kerülnek a szolgáltatások által a megjelenítéshez szükséges adatok.</w:t>
      </w:r>
    </w:p>
    <w:p w14:paraId="649EBD63" w14:textId="520731E3" w:rsidR="00F65842" w:rsidRPr="00F65842" w:rsidRDefault="00F65842" w:rsidP="00F65842">
      <w:pPr>
        <w:pStyle w:val="Kd"/>
        <w:ind w:left="0"/>
        <w:rPr>
          <w:lang w:eastAsia="hu-HU"/>
        </w:rPr>
      </w:pPr>
      <w:r w:rsidRPr="00F65842">
        <w:rPr>
          <w:color w:val="0000FF"/>
          <w:lang w:eastAsia="hu-HU"/>
        </w:rPr>
        <w:t>this</w:t>
      </w:r>
      <w:r w:rsidRPr="00F65842">
        <w:rPr>
          <w:lang w:eastAsia="hu-HU"/>
        </w:rPr>
        <w:t>._shoppingCartService.getShoppingCartOrderId(</w:t>
      </w:r>
      <w:r w:rsidRPr="00F65842">
        <w:rPr>
          <w:color w:val="0000FF"/>
          <w:lang w:eastAsia="hu-HU"/>
        </w:rPr>
        <w:t>this</w:t>
      </w:r>
      <w:r w:rsidRPr="00F65842">
        <w:rPr>
          <w:lang w:eastAsia="hu-HU"/>
        </w:rPr>
        <w:t>.customerId).pipe(</w:t>
      </w:r>
    </w:p>
    <w:p w14:paraId="029CA944" w14:textId="77777777" w:rsidR="00F65842" w:rsidRDefault="00F65842" w:rsidP="00F65842">
      <w:pPr>
        <w:pStyle w:val="Kd"/>
        <w:ind w:left="0"/>
        <w:rPr>
          <w:lang w:eastAsia="hu-HU"/>
        </w:rPr>
      </w:pPr>
      <w:r>
        <w:rPr>
          <w:lang w:eastAsia="hu-HU"/>
        </w:rPr>
        <w:tab/>
      </w:r>
      <w:r w:rsidRPr="00F65842">
        <w:rPr>
          <w:lang w:eastAsia="hu-HU"/>
        </w:rPr>
        <w:t xml:space="preserve">catchError(error </w:t>
      </w:r>
      <w:r w:rsidRPr="00F65842">
        <w:rPr>
          <w:color w:val="0000FF"/>
          <w:lang w:eastAsia="hu-HU"/>
        </w:rPr>
        <w:t>=&gt;</w:t>
      </w:r>
      <w:r w:rsidRPr="00F65842">
        <w:rPr>
          <w:lang w:eastAsia="hu-HU"/>
        </w:rPr>
        <w:t xml:space="preserve"> {</w:t>
      </w:r>
    </w:p>
    <w:p w14:paraId="498CF866" w14:textId="2777BF11" w:rsidR="00F65842" w:rsidRPr="00F65842" w:rsidRDefault="00F65842" w:rsidP="00F65842">
      <w:pPr>
        <w:pStyle w:val="Kd"/>
        <w:ind w:left="720"/>
        <w:rPr>
          <w:lang w:eastAsia="hu-HU"/>
        </w:rPr>
      </w:pPr>
      <w:r>
        <w:rPr>
          <w:lang w:eastAsia="hu-HU"/>
        </w:rPr>
        <w:tab/>
      </w:r>
      <w:r>
        <w:rPr>
          <w:lang w:eastAsia="hu-HU"/>
        </w:rPr>
        <w:tab/>
      </w:r>
      <w:r w:rsidRPr="00F65842">
        <w:rPr>
          <w:lang w:eastAsia="hu-HU"/>
        </w:rPr>
        <w:t>console.error(</w:t>
      </w:r>
      <w:r w:rsidRPr="00F65842">
        <w:rPr>
          <w:color w:val="A31515"/>
          <w:lang w:eastAsia="hu-HU"/>
        </w:rPr>
        <w:t>'Error occurred while fetching ShoppingCartOrderId:'</w:t>
      </w:r>
      <w:r w:rsidRPr="00F65842">
        <w:rPr>
          <w:lang w:eastAsia="hu-HU"/>
        </w:rPr>
        <w:t>, error);</w:t>
      </w:r>
    </w:p>
    <w:p w14:paraId="40223BF1" w14:textId="196DAE34" w:rsidR="00F65842" w:rsidRPr="00F65842" w:rsidRDefault="00F65842" w:rsidP="00F65842">
      <w:pPr>
        <w:pStyle w:val="Kd"/>
        <w:rPr>
          <w:lang w:eastAsia="hu-HU"/>
        </w:rPr>
      </w:pPr>
      <w:r w:rsidRPr="00F65842">
        <w:rPr>
          <w:lang w:eastAsia="hu-HU"/>
        </w:rPr>
        <w:t>     </w:t>
      </w:r>
      <w:r>
        <w:rPr>
          <w:lang w:eastAsia="hu-HU"/>
        </w:rPr>
        <w:tab/>
      </w:r>
      <w:r>
        <w:rPr>
          <w:lang w:eastAsia="hu-HU"/>
        </w:rPr>
        <w:tab/>
      </w:r>
      <w:r w:rsidRPr="00F65842">
        <w:rPr>
          <w:color w:val="0000FF"/>
          <w:lang w:eastAsia="hu-HU"/>
        </w:rPr>
        <w:t>this</w:t>
      </w:r>
      <w:r w:rsidRPr="00F65842">
        <w:rPr>
          <w:lang w:eastAsia="hu-HU"/>
        </w:rPr>
        <w:t>.navigateBack();</w:t>
      </w:r>
    </w:p>
    <w:p w14:paraId="7C62730D" w14:textId="41FEE75A" w:rsidR="00F65842" w:rsidRPr="00F65842" w:rsidRDefault="00F65842" w:rsidP="00F65842">
      <w:pPr>
        <w:pStyle w:val="Kd"/>
        <w:rPr>
          <w:lang w:eastAsia="hu-HU"/>
        </w:rPr>
      </w:pPr>
      <w:r w:rsidRPr="00F65842">
        <w:rPr>
          <w:lang w:eastAsia="hu-HU"/>
        </w:rPr>
        <w:t>     </w:t>
      </w:r>
      <w:r>
        <w:rPr>
          <w:lang w:eastAsia="hu-HU"/>
        </w:rPr>
        <w:tab/>
      </w:r>
      <w:r>
        <w:rPr>
          <w:lang w:eastAsia="hu-HU"/>
        </w:rPr>
        <w:tab/>
      </w:r>
      <w:r w:rsidRPr="00F65842">
        <w:rPr>
          <w:color w:val="0000FF"/>
          <w:lang w:eastAsia="hu-HU"/>
        </w:rPr>
        <w:t>return</w:t>
      </w:r>
      <w:r w:rsidRPr="00F65842">
        <w:rPr>
          <w:lang w:eastAsia="hu-HU"/>
        </w:rPr>
        <w:t xml:space="preserve"> throwError(error);</w:t>
      </w:r>
    </w:p>
    <w:p w14:paraId="67E4A624" w14:textId="3BA4FE7C" w:rsidR="00F65842" w:rsidRPr="00F65842" w:rsidRDefault="00F65842" w:rsidP="00F65842">
      <w:pPr>
        <w:pStyle w:val="Kd"/>
        <w:rPr>
          <w:lang w:eastAsia="hu-HU"/>
        </w:rPr>
      </w:pPr>
      <w:r w:rsidRPr="00F65842">
        <w:rPr>
          <w:lang w:eastAsia="hu-HU"/>
        </w:rPr>
        <w:t xml:space="preserve">   </w:t>
      </w:r>
      <w:r>
        <w:rPr>
          <w:lang w:eastAsia="hu-HU"/>
        </w:rPr>
        <w:tab/>
      </w:r>
      <w:r w:rsidRPr="00F65842">
        <w:rPr>
          <w:lang w:eastAsia="hu-HU"/>
        </w:rPr>
        <w:t>})</w:t>
      </w:r>
    </w:p>
    <w:p w14:paraId="49C6ACFC" w14:textId="43C3ABAB" w:rsidR="00F65842" w:rsidRPr="00F65842" w:rsidRDefault="00F65842" w:rsidP="00F65842">
      <w:pPr>
        <w:pStyle w:val="Kd"/>
        <w:rPr>
          <w:lang w:eastAsia="hu-HU"/>
        </w:rPr>
      </w:pPr>
      <w:r w:rsidRPr="00F65842">
        <w:rPr>
          <w:lang w:eastAsia="hu-HU"/>
        </w:rPr>
        <w:t xml:space="preserve">     ).subscribe(data </w:t>
      </w:r>
      <w:r w:rsidRPr="00F65842">
        <w:rPr>
          <w:color w:val="0000FF"/>
          <w:lang w:eastAsia="hu-HU"/>
        </w:rPr>
        <w:t>=&gt;</w:t>
      </w:r>
      <w:r w:rsidRPr="00F65842">
        <w:rPr>
          <w:lang w:eastAsia="hu-HU"/>
        </w:rPr>
        <w:t xml:space="preserve"> {</w:t>
      </w:r>
    </w:p>
    <w:p w14:paraId="65E72DB1" w14:textId="77777777" w:rsidR="00F65842" w:rsidRPr="00F65842" w:rsidRDefault="00F65842" w:rsidP="00F65842">
      <w:pPr>
        <w:pStyle w:val="Kd"/>
        <w:rPr>
          <w:lang w:eastAsia="hu-HU"/>
        </w:rPr>
      </w:pPr>
      <w:r w:rsidRPr="00F65842">
        <w:rPr>
          <w:lang w:eastAsia="hu-HU"/>
        </w:rPr>
        <w:t xml:space="preserve">        </w:t>
      </w:r>
      <w:r w:rsidRPr="00F65842">
        <w:rPr>
          <w:color w:val="0000FF"/>
          <w:lang w:eastAsia="hu-HU"/>
        </w:rPr>
        <w:t>if</w:t>
      </w:r>
      <w:r w:rsidRPr="00F65842">
        <w:rPr>
          <w:lang w:eastAsia="hu-HU"/>
        </w:rPr>
        <w:t>(data==</w:t>
      </w:r>
      <w:r w:rsidRPr="00F65842">
        <w:rPr>
          <w:color w:val="0000FF"/>
          <w:lang w:eastAsia="hu-HU"/>
        </w:rPr>
        <w:t>null</w:t>
      </w:r>
      <w:r w:rsidRPr="00F65842">
        <w:rPr>
          <w:lang w:eastAsia="hu-HU"/>
        </w:rPr>
        <w:t>) {</w:t>
      </w:r>
    </w:p>
    <w:p w14:paraId="70D0B996" w14:textId="77777777" w:rsidR="00F65842" w:rsidRPr="00F65842" w:rsidRDefault="00F65842" w:rsidP="00F65842">
      <w:pPr>
        <w:pStyle w:val="Kd"/>
        <w:rPr>
          <w:lang w:eastAsia="hu-HU"/>
        </w:rPr>
      </w:pPr>
      <w:r w:rsidRPr="00F65842">
        <w:rPr>
          <w:lang w:eastAsia="hu-HU"/>
        </w:rPr>
        <w:t xml:space="preserve">          </w:t>
      </w:r>
      <w:r w:rsidRPr="00F65842">
        <w:rPr>
          <w:color w:val="0000FF"/>
          <w:lang w:eastAsia="hu-HU"/>
        </w:rPr>
        <w:t>this</w:t>
      </w:r>
      <w:r w:rsidRPr="00F65842">
        <w:rPr>
          <w:lang w:eastAsia="hu-HU"/>
        </w:rPr>
        <w:t>.navigateBack();</w:t>
      </w:r>
    </w:p>
    <w:p w14:paraId="126CAAFA" w14:textId="5EA87D92" w:rsidR="00F65842" w:rsidRPr="00F65842" w:rsidRDefault="00F65842" w:rsidP="00F65842">
      <w:pPr>
        <w:pStyle w:val="Kd"/>
        <w:ind w:left="0"/>
        <w:rPr>
          <w:lang w:eastAsia="hu-HU"/>
        </w:rPr>
      </w:pPr>
      <w:r w:rsidRPr="00F65842">
        <w:rPr>
          <w:lang w:eastAsia="hu-HU"/>
        </w:rPr>
        <w:t>}</w:t>
      </w:r>
    </w:p>
    <w:p w14:paraId="459F71C7" w14:textId="59AEC447" w:rsidR="00F65842" w:rsidRDefault="00F65842" w:rsidP="00F65842">
      <w:r>
        <w:t xml:space="preserve">A fenti példakódban található a rendelés azonosítójának lekérdezése, amely hiányában a </w:t>
      </w:r>
      <w:r>
        <w:rPr>
          <w:i/>
          <w:iCs/>
        </w:rPr>
        <w:t xml:space="preserve">navigateBack() </w:t>
      </w:r>
      <w:r>
        <w:t>metódus fog meghívódni ami a kezdőlapra navigál. Tehát nem lehet megnyitni ezt az oldalt anélkül, hogy rendelésünk lenne.</w:t>
      </w:r>
    </w:p>
    <w:p w14:paraId="486E1EC1" w14:textId="36FB4D16" w:rsidR="00F65842" w:rsidRDefault="00F65842" w:rsidP="009F0422">
      <w:pPr>
        <w:rPr>
          <w:rFonts w:ascii="Consolas" w:hAnsi="Consolas"/>
          <w:color w:val="000000"/>
          <w:sz w:val="21"/>
          <w:szCs w:val="21"/>
          <w:lang w:eastAsia="hu-HU"/>
        </w:rPr>
      </w:pPr>
      <w:r>
        <w:t>A fent hívott szolgáltatás metódus implementációj</w:t>
      </w:r>
      <w:r w:rsidR="00DB5502">
        <w:t>ában a vásárló azonosítója alapján egy GET kérést küld az alkalmazás a backend számára, amely egy Observable azaz „megfigyelhető” számmal tér vissza, amire azért van szükség mivel a backend válaszára várni</w:t>
      </w:r>
      <w:r w:rsidR="002043AB">
        <w:t xml:space="preserve"> aszinkron művelet</w:t>
      </w:r>
      <w:r w:rsidR="00DB5502">
        <w:t xml:space="preserve">  és így a fordító figyelni fog a kérés állapotának változására.</w:t>
      </w:r>
      <w:r w:rsidRPr="00F65842">
        <w:rPr>
          <w:rFonts w:ascii="Consolas" w:hAnsi="Consolas"/>
          <w:color w:val="000000"/>
          <w:sz w:val="21"/>
          <w:szCs w:val="21"/>
        </w:rPr>
        <w:t xml:space="preserve"> </w:t>
      </w:r>
      <w:r w:rsidRPr="00F65842">
        <w:rPr>
          <w:rFonts w:ascii="Consolas" w:hAnsi="Consolas"/>
          <w:color w:val="000000"/>
          <w:sz w:val="21"/>
          <w:szCs w:val="21"/>
          <w:lang w:eastAsia="hu-HU"/>
        </w:rPr>
        <w:t xml:space="preserve">    </w:t>
      </w:r>
    </w:p>
    <w:p w14:paraId="7E5A9B38" w14:textId="2BAA899D" w:rsidR="00F65842" w:rsidRPr="00F65842" w:rsidRDefault="00F65842" w:rsidP="00F65842">
      <w:pPr>
        <w:pStyle w:val="Kd"/>
        <w:rPr>
          <w:lang w:eastAsia="hu-HU"/>
        </w:rPr>
      </w:pPr>
      <w:r w:rsidRPr="00F65842">
        <w:rPr>
          <w:lang w:eastAsia="hu-HU"/>
        </w:rPr>
        <w:lastRenderedPageBreak/>
        <w:t>getShoppingCartOrderId(customerId: number): Observable&lt;number&gt; {</w:t>
      </w:r>
    </w:p>
    <w:p w14:paraId="7501A77B" w14:textId="77777777" w:rsidR="00F65842" w:rsidRPr="00F65842" w:rsidRDefault="00F65842" w:rsidP="00F65842">
      <w:pPr>
        <w:pStyle w:val="Kd"/>
        <w:rPr>
          <w:lang w:eastAsia="hu-HU"/>
        </w:rPr>
      </w:pPr>
      <w:r w:rsidRPr="00F65842">
        <w:rPr>
          <w:lang w:eastAsia="hu-HU"/>
        </w:rPr>
        <w:t xml:space="preserve">        </w:t>
      </w:r>
      <w:r w:rsidRPr="00F65842">
        <w:rPr>
          <w:color w:val="0000FF"/>
          <w:lang w:eastAsia="hu-HU"/>
        </w:rPr>
        <w:t>return</w:t>
      </w:r>
      <w:r w:rsidRPr="00F65842">
        <w:rPr>
          <w:lang w:eastAsia="hu-HU"/>
        </w:rPr>
        <w:t xml:space="preserve"> </w:t>
      </w:r>
      <w:r w:rsidRPr="00F65842">
        <w:rPr>
          <w:color w:val="0000FF"/>
          <w:lang w:eastAsia="hu-HU"/>
        </w:rPr>
        <w:t>this</w:t>
      </w:r>
      <w:r w:rsidRPr="00F65842">
        <w:rPr>
          <w:lang w:eastAsia="hu-HU"/>
        </w:rPr>
        <w:t>.http.get&lt;number&gt;(</w:t>
      </w:r>
      <w:r w:rsidRPr="00F65842">
        <w:rPr>
          <w:color w:val="A31515"/>
          <w:lang w:eastAsia="hu-HU"/>
        </w:rPr>
        <w:t>"http://localhost:8081/api/customer/"</w:t>
      </w:r>
      <w:r w:rsidRPr="00F65842">
        <w:rPr>
          <w:lang w:eastAsia="hu-HU"/>
        </w:rPr>
        <w:t xml:space="preserve"> + customerId + </w:t>
      </w:r>
      <w:r w:rsidRPr="00F65842">
        <w:rPr>
          <w:color w:val="A31515"/>
          <w:lang w:eastAsia="hu-HU"/>
        </w:rPr>
        <w:t>"/shoppingcart/orderId"</w:t>
      </w:r>
      <w:r w:rsidRPr="00F65842">
        <w:rPr>
          <w:lang w:eastAsia="hu-HU"/>
        </w:rPr>
        <w:t>);</w:t>
      </w:r>
    </w:p>
    <w:p w14:paraId="5B830880" w14:textId="4A9528D9" w:rsidR="00F65842" w:rsidRPr="00F65842" w:rsidRDefault="00F65842" w:rsidP="00F65842">
      <w:pPr>
        <w:pStyle w:val="Kd"/>
        <w:rPr>
          <w:lang w:eastAsia="hu-HU"/>
        </w:rPr>
      </w:pPr>
      <w:r w:rsidRPr="00F65842">
        <w:rPr>
          <w:lang w:eastAsia="hu-HU"/>
        </w:rPr>
        <w:t>}</w:t>
      </w:r>
    </w:p>
    <w:p w14:paraId="1BA8EB37" w14:textId="129FA28A" w:rsidR="00F65842" w:rsidRDefault="00DB5502" w:rsidP="00DB5502">
      <w:pPr>
        <w:ind w:firstLine="0"/>
      </w:pPr>
      <w:r>
        <w:tab/>
        <w:t>Miután elvégeztem az adatok inicializálását, a következő lépésben meg is jelenítem azokat az Angularban használt adatkötések használatával.</w:t>
      </w:r>
    </w:p>
    <w:p w14:paraId="41898DA1" w14:textId="7D80F261" w:rsidR="00DB5502" w:rsidRDefault="00DB5502" w:rsidP="00DB5502">
      <w:pPr>
        <w:ind w:firstLine="0"/>
      </w:pPr>
      <w:r>
        <w:t>A fenti példában lekérdezett adatot az „</w:t>
      </w:r>
      <w:r w:rsidRPr="00DB5502">
        <w:t>Order #</w:t>
      </w:r>
      <w:r w:rsidRPr="00BB097A">
        <w:rPr>
          <w:color w:val="C00000"/>
        </w:rPr>
        <w:t xml:space="preserve">{{orderId}} </w:t>
      </w:r>
      <w:r>
        <w:t>”</w:t>
      </w:r>
      <w:r w:rsidR="00BB097A">
        <w:t xml:space="preserve"> egy irányú adatkötés segítségével jelenítem meg a mintában.</w:t>
      </w:r>
    </w:p>
    <w:p w14:paraId="4B752E8E" w14:textId="71441F9E" w:rsidR="00BB097A" w:rsidRDefault="00BB097A" w:rsidP="00BB097A">
      <w:pPr>
        <w:shd w:val="clear" w:color="auto" w:fill="FFFFFF"/>
        <w:spacing w:line="285" w:lineRule="atLeast"/>
        <w:rPr>
          <w:rFonts w:ascii="Consolas" w:hAnsi="Consolas"/>
          <w:color w:val="E50000"/>
          <w:sz w:val="21"/>
          <w:szCs w:val="21"/>
        </w:rPr>
      </w:pPr>
      <w:r>
        <w:t>Többször előfordul, hogy egy adat tömböt szeretnék megjeleníteni a nézeten, erre egy példa az ngFor* strukturális direktíva használata. Erre példa:</w:t>
      </w:r>
    </w:p>
    <w:p w14:paraId="2F0FA7CB" w14:textId="08DAC2F0" w:rsidR="00BB097A" w:rsidRPr="00BB097A" w:rsidRDefault="00BB097A" w:rsidP="00BB097A">
      <w:pPr>
        <w:pStyle w:val="Kd"/>
        <w:rPr>
          <w:lang w:eastAsia="hu-HU"/>
        </w:rPr>
      </w:pPr>
      <w:r w:rsidRPr="00BB097A">
        <w:rPr>
          <w:color w:val="E50000"/>
          <w:lang w:eastAsia="hu-HU"/>
        </w:rPr>
        <w:t>*ngFor</w:t>
      </w:r>
      <w:r w:rsidRPr="00BB097A">
        <w:rPr>
          <w:lang w:eastAsia="hu-HU"/>
        </w:rPr>
        <w:t>=</w:t>
      </w:r>
      <w:r w:rsidRPr="00BB097A">
        <w:rPr>
          <w:color w:val="A31515"/>
          <w:lang w:eastAsia="hu-HU"/>
        </w:rPr>
        <w:t>"</w:t>
      </w:r>
      <w:r w:rsidRPr="00BB097A">
        <w:rPr>
          <w:color w:val="0000FF"/>
          <w:lang w:eastAsia="hu-HU"/>
        </w:rPr>
        <w:t>let</w:t>
      </w:r>
      <w:r w:rsidRPr="00BB097A">
        <w:rPr>
          <w:lang w:eastAsia="hu-HU"/>
        </w:rPr>
        <w:t xml:space="preserve"> product </w:t>
      </w:r>
      <w:r w:rsidRPr="00BB097A">
        <w:rPr>
          <w:color w:val="0000FF"/>
          <w:lang w:eastAsia="hu-HU"/>
        </w:rPr>
        <w:t>of</w:t>
      </w:r>
      <w:r w:rsidRPr="00BB097A">
        <w:rPr>
          <w:lang w:eastAsia="hu-HU"/>
        </w:rPr>
        <w:t xml:space="preserve"> products</w:t>
      </w:r>
      <w:r w:rsidRPr="00BB097A">
        <w:rPr>
          <w:color w:val="A31515"/>
          <w:lang w:eastAsia="hu-HU"/>
        </w:rPr>
        <w:t>"</w:t>
      </w:r>
    </w:p>
    <w:p w14:paraId="3F8DB0C8" w14:textId="38FBD5EE" w:rsidR="002F3374" w:rsidRDefault="00BB097A" w:rsidP="002F3374">
      <w:pPr>
        <w:ind w:firstLine="0"/>
      </w:pPr>
      <w:r>
        <w:tab/>
        <w:t xml:space="preserve">Emellett ezen az oldalon </w:t>
      </w:r>
      <w:r w:rsidR="002F3374">
        <w:t>a rendelés állapotához tartozó állapot jelző sáv állapotait az ngClass direktíva használatával változtatom meg. A mintához tartozó kód az alábbi:</w:t>
      </w:r>
      <w:r w:rsidR="002F3374" w:rsidRPr="002F3374">
        <w:rPr>
          <w:lang w:eastAsia="hu-HU"/>
        </w:rPr>
        <w:t xml:space="preserve">                </w:t>
      </w:r>
    </w:p>
    <w:p w14:paraId="35917A24" w14:textId="36F06634" w:rsidR="002F3374" w:rsidRPr="002F3374" w:rsidRDefault="002F3374" w:rsidP="002F3374">
      <w:pPr>
        <w:pStyle w:val="Kd"/>
        <w:rPr>
          <w:lang w:eastAsia="hu-HU"/>
        </w:rPr>
      </w:pPr>
      <w:r w:rsidRPr="002F3374">
        <w:rPr>
          <w:color w:val="800000"/>
          <w:lang w:eastAsia="hu-HU"/>
        </w:rPr>
        <w:t>&lt;div</w:t>
      </w:r>
      <w:r w:rsidRPr="002F3374">
        <w:rPr>
          <w:lang w:eastAsia="hu-HU"/>
        </w:rPr>
        <w:t xml:space="preserve"> </w:t>
      </w:r>
      <w:r w:rsidRPr="002F3374">
        <w:rPr>
          <w:color w:val="E50000"/>
          <w:lang w:eastAsia="hu-HU"/>
        </w:rPr>
        <w:t>[ngClass]</w:t>
      </w:r>
      <w:r w:rsidRPr="002F3374">
        <w:rPr>
          <w:lang w:eastAsia="hu-HU"/>
        </w:rPr>
        <w:t>=</w:t>
      </w:r>
      <w:r w:rsidRPr="002F3374">
        <w:rPr>
          <w:color w:val="A31515"/>
          <w:lang w:eastAsia="hu-HU"/>
        </w:rPr>
        <w:t>"</w:t>
      </w:r>
      <w:r w:rsidRPr="002F3374">
        <w:rPr>
          <w:lang w:eastAsia="hu-HU"/>
        </w:rPr>
        <w:t>getProgressClass()</w:t>
      </w:r>
      <w:r w:rsidRPr="002F3374">
        <w:rPr>
          <w:color w:val="A31515"/>
          <w:lang w:eastAsia="hu-HU"/>
        </w:rPr>
        <w:t>"</w:t>
      </w:r>
      <w:r>
        <w:rPr>
          <w:color w:val="A31515"/>
          <w:lang w:eastAsia="hu-HU"/>
        </w:rPr>
        <w:t xml:space="preserve"> </w:t>
      </w:r>
      <w:r w:rsidRPr="002F3374">
        <w:rPr>
          <w:color w:val="E50000"/>
          <w:lang w:eastAsia="hu-HU"/>
        </w:rPr>
        <w:t>class</w:t>
      </w:r>
      <w:r w:rsidRPr="002F3374">
        <w:rPr>
          <w:lang w:eastAsia="hu-HU"/>
        </w:rPr>
        <w:t>=</w:t>
      </w:r>
      <w:r w:rsidRPr="002F3374">
        <w:rPr>
          <w:color w:val="0000FF"/>
          <w:lang w:eastAsia="hu-HU"/>
        </w:rPr>
        <w:t>"h-full text-center text-xs text-white bg-ordertracker rounded-full"</w:t>
      </w:r>
      <w:r w:rsidRPr="002F3374">
        <w:rPr>
          <w:color w:val="800000"/>
          <w:lang w:eastAsia="hu-HU"/>
        </w:rPr>
        <w:t>&gt;</w:t>
      </w:r>
    </w:p>
    <w:p w14:paraId="26682F8B" w14:textId="77777777" w:rsidR="002F3374" w:rsidRDefault="002F3374" w:rsidP="002F3374">
      <w:pPr>
        <w:pStyle w:val="Kd"/>
        <w:rPr>
          <w:lang w:eastAsia="hu-HU"/>
        </w:rPr>
      </w:pPr>
      <w:r w:rsidRPr="002F3374">
        <w:rPr>
          <w:lang w:eastAsia="hu-HU"/>
        </w:rPr>
        <w:t xml:space="preserve">                  </w:t>
      </w:r>
    </w:p>
    <w:p w14:paraId="29078B00" w14:textId="39C3C4F8" w:rsidR="002F3374" w:rsidRPr="002F3374" w:rsidRDefault="002F3374" w:rsidP="002F3374">
      <w:pPr>
        <w:pStyle w:val="Kd"/>
        <w:rPr>
          <w:lang w:eastAsia="hu-HU"/>
        </w:rPr>
      </w:pPr>
      <w:r w:rsidRPr="002F3374">
        <w:rPr>
          <w:lang w:eastAsia="hu-HU"/>
        </w:rPr>
        <w:t>{{statusprec}}</w:t>
      </w:r>
    </w:p>
    <w:p w14:paraId="0C47BB7D" w14:textId="77777777" w:rsidR="002F3374" w:rsidRDefault="002F3374" w:rsidP="002F3374">
      <w:pPr>
        <w:pStyle w:val="Kd"/>
        <w:rPr>
          <w:lang w:eastAsia="hu-HU"/>
        </w:rPr>
      </w:pPr>
      <w:r w:rsidRPr="002F3374">
        <w:rPr>
          <w:lang w:eastAsia="hu-HU"/>
        </w:rPr>
        <w:t xml:space="preserve">                </w:t>
      </w:r>
    </w:p>
    <w:p w14:paraId="216C4343" w14:textId="0FE982B3" w:rsidR="002F3374" w:rsidRPr="002F3374" w:rsidRDefault="002F3374" w:rsidP="002F3374">
      <w:pPr>
        <w:pStyle w:val="Kd"/>
        <w:rPr>
          <w:lang w:eastAsia="hu-HU"/>
        </w:rPr>
      </w:pPr>
      <w:r w:rsidRPr="002F3374">
        <w:rPr>
          <w:color w:val="800000"/>
          <w:lang w:eastAsia="hu-HU"/>
        </w:rPr>
        <w:t>&lt;/div&gt;</w:t>
      </w:r>
    </w:p>
    <w:p w14:paraId="24C4EC59" w14:textId="5ADB384E" w:rsidR="002F3374" w:rsidRDefault="002F3374" w:rsidP="00DB5502">
      <w:pPr>
        <w:ind w:firstLine="0"/>
      </w:pPr>
      <w:r>
        <w:t xml:space="preserve">Itt a hozzáadandó CSS módosításokat a </w:t>
      </w:r>
      <w:r>
        <w:rPr>
          <w:i/>
          <w:iCs/>
        </w:rPr>
        <w:t>getProgressClass()</w:t>
      </w:r>
      <w:r>
        <w:t xml:space="preserve"> metódus segítségével kérem le amely implemetációja az alábbi:</w:t>
      </w:r>
    </w:p>
    <w:p w14:paraId="3AA77122" w14:textId="77777777" w:rsidR="002F3374" w:rsidRPr="002F3374" w:rsidRDefault="002F3374" w:rsidP="002F3374">
      <w:pPr>
        <w:pStyle w:val="Kd"/>
        <w:rPr>
          <w:lang w:eastAsia="hu-HU"/>
        </w:rPr>
      </w:pPr>
      <w:r w:rsidRPr="002F3374">
        <w:rPr>
          <w:lang w:eastAsia="hu-HU"/>
        </w:rPr>
        <w:t>  getProgressClass(): string {</w:t>
      </w:r>
    </w:p>
    <w:p w14:paraId="44AC00B0"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let</w:t>
      </w:r>
      <w:r w:rsidRPr="002F3374">
        <w:rPr>
          <w:lang w:eastAsia="hu-HU"/>
        </w:rPr>
        <w:t xml:space="preserve"> widthClass = </w:t>
      </w:r>
      <w:r w:rsidRPr="002F3374">
        <w:rPr>
          <w:color w:val="A31515"/>
          <w:lang w:eastAsia="hu-HU"/>
        </w:rPr>
        <w:t>'w-full'</w:t>
      </w:r>
      <w:r w:rsidRPr="002F3374">
        <w:rPr>
          <w:lang w:eastAsia="hu-HU"/>
        </w:rPr>
        <w:t>;</w:t>
      </w:r>
    </w:p>
    <w:p w14:paraId="15A349E4"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this</w:t>
      </w:r>
      <w:r w:rsidRPr="002F3374">
        <w:rPr>
          <w:lang w:eastAsia="hu-HU"/>
        </w:rPr>
        <w:t xml:space="preserve">.statusprec = </w:t>
      </w:r>
      <w:r w:rsidRPr="002F3374">
        <w:rPr>
          <w:color w:val="A31515"/>
          <w:lang w:eastAsia="hu-HU"/>
        </w:rPr>
        <w:t>"100%"</w:t>
      </w:r>
      <w:r w:rsidRPr="002F3374">
        <w:rPr>
          <w:lang w:eastAsia="hu-HU"/>
        </w:rPr>
        <w:t>;</w:t>
      </w:r>
    </w:p>
    <w:p w14:paraId="34565D29"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if</w:t>
      </w:r>
      <w:r w:rsidRPr="002F3374">
        <w:rPr>
          <w:lang w:eastAsia="hu-HU"/>
        </w:rPr>
        <w:t xml:space="preserve"> (</w:t>
      </w:r>
      <w:r w:rsidRPr="002F3374">
        <w:rPr>
          <w:color w:val="0000FF"/>
          <w:lang w:eastAsia="hu-HU"/>
        </w:rPr>
        <w:t>this</w:t>
      </w:r>
      <w:r w:rsidRPr="002F3374">
        <w:rPr>
          <w:lang w:eastAsia="hu-HU"/>
        </w:rPr>
        <w:t xml:space="preserve">.delivery.status == </w:t>
      </w:r>
      <w:r w:rsidRPr="002F3374">
        <w:rPr>
          <w:color w:val="A31515"/>
          <w:lang w:eastAsia="hu-HU"/>
        </w:rPr>
        <w:t>'Ordered'</w:t>
      </w:r>
      <w:r w:rsidRPr="002F3374">
        <w:rPr>
          <w:lang w:eastAsia="hu-HU"/>
        </w:rPr>
        <w:t>) {</w:t>
      </w:r>
    </w:p>
    <w:p w14:paraId="7040C39C" w14:textId="77777777" w:rsidR="002F3374" w:rsidRPr="002F3374" w:rsidRDefault="002F3374" w:rsidP="002F3374">
      <w:pPr>
        <w:pStyle w:val="Kd"/>
        <w:rPr>
          <w:lang w:eastAsia="hu-HU"/>
        </w:rPr>
      </w:pPr>
      <w:r w:rsidRPr="002F3374">
        <w:rPr>
          <w:lang w:eastAsia="hu-HU"/>
        </w:rPr>
        <w:t xml:space="preserve">      widthClass = </w:t>
      </w:r>
      <w:r w:rsidRPr="002F3374">
        <w:rPr>
          <w:color w:val="A31515"/>
          <w:lang w:eastAsia="hu-HU"/>
        </w:rPr>
        <w:t>'w-1/4'</w:t>
      </w:r>
      <w:r w:rsidRPr="002F3374">
        <w:rPr>
          <w:lang w:eastAsia="hu-HU"/>
        </w:rPr>
        <w:t>;</w:t>
      </w:r>
    </w:p>
    <w:p w14:paraId="7F9D3014"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this</w:t>
      </w:r>
      <w:r w:rsidRPr="002F3374">
        <w:rPr>
          <w:lang w:eastAsia="hu-HU"/>
        </w:rPr>
        <w:t xml:space="preserve">.statusprec = </w:t>
      </w:r>
      <w:r w:rsidRPr="002F3374">
        <w:rPr>
          <w:color w:val="A31515"/>
          <w:lang w:eastAsia="hu-HU"/>
        </w:rPr>
        <w:t>"25%"</w:t>
      </w:r>
      <w:r w:rsidRPr="002F3374">
        <w:rPr>
          <w:lang w:eastAsia="hu-HU"/>
        </w:rPr>
        <w:t>;</w:t>
      </w:r>
    </w:p>
    <w:p w14:paraId="4C4A6B92" w14:textId="77777777" w:rsidR="002F3374" w:rsidRPr="002F3374" w:rsidRDefault="002F3374" w:rsidP="002F3374">
      <w:pPr>
        <w:pStyle w:val="Kd"/>
        <w:rPr>
          <w:lang w:eastAsia="hu-HU"/>
        </w:rPr>
      </w:pPr>
      <w:r w:rsidRPr="002F3374">
        <w:rPr>
          <w:lang w:eastAsia="hu-HU"/>
        </w:rPr>
        <w:t>    }</w:t>
      </w:r>
    </w:p>
    <w:p w14:paraId="5E0DA710"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if</w:t>
      </w:r>
      <w:r w:rsidRPr="002F3374">
        <w:rPr>
          <w:lang w:eastAsia="hu-HU"/>
        </w:rPr>
        <w:t xml:space="preserve"> (</w:t>
      </w:r>
      <w:r w:rsidRPr="002F3374">
        <w:rPr>
          <w:color w:val="0000FF"/>
          <w:lang w:eastAsia="hu-HU"/>
        </w:rPr>
        <w:t>this</w:t>
      </w:r>
      <w:r w:rsidRPr="002F3374">
        <w:rPr>
          <w:lang w:eastAsia="hu-HU"/>
        </w:rPr>
        <w:t xml:space="preserve">.delivery.status == </w:t>
      </w:r>
      <w:r w:rsidRPr="002F3374">
        <w:rPr>
          <w:color w:val="A31515"/>
          <w:lang w:eastAsia="hu-HU"/>
        </w:rPr>
        <w:t>'Shipped'</w:t>
      </w:r>
      <w:r w:rsidRPr="002F3374">
        <w:rPr>
          <w:lang w:eastAsia="hu-HU"/>
        </w:rPr>
        <w:t>) {</w:t>
      </w:r>
    </w:p>
    <w:p w14:paraId="4CCF07A6" w14:textId="77777777" w:rsidR="002F3374" w:rsidRPr="002F3374" w:rsidRDefault="002F3374" w:rsidP="002F3374">
      <w:pPr>
        <w:pStyle w:val="Kd"/>
        <w:rPr>
          <w:lang w:eastAsia="hu-HU"/>
        </w:rPr>
      </w:pPr>
      <w:r w:rsidRPr="002F3374">
        <w:rPr>
          <w:lang w:eastAsia="hu-HU"/>
        </w:rPr>
        <w:t xml:space="preserve">      widthClass = </w:t>
      </w:r>
      <w:r w:rsidRPr="002F3374">
        <w:rPr>
          <w:color w:val="A31515"/>
          <w:lang w:eastAsia="hu-HU"/>
        </w:rPr>
        <w:t>'w-2/4'</w:t>
      </w:r>
      <w:r w:rsidRPr="002F3374">
        <w:rPr>
          <w:lang w:eastAsia="hu-HU"/>
        </w:rPr>
        <w:t>;</w:t>
      </w:r>
    </w:p>
    <w:p w14:paraId="3D65484B"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this</w:t>
      </w:r>
      <w:r w:rsidRPr="002F3374">
        <w:rPr>
          <w:lang w:eastAsia="hu-HU"/>
        </w:rPr>
        <w:t xml:space="preserve">.statusprec = </w:t>
      </w:r>
      <w:r w:rsidRPr="002F3374">
        <w:rPr>
          <w:color w:val="A31515"/>
          <w:lang w:eastAsia="hu-HU"/>
        </w:rPr>
        <w:t>"50%"</w:t>
      </w:r>
      <w:r w:rsidRPr="002F3374">
        <w:rPr>
          <w:lang w:eastAsia="hu-HU"/>
        </w:rPr>
        <w:t>;</w:t>
      </w:r>
    </w:p>
    <w:p w14:paraId="719328AE" w14:textId="77777777" w:rsidR="002F3374" w:rsidRPr="002F3374" w:rsidRDefault="002F3374" w:rsidP="002F3374">
      <w:pPr>
        <w:pStyle w:val="Kd"/>
        <w:rPr>
          <w:lang w:eastAsia="hu-HU"/>
        </w:rPr>
      </w:pPr>
      <w:r w:rsidRPr="002F3374">
        <w:rPr>
          <w:lang w:eastAsia="hu-HU"/>
        </w:rPr>
        <w:t>    }</w:t>
      </w:r>
    </w:p>
    <w:p w14:paraId="358C8755"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if</w:t>
      </w:r>
      <w:r w:rsidRPr="002F3374">
        <w:rPr>
          <w:lang w:eastAsia="hu-HU"/>
        </w:rPr>
        <w:t xml:space="preserve"> (</w:t>
      </w:r>
      <w:r w:rsidRPr="002F3374">
        <w:rPr>
          <w:color w:val="0000FF"/>
          <w:lang w:eastAsia="hu-HU"/>
        </w:rPr>
        <w:t>this</w:t>
      </w:r>
      <w:r w:rsidRPr="002F3374">
        <w:rPr>
          <w:lang w:eastAsia="hu-HU"/>
        </w:rPr>
        <w:t xml:space="preserve">.delivery.status == </w:t>
      </w:r>
      <w:r w:rsidRPr="002F3374">
        <w:rPr>
          <w:color w:val="A31515"/>
          <w:lang w:eastAsia="hu-HU"/>
        </w:rPr>
        <w:t>'On the way'</w:t>
      </w:r>
      <w:r w:rsidRPr="002F3374">
        <w:rPr>
          <w:lang w:eastAsia="hu-HU"/>
        </w:rPr>
        <w:t>) {</w:t>
      </w:r>
    </w:p>
    <w:p w14:paraId="6B30A5E9" w14:textId="77777777" w:rsidR="002F3374" w:rsidRPr="002F3374" w:rsidRDefault="002F3374" w:rsidP="002F3374">
      <w:pPr>
        <w:pStyle w:val="Kd"/>
        <w:rPr>
          <w:lang w:eastAsia="hu-HU"/>
        </w:rPr>
      </w:pPr>
      <w:r w:rsidRPr="002F3374">
        <w:rPr>
          <w:lang w:eastAsia="hu-HU"/>
        </w:rPr>
        <w:t xml:space="preserve">      widthClass = </w:t>
      </w:r>
      <w:r w:rsidRPr="002F3374">
        <w:rPr>
          <w:color w:val="A31515"/>
          <w:lang w:eastAsia="hu-HU"/>
        </w:rPr>
        <w:t>'w-3/4'</w:t>
      </w:r>
      <w:r w:rsidRPr="002F3374">
        <w:rPr>
          <w:lang w:eastAsia="hu-HU"/>
        </w:rPr>
        <w:t>;</w:t>
      </w:r>
    </w:p>
    <w:p w14:paraId="4459DA46"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this</w:t>
      </w:r>
      <w:r w:rsidRPr="002F3374">
        <w:rPr>
          <w:lang w:eastAsia="hu-HU"/>
        </w:rPr>
        <w:t xml:space="preserve">.statusprec = </w:t>
      </w:r>
      <w:r w:rsidRPr="002F3374">
        <w:rPr>
          <w:color w:val="A31515"/>
          <w:lang w:eastAsia="hu-HU"/>
        </w:rPr>
        <w:t>"75%"</w:t>
      </w:r>
      <w:r w:rsidRPr="002F3374">
        <w:rPr>
          <w:lang w:eastAsia="hu-HU"/>
        </w:rPr>
        <w:t>;</w:t>
      </w:r>
    </w:p>
    <w:p w14:paraId="4617885F" w14:textId="77777777" w:rsidR="002F3374" w:rsidRPr="002F3374" w:rsidRDefault="002F3374" w:rsidP="002F3374">
      <w:pPr>
        <w:pStyle w:val="Kd"/>
        <w:rPr>
          <w:lang w:eastAsia="hu-HU"/>
        </w:rPr>
      </w:pPr>
      <w:r w:rsidRPr="002F3374">
        <w:rPr>
          <w:lang w:eastAsia="hu-HU"/>
        </w:rPr>
        <w:t>    }</w:t>
      </w:r>
    </w:p>
    <w:p w14:paraId="0FD76F4B" w14:textId="77777777" w:rsidR="002F3374" w:rsidRPr="002F3374" w:rsidRDefault="002F3374" w:rsidP="002F3374">
      <w:pPr>
        <w:pStyle w:val="Kd"/>
        <w:rPr>
          <w:lang w:eastAsia="hu-HU"/>
        </w:rPr>
      </w:pPr>
      <w:r w:rsidRPr="002F3374">
        <w:rPr>
          <w:lang w:eastAsia="hu-HU"/>
        </w:rPr>
        <w:t xml:space="preserve">    </w:t>
      </w:r>
      <w:r w:rsidRPr="002F3374">
        <w:rPr>
          <w:color w:val="0000FF"/>
          <w:lang w:eastAsia="hu-HU"/>
        </w:rPr>
        <w:t>return</w:t>
      </w:r>
      <w:r w:rsidRPr="002F3374">
        <w:rPr>
          <w:lang w:eastAsia="hu-HU"/>
        </w:rPr>
        <w:t xml:space="preserve"> widthClass;</w:t>
      </w:r>
    </w:p>
    <w:p w14:paraId="56D54E5C" w14:textId="77777777" w:rsidR="002F3374" w:rsidRPr="002F3374" w:rsidRDefault="002F3374" w:rsidP="002F3374">
      <w:pPr>
        <w:pStyle w:val="Kd"/>
        <w:rPr>
          <w:lang w:eastAsia="hu-HU"/>
        </w:rPr>
      </w:pPr>
      <w:r w:rsidRPr="002F3374">
        <w:rPr>
          <w:lang w:eastAsia="hu-HU"/>
        </w:rPr>
        <w:t>  }</w:t>
      </w:r>
    </w:p>
    <w:p w14:paraId="0F7A784E" w14:textId="068DDDD7" w:rsidR="002F3374" w:rsidRPr="002F3374" w:rsidRDefault="002F3374" w:rsidP="00DB5502">
      <w:pPr>
        <w:ind w:firstLine="0"/>
      </w:pPr>
      <w:r>
        <w:t>A fenti kód hatására az állapot jelző sáv állapotai feltöltés szerű tendenciát fognak mutatni a rendelés státuszának változása során.</w:t>
      </w:r>
    </w:p>
    <w:p w14:paraId="155958A7" w14:textId="77777777" w:rsidR="00C407C2" w:rsidRDefault="00324656">
      <w:pPr>
        <w:pStyle w:val="Heading2"/>
      </w:pPr>
      <w:bookmarkStart w:id="75" w:name="_Toc152434351"/>
      <w:r>
        <w:lastRenderedPageBreak/>
        <w:t>Rendelési folyamat lebonyolítása</w:t>
      </w:r>
      <w:bookmarkEnd w:id="75"/>
    </w:p>
    <w:p w14:paraId="26FC8810" w14:textId="134334E1" w:rsidR="000E2264" w:rsidRPr="000E2264" w:rsidRDefault="00324656">
      <w:pPr>
        <w:ind w:firstLine="0"/>
      </w:pPr>
      <w:r>
        <w:tab/>
        <w:t xml:space="preserve">A rendelési folyamat lebonyolítása a főoldalról kezdődik majd a kereskedő oldalán át a rendelés összegzésén túl és a </w:t>
      </w:r>
      <w:r w:rsidR="007538F3">
        <w:t>S</w:t>
      </w:r>
      <w:r>
        <w:t xml:space="preserve">tripe integrációban történő fizetés után </w:t>
      </w:r>
      <w:r w:rsidR="00096684">
        <w:t>a</w:t>
      </w:r>
      <w:r>
        <w:t xml:space="preserve"> rendelés összegzése oldalon ér véget. Pontokba szedve az 5.2 ábra majd 5.6. ábrától az 5.9-es ábráig látható a teljes folyamat menete.</w:t>
      </w:r>
    </w:p>
    <w:p w14:paraId="7369DCA3" w14:textId="77777777" w:rsidR="00C407C2" w:rsidRDefault="00324656">
      <w:pPr>
        <w:pStyle w:val="Heading2"/>
      </w:pPr>
      <w:bookmarkStart w:id="76" w:name="_Toc152434352"/>
      <w:r>
        <w:t>Főoldal</w:t>
      </w:r>
      <w:bookmarkEnd w:id="76"/>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5BA26D23" w:rsidR="00C407C2" w:rsidRDefault="00000000" w:rsidP="003F37CD">
      <w:pPr>
        <w:pStyle w:val="Caption"/>
      </w:pPr>
      <w:fldSimple w:instr=" SEQ ábra \* ARABIC ">
        <w:bookmarkStart w:id="77" w:name="_Toc152175713"/>
        <w:r w:rsidR="00F25F17">
          <w:rPr>
            <w:noProof/>
          </w:rPr>
          <w:t>13</w:t>
        </w:r>
      </w:fldSimple>
      <w:r w:rsidR="003F37CD">
        <w:t>. ábra Főoldal képernyőkép</w:t>
      </w:r>
      <w:bookmarkEnd w:id="77"/>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“loading…” jelenik meg az éttermek helyett ameddig nem érkezett meg az adat a másik oldalról.</w:t>
      </w:r>
    </w:p>
    <w:p w14:paraId="2F375C19" w14:textId="5C67D6DF" w:rsidR="00132026" w:rsidRDefault="00132026">
      <w:pPr>
        <w:ind w:firstLine="0"/>
      </w:pPr>
      <w:r>
        <w:t>Regisztráció és bejelentkezés után a vásárlókat erre az oldalra navigálja az alkalmazás automatikusan.</w:t>
      </w:r>
    </w:p>
    <w:p w14:paraId="3A0F1191" w14:textId="50C98A01" w:rsidR="00C5398E" w:rsidRDefault="00C5398E">
      <w:pPr>
        <w:ind w:firstLine="0"/>
      </w:pPr>
      <w:r>
        <w:t xml:space="preserve">Ezen az oldalon az éttermek ablakszerű megjelenítéséhez a HTML mintában </w:t>
      </w:r>
      <w:r w:rsidR="00096684">
        <w:t>külső forrásból vett</w:t>
      </w:r>
      <w:r>
        <w:t xml:space="preserve"> </w:t>
      </w:r>
      <w:r w:rsidR="00096684">
        <w:t>HTML elemeket</w:t>
      </w:r>
      <w:r>
        <w:t xml:space="preserve"> használtam. </w:t>
      </w:r>
      <w:sdt>
        <w:sdtPr>
          <w:id w:val="-213205190"/>
          <w:citation/>
        </w:sdtPr>
        <w:sdtContent>
          <w:r>
            <w:fldChar w:fldCharType="begin"/>
          </w:r>
          <w:r>
            <w:instrText xml:space="preserve"> CITATION 12 \l 1038 </w:instrText>
          </w:r>
          <w:r>
            <w:fldChar w:fldCharType="separate"/>
          </w:r>
          <w:r w:rsidR="009F550E">
            <w:rPr>
              <w:noProof/>
            </w:rPr>
            <w:t>[13]</w:t>
          </w:r>
          <w:r>
            <w:fldChar w:fldCharType="end"/>
          </w:r>
        </w:sdtContent>
      </w:sdt>
    </w:p>
    <w:p w14:paraId="75A4AA84" w14:textId="77777777" w:rsidR="00C407C2" w:rsidRDefault="00324656">
      <w:pPr>
        <w:pStyle w:val="Heading2"/>
      </w:pPr>
      <w:bookmarkStart w:id="78" w:name="_Toc152434353"/>
      <w:r>
        <w:lastRenderedPageBreak/>
        <w:t>Regisztráció vásárlóknak</w:t>
      </w:r>
      <w:bookmarkEnd w:id="78"/>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FA420CA" w:rsidR="00C407C2" w:rsidRPr="00517871" w:rsidRDefault="00000000" w:rsidP="00517871">
      <w:pPr>
        <w:pStyle w:val="Caption"/>
        <w:rPr>
          <w:b w:val="0"/>
          <w:sz w:val="24"/>
          <w:szCs w:val="24"/>
        </w:rPr>
      </w:pPr>
      <w:fldSimple w:instr=" SEQ ábra \* ARABIC ">
        <w:bookmarkStart w:id="79" w:name="_Toc152175714"/>
        <w:r w:rsidR="00F25F17">
          <w:rPr>
            <w:noProof/>
          </w:rPr>
          <w:t>14</w:t>
        </w:r>
      </w:fldSimple>
      <w:r w:rsidR="00517871">
        <w:t>. ábra Vásárló regisztráció képernyőkép</w:t>
      </w:r>
      <w:bookmarkEnd w:id="79"/>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04426F1D"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03AD6828" w:rsidR="00C407C2" w:rsidRDefault="00324656">
      <w:r>
        <w:t xml:space="preserve">Továbbá az egyes mezőkhöz tartozó </w:t>
      </w:r>
      <w:r>
        <w:rPr>
          <w:i/>
        </w:rPr>
        <w:t xml:space="preserve">label </w:t>
      </w:r>
      <w:r>
        <w:t>elemekben definiálásra került az elvárt érték</w:t>
      </w:r>
      <w:r w:rsidR="005351E3">
        <w:t>,</w:t>
      </w:r>
      <w:r>
        <w:t xml:space="preserve"> így például a </w:t>
      </w:r>
      <w:r>
        <w:rPr>
          <w:i/>
        </w:rPr>
        <w:t>google chrome</w:t>
      </w:r>
      <w:r>
        <w:t xml:space="preserve"> böngésző amennyiben tárol már ilyen jellegű adatot, automatikusan kitölti a mezőket.</w:t>
      </w:r>
    </w:p>
    <w:p w14:paraId="50DC8B4E" w14:textId="177DC7D7" w:rsidR="00C5398E" w:rsidRDefault="00C5398E" w:rsidP="00C5398E">
      <w:pPr>
        <w:ind w:firstLine="0"/>
      </w:pPr>
      <w:r>
        <w:t xml:space="preserve">Ezen az oldalon az regisztrációs mezők </w:t>
      </w:r>
      <w:r w:rsidR="00096684">
        <w:t xml:space="preserve">megjelenítéséhez a HTML mintában külső forrásból vett HTML elemeket használtam. </w:t>
      </w:r>
      <w:sdt>
        <w:sdtPr>
          <w:id w:val="-514081346"/>
          <w:citation/>
        </w:sdtPr>
        <w:sdtContent>
          <w:r w:rsidR="00096684">
            <w:fldChar w:fldCharType="begin"/>
          </w:r>
          <w:r w:rsidR="00096684">
            <w:instrText xml:space="preserve"> CITATION 12 \l 1038 </w:instrText>
          </w:r>
          <w:r w:rsidR="00096684">
            <w:fldChar w:fldCharType="separate"/>
          </w:r>
          <w:r w:rsidR="009F550E">
            <w:rPr>
              <w:noProof/>
            </w:rPr>
            <w:t>[13]</w:t>
          </w:r>
          <w:r w:rsidR="00096684">
            <w:fldChar w:fldCharType="end"/>
          </w:r>
        </w:sdtContent>
      </w:sdt>
    </w:p>
    <w:p w14:paraId="121380F6" w14:textId="77777777" w:rsidR="00C5398E" w:rsidRDefault="00C5398E" w:rsidP="00C5398E">
      <w:pPr>
        <w:ind w:firstLine="0"/>
      </w:pPr>
    </w:p>
    <w:p w14:paraId="1628EE10" w14:textId="77777777" w:rsidR="00C407C2" w:rsidRDefault="00324656">
      <w:pPr>
        <w:pStyle w:val="Heading2"/>
      </w:pPr>
      <w:bookmarkStart w:id="80" w:name="_Toc152434354"/>
      <w:r>
        <w:lastRenderedPageBreak/>
        <w:t>Regisztráció kereskedőknek</w:t>
      </w:r>
      <w:bookmarkEnd w:id="80"/>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3C240B32" w:rsidR="00C407C2" w:rsidRDefault="00000000" w:rsidP="00517871">
      <w:pPr>
        <w:pStyle w:val="Caption"/>
      </w:pPr>
      <w:fldSimple w:instr=" SEQ ábra \* ARABIC ">
        <w:bookmarkStart w:id="81" w:name="_Toc152175715"/>
        <w:r w:rsidR="00F25F17">
          <w:rPr>
            <w:noProof/>
          </w:rPr>
          <w:t>15</w:t>
        </w:r>
      </w:fldSimple>
      <w:r w:rsidR="00517871">
        <w:t>. ábra Kereskedő regisztráció képernyőkép</w:t>
      </w:r>
      <w:bookmarkEnd w:id="81"/>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Heading2"/>
      </w:pPr>
      <w:bookmarkStart w:id="82" w:name="_Toc152434355"/>
      <w:r>
        <w:t>Bejelentkezés</w:t>
      </w:r>
      <w:bookmarkEnd w:id="82"/>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5601E2DA" w:rsidR="00517871" w:rsidRDefault="00000000" w:rsidP="00517871">
      <w:pPr>
        <w:pStyle w:val="Caption"/>
      </w:pPr>
      <w:fldSimple w:instr=" SEQ ábra \* ARABIC ">
        <w:bookmarkStart w:id="83" w:name="_Toc152175716"/>
        <w:r w:rsidR="00F25F17">
          <w:rPr>
            <w:noProof/>
          </w:rPr>
          <w:t>16</w:t>
        </w:r>
      </w:fldSimple>
      <w:r w:rsidR="00517871">
        <w:t>. ábra Bejelentkezés képernyőkép</w:t>
      </w:r>
      <w:bookmarkEnd w:id="83"/>
    </w:p>
    <w:p w14:paraId="46107978" w14:textId="40FDF016" w:rsidR="00C407C2" w:rsidRDefault="00324656">
      <w:r>
        <w:lastRenderedPageBreak/>
        <w:t>Az alábbi nézet bejelentkezés lehetőséget biztosít a felhasználó számára, ez a felület egységes bármilyen jogsultságokkal rendelkező felhasználó lép be.</w:t>
      </w:r>
    </w:p>
    <w:p w14:paraId="68F0480B" w14:textId="57495C9D" w:rsidR="003B0E09" w:rsidRDefault="003B0E09" w:rsidP="003B0E09">
      <w:pPr>
        <w:ind w:firstLine="0"/>
      </w:pPr>
      <w:r>
        <w:tab/>
        <w:t>Itt lehetőség van átnavigálni az elfelejtett jelszó oldalra és a regisztációs oldalra is.</w:t>
      </w:r>
    </w:p>
    <w:p w14:paraId="0110DA06" w14:textId="77777777" w:rsidR="00C407C2" w:rsidRDefault="00324656">
      <w:pPr>
        <w:pStyle w:val="Heading2"/>
      </w:pPr>
      <w:bookmarkStart w:id="84" w:name="_Toc152434356"/>
      <w:r>
        <w:t>Kereskedő oldalának nézete</w:t>
      </w:r>
      <w:bookmarkEnd w:id="84"/>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15BBBA30" w:rsidR="00C407C2" w:rsidRPr="00517871" w:rsidRDefault="00000000" w:rsidP="00517871">
      <w:pPr>
        <w:pStyle w:val="Caption"/>
      </w:pPr>
      <w:fldSimple w:instr=" SEQ ábra \* ARABIC ">
        <w:bookmarkStart w:id="85" w:name="_Toc152175717"/>
        <w:r w:rsidR="00F25F17">
          <w:rPr>
            <w:noProof/>
          </w:rPr>
          <w:t>17</w:t>
        </w:r>
      </w:fldSimple>
      <w:r w:rsidR="00517871">
        <w:t>. ábra Kereskedő oldaláról képernyőkép</w:t>
      </w:r>
      <w:bookmarkEnd w:id="85"/>
    </w:p>
    <w:p w14:paraId="35261D8F" w14:textId="60A1A765" w:rsidR="00C407C2" w:rsidRDefault="00324656">
      <w:r>
        <w:t xml:space="preserve">Ezen ábra a </w:t>
      </w:r>
      <w:r w:rsidR="005351E3">
        <w:rPr>
          <w:i/>
        </w:rPr>
        <w:t>12</w:t>
      </w:r>
      <w:r>
        <w:rPr>
          <w:i/>
        </w:rPr>
        <w:t>.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w:t>
      </w:r>
      <w:r w:rsidR="00132026">
        <w:t>ki,</w:t>
      </w:r>
      <w:r>
        <w:t xml:space="preserve">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73961101" w14:textId="732D8569" w:rsidR="00C5398E" w:rsidRDefault="00C5398E">
      <w:pPr>
        <w:ind w:firstLine="0"/>
      </w:pPr>
      <w:r>
        <w:lastRenderedPageBreak/>
        <w:t xml:space="preserve">Ezen az oldalon a termékek ablakszerű megjelenítéséhez a HTML mintában már félig kész komponenseket használtam. </w:t>
      </w:r>
      <w:sdt>
        <w:sdtPr>
          <w:id w:val="-1104332802"/>
          <w:citation/>
        </w:sdtPr>
        <w:sdtContent>
          <w:r>
            <w:fldChar w:fldCharType="begin"/>
          </w:r>
          <w:r>
            <w:instrText xml:space="preserve"> CITATION 12 \l 1038 </w:instrText>
          </w:r>
          <w:r>
            <w:fldChar w:fldCharType="separate"/>
          </w:r>
          <w:r w:rsidR="009F550E">
            <w:rPr>
              <w:noProof/>
            </w:rPr>
            <w:t>[13]</w:t>
          </w:r>
          <w:r>
            <w:fldChar w:fldCharType="end"/>
          </w:r>
        </w:sdtContent>
      </w:sdt>
    </w:p>
    <w:p w14:paraId="0AACACA5" w14:textId="77777777" w:rsidR="00C407C2" w:rsidRDefault="00324656">
      <w:pPr>
        <w:pStyle w:val="Heading2"/>
      </w:pPr>
      <w:bookmarkStart w:id="86" w:name="_Toc152434357"/>
      <w:r>
        <w:t>Rendelés összegzése</w:t>
      </w:r>
      <w:bookmarkEnd w:id="86"/>
    </w:p>
    <w:p w14:paraId="38C94E64" w14:textId="749C8731" w:rsidR="00517871" w:rsidRDefault="00BB6E88" w:rsidP="00517871">
      <w:pPr>
        <w:keepNext/>
        <w:ind w:firstLine="0"/>
        <w:jc w:val="left"/>
      </w:pPr>
      <w:r>
        <w:rPr>
          <w:b/>
          <w:noProof/>
          <w:sz w:val="20"/>
          <w:szCs w:val="20"/>
        </w:rPr>
        <w:drawing>
          <wp:inline distT="0" distB="0" distL="0" distR="0" wp14:anchorId="456D9490" wp14:editId="4CB0B645">
            <wp:extent cx="5743575" cy="2362200"/>
            <wp:effectExtent l="19050" t="19050" r="28575" b="19050"/>
            <wp:docPr id="50134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w="12700">
                      <a:solidFill>
                        <a:schemeClr val="tx1"/>
                      </a:solidFill>
                    </a:ln>
                  </pic:spPr>
                </pic:pic>
              </a:graphicData>
            </a:graphic>
          </wp:inline>
        </w:drawing>
      </w:r>
    </w:p>
    <w:p w14:paraId="01100632" w14:textId="134C30E4" w:rsidR="00517871" w:rsidRDefault="00000000" w:rsidP="00517871">
      <w:pPr>
        <w:pStyle w:val="Caption"/>
      </w:pPr>
      <w:fldSimple w:instr=" SEQ ábra \* ARABIC ">
        <w:bookmarkStart w:id="87" w:name="_Toc152175718"/>
        <w:r w:rsidR="00F25F17">
          <w:rPr>
            <w:noProof/>
          </w:rPr>
          <w:t>18</w:t>
        </w:r>
      </w:fldSimple>
      <w:r w:rsidR="00517871">
        <w:t>. ábra</w:t>
      </w:r>
      <w:r w:rsidR="00517871" w:rsidRPr="00517871">
        <w:t xml:space="preserve"> </w:t>
      </w:r>
      <w:r w:rsidR="00517871">
        <w:t>Rendelés összegzése képernyőkép</w:t>
      </w:r>
      <w:bookmarkEnd w:id="87"/>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Heading2"/>
      </w:pPr>
      <w:bookmarkStart w:id="88" w:name="_Toc152434358"/>
      <w:r>
        <w:lastRenderedPageBreak/>
        <w:t>Fizetés integráció</w:t>
      </w:r>
      <w:bookmarkEnd w:id="88"/>
    </w:p>
    <w:p w14:paraId="154D9DB0" w14:textId="610F688C" w:rsidR="00517871" w:rsidRDefault="00BB6E88" w:rsidP="00517871">
      <w:pPr>
        <w:keepNext/>
        <w:ind w:firstLine="0"/>
      </w:pPr>
      <w:r>
        <w:rPr>
          <w:b/>
          <w:noProof/>
          <w:sz w:val="32"/>
          <w:szCs w:val="32"/>
        </w:rPr>
        <w:drawing>
          <wp:inline distT="0" distB="0" distL="0" distR="0" wp14:anchorId="68CB8508" wp14:editId="5AA024CD">
            <wp:extent cx="5762625" cy="2771775"/>
            <wp:effectExtent l="19050" t="19050" r="28575" b="28575"/>
            <wp:docPr id="140556424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1370"/>
                    <a:stretch/>
                  </pic:blipFill>
                  <pic:spPr bwMode="auto">
                    <a:xfrm>
                      <a:off x="0" y="0"/>
                      <a:ext cx="5762625" cy="2771775"/>
                    </a:xfrm>
                    <a:prstGeom prst="rect">
                      <a:avLst/>
                    </a:prstGeom>
                    <a:noFill/>
                    <a:ln w="12700">
                      <a:solidFill>
                        <a:schemeClr val="tx1"/>
                      </a:solidFill>
                    </a:ln>
                  </pic:spPr>
                </pic:pic>
              </a:graphicData>
            </a:graphic>
          </wp:inline>
        </w:drawing>
      </w:r>
    </w:p>
    <w:p w14:paraId="6405D0AB" w14:textId="3BF5FCF2" w:rsidR="00C407C2" w:rsidRPr="00517871" w:rsidRDefault="00000000" w:rsidP="00517871">
      <w:pPr>
        <w:pStyle w:val="Caption"/>
      </w:pPr>
      <w:fldSimple w:instr=" SEQ ábra \* ARABIC ">
        <w:bookmarkStart w:id="89" w:name="_Toc152175719"/>
        <w:r w:rsidR="00F25F17">
          <w:rPr>
            <w:noProof/>
          </w:rPr>
          <w:t>19</w:t>
        </w:r>
      </w:fldSimple>
      <w:r w:rsidR="00517871">
        <w:t>. ábra Fizetés integráció képernyőkép</w:t>
      </w:r>
      <w:bookmarkEnd w:id="89"/>
    </w:p>
    <w:p w14:paraId="4E2315CC" w14:textId="77777777" w:rsidR="00C407C2" w:rsidRDefault="00C407C2">
      <w:pPr>
        <w:ind w:firstLine="0"/>
        <w:jc w:val="center"/>
        <w:rPr>
          <w:b/>
          <w:sz w:val="20"/>
          <w:szCs w:val="20"/>
        </w:rPr>
      </w:pPr>
    </w:p>
    <w:p w14:paraId="33081F9B" w14:textId="5387BC68" w:rsidR="00C407C2" w:rsidRDefault="00324656">
      <w:r>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B53B74D" w:rsidR="00316E42" w:rsidRDefault="00316E42">
      <w:r>
        <w:t>Ezen az oldalon a kedvezmények az egyes termékekre külön vonatkoznak. Például a képeken látható „</w:t>
      </w:r>
      <w:r w:rsidR="005351E3">
        <w:t>Strudel</w:t>
      </w:r>
      <w:r>
        <w:t xml:space="preserve">” ára </w:t>
      </w:r>
      <w:r w:rsidR="005351E3">
        <w:t>100</w:t>
      </w:r>
      <w:r>
        <w:t xml:space="preserve">$ helyett </w:t>
      </w:r>
      <w:r w:rsidR="005351E3">
        <w:t>90</w:t>
      </w:r>
      <w:r>
        <w:t>$ a képen, mivel a „STUDENT” kuponkód megadásra került.</w:t>
      </w:r>
    </w:p>
    <w:p w14:paraId="59B157BF" w14:textId="77777777" w:rsidR="00C407C2" w:rsidRDefault="00324656">
      <w:pPr>
        <w:pStyle w:val="Heading2"/>
      </w:pPr>
      <w:bookmarkStart w:id="90" w:name="_Toc152434359"/>
      <w:r>
        <w:lastRenderedPageBreak/>
        <w:t>Rendelés állapotának követése</w:t>
      </w:r>
      <w:bookmarkEnd w:id="90"/>
    </w:p>
    <w:p w14:paraId="35CB048C" w14:textId="28FFBE44" w:rsidR="00517871" w:rsidRDefault="00BB6E88" w:rsidP="00517871">
      <w:pPr>
        <w:keepNext/>
        <w:ind w:firstLine="0"/>
        <w:jc w:val="center"/>
      </w:pPr>
      <w:r>
        <w:rPr>
          <w:b/>
          <w:noProof/>
          <w:sz w:val="32"/>
          <w:szCs w:val="32"/>
        </w:rPr>
        <w:drawing>
          <wp:inline distT="0" distB="0" distL="0" distR="0" wp14:anchorId="168F3E18" wp14:editId="5EA42805">
            <wp:extent cx="5743575" cy="2809875"/>
            <wp:effectExtent l="19050" t="19050" r="28575" b="28575"/>
            <wp:docPr id="139255768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w="12700">
                      <a:solidFill>
                        <a:schemeClr val="tx1"/>
                      </a:solidFill>
                    </a:ln>
                  </pic:spPr>
                </pic:pic>
              </a:graphicData>
            </a:graphic>
          </wp:inline>
        </w:drawing>
      </w:r>
    </w:p>
    <w:p w14:paraId="1F547E90" w14:textId="686B77D4" w:rsidR="00517871" w:rsidRDefault="00000000" w:rsidP="00517871">
      <w:pPr>
        <w:pStyle w:val="Caption"/>
      </w:pPr>
      <w:fldSimple w:instr=" SEQ ábra \* ARABIC ">
        <w:bookmarkStart w:id="91" w:name="_Toc152175720"/>
        <w:r w:rsidR="00F25F17">
          <w:rPr>
            <w:noProof/>
          </w:rPr>
          <w:t>20</w:t>
        </w:r>
      </w:fldSimple>
      <w:r w:rsidR="00517871">
        <w:t>. ábra Rendelés állapotának követése képernyőkép</w:t>
      </w:r>
      <w:bookmarkEnd w:id="91"/>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„Ordered”</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7133CC61" w14:textId="31729A99" w:rsidR="00C5398E" w:rsidRDefault="00C5398E" w:rsidP="00C5398E">
      <w:r>
        <w:t xml:space="preserve">Az oldal ablakszerű </w:t>
      </w:r>
      <w:r w:rsidR="00096684">
        <w:t xml:space="preserve">megjelenítéséhez a HTML mintában külső forrásból vett HTML elemeket használtam. </w:t>
      </w:r>
      <w:sdt>
        <w:sdtPr>
          <w:id w:val="-662080502"/>
          <w:citation/>
        </w:sdtPr>
        <w:sdtContent>
          <w:r w:rsidR="00096684">
            <w:fldChar w:fldCharType="begin"/>
          </w:r>
          <w:r w:rsidR="00096684">
            <w:instrText xml:space="preserve"> CITATION 12 \l 1038 </w:instrText>
          </w:r>
          <w:r w:rsidR="00096684">
            <w:fldChar w:fldCharType="separate"/>
          </w:r>
          <w:r w:rsidR="009F550E">
            <w:rPr>
              <w:noProof/>
            </w:rPr>
            <w:t>[13]</w:t>
          </w:r>
          <w:r w:rsidR="00096684">
            <w:fldChar w:fldCharType="end"/>
          </w:r>
        </w:sdtContent>
      </w:sdt>
    </w:p>
    <w:p w14:paraId="1230D2F9" w14:textId="77777777" w:rsidR="00C5398E" w:rsidRDefault="00C5398E"/>
    <w:p w14:paraId="6C576C57" w14:textId="77777777" w:rsidR="00C407C2" w:rsidRDefault="00324656">
      <w:pPr>
        <w:pStyle w:val="Heading2"/>
      </w:pPr>
      <w:bookmarkStart w:id="92" w:name="_Toc152434360"/>
      <w:r>
        <w:lastRenderedPageBreak/>
        <w:t>Termékek hozzáadása a kereskedőkhöz</w:t>
      </w:r>
      <w:bookmarkEnd w:id="92"/>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6EA85149" w:rsidR="00517871" w:rsidRDefault="00000000" w:rsidP="00517871">
      <w:pPr>
        <w:pStyle w:val="Caption"/>
      </w:pPr>
      <w:fldSimple w:instr=" SEQ ábra \* ARABIC ">
        <w:bookmarkStart w:id="93" w:name="_Toc152175721"/>
        <w:r w:rsidR="00F25F17">
          <w:rPr>
            <w:noProof/>
          </w:rPr>
          <w:t>21</w:t>
        </w:r>
      </w:fldSimple>
      <w:r w:rsidR="00517871">
        <w:t>. ábra Termék hozzáadása a kereskedőhöz képernyőkép</w:t>
      </w:r>
      <w:bookmarkEnd w:id="93"/>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Heading2"/>
      </w:pPr>
      <w:bookmarkStart w:id="94" w:name="_Toc152434361"/>
      <w:r>
        <w:t>Rendelések állapotának menedzselése</w:t>
      </w:r>
      <w:bookmarkEnd w:id="94"/>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1B7AA80" w:rsidR="00C407C2" w:rsidRPr="00517871" w:rsidRDefault="00000000" w:rsidP="00517871">
      <w:pPr>
        <w:pStyle w:val="Caption"/>
      </w:pPr>
      <w:fldSimple w:instr=" SEQ ábra \* ARABIC ">
        <w:bookmarkStart w:id="95" w:name="_Toc152175722"/>
        <w:r w:rsidR="00F25F17">
          <w:rPr>
            <w:noProof/>
          </w:rPr>
          <w:t>22</w:t>
        </w:r>
      </w:fldSimple>
      <w:r w:rsidR="00517871">
        <w:t>. ábra Rendelések állapotának menedzselése képernyőkép</w:t>
      </w:r>
      <w:bookmarkEnd w:id="95"/>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Heading2"/>
      </w:pPr>
      <w:bookmarkStart w:id="96" w:name="_Toc152434362"/>
      <w:r>
        <w:t>Profilkép feltöltése</w:t>
      </w:r>
      <w:bookmarkEnd w:id="96"/>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40C047D9" w:rsidR="00517871" w:rsidRDefault="00000000" w:rsidP="00517871">
      <w:pPr>
        <w:pStyle w:val="Caption"/>
      </w:pPr>
      <w:fldSimple w:instr=" SEQ ábra \* ARABIC ">
        <w:bookmarkStart w:id="97" w:name="_Toc152175723"/>
        <w:r w:rsidR="00F25F17">
          <w:rPr>
            <w:noProof/>
          </w:rPr>
          <w:t>23</w:t>
        </w:r>
      </w:fldSimple>
      <w:r w:rsidR="00517871">
        <w:t>. ábra Rendelések státuszának módosítása képernyőkép</w:t>
      </w:r>
      <w:bookmarkEnd w:id="97"/>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Heading2"/>
      </w:pPr>
      <w:bookmarkStart w:id="98" w:name="_Toc152434363"/>
      <w:r>
        <w:lastRenderedPageBreak/>
        <w:t>Elfelejtett jelszó</w:t>
      </w:r>
      <w:bookmarkEnd w:id="98"/>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57FFD5FB" w:rsidR="00517871" w:rsidRDefault="00000000" w:rsidP="00517871">
      <w:pPr>
        <w:pStyle w:val="Caption"/>
      </w:pPr>
      <w:fldSimple w:instr=" SEQ ábra \* ARABIC ">
        <w:bookmarkStart w:id="99" w:name="_Toc152175724"/>
        <w:r w:rsidR="00F25F17">
          <w:rPr>
            <w:noProof/>
          </w:rPr>
          <w:t>24</w:t>
        </w:r>
      </w:fldSimple>
      <w:r w:rsidR="00517871">
        <w:t>. ábra Elfelejtett jelszó felhasználói nézet képernyőkép</w:t>
      </w:r>
      <w:bookmarkEnd w:id="99"/>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36F80A38" w:rsidR="00517871" w:rsidRDefault="00000000" w:rsidP="00517871">
      <w:pPr>
        <w:pStyle w:val="Caption"/>
      </w:pPr>
      <w:fldSimple w:instr=" SEQ ábra \* ARABIC ">
        <w:bookmarkStart w:id="100" w:name="_Toc152175725"/>
        <w:r w:rsidR="00F25F17">
          <w:rPr>
            <w:noProof/>
          </w:rPr>
          <w:t>25</w:t>
        </w:r>
      </w:fldSimple>
      <w:r w:rsidR="00517871">
        <w:t>. ábra Új jelszó megadása képernyőkép</w:t>
      </w:r>
      <w:bookmarkEnd w:id="100"/>
    </w:p>
    <w:p w14:paraId="4AEEFA77" w14:textId="77777777" w:rsidR="00C407C2" w:rsidRDefault="00324656">
      <w:pPr>
        <w:pStyle w:val="Heading2"/>
      </w:pPr>
      <w:bookmarkStart w:id="101" w:name="_Toc152434364"/>
      <w:r>
        <w:t>Admin felület</w:t>
      </w:r>
      <w:bookmarkEnd w:id="101"/>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3242BB8A" w:rsidR="00C407C2" w:rsidRDefault="00000000" w:rsidP="00517871">
      <w:pPr>
        <w:pStyle w:val="Caption"/>
      </w:pPr>
      <w:fldSimple w:instr=" SEQ ábra \* ARABIC ">
        <w:bookmarkStart w:id="102" w:name="_Toc152175726"/>
        <w:r w:rsidR="00F25F17">
          <w:rPr>
            <w:noProof/>
          </w:rPr>
          <w:t>26</w:t>
        </w:r>
      </w:fldSimple>
      <w:r w:rsidR="00517871">
        <w:t>. ábra Admin felület képernyőkép</w:t>
      </w:r>
      <w:bookmarkEnd w:id="102"/>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67C25D5C" w:rsidR="00C407C2" w:rsidRDefault="00324656">
      <w:pPr>
        <w:pStyle w:val="Heading2"/>
      </w:pPr>
      <w:bookmarkStart w:id="103" w:name="_Toc152434365"/>
      <w:r>
        <w:t>Autentikáció, autorizáció a frontenden</w:t>
      </w:r>
      <w:bookmarkEnd w:id="103"/>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t>Minden autorizálást igénylő kérésben benne kell, hogy legyen az “Authorization” fejléc a hozzá tartozó értékkel.</w:t>
      </w:r>
    </w:p>
    <w:p w14:paraId="0A680A81" w14:textId="068A356B" w:rsidR="00C407C2" w:rsidRDefault="00324656">
      <w:pPr>
        <w:numPr>
          <w:ilvl w:val="0"/>
          <w:numId w:val="8"/>
        </w:numPr>
        <w:spacing w:after="0"/>
      </w:pPr>
      <w:r>
        <w:t xml:space="preserve">Meghatározott időközönként kötelező a frontendnek úgynevezettt frissítési (refresh) tokent </w:t>
      </w:r>
      <w:r w:rsidR="00BB36D8">
        <w:t>küldenie,</w:t>
      </w:r>
      <w:r>
        <w:t xml:space="preserve"> amely </w:t>
      </w:r>
      <w:r w:rsidR="001A0BFB">
        <w:t>hatására</w:t>
      </w:r>
      <w:r>
        <w:t xml:space="preserve"> új hozzáférési (access) token</w:t>
      </w:r>
      <w:r w:rsidR="001A0BFB">
        <w:t xml:space="preserve"> és frissítési</w:t>
      </w:r>
      <w:r>
        <w:t xml:space="preserve">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r>
        <w:rPr>
          <w:i/>
        </w:rPr>
        <w:t>Interceptor</w:t>
      </w:r>
      <w:r>
        <w:t xml:space="preserve">-t hoztam </w:t>
      </w:r>
      <w:r w:rsidR="00BB36D8">
        <w:t>létre,</w:t>
      </w:r>
      <w:r>
        <w:t xml:space="preserv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B889140" w14:textId="2AA1117F" w:rsidR="001324C1" w:rsidRDefault="001324C1" w:rsidP="001324C1">
      <w:pPr>
        <w:pStyle w:val="Heading2"/>
      </w:pPr>
      <w:bookmarkStart w:id="104" w:name="_Toc152434366"/>
      <w:r>
        <w:t>Frontend technikai megvalósításai</w:t>
      </w:r>
      <w:bookmarkEnd w:id="104"/>
    </w:p>
    <w:p w14:paraId="70BB76D3" w14:textId="344AA8D1" w:rsidR="002A5F19" w:rsidRDefault="002A5F19" w:rsidP="002A5F19">
      <w:r>
        <w:t>A következőkben a frontendben több helyen használt különböző technikai megoldásokat szeretném ismertetni.</w:t>
      </w:r>
    </w:p>
    <w:p w14:paraId="66AD52B8" w14:textId="1E77FC12" w:rsidR="00CA5D0C" w:rsidRDefault="00CA5D0C" w:rsidP="00CA5D0C">
      <w:pPr>
        <w:pStyle w:val="Heading3"/>
      </w:pPr>
      <w:bookmarkStart w:id="105" w:name="_Toc152434367"/>
      <w:r>
        <w:t>Szolgáltatások és feladataik</w:t>
      </w:r>
      <w:bookmarkEnd w:id="105"/>
    </w:p>
    <w:p w14:paraId="3F85C40E" w14:textId="66444821" w:rsidR="00CA5D0C" w:rsidRDefault="00CA5D0C" w:rsidP="00CA5D0C">
      <w:r>
        <w:t>Az alkalmazásban az alábbi szolgáltatások működtetik a frontendet:</w:t>
      </w:r>
    </w:p>
    <w:p w14:paraId="039ADCE6" w14:textId="75D0BF7A" w:rsidR="00CA5D0C" w:rsidRPr="00CA5D0C" w:rsidRDefault="00CA5D0C" w:rsidP="00CA5D0C">
      <w:pPr>
        <w:pStyle w:val="ListParagraph"/>
        <w:numPr>
          <w:ilvl w:val="0"/>
          <w:numId w:val="46"/>
        </w:numPr>
        <w:rPr>
          <w:b/>
          <w:bCs/>
          <w:i/>
          <w:iCs/>
        </w:rPr>
      </w:pPr>
      <w:r>
        <w:t xml:space="preserve"> </w:t>
      </w:r>
      <w:r w:rsidRPr="00CA5D0C">
        <w:rPr>
          <w:b/>
          <w:bCs/>
          <w:i/>
          <w:iCs/>
        </w:rPr>
        <w:t xml:space="preserve">Auth interceptor service </w:t>
      </w:r>
      <w:r>
        <w:rPr>
          <w:b/>
          <w:bCs/>
          <w:i/>
          <w:iCs/>
        </w:rPr>
        <w:t>–</w:t>
      </w:r>
      <w:r>
        <w:t xml:space="preserve"> Az JWT tokenek kezelését támogató szolgáltatás, feljebb már kifejtettem a működését</w:t>
      </w:r>
    </w:p>
    <w:p w14:paraId="3553D1B2" w14:textId="271AEE79" w:rsidR="00CA5D0C" w:rsidRPr="000655BD" w:rsidRDefault="00CA5D0C" w:rsidP="00CA5D0C">
      <w:pPr>
        <w:pStyle w:val="ListParagraph"/>
        <w:numPr>
          <w:ilvl w:val="0"/>
          <w:numId w:val="46"/>
        </w:numPr>
        <w:rPr>
          <w:b/>
          <w:bCs/>
          <w:i/>
          <w:iCs/>
        </w:rPr>
      </w:pPr>
      <w:r>
        <w:rPr>
          <w:b/>
          <w:bCs/>
          <w:i/>
          <w:iCs/>
        </w:rPr>
        <w:t xml:space="preserve">Auth service – </w:t>
      </w:r>
      <w:r>
        <w:t>Autentikációt támogató szolgáltatás, amely a be és kijelentkezésért, tokenek megújításáért és a fiókok jogosultságának lekérdezésére felel.</w:t>
      </w:r>
    </w:p>
    <w:p w14:paraId="02ACD149" w14:textId="7F3006A2" w:rsidR="000655BD" w:rsidRPr="00CA5D0C" w:rsidRDefault="000655BD" w:rsidP="000655BD">
      <w:pPr>
        <w:pStyle w:val="ListParagraph"/>
        <w:numPr>
          <w:ilvl w:val="0"/>
          <w:numId w:val="46"/>
        </w:numPr>
        <w:rPr>
          <w:b/>
          <w:bCs/>
          <w:i/>
          <w:iCs/>
        </w:rPr>
      </w:pPr>
      <w:r>
        <w:rPr>
          <w:b/>
          <w:bCs/>
          <w:i/>
          <w:iCs/>
        </w:rPr>
        <w:lastRenderedPageBreak/>
        <w:t xml:space="preserve">Customer service – </w:t>
      </w:r>
      <w:r>
        <w:t>A bejelentkezett vásárló</w:t>
      </w:r>
      <w:r w:rsidR="001A0BFB">
        <w:t>t</w:t>
      </w:r>
      <w:r>
        <w:t xml:space="preserve"> és a vásárló előző rendeléseinek számát kérhetjük le vele a backendtől.</w:t>
      </w:r>
    </w:p>
    <w:p w14:paraId="552EE24F" w14:textId="20059DE1" w:rsidR="000655BD" w:rsidRPr="000655BD" w:rsidRDefault="000655BD" w:rsidP="000655BD">
      <w:pPr>
        <w:pStyle w:val="ListParagraph"/>
        <w:numPr>
          <w:ilvl w:val="0"/>
          <w:numId w:val="46"/>
        </w:numPr>
        <w:rPr>
          <w:b/>
          <w:bCs/>
          <w:i/>
          <w:iCs/>
        </w:rPr>
      </w:pPr>
      <w:r>
        <w:rPr>
          <w:b/>
          <w:bCs/>
          <w:i/>
          <w:iCs/>
        </w:rPr>
        <w:t xml:space="preserve">File upload service – </w:t>
      </w:r>
      <w:r>
        <w:t>Fájl feltöltését és lekérését szolgáló végpontokat érhetjük el ezzel a szolgáltatással.</w:t>
      </w:r>
    </w:p>
    <w:p w14:paraId="6ADF9B4B" w14:textId="1A0019D4" w:rsidR="000655BD" w:rsidRPr="000655BD" w:rsidRDefault="000655BD" w:rsidP="000655BD">
      <w:pPr>
        <w:pStyle w:val="ListParagraph"/>
        <w:numPr>
          <w:ilvl w:val="0"/>
          <w:numId w:val="46"/>
        </w:numPr>
        <w:rPr>
          <w:b/>
          <w:bCs/>
          <w:i/>
          <w:iCs/>
        </w:rPr>
      </w:pPr>
      <w:r>
        <w:rPr>
          <w:b/>
          <w:bCs/>
          <w:i/>
          <w:iCs/>
        </w:rPr>
        <w:t xml:space="preserve">Loading service – </w:t>
      </w:r>
      <w:r>
        <w:t>A betöltés animációt megvalósító szolgáltatás.</w:t>
      </w:r>
    </w:p>
    <w:p w14:paraId="161741A8" w14:textId="5343874F" w:rsidR="000655BD" w:rsidRPr="000655BD" w:rsidRDefault="000655BD" w:rsidP="000655BD">
      <w:pPr>
        <w:pStyle w:val="ListParagraph"/>
        <w:numPr>
          <w:ilvl w:val="0"/>
          <w:numId w:val="46"/>
        </w:numPr>
        <w:rPr>
          <w:b/>
          <w:bCs/>
          <w:i/>
          <w:iCs/>
        </w:rPr>
      </w:pPr>
      <w:r>
        <w:rPr>
          <w:b/>
          <w:bCs/>
          <w:i/>
          <w:iCs/>
        </w:rPr>
        <w:t xml:space="preserve">Merchant service – </w:t>
      </w:r>
      <w:r>
        <w:t>A kereskedőhöz tartozó végpontok érhetőek el vele, például a hozzá tartozó termékek, rendelések lekérése.</w:t>
      </w:r>
    </w:p>
    <w:p w14:paraId="4C35D30C" w14:textId="3210CAB1" w:rsidR="000655BD" w:rsidRPr="000655BD" w:rsidRDefault="000655BD" w:rsidP="000655BD">
      <w:pPr>
        <w:pStyle w:val="ListParagraph"/>
        <w:numPr>
          <w:ilvl w:val="0"/>
          <w:numId w:val="46"/>
        </w:numPr>
        <w:rPr>
          <w:b/>
          <w:bCs/>
          <w:i/>
          <w:iCs/>
        </w:rPr>
      </w:pPr>
      <w:r>
        <w:rPr>
          <w:b/>
          <w:bCs/>
          <w:i/>
          <w:iCs/>
        </w:rPr>
        <w:t xml:space="preserve">Order service – </w:t>
      </w:r>
      <w:r>
        <w:t>Rendeléshez tartozó szolgáltatás, rendeléseket hozhatunk létre vele és itt alkalmazhatunk kupon kódokat is. Továbbá ez a szolgáltatás felel a rendelés státuszának módosításáért</w:t>
      </w:r>
      <w:r w:rsidR="001A0BFB">
        <w:t xml:space="preserve"> és a rendeléshez tartozó további kérések küldése is ezen szolgáltatás feladata.</w:t>
      </w:r>
    </w:p>
    <w:p w14:paraId="5793F880" w14:textId="38BBE43B" w:rsidR="00B1776D" w:rsidRPr="00CA5D0C" w:rsidRDefault="00B1776D" w:rsidP="00B1776D">
      <w:pPr>
        <w:pStyle w:val="ListParagraph"/>
        <w:numPr>
          <w:ilvl w:val="0"/>
          <w:numId w:val="46"/>
        </w:numPr>
        <w:rPr>
          <w:b/>
          <w:bCs/>
          <w:i/>
          <w:iCs/>
        </w:rPr>
      </w:pPr>
      <w:r>
        <w:rPr>
          <w:b/>
          <w:bCs/>
          <w:i/>
          <w:iCs/>
        </w:rPr>
        <w:t xml:space="preserve">Product service – </w:t>
      </w:r>
      <w:r w:rsidR="00F9333B">
        <w:t>Termékek hozzáadását és lekérdezését vezérlő szolgáltatás.</w:t>
      </w:r>
    </w:p>
    <w:p w14:paraId="5F6D080D" w14:textId="1AF5FDD3" w:rsidR="00B1776D" w:rsidRPr="00CA5D0C" w:rsidRDefault="00F9333B" w:rsidP="00B1776D">
      <w:pPr>
        <w:pStyle w:val="ListParagraph"/>
        <w:numPr>
          <w:ilvl w:val="0"/>
          <w:numId w:val="46"/>
        </w:numPr>
        <w:rPr>
          <w:b/>
          <w:bCs/>
          <w:i/>
          <w:iCs/>
        </w:rPr>
      </w:pPr>
      <w:r>
        <w:rPr>
          <w:b/>
          <w:bCs/>
          <w:i/>
          <w:iCs/>
        </w:rPr>
        <w:t>Search</w:t>
      </w:r>
      <w:r w:rsidR="00B1776D">
        <w:rPr>
          <w:b/>
          <w:bCs/>
          <w:i/>
          <w:iCs/>
        </w:rPr>
        <w:t xml:space="preserve"> service – </w:t>
      </w:r>
      <w:r>
        <w:t>Live keresés megvalósításhoz szükséges szolgáltatás</w:t>
      </w:r>
    </w:p>
    <w:p w14:paraId="74DAB5C2" w14:textId="432A1936" w:rsidR="00B1776D" w:rsidRPr="00CA5D0C" w:rsidRDefault="00F9333B" w:rsidP="00B1776D">
      <w:pPr>
        <w:pStyle w:val="ListParagraph"/>
        <w:numPr>
          <w:ilvl w:val="0"/>
          <w:numId w:val="46"/>
        </w:numPr>
        <w:rPr>
          <w:b/>
          <w:bCs/>
          <w:i/>
          <w:iCs/>
        </w:rPr>
      </w:pPr>
      <w:r>
        <w:rPr>
          <w:b/>
          <w:bCs/>
          <w:i/>
          <w:iCs/>
        </w:rPr>
        <w:t>Shopping cart</w:t>
      </w:r>
      <w:r w:rsidR="00B1776D">
        <w:rPr>
          <w:b/>
          <w:bCs/>
          <w:i/>
          <w:iCs/>
        </w:rPr>
        <w:t xml:space="preserve"> service – </w:t>
      </w:r>
      <w:r>
        <w:t>A kosár tartalmának lekérdezését és módosítását végző szolgátatás, továbbá itt van lehetőség a Stripe URL lekérdezésére is.</w:t>
      </w:r>
    </w:p>
    <w:p w14:paraId="057BC7EB" w14:textId="371F5CB9" w:rsidR="00B1776D" w:rsidRPr="00CA5D0C" w:rsidRDefault="00F9333B" w:rsidP="00B1776D">
      <w:pPr>
        <w:pStyle w:val="ListParagraph"/>
        <w:numPr>
          <w:ilvl w:val="0"/>
          <w:numId w:val="46"/>
        </w:numPr>
        <w:rPr>
          <w:b/>
          <w:bCs/>
          <w:i/>
          <w:iCs/>
        </w:rPr>
      </w:pPr>
      <w:r>
        <w:rPr>
          <w:b/>
          <w:bCs/>
          <w:i/>
          <w:iCs/>
        </w:rPr>
        <w:t>User</w:t>
      </w:r>
      <w:r w:rsidR="00B1776D">
        <w:rPr>
          <w:b/>
          <w:bCs/>
          <w:i/>
          <w:iCs/>
        </w:rPr>
        <w:t xml:space="preserve"> service – </w:t>
      </w:r>
      <w:r>
        <w:t>A felhasználó profilképének módosítása és a jelszó m</w:t>
      </w:r>
      <w:r w:rsidR="001A0BFB">
        <w:t>ó</w:t>
      </w:r>
      <w:r>
        <w:t>dosítása, elfelejtett jelszó funkciókat megvalósító szolgáltatás, továbbá ez a szolgáltatás valósítja meg a felhasználó lekérdezését és törlését is.</w:t>
      </w:r>
    </w:p>
    <w:p w14:paraId="78B14055" w14:textId="22A84248" w:rsidR="00B1776D" w:rsidRPr="00EA6E14" w:rsidRDefault="00F9333B" w:rsidP="00EA6E14">
      <w:pPr>
        <w:pStyle w:val="ListParagraph"/>
        <w:numPr>
          <w:ilvl w:val="0"/>
          <w:numId w:val="46"/>
        </w:numPr>
        <w:shd w:val="clear" w:color="auto" w:fill="FFFFFF"/>
        <w:spacing w:line="285" w:lineRule="atLeast"/>
        <w:rPr>
          <w:rFonts w:ascii="Consolas" w:hAnsi="Consolas"/>
          <w:color w:val="000000"/>
          <w:sz w:val="21"/>
          <w:szCs w:val="21"/>
          <w:lang w:eastAsia="hu-HU"/>
        </w:rPr>
      </w:pPr>
      <w:r w:rsidRPr="00EA6E14">
        <w:rPr>
          <w:b/>
          <w:bCs/>
          <w:i/>
          <w:iCs/>
        </w:rPr>
        <w:t>Xhr interceptor</w:t>
      </w:r>
      <w:r w:rsidR="00B1776D" w:rsidRPr="00EA6E14">
        <w:rPr>
          <w:b/>
          <w:bCs/>
          <w:i/>
          <w:iCs/>
        </w:rPr>
        <w:t xml:space="preserve"> service – </w:t>
      </w:r>
      <w:r w:rsidR="00EA6E14">
        <w:t xml:space="preserve">A szolgáltatás beállítja </w:t>
      </w:r>
      <w:r w:rsidR="00EA6E14" w:rsidRPr="00EA6E14">
        <w:t xml:space="preserve">az </w:t>
      </w:r>
      <w:r w:rsidR="00EA6E14" w:rsidRPr="00EA6E14">
        <w:rPr>
          <w:rFonts w:ascii="Consolas" w:hAnsi="Consolas"/>
          <w:i/>
          <w:iCs/>
          <w:sz w:val="21"/>
          <w:szCs w:val="21"/>
          <w:lang w:eastAsia="hu-HU"/>
        </w:rPr>
        <w:t>X-Requested-With</w:t>
      </w:r>
      <w:r w:rsidR="00EA6E14" w:rsidRPr="00EA6E14">
        <w:rPr>
          <w:rFonts w:ascii="Consolas" w:hAnsi="Consolas"/>
          <w:sz w:val="21"/>
          <w:szCs w:val="21"/>
          <w:lang w:eastAsia="hu-HU"/>
        </w:rPr>
        <w:t xml:space="preserve"> </w:t>
      </w:r>
      <w:r w:rsidR="00EA6E14" w:rsidRPr="00EA6E14">
        <w:rPr>
          <w:rFonts w:ascii="Consolas" w:hAnsi="Consolas"/>
          <w:color w:val="000000"/>
          <w:sz w:val="21"/>
          <w:szCs w:val="21"/>
          <w:lang w:eastAsia="hu-HU"/>
        </w:rPr>
        <w:t>header értékét.</w:t>
      </w:r>
    </w:p>
    <w:p w14:paraId="42E17C5E" w14:textId="77777777" w:rsidR="00B1776D" w:rsidRPr="000655BD" w:rsidRDefault="00B1776D" w:rsidP="000655BD">
      <w:pPr>
        <w:rPr>
          <w:b/>
          <w:bCs/>
          <w:i/>
          <w:iCs/>
        </w:rPr>
      </w:pPr>
    </w:p>
    <w:p w14:paraId="41C2D339" w14:textId="116E3AB4" w:rsidR="00CA5D0C" w:rsidRDefault="00CA5D0C" w:rsidP="00CA5D0C">
      <w:pPr>
        <w:ind w:firstLine="0"/>
      </w:pPr>
      <w:r>
        <w:t>Egy példa az Admin felhasználó lekérdezésére</w:t>
      </w:r>
      <w:r w:rsidR="000655BD">
        <w:t xml:space="preserve"> az </w:t>
      </w:r>
      <w:r w:rsidR="000655BD" w:rsidRPr="000655BD">
        <w:rPr>
          <w:i/>
          <w:iCs/>
        </w:rPr>
        <w:t>Auth service</w:t>
      </w:r>
      <w:r w:rsidR="000655BD">
        <w:t xml:space="preserve"> szolgáltatásban</w:t>
      </w:r>
      <w:r>
        <w:t>:</w:t>
      </w:r>
    </w:p>
    <w:p w14:paraId="43E251CE" w14:textId="739BF996" w:rsidR="00CA5D0C" w:rsidRPr="00CA5D0C" w:rsidRDefault="00CA5D0C" w:rsidP="00CA5D0C">
      <w:pPr>
        <w:pStyle w:val="Kd"/>
        <w:ind w:left="0"/>
        <w:rPr>
          <w:lang w:eastAsia="hu-HU"/>
        </w:rPr>
      </w:pPr>
      <w:r>
        <w:br/>
      </w:r>
      <w:r w:rsidRPr="00CA5D0C">
        <w:rPr>
          <w:lang w:eastAsia="hu-HU"/>
        </w:rPr>
        <w:t>  isAdmin(): Observable&lt;boolean&gt; {</w:t>
      </w:r>
    </w:p>
    <w:p w14:paraId="5C691E41" w14:textId="77777777" w:rsidR="00CA5D0C" w:rsidRPr="00CA5D0C" w:rsidRDefault="00CA5D0C" w:rsidP="00CA5D0C">
      <w:pPr>
        <w:pStyle w:val="Kd"/>
        <w:rPr>
          <w:lang w:eastAsia="hu-HU"/>
        </w:rPr>
      </w:pPr>
      <w:r w:rsidRPr="00CA5D0C">
        <w:rPr>
          <w:lang w:eastAsia="hu-HU"/>
        </w:rPr>
        <w:t>    console.log(</w:t>
      </w:r>
      <w:r w:rsidRPr="00CA5D0C">
        <w:rPr>
          <w:color w:val="A31515"/>
          <w:lang w:eastAsia="hu-HU"/>
        </w:rPr>
        <w:t>'Checking if user is a merchant'</w:t>
      </w:r>
      <w:r w:rsidRPr="00CA5D0C">
        <w:rPr>
          <w:lang w:eastAsia="hu-HU"/>
        </w:rPr>
        <w:t>);</w:t>
      </w:r>
    </w:p>
    <w:p w14:paraId="47BA9C53" w14:textId="77777777" w:rsidR="00CA5D0C" w:rsidRPr="00CA5D0C" w:rsidRDefault="00CA5D0C" w:rsidP="00CA5D0C">
      <w:pPr>
        <w:pStyle w:val="Kd"/>
        <w:rPr>
          <w:lang w:eastAsia="hu-HU"/>
        </w:rPr>
      </w:pPr>
      <w:r w:rsidRPr="00CA5D0C">
        <w:rPr>
          <w:lang w:eastAsia="hu-HU"/>
        </w:rPr>
        <w:t xml:space="preserve">    </w:t>
      </w:r>
      <w:r w:rsidRPr="00CA5D0C">
        <w:rPr>
          <w:color w:val="0000FF"/>
          <w:lang w:eastAsia="hu-HU"/>
        </w:rPr>
        <w:t>return</w:t>
      </w:r>
      <w:r w:rsidRPr="00CA5D0C">
        <w:rPr>
          <w:lang w:eastAsia="hu-HU"/>
        </w:rPr>
        <w:t xml:space="preserve"> </w:t>
      </w:r>
      <w:r w:rsidRPr="00CA5D0C">
        <w:rPr>
          <w:color w:val="0000FF"/>
          <w:lang w:eastAsia="hu-HU"/>
        </w:rPr>
        <w:t>this</w:t>
      </w:r>
      <w:r w:rsidRPr="00CA5D0C">
        <w:rPr>
          <w:lang w:eastAsia="hu-HU"/>
        </w:rPr>
        <w:t>.http.get&lt;User&gt;(</w:t>
      </w:r>
      <w:r w:rsidRPr="00CA5D0C">
        <w:rPr>
          <w:color w:val="A31515"/>
          <w:lang w:eastAsia="hu-HU"/>
        </w:rPr>
        <w:t>'http://localhost:8081/api/auth/whoami'</w:t>
      </w:r>
      <w:r w:rsidRPr="00CA5D0C">
        <w:rPr>
          <w:lang w:eastAsia="hu-HU"/>
        </w:rPr>
        <w:t>).pipe(</w:t>
      </w:r>
    </w:p>
    <w:p w14:paraId="5D0BE787" w14:textId="77777777" w:rsidR="00CA5D0C" w:rsidRPr="00CA5D0C" w:rsidRDefault="00CA5D0C" w:rsidP="00CA5D0C">
      <w:pPr>
        <w:pStyle w:val="Kd"/>
        <w:rPr>
          <w:lang w:eastAsia="hu-HU"/>
        </w:rPr>
      </w:pPr>
      <w:r w:rsidRPr="00CA5D0C">
        <w:rPr>
          <w:lang w:eastAsia="hu-HU"/>
        </w:rPr>
        <w:t xml:space="preserve">      map((user: User) </w:t>
      </w:r>
      <w:r w:rsidRPr="00CA5D0C">
        <w:rPr>
          <w:color w:val="0000FF"/>
          <w:lang w:eastAsia="hu-HU"/>
        </w:rPr>
        <w:t>=&gt;</w:t>
      </w:r>
      <w:r w:rsidRPr="00CA5D0C">
        <w:rPr>
          <w:lang w:eastAsia="hu-HU"/>
        </w:rPr>
        <w:t xml:space="preserve"> user.role === </w:t>
      </w:r>
      <w:r w:rsidRPr="00CA5D0C">
        <w:rPr>
          <w:color w:val="A31515"/>
          <w:lang w:eastAsia="hu-HU"/>
        </w:rPr>
        <w:t>"ADMIN"</w:t>
      </w:r>
      <w:r w:rsidRPr="00CA5D0C">
        <w:rPr>
          <w:lang w:eastAsia="hu-HU"/>
        </w:rPr>
        <w:t>),</w:t>
      </w:r>
    </w:p>
    <w:p w14:paraId="2CBE1BE8" w14:textId="77777777" w:rsidR="00CA5D0C" w:rsidRPr="00CA5D0C" w:rsidRDefault="00CA5D0C" w:rsidP="00CA5D0C">
      <w:pPr>
        <w:pStyle w:val="Kd"/>
        <w:rPr>
          <w:lang w:eastAsia="hu-HU"/>
        </w:rPr>
      </w:pPr>
      <w:r w:rsidRPr="00CA5D0C">
        <w:rPr>
          <w:lang w:eastAsia="hu-HU"/>
        </w:rPr>
        <w:t xml:space="preserve">      catchError((error: any) </w:t>
      </w:r>
      <w:r w:rsidRPr="00CA5D0C">
        <w:rPr>
          <w:color w:val="0000FF"/>
          <w:lang w:eastAsia="hu-HU"/>
        </w:rPr>
        <w:t>=&gt;</w:t>
      </w:r>
      <w:r w:rsidRPr="00CA5D0C">
        <w:rPr>
          <w:lang w:eastAsia="hu-HU"/>
        </w:rPr>
        <w:t xml:space="preserve"> {</w:t>
      </w:r>
    </w:p>
    <w:p w14:paraId="14416269" w14:textId="77777777" w:rsidR="00CA5D0C" w:rsidRPr="00CA5D0C" w:rsidRDefault="00CA5D0C" w:rsidP="00CA5D0C">
      <w:pPr>
        <w:pStyle w:val="Kd"/>
        <w:rPr>
          <w:lang w:eastAsia="hu-HU"/>
        </w:rPr>
      </w:pPr>
      <w:r w:rsidRPr="00CA5D0C">
        <w:rPr>
          <w:lang w:eastAsia="hu-HU"/>
        </w:rPr>
        <w:t>        console.error(</w:t>
      </w:r>
      <w:r w:rsidRPr="00CA5D0C">
        <w:rPr>
          <w:color w:val="A31515"/>
          <w:lang w:eastAsia="hu-HU"/>
        </w:rPr>
        <w:t>'Error occurred while checking if user is a merchant:'</w:t>
      </w:r>
      <w:r w:rsidRPr="00CA5D0C">
        <w:rPr>
          <w:lang w:eastAsia="hu-HU"/>
        </w:rPr>
        <w:t>, error);</w:t>
      </w:r>
    </w:p>
    <w:p w14:paraId="2B69026E" w14:textId="77777777" w:rsidR="00CA5D0C" w:rsidRPr="00CA5D0C" w:rsidRDefault="00CA5D0C" w:rsidP="00CA5D0C">
      <w:pPr>
        <w:pStyle w:val="Kd"/>
        <w:rPr>
          <w:lang w:eastAsia="hu-HU"/>
        </w:rPr>
      </w:pPr>
      <w:r w:rsidRPr="00CA5D0C">
        <w:rPr>
          <w:lang w:eastAsia="hu-HU"/>
        </w:rPr>
        <w:t xml:space="preserve">        </w:t>
      </w:r>
      <w:r w:rsidRPr="00CA5D0C">
        <w:rPr>
          <w:color w:val="0000FF"/>
          <w:lang w:eastAsia="hu-HU"/>
        </w:rPr>
        <w:t>return</w:t>
      </w:r>
      <w:r w:rsidRPr="00CA5D0C">
        <w:rPr>
          <w:lang w:eastAsia="hu-HU"/>
        </w:rPr>
        <w:t xml:space="preserve"> of(</w:t>
      </w:r>
      <w:r w:rsidRPr="00CA5D0C">
        <w:rPr>
          <w:color w:val="0000FF"/>
          <w:lang w:eastAsia="hu-HU"/>
        </w:rPr>
        <w:t>false</w:t>
      </w:r>
      <w:r w:rsidRPr="00CA5D0C">
        <w:rPr>
          <w:lang w:eastAsia="hu-HU"/>
        </w:rPr>
        <w:t>);</w:t>
      </w:r>
    </w:p>
    <w:p w14:paraId="768EF6D9" w14:textId="77777777" w:rsidR="00CA5D0C" w:rsidRPr="00CA5D0C" w:rsidRDefault="00CA5D0C" w:rsidP="00CA5D0C">
      <w:pPr>
        <w:pStyle w:val="Kd"/>
        <w:rPr>
          <w:lang w:eastAsia="hu-HU"/>
        </w:rPr>
      </w:pPr>
      <w:r w:rsidRPr="00CA5D0C">
        <w:rPr>
          <w:lang w:eastAsia="hu-HU"/>
        </w:rPr>
        <w:t>      })</w:t>
      </w:r>
    </w:p>
    <w:p w14:paraId="65A0C835" w14:textId="77777777" w:rsidR="00CA5D0C" w:rsidRPr="00CA5D0C" w:rsidRDefault="00CA5D0C" w:rsidP="00CA5D0C">
      <w:pPr>
        <w:pStyle w:val="Kd"/>
        <w:rPr>
          <w:lang w:eastAsia="hu-HU"/>
        </w:rPr>
      </w:pPr>
      <w:r w:rsidRPr="00CA5D0C">
        <w:rPr>
          <w:lang w:eastAsia="hu-HU"/>
        </w:rPr>
        <w:t>    );</w:t>
      </w:r>
    </w:p>
    <w:p w14:paraId="642D9050" w14:textId="77777777" w:rsidR="00CA5D0C" w:rsidRPr="00CA5D0C" w:rsidRDefault="00CA5D0C" w:rsidP="00CA5D0C">
      <w:pPr>
        <w:pStyle w:val="Kd"/>
        <w:rPr>
          <w:lang w:eastAsia="hu-HU"/>
        </w:rPr>
      </w:pPr>
      <w:r w:rsidRPr="00CA5D0C">
        <w:rPr>
          <w:lang w:eastAsia="hu-HU"/>
        </w:rPr>
        <w:t>  }</w:t>
      </w:r>
    </w:p>
    <w:p w14:paraId="31E64632" w14:textId="4934EC50" w:rsidR="00CA5D0C" w:rsidRPr="00CA5D0C" w:rsidRDefault="00314ECA" w:rsidP="001A0BFB">
      <w:pPr>
        <w:ind w:firstLine="284"/>
      </w:pPr>
      <w:r>
        <w:lastRenderedPageBreak/>
        <w:t>A fenti kódban</w:t>
      </w:r>
      <w:r w:rsidR="000655BD">
        <w:t xml:space="preserve"> elsőnek a bejelentkezett felhasználó lekérdezése történik meg a backendtől, amely a JWT token alapján visszaküldi a bejelentkezett felhasználó adatait és amennyiben Admin, true-val tér vissza.</w:t>
      </w:r>
    </w:p>
    <w:p w14:paraId="55FA0B9E" w14:textId="77777777" w:rsidR="001324C1" w:rsidRDefault="001324C1" w:rsidP="001324C1">
      <w:pPr>
        <w:pStyle w:val="Heading3"/>
      </w:pPr>
      <w:bookmarkStart w:id="106" w:name="_Toc152434368"/>
      <w:r>
        <w:t>Képek megjelenítése</w:t>
      </w:r>
      <w:bookmarkEnd w:id="106"/>
    </w:p>
    <w:p w14:paraId="749C9D8A" w14:textId="08ECE472" w:rsidR="001324C1" w:rsidRDefault="001324C1" w:rsidP="001324C1">
      <w:pPr>
        <w:ind w:firstLine="0"/>
      </w:pPr>
      <w:r>
        <w:tab/>
        <w:t>Egy másik szintén általános megoldás a komponensek között a képek megjelenítése, amely backendről érkezik. Itt a backend oldalon egy byte tömb érkezik a frontend-re, amely feladata feldolgozni és megjeleníteni a tartalmát képként. Ezt a feladatot úgy oldottam meg</w:t>
      </w:r>
      <w:r w:rsidR="004A489D">
        <w:t>,</w:t>
      </w:r>
      <w:r>
        <w:t xml:space="preserve"> hogy a </w:t>
      </w:r>
      <w:r>
        <w:rPr>
          <w:i/>
        </w:rPr>
        <w:t>GET request</w:t>
      </w:r>
      <w:r>
        <w:t xml:space="preserve"> válasz típusát “text”-re állítottam</w:t>
      </w:r>
      <w:r w:rsidR="004A489D">
        <w:t>,</w:t>
      </w:r>
      <w:r>
        <w:t xml:space="preserve"> majd a beérkezett adatot stringként kezelve átadtam az angular DOMSanitizer </w:t>
      </w:r>
      <w:r>
        <w:rPr>
          <w:i/>
        </w:rPr>
        <w:t>bypassSecurityTrustURL</w:t>
      </w:r>
      <w:r>
        <w:t xml:space="preserve"> függvényének miközben megadtam, hogy a típusa egy png kép. A megoldás így néz ki:</w:t>
      </w:r>
    </w:p>
    <w:p w14:paraId="37549B9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43E29FD7"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681AD1B8" w14:textId="77777777" w:rsidR="001324C1" w:rsidRDefault="001324C1" w:rsidP="001324C1">
      <w:pPr>
        <w:ind w:firstLine="0"/>
      </w:pPr>
      <w:r>
        <w:t xml:space="preserve">A fenti függvényhívás eredménye egy </w:t>
      </w:r>
      <w:r>
        <w:rPr>
          <w:i/>
        </w:rPr>
        <w:t xml:space="preserve">SafeUrl </w:t>
      </w:r>
      <w:r>
        <w:t>típusú objektum, amely könnyedén megjeleníthető a felhasználó felületen. Egy példa a megjelenítésére:</w:t>
      </w:r>
    </w:p>
    <w:p w14:paraId="67EC7F25"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76D69F95" w14:textId="77777777" w:rsidR="001324C1" w:rsidRDefault="001324C1" w:rsidP="001324C1">
      <w:pPr>
        <w:pStyle w:val="Heading3"/>
      </w:pPr>
      <w:bookmarkStart w:id="107" w:name="_Toc152434369"/>
      <w:r>
        <w:t>Betöltési animáció</w:t>
      </w:r>
      <w:bookmarkEnd w:id="107"/>
    </w:p>
    <w:p w14:paraId="22B4FB9C" w14:textId="77777777" w:rsidR="001324C1" w:rsidRDefault="001324C1" w:rsidP="001324C1">
      <w:pPr>
        <w:ind w:firstLine="0"/>
      </w:pPr>
      <w:r>
        <w:tab/>
        <w:t>Bizonyos esetekben sokáig tarthat ameddig a backend elküld minden szükséges adatot egy-egy komponens vagy nézet megjelenítéséhez, ez idő alatt pedig az alkalmazás üresen jelenik meg. Erre egy példa a főoldal kereskedői az alkalmazásban, hiszen ekkor nem csak a kereskedők adataira, de a kereskedőkhöz tartozó képekre is szükség van.</w:t>
      </w:r>
    </w:p>
    <w:p w14:paraId="1425597B" w14:textId="77777777" w:rsidR="001324C1" w:rsidRDefault="001324C1" w:rsidP="001324C1">
      <w:pPr>
        <w:ind w:firstLine="0"/>
      </w:pPr>
      <w:r>
        <w:tab/>
        <w:t>A fenti problémára találták ki a betöltési animációt, amely segítségével ideiglenesen jeleníthetünk meg tartalmat, ameddig nem érkeznek meg a megjelenítéshez szükséges adatok.</w:t>
      </w:r>
    </w:p>
    <w:p w14:paraId="77E673EF" w14:textId="77777777" w:rsidR="001324C1" w:rsidRDefault="001324C1" w:rsidP="001324C1">
      <w:r>
        <w:t xml:space="preserve">A megoldásomban egy külön szolgáltatást (service) hoztam létre, amely segítségével irányíthatom az egyes oldalak betöltését. A betöltés szolgáltatás (loading service) rendelkezik 2 attribútummal és 2 metódussal. A metódusok segítségével jelezhetjük, hogy megérkezett a szükséges adat és ennek megfelelően változik a kettő attribútum. Két attribútumra azért van szükség mert az egyik egy </w:t>
      </w:r>
      <w:r>
        <w:rPr>
          <w:i/>
        </w:rPr>
        <w:t>BehaviourSubject&lt;boolean&gt;</w:t>
      </w:r>
      <w:r>
        <w:t xml:space="preserve"> típúsu változó, amely értéke a </w:t>
      </w:r>
      <w:r>
        <w:rPr>
          <w:i/>
        </w:rPr>
        <w:t>next()</w:t>
      </w:r>
      <w:r>
        <w:t xml:space="preserve"> metódussal állítható és a másik attribútum pedig az előző attribútum megfigyelhetővé (Observable) alakítása.</w:t>
      </w:r>
    </w:p>
    <w:p w14:paraId="5EFA9720" w14:textId="77777777" w:rsidR="001324C1" w:rsidRDefault="001324C1" w:rsidP="001324C1">
      <w:r>
        <w:lastRenderedPageBreak/>
        <w:t xml:space="preserve">Az előbb említett függvényeket pedig úgy alkalmazom, hogy mikor a nézet megnyílik akkor a szolgáltatáshoz tartozó attribútum értéke </w:t>
      </w:r>
      <w:r w:rsidRPr="003B0E09">
        <w:rPr>
          <w:i/>
          <w:iCs/>
        </w:rPr>
        <w:t>false</w:t>
      </w:r>
      <w:r>
        <w:t xml:space="preserve">, majd minden sikeres kéréssel növelek egy számlálót és mikor a sikeres kérések száma eléri az összes kérés számát, akkor a szolgáltatás függvényét hívva megváltoztatom a hozzá tartozó attribútum </w:t>
      </w:r>
      <w:r w:rsidRPr="003B0E09">
        <w:rPr>
          <w:i/>
          <w:iCs/>
        </w:rPr>
        <w:t>true</w:t>
      </w:r>
      <w:r>
        <w:t>-ra, amely a nézeten az adatok megjelenítését jelenti.</w:t>
      </w:r>
    </w:p>
    <w:p w14:paraId="4E8497D7" w14:textId="77777777" w:rsidR="001324C1" w:rsidRDefault="001324C1" w:rsidP="001324C1">
      <w:r>
        <w:t xml:space="preserve">A feltételesen megjelenítendő adatok megjelenítését pedig </w:t>
      </w:r>
      <w:r>
        <w:rPr>
          <w:i/>
        </w:rPr>
        <w:t>*ngIf</w:t>
      </w:r>
      <w:r>
        <w:t xml:space="preserve">  strukturális direktíva használatával feltételhez kötöm. Erre egy példa:</w:t>
      </w:r>
    </w:p>
    <w:p w14:paraId="4FC1FE8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*ngIf="(loadingService.isLoading$ | async) === false"</w:t>
      </w:r>
    </w:p>
    <w:p w14:paraId="1AF5CC63" w14:textId="77777777" w:rsidR="001324C1" w:rsidRDefault="001324C1">
      <w:pPr>
        <w:ind w:firstLine="0"/>
      </w:pPr>
    </w:p>
    <w:p w14:paraId="11A49985" w14:textId="77777777" w:rsidR="00C407C2" w:rsidRDefault="00324656">
      <w:pPr>
        <w:pStyle w:val="Heading1"/>
      </w:pPr>
      <w:bookmarkStart w:id="108" w:name="_Toc152434370"/>
      <w:r>
        <w:lastRenderedPageBreak/>
        <w:t>Backend megvalósítása</w:t>
      </w:r>
      <w:bookmarkEnd w:id="108"/>
    </w:p>
    <w:p w14:paraId="3712AB5C" w14:textId="3CD457F6" w:rsidR="00F32F53" w:rsidRPr="00F32F53" w:rsidRDefault="00F32F53" w:rsidP="00F32F53">
      <w:pPr>
        <w:pStyle w:val="Heading2"/>
      </w:pPr>
      <w:bookmarkStart w:id="109" w:name="_Toc152434371"/>
      <w:r>
        <w:t>Általam választott technológiák</w:t>
      </w:r>
      <w:bookmarkEnd w:id="109"/>
    </w:p>
    <w:p w14:paraId="1A5FF067" w14:textId="77777777" w:rsidR="00F32F53" w:rsidRDefault="00F32F53" w:rsidP="00F32F53">
      <w:r>
        <w:t>A feladatkiírásom habár meghatározta a backend és frontendhez használt keretrendszert, még szükséges volt eldönteni például, hogy szeretnék-e plusz eszközöket használni a fejlesztéshez.</w:t>
      </w:r>
    </w:p>
    <w:p w14:paraId="6D965058" w14:textId="77777777" w:rsidR="00F32F53" w:rsidRDefault="00F32F53" w:rsidP="00F32F53">
      <w:r>
        <w:t xml:space="preserve">Igyekeztem felgyorsítani a fejlesztést, ezért az általam már ismert </w:t>
      </w:r>
      <w:r>
        <w:rPr>
          <w:i/>
        </w:rPr>
        <w:t xml:space="preserve">TailwindCSS </w:t>
      </w:r>
      <w:r>
        <w:t xml:space="preserve"> Cascading Style Sheets keretrendszert alkalmaztam a fejlesztéshez. A döntésem oka nem csak az egyszerűbb szintaxis, de a kód átláthatóságának növelésében és a keretrendszer jól dokumentáltságában rejlik. </w:t>
      </w:r>
    </w:p>
    <w:p w14:paraId="12F69FDF" w14:textId="78BF8E48" w:rsidR="00F32F53" w:rsidRPr="00F32F53" w:rsidRDefault="00F32F53" w:rsidP="00295ED8">
      <w:r>
        <w:t xml:space="preserve">Egy másik jelentősebb hatással járó döntés volt, hogy a spring mellé egy build tool-t kellett választanom. Itt két opciót fontoltam meg, az egyik a </w:t>
      </w:r>
      <w:r>
        <w:rPr>
          <w:i/>
        </w:rPr>
        <w:t>maven</w:t>
      </w:r>
      <w:r>
        <w:t xml:space="preserve"> a másik pedig a </w:t>
      </w:r>
      <w:r>
        <w:rPr>
          <w:i/>
        </w:rPr>
        <w:t>gradle</w:t>
      </w:r>
      <w:r>
        <w:t xml:space="preserve">. Mindegyik eszköz rendelkezik a szükséges funkcionalításokkal, mindössze a szintaxis más a kettő között. A </w:t>
      </w:r>
      <w:r>
        <w:rPr>
          <w:i/>
        </w:rPr>
        <w:t>gradle</w:t>
      </w:r>
      <w:r>
        <w:t xml:space="preserve">-ben </w:t>
      </w:r>
      <w:r>
        <w:rPr>
          <w:i/>
        </w:rPr>
        <w:t>groovy</w:t>
      </w:r>
      <w:r>
        <w:t xml:space="preserve"> ameddig </w:t>
      </w:r>
      <w:r>
        <w:rPr>
          <w:i/>
        </w:rPr>
        <w:t>maven</w:t>
      </w:r>
      <w:r>
        <w:t xml:space="preserve">-ben Extensible Markup Language (XML) nyelven íródnak az utasítások. Végül a </w:t>
      </w:r>
      <w:r>
        <w:rPr>
          <w:i/>
        </w:rPr>
        <w:t>maven</w:t>
      </w:r>
      <w:r>
        <w:t xml:space="preserve"> mellett döntöttem mert kevesebb tapasztalattal rendelkeztem a technológiában és hasznosnak találtam az eszköz mélyebb elsajátítását.</w:t>
      </w:r>
    </w:p>
    <w:p w14:paraId="25221563" w14:textId="77777777" w:rsidR="00C407C2" w:rsidRDefault="00324656">
      <w:pPr>
        <w:pStyle w:val="Heading2"/>
      </w:pPr>
      <w:bookmarkStart w:id="110" w:name="_Toc152434372"/>
      <w:r>
        <w:t>Order tracker</w:t>
      </w:r>
      <w:bookmarkEnd w:id="110"/>
    </w:p>
    <w:p w14:paraId="279B47E4" w14:textId="7A7B30AE" w:rsidR="00C407C2" w:rsidRDefault="00324656">
      <w:pPr>
        <w:ind w:firstLine="0"/>
      </w:pPr>
      <w:r>
        <w:rPr>
          <w:b/>
          <w:sz w:val="32"/>
          <w:szCs w:val="32"/>
        </w:rPr>
        <w:tab/>
      </w:r>
      <w:r>
        <w:t>Az első és egyben legnagyobb szolgáltatás az alkalmazásban az Order Tracker nevű szolgáltatás. Feladata a teljes frontend kiszolgálása</w:t>
      </w:r>
      <w:r w:rsidR="00BB36D8">
        <w:t>,</w:t>
      </w:r>
      <w:r w:rsidR="00E27372">
        <w:t xml:space="preserve"> amely néhol a másik kettő mikro szolgáltatás bevonásával valósul meg.</w:t>
      </w:r>
    </w:p>
    <w:p w14:paraId="6C2C9428"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11" w:name="_Toc151928480"/>
      <w:bookmarkStart w:id="112" w:name="_Toc152284592"/>
      <w:bookmarkStart w:id="113" w:name="_Toc152434373"/>
      <w:bookmarkEnd w:id="111"/>
      <w:bookmarkEnd w:id="112"/>
      <w:bookmarkEnd w:id="113"/>
    </w:p>
    <w:p w14:paraId="05276D92"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14" w:name="_Toc151928481"/>
      <w:bookmarkStart w:id="115" w:name="_Toc152284593"/>
      <w:bookmarkStart w:id="116" w:name="_Toc152434374"/>
      <w:bookmarkEnd w:id="114"/>
      <w:bookmarkEnd w:id="115"/>
      <w:bookmarkEnd w:id="116"/>
    </w:p>
    <w:p w14:paraId="12AB976A"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17" w:name="_Toc151928482"/>
      <w:bookmarkStart w:id="118" w:name="_Toc152284594"/>
      <w:bookmarkStart w:id="119" w:name="_Toc152434375"/>
      <w:bookmarkEnd w:id="117"/>
      <w:bookmarkEnd w:id="118"/>
      <w:bookmarkEnd w:id="119"/>
    </w:p>
    <w:p w14:paraId="32B0A7AD"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20" w:name="_Toc151928483"/>
      <w:bookmarkStart w:id="121" w:name="_Toc152284595"/>
      <w:bookmarkStart w:id="122" w:name="_Toc152434376"/>
      <w:bookmarkEnd w:id="120"/>
      <w:bookmarkEnd w:id="121"/>
      <w:bookmarkEnd w:id="122"/>
    </w:p>
    <w:p w14:paraId="0ACA5CAC"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23" w:name="_Toc151928484"/>
      <w:bookmarkStart w:id="124" w:name="_Toc152284596"/>
      <w:bookmarkStart w:id="125" w:name="_Toc152434377"/>
      <w:bookmarkEnd w:id="123"/>
      <w:bookmarkEnd w:id="124"/>
      <w:bookmarkEnd w:id="125"/>
    </w:p>
    <w:p w14:paraId="331AA715"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26" w:name="_Toc151928485"/>
      <w:bookmarkStart w:id="127" w:name="_Toc152284597"/>
      <w:bookmarkStart w:id="128" w:name="_Toc152434378"/>
      <w:bookmarkEnd w:id="126"/>
      <w:bookmarkEnd w:id="127"/>
      <w:bookmarkEnd w:id="128"/>
    </w:p>
    <w:p w14:paraId="31B9608A"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29" w:name="_Toc151928486"/>
      <w:bookmarkStart w:id="130" w:name="_Toc152284598"/>
      <w:bookmarkStart w:id="131" w:name="_Toc152434379"/>
      <w:bookmarkEnd w:id="129"/>
      <w:bookmarkEnd w:id="130"/>
      <w:bookmarkEnd w:id="131"/>
    </w:p>
    <w:p w14:paraId="765AF2B0"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32" w:name="_Toc151928487"/>
      <w:bookmarkStart w:id="133" w:name="_Toc152284599"/>
      <w:bookmarkStart w:id="134" w:name="_Toc152434380"/>
      <w:bookmarkEnd w:id="132"/>
      <w:bookmarkEnd w:id="133"/>
      <w:bookmarkEnd w:id="134"/>
    </w:p>
    <w:p w14:paraId="0B21AFE7" w14:textId="2FB964C0" w:rsidR="00C407C2" w:rsidRDefault="00324656" w:rsidP="001B50DD">
      <w:pPr>
        <w:pStyle w:val="Heading3"/>
        <w:numPr>
          <w:ilvl w:val="2"/>
          <w:numId w:val="4"/>
        </w:numPr>
        <w:rPr>
          <w:sz w:val="32"/>
          <w:szCs w:val="32"/>
        </w:rPr>
      </w:pPr>
      <w:bookmarkStart w:id="135" w:name="_Toc152434381"/>
      <w:r>
        <w:t>Adatbázis, entitások</w:t>
      </w:r>
      <w:bookmarkEnd w:id="135"/>
    </w:p>
    <w:p w14:paraId="2665DBA1" w14:textId="77777777" w:rsidR="00C407C2" w:rsidRDefault="00324656">
      <w:pPr>
        <w:ind w:firstLine="0"/>
      </w:pPr>
      <w:r>
        <w:tab/>
        <w:t>A backendhez tartozó első feladat az adatbázis létrehozása, majd az ehhez történő kapcsolat kialakítása.</w:t>
      </w:r>
    </w:p>
    <w:p w14:paraId="2CA7777F" w14:textId="5F46C87C"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ordertracker nevű adatbázist és sém</w:t>
      </w:r>
      <w:r w:rsidR="00AB3FB5">
        <w:t>á</w:t>
      </w:r>
      <w:r>
        <w:t>t, valamint megadtam a szükséges hitelesítési adatokat a kapcsolódáshoz az application.properties fájlban.</w:t>
      </w:r>
    </w:p>
    <w:p w14:paraId="2FA00BF8" w14:textId="77777777" w:rsidR="00C407C2" w:rsidRDefault="00324656">
      <w:pPr>
        <w:ind w:firstLine="0"/>
      </w:pPr>
      <w:r>
        <w:lastRenderedPageBreak/>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1FCA2D3D"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entitással és @JsonIgnore annotációval megadtam, hogy ne szerializálja az alkalmazás mikor megpróbálja az objektumot Json formátumba alakítani, ezt azért tettem</w:t>
      </w:r>
      <w:r w:rsidR="00A7264D">
        <w:t>,</w:t>
      </w:r>
      <w:r>
        <w:t xml:space="preserve"> mert ellenkező esetben Json szerializációs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190CE571"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w:t>
      </w:r>
      <w:r w:rsidR="00A96D81">
        <w:rPr>
          <w:rFonts w:ascii="Consolas" w:eastAsia="Consolas" w:hAnsi="Consolas" w:cs="Consolas"/>
          <w:color w:val="000000"/>
          <w:sz w:val="20"/>
          <w:szCs w:val="20"/>
        </w:rPr>
        <w:t xml:space="preserve"> </w:t>
      </w:r>
      <w:r>
        <w:rPr>
          <w:rFonts w:ascii="Consolas" w:eastAsia="Consolas" w:hAnsi="Consolas" w:cs="Consolas"/>
          <w:color w:val="000000"/>
          <w:sz w:val="20"/>
          <w:szCs w:val="20"/>
        </w:rPr>
        <w:t xml:space="preserve">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74F92492" w:rsidR="00C407C2" w:rsidRDefault="00A96D81">
      <w:pPr>
        <w:ind w:firstLine="0"/>
      </w:pPr>
      <w:r>
        <w:t>A fenti, kapcsolatok létrehozását leíró példát folytatva a</w:t>
      </w:r>
      <w:r w:rsidR="00324656">
        <w:t xml:space="preserve"> </w:t>
      </w:r>
      <w:r w:rsidR="00324656">
        <w:rPr>
          <w:i/>
        </w:rPr>
        <w:t>@JoinColumn</w:t>
      </w:r>
      <w:r w:rsidR="00324656">
        <w:t xml:space="preserve"> annotációval </w:t>
      </w:r>
      <w:r w:rsidR="00BB36D8">
        <w:t>megadtam,</w:t>
      </w:r>
      <w:r w:rsidR="00324656">
        <w:t xml:space="preserve"> hogy mely oszlopokat szeretném összekötni. Továbbá szeretném megjegyezni, hogy a </w:t>
      </w:r>
      <w:r w:rsidR="00324656">
        <w:rPr>
          <w:i/>
        </w:rPr>
        <w:t>@Column</w:t>
      </w:r>
      <w:r w:rsidR="00324656">
        <w:t xml:space="preserve"> annotáció használatakor, a JPA mindig az attribútum nevét camel case-ről </w:t>
      </w:r>
      <w:r w:rsidR="00324656">
        <w:lastRenderedPageBreak/>
        <w:t>snake case-re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rsidR="00324656">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rsidP="007C67EB">
      <w:pPr>
        <w:pStyle w:val="Heading3"/>
        <w:numPr>
          <w:ilvl w:val="2"/>
          <w:numId w:val="4"/>
        </w:numPr>
        <w:rPr>
          <w:sz w:val="32"/>
          <w:szCs w:val="32"/>
        </w:rPr>
      </w:pPr>
      <w:bookmarkStart w:id="136" w:name="_Toc152434382"/>
      <w:r>
        <w:t>Repository</w:t>
      </w:r>
      <w:bookmarkEnd w:id="136"/>
    </w:p>
    <w:p w14:paraId="2BA8F899" w14:textId="175A5ACD"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megoldás a springben használható adattároló</w:t>
      </w:r>
      <w:r w:rsidR="00360A12">
        <w:t>,</w:t>
      </w:r>
      <w:r>
        <w:t xml:space="preserve"> (repository) amely segítségével rendkívül könnyen érhetünk el adatokat a beépített függvények </w:t>
      </w:r>
      <w:r w:rsidR="00BB36D8">
        <w:t>segítségével,</w:t>
      </w:r>
      <w:r>
        <w:t xml:space="preserve"> mint például a </w:t>
      </w:r>
      <w:r>
        <w:rPr>
          <w:i/>
        </w:rPr>
        <w:t xml:space="preserve">findAll()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CrudRepository vagy JpaRepository. Az adattárakat a </w:t>
      </w:r>
      <w:r>
        <w:rPr>
          <w:i/>
        </w:rPr>
        <w:t xml:space="preserve">@Repository </w:t>
      </w:r>
      <w:r>
        <w:t xml:space="preserve">annotációval láttam el, ezzel jelezve a spring </w:t>
      </w:r>
      <w:r w:rsidR="00BB36D8">
        <w:t>számára,</w:t>
      </w:r>
      <w:r>
        <w:t xml:space="preserve"> hogy adattárként kezelje a Beant. </w:t>
      </w:r>
    </w:p>
    <w:p w14:paraId="4F09C18C" w14:textId="3DCCBC29" w:rsidR="00C407C2" w:rsidRDefault="00324656">
      <w:pPr>
        <w:ind w:firstLine="0"/>
      </w:pPr>
      <w:r>
        <w:t>Amennyiben nincsen a számunkra szükséges metódus</w:t>
      </w:r>
      <w:r w:rsidR="00360A12">
        <w:t xml:space="preserve"> alapból</w:t>
      </w:r>
      <w:r>
        <w:t xml:space="preserve"> definiálva az adattárban, és az adattár metódus nevével leírható az óhajtott metódus funkcionalitása, akkor elég megadnunk a metódus nevét és a spring elkészíti hozzá az implementációt. Példa</w:t>
      </w:r>
      <w:r w:rsidR="00490CCA">
        <w:t xml:space="preserve"> egy </w:t>
      </w:r>
      <w:r w:rsidR="00490CCA" w:rsidRPr="00490CCA">
        <w:rPr>
          <w:i/>
          <w:iCs/>
        </w:rPr>
        <w:t>Token</w:t>
      </w:r>
      <w:r w:rsidR="00490CCA">
        <w:t xml:space="preserve"> objektum lekérdezésére a String típusú </w:t>
      </w:r>
      <w:r w:rsidR="00490CCA" w:rsidRPr="00490CCA">
        <w:rPr>
          <w:i/>
          <w:iCs/>
        </w:rPr>
        <w:t>token</w:t>
      </w:r>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rsidP="007C67EB">
      <w:pPr>
        <w:pStyle w:val="Heading3"/>
        <w:numPr>
          <w:ilvl w:val="2"/>
          <w:numId w:val="4"/>
        </w:numPr>
        <w:rPr>
          <w:sz w:val="32"/>
          <w:szCs w:val="32"/>
        </w:rPr>
      </w:pPr>
      <w:bookmarkStart w:id="137" w:name="_Toc152434383"/>
      <w:r>
        <w:t>Kérések kiszolgálása</w:t>
      </w:r>
      <w:bookmarkEnd w:id="137"/>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lastRenderedPageBreak/>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6822007C" w:rsidR="00C407C2" w:rsidRDefault="00000000" w:rsidP="00517871">
      <w:pPr>
        <w:pStyle w:val="Caption"/>
      </w:pPr>
      <w:fldSimple w:instr=" SEQ ábra \* ARABIC ">
        <w:bookmarkStart w:id="138" w:name="_Toc152175727"/>
        <w:r w:rsidR="00F25F17">
          <w:rPr>
            <w:noProof/>
          </w:rPr>
          <w:t>27</w:t>
        </w:r>
      </w:fldSimple>
      <w:r w:rsidR="00517871">
        <w:t>. ábra Termék mentése a vásárló kosarába</w:t>
      </w:r>
      <w:bookmarkEnd w:id="138"/>
    </w:p>
    <w:p w14:paraId="40F74D88" w14:textId="22D5BED7" w:rsidR="00C407C2" w:rsidRDefault="00324656">
      <w:pPr>
        <w:ind w:firstLine="0"/>
      </w:pPr>
      <w:r>
        <w:t xml:space="preserve">A </w:t>
      </w:r>
      <w:r w:rsidRPr="000F6E61">
        <w:rPr>
          <w:i/>
          <w:iCs/>
        </w:rPr>
        <w:t>2</w:t>
      </w:r>
      <w:r w:rsidR="000F6E61" w:rsidRPr="000F6E61">
        <w:rPr>
          <w:i/>
          <w:iCs/>
        </w:rPr>
        <w:t>7</w:t>
      </w:r>
      <w:r w:rsidRPr="000F6E61">
        <w:rPr>
          <w:i/>
          <w:iCs/>
        </w:rPr>
        <w:t>.ábrán</w:t>
      </w:r>
      <w:r>
        <w:t xml:space="preserve"> látható</w:t>
      </w:r>
      <w:r w:rsidR="00891559">
        <w:t>, hogy milyen módon</w:t>
      </w:r>
      <w:r>
        <w:t xml:space="preserve"> hívják egymás metódusait a csomagokban lévő osztályok. A fenti példában elsőnek a kontroller (controller) fogadja a beérkező Representational state transfer (REST) kérést majd a kontroller meghívja az </w:t>
      </w:r>
      <w:r>
        <w:rPr>
          <w:i/>
        </w:rPr>
        <w:t>addToCustomerShoppingCartProduct</w:t>
      </w:r>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r>
        <w:rPr>
          <w:rFonts w:eastAsia="Consolas"/>
          <w:b/>
          <w:color w:val="008800"/>
        </w:rPr>
        <w:t>public</w:t>
      </w:r>
      <w:r>
        <w:rPr>
          <w:rFonts w:eastAsia="Consolas"/>
        </w:rPr>
        <w:t xml:space="preserve"> ResponseEntity&lt;HttpStatus&gt; </w:t>
      </w:r>
      <w:r>
        <w:rPr>
          <w:rFonts w:eastAsia="Consolas"/>
          <w:b/>
          <w:color w:val="0066BB"/>
        </w:rPr>
        <w:t>addToCustomerShoppingCartProduct</w:t>
      </w:r>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id, </w:t>
      </w:r>
      <w:r>
        <w:rPr>
          <w:rFonts w:eastAsia="Consolas"/>
          <w:b/>
          <w:color w:val="555555"/>
        </w:rPr>
        <w:t>@RequestBody</w:t>
      </w:r>
      <w:r>
        <w:rPr>
          <w:rFonts w:eastAsia="Consolas"/>
        </w:rPr>
        <w:t xml:space="preserve"> Product product) </w:t>
      </w:r>
    </w:p>
    <w:p w14:paraId="34899C64" w14:textId="6CD886CF" w:rsidR="00C407C2" w:rsidRPr="00102350" w:rsidRDefault="00324656" w:rsidP="00102350">
      <w:pPr>
        <w:pStyle w:val="Kd"/>
        <w:jc w:val="left"/>
        <w:rPr>
          <w:rFonts w:eastAsia="Consolas"/>
        </w:rPr>
      </w:pPr>
      <w:r>
        <w:rPr>
          <w:rFonts w:eastAsia="Consolas"/>
        </w:rPr>
        <w:t>{</w:t>
      </w:r>
      <w:r>
        <w:rPr>
          <w:rFonts w:eastAsia="Consolas"/>
          <w:b/>
          <w:color w:val="008800"/>
        </w:rPr>
        <w:t>return</w:t>
      </w:r>
      <w:r>
        <w:rPr>
          <w:rFonts w:eastAsia="Consolas"/>
        </w:rPr>
        <w:t xml:space="preserve"> customerService.</w:t>
      </w:r>
      <w:r>
        <w:rPr>
          <w:rFonts w:eastAsia="Consolas"/>
          <w:color w:val="0000CC"/>
        </w:rPr>
        <w:t>addToCustomerShoppingCartProduct</w:t>
      </w:r>
      <w:r>
        <w:rPr>
          <w:rFonts w:eastAsia="Consolas"/>
        </w:rPr>
        <w:t>(product, id);</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spring </w:t>
      </w:r>
      <w:r w:rsidR="00BB36D8">
        <w:t>számára,</w:t>
      </w:r>
      <w:r>
        <w:t xml:space="preserve">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w:t>
      </w:r>
      <w:r w:rsidR="00BB36D8">
        <w:t>megadtam,</w:t>
      </w:r>
      <w:r>
        <w:t xml:space="preserve"> hogy a kérés adatcsomagját alakítsa át a spring </w:t>
      </w:r>
      <w:r>
        <w:rPr>
          <w:i/>
        </w:rPr>
        <w:t>Product</w:t>
      </w:r>
      <w:r>
        <w:t xml:space="preserve"> </w:t>
      </w:r>
      <w:r w:rsidR="00674892">
        <w:t>objektummá</w:t>
      </w:r>
      <w:r>
        <w:t>.</w:t>
      </w:r>
    </w:p>
    <w:p w14:paraId="741BC44F" w14:textId="77777777" w:rsidR="000F6E61"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w:t>
      </w:r>
      <w:r w:rsidR="00BB36D8">
        <w:t>arra,</w:t>
      </w:r>
      <w:r>
        <w:t xml:space="preserve"> hogy egy termék megtalálható-e benne, </w:t>
      </w:r>
      <w:r>
        <w:lastRenderedPageBreak/>
        <w:t xml:space="preserve">ezért ezt egy külön </w:t>
      </w:r>
      <w:r w:rsidRPr="000F6E61">
        <w:rPr>
          <w:i/>
          <w:iCs/>
        </w:rPr>
        <w:t>utils</w:t>
      </w:r>
      <w:r>
        <w:t xml:space="preserve"> csomagban található osztályban valósítottam meg, amely </w:t>
      </w:r>
      <w:r w:rsidR="005C6932">
        <w:t>szerepe,</w:t>
      </w:r>
      <w:r>
        <w:t xml:space="preserve"> hogy a programban több osztály által felhasznált funkciókat valósítsanak meg. </w:t>
      </w:r>
    </w:p>
    <w:p w14:paraId="51BB6256" w14:textId="383C15C4" w:rsidR="00C407C2" w:rsidRDefault="00324656">
      <w:pPr>
        <w:ind w:firstLine="0"/>
      </w:pPr>
      <w:r>
        <w:t xml:space="preserve">Miután megtörténnek a változtatások, már csak a perzisztálás maradt hátra, ezt pedig a már fentebb megismert adattár azaz Repository segítségével teszem meg. Minden ilyen adattár rendelkezik egy </w:t>
      </w:r>
      <w:r>
        <w:rPr>
          <w:i/>
        </w:rPr>
        <w:t>save()</w:t>
      </w:r>
      <w:r>
        <w:t xml:space="preserve"> </w:t>
      </w:r>
      <w:r w:rsidR="00BB36D8">
        <w:t>metódussal,</w:t>
      </w:r>
      <w:r>
        <w:t xml:space="preserve"> amely segítségével az adattár lementi a hozzá tartozó entitást és visszaadja a mentett adatot.</w:t>
      </w:r>
    </w:p>
    <w:p w14:paraId="5D6994AA" w14:textId="6EFA6DBD" w:rsidR="00AD0DA7" w:rsidRDefault="00AD0DA7" w:rsidP="00AD0DA7">
      <w:pPr>
        <w:pStyle w:val="Heading3"/>
        <w:numPr>
          <w:ilvl w:val="2"/>
          <w:numId w:val="4"/>
        </w:numPr>
      </w:pPr>
      <w:bookmarkStart w:id="139" w:name="_Toc152434384"/>
      <w:r>
        <w:t>Rendelés a backenden</w:t>
      </w:r>
      <w:bookmarkEnd w:id="139"/>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Paragraph"/>
        <w:numPr>
          <w:ilvl w:val="0"/>
          <w:numId w:val="43"/>
        </w:numPr>
      </w:pPr>
      <w:r>
        <w:t>Kereskedő oldala</w:t>
      </w:r>
    </w:p>
    <w:p w14:paraId="3899153A" w14:textId="43A6BD3D" w:rsidR="00AD0DA7" w:rsidRDefault="00FB79B6" w:rsidP="00A93778">
      <w:pPr>
        <w:pStyle w:val="ListParagraph"/>
        <w:numPr>
          <w:ilvl w:val="1"/>
          <w:numId w:val="47"/>
        </w:numPr>
      </w:pPr>
      <w:r>
        <w:t xml:space="preserve">GET </w:t>
      </w:r>
      <w:r w:rsidR="00AD0DA7">
        <w:t>„</w:t>
      </w:r>
      <w:r w:rsidR="00AD0DA7" w:rsidRPr="00AD0DA7">
        <w:rPr>
          <w:b/>
          <w:bCs/>
          <w:i/>
          <w:iCs/>
        </w:rPr>
        <w:t>api/auth/merchant/{id}/products</w:t>
      </w:r>
      <w:r w:rsidR="00AD0DA7">
        <w:t xml:space="preserve">” </w:t>
      </w:r>
      <w:r w:rsidR="00530BCC">
        <w:t>L</w:t>
      </w:r>
      <w:r w:rsidR="00AD0DA7">
        <w:t>ekérdezem a kereskedőhöz tartozó termékeket</w:t>
      </w:r>
    </w:p>
    <w:p w14:paraId="0768E017" w14:textId="555AFCAD" w:rsidR="00AD0DA7" w:rsidRDefault="00FB79B6" w:rsidP="00A93778">
      <w:pPr>
        <w:pStyle w:val="ListParagraph"/>
        <w:numPr>
          <w:ilvl w:val="1"/>
          <w:numId w:val="47"/>
        </w:numPr>
      </w:pPr>
      <w:r>
        <w:t xml:space="preserve">GET </w:t>
      </w:r>
      <w:r w:rsidR="00AD0DA7">
        <w:t>„</w:t>
      </w:r>
      <w:r w:rsidR="00AD0DA7" w:rsidRPr="00AD0DA7">
        <w:rPr>
          <w:b/>
          <w:bCs/>
          <w:i/>
          <w:iCs/>
        </w:rPr>
        <w:t>api/customer/{id}/shoppingcart/products</w:t>
      </w:r>
      <w:r w:rsidR="00AD0DA7">
        <w:t xml:space="preserve">” </w:t>
      </w:r>
      <w:r w:rsidR="00530BCC">
        <w:t>L</w:t>
      </w:r>
      <w:r w:rsidR="00AD0DA7">
        <w:t>ekérdezem a vásárló kosarában lévő termékeket</w:t>
      </w:r>
    </w:p>
    <w:p w14:paraId="161B3F14" w14:textId="331BB62D" w:rsidR="00106E06" w:rsidRDefault="00106E06" w:rsidP="00A93778">
      <w:pPr>
        <w:pStyle w:val="ListParagraph"/>
        <w:numPr>
          <w:ilvl w:val="1"/>
          <w:numId w:val="47"/>
        </w:numPr>
      </w:pPr>
      <w:r>
        <w:t>GET „</w:t>
      </w:r>
      <w:r w:rsidRPr="00FB79B6">
        <w:rPr>
          <w:b/>
          <w:bCs/>
          <w:i/>
          <w:iCs/>
        </w:rPr>
        <w:t>api/merchant/</w:t>
      </w:r>
      <w:r w:rsidR="00293D34">
        <w:rPr>
          <w:b/>
          <w:bCs/>
          <w:i/>
          <w:iCs/>
        </w:rPr>
        <w:t>{id}</w:t>
      </w:r>
      <w:r>
        <w:t xml:space="preserve">” </w:t>
      </w:r>
      <w:r w:rsidR="00530BCC">
        <w:t>Lekérem a kereskedő adatait</w:t>
      </w:r>
    </w:p>
    <w:p w14:paraId="5C502753" w14:textId="31D376F6" w:rsidR="00106E06" w:rsidRDefault="00106E06" w:rsidP="00A93778">
      <w:pPr>
        <w:pStyle w:val="ListParagraph"/>
        <w:numPr>
          <w:ilvl w:val="1"/>
          <w:numId w:val="47"/>
        </w:numPr>
      </w:pPr>
      <w:r>
        <w:t>POST „</w:t>
      </w:r>
      <w:r w:rsidRPr="00106E06">
        <w:rPr>
          <w:b/>
          <w:bCs/>
          <w:i/>
          <w:iCs/>
        </w:rPr>
        <w:t>api/customer/{id}/shoppingcart/product</w:t>
      </w:r>
      <w:r>
        <w:t xml:space="preserve">” </w:t>
      </w:r>
      <w:r w:rsidR="00530BCC">
        <w:t>Hozzáadom a terméket a vásárló kosarához.</w:t>
      </w:r>
    </w:p>
    <w:p w14:paraId="40A02FA2" w14:textId="7429822D" w:rsidR="00106E06" w:rsidRDefault="00530BCC" w:rsidP="00A93778">
      <w:pPr>
        <w:pStyle w:val="ListParagraph"/>
        <w:numPr>
          <w:ilvl w:val="1"/>
          <w:numId w:val="47"/>
        </w:numPr>
      </w:pPr>
      <w:r>
        <w:t>DELETE</w:t>
      </w:r>
      <w:r w:rsidR="00106E06">
        <w:t xml:space="preserve"> „</w:t>
      </w:r>
      <w:r w:rsidRPr="00530BCC">
        <w:rPr>
          <w:b/>
          <w:bCs/>
          <w:i/>
          <w:iCs/>
        </w:rPr>
        <w:t>api/customer/{id}/shoppingcart/product/{productid}</w:t>
      </w:r>
      <w:r w:rsidR="00106E06">
        <w:t xml:space="preserve">” </w:t>
      </w:r>
      <w:r>
        <w:t>Törlöm vele a terméket a vásárló kosarából.</w:t>
      </w:r>
    </w:p>
    <w:p w14:paraId="69314D7B" w14:textId="11474A2C" w:rsidR="00FB79B6" w:rsidRDefault="00FB79B6" w:rsidP="00FB79B6">
      <w:pPr>
        <w:pStyle w:val="ListParagraph"/>
        <w:numPr>
          <w:ilvl w:val="0"/>
          <w:numId w:val="43"/>
        </w:numPr>
      </w:pPr>
      <w:r>
        <w:t>Rendelés összegzése oldal</w:t>
      </w:r>
    </w:p>
    <w:p w14:paraId="0D5E8BFE" w14:textId="3E43ECE0" w:rsidR="00FB79B6" w:rsidRPr="00A93778" w:rsidRDefault="00FB79B6" w:rsidP="00A93778">
      <w:pPr>
        <w:pStyle w:val="ListParagraph"/>
        <w:numPr>
          <w:ilvl w:val="1"/>
          <w:numId w:val="48"/>
        </w:numPr>
      </w:pPr>
      <w:r>
        <w:t>GET „</w:t>
      </w:r>
      <w:r w:rsidRPr="00AD0DA7">
        <w:rPr>
          <w:b/>
          <w:bCs/>
          <w:i/>
          <w:iCs/>
        </w:rPr>
        <w:t>api/customer/{id}/shoppingcart/products</w:t>
      </w:r>
      <w:r>
        <w:t xml:space="preserve">” </w:t>
      </w:r>
      <w:r w:rsidR="00530BCC">
        <w:t>L</w:t>
      </w:r>
      <w:r>
        <w:t xml:space="preserve">ekérdezem a vásárló </w:t>
      </w:r>
      <w:r w:rsidRPr="00A93778">
        <w:t>kosarában lévő termékeket</w:t>
      </w:r>
    </w:p>
    <w:p w14:paraId="50CE1552" w14:textId="112F866A" w:rsidR="00FB79B6" w:rsidRPr="00C85F15" w:rsidRDefault="00FB79B6" w:rsidP="00A93778">
      <w:pPr>
        <w:pStyle w:val="ListParagraph"/>
        <w:numPr>
          <w:ilvl w:val="1"/>
          <w:numId w:val="48"/>
        </w:numPr>
        <w:rPr>
          <w:b/>
          <w:bCs/>
          <w:i/>
          <w:iCs/>
        </w:rPr>
      </w:pPr>
      <w:r w:rsidRPr="00A93778">
        <w:t>POST</w:t>
      </w:r>
      <w:r w:rsidR="00C85F15" w:rsidRPr="00A93778">
        <w:t xml:space="preserve"> </w:t>
      </w:r>
      <w:r>
        <w:t>„</w:t>
      </w:r>
      <w:r w:rsidRPr="00FB79B6">
        <w:rPr>
          <w:b/>
          <w:bCs/>
          <w:i/>
          <w:iCs/>
        </w:rPr>
        <w:t>api/order/customer/{cid}/merchant/{mid}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Paragraph"/>
        <w:numPr>
          <w:ilvl w:val="0"/>
          <w:numId w:val="43"/>
        </w:numPr>
      </w:pPr>
      <w:r>
        <w:t>Stripe integráció</w:t>
      </w:r>
    </w:p>
    <w:p w14:paraId="3B9D6E35" w14:textId="776424DD" w:rsidR="00C85F15" w:rsidRPr="00C85F15" w:rsidRDefault="00C85F15" w:rsidP="00A93778">
      <w:pPr>
        <w:pStyle w:val="ListParagraph"/>
        <w:numPr>
          <w:ilvl w:val="1"/>
          <w:numId w:val="49"/>
        </w:numPr>
      </w:pPr>
      <w:r>
        <w:t>Itt a payment service-ben bemutatott hívások történnek meg</w:t>
      </w:r>
    </w:p>
    <w:p w14:paraId="2DF4B142" w14:textId="77777777" w:rsidR="00FB79B6" w:rsidRDefault="00FB79B6" w:rsidP="00FB79B6">
      <w:pPr>
        <w:pStyle w:val="ListParagraph"/>
        <w:numPr>
          <w:ilvl w:val="0"/>
          <w:numId w:val="43"/>
        </w:numPr>
      </w:pPr>
      <w:r>
        <w:lastRenderedPageBreak/>
        <w:t>Rendelés összegzése oldal</w:t>
      </w:r>
    </w:p>
    <w:p w14:paraId="02130007" w14:textId="432FD25B" w:rsidR="00FB79B6" w:rsidRPr="00C85F15" w:rsidRDefault="00C85F15" w:rsidP="00A93778">
      <w:pPr>
        <w:pStyle w:val="ListParagraph"/>
        <w:numPr>
          <w:ilvl w:val="1"/>
          <w:numId w:val="50"/>
        </w:numPr>
        <w:rPr>
          <w:b/>
          <w:bCs/>
          <w:i/>
          <w:iCs/>
        </w:rPr>
      </w:pPr>
      <w:r>
        <w:t>GET „</w:t>
      </w:r>
      <w:r w:rsidRPr="00C85F15">
        <w:rPr>
          <w:b/>
          <w:bCs/>
          <w:i/>
          <w:iCs/>
        </w:rPr>
        <w:t>api/customer/{id}/shoppingcart/orderId</w:t>
      </w:r>
      <w:r>
        <w:t xml:space="preserve">” </w:t>
      </w:r>
      <w:r w:rsidR="00530BCC">
        <w:t>S</w:t>
      </w:r>
      <w:r>
        <w:t>egítségével lekérdezem a rendeléshez tartozó azonosítót</w:t>
      </w:r>
    </w:p>
    <w:p w14:paraId="1CDF395B" w14:textId="1BF21814" w:rsidR="00C85F15" w:rsidRPr="00C85F15" w:rsidRDefault="00C85F15" w:rsidP="00A93778">
      <w:pPr>
        <w:pStyle w:val="ListParagraph"/>
        <w:numPr>
          <w:ilvl w:val="1"/>
          <w:numId w:val="50"/>
        </w:numPr>
        <w:rPr>
          <w:b/>
          <w:bCs/>
          <w:i/>
          <w:iCs/>
        </w:rPr>
      </w:pPr>
      <w:r>
        <w:t>GET „</w:t>
      </w:r>
      <w:r w:rsidRPr="00C85F15">
        <w:rPr>
          <w:b/>
          <w:bCs/>
          <w:i/>
          <w:iCs/>
        </w:rPr>
        <w:t>api/customer/{id}/previousorders</w:t>
      </w:r>
      <w:r>
        <w:t xml:space="preserve">” </w:t>
      </w:r>
      <w:r w:rsidR="00530BCC">
        <w:t>L</w:t>
      </w:r>
      <w:r>
        <w:t>ekérdezem az előző rendelések számát</w:t>
      </w:r>
    </w:p>
    <w:p w14:paraId="639008DD" w14:textId="61209FCC" w:rsidR="00C85F15" w:rsidRPr="00C85F15" w:rsidRDefault="00C85F15" w:rsidP="00A93778">
      <w:pPr>
        <w:pStyle w:val="ListParagraph"/>
        <w:numPr>
          <w:ilvl w:val="1"/>
          <w:numId w:val="50"/>
        </w:numPr>
        <w:rPr>
          <w:b/>
          <w:bCs/>
          <w:i/>
          <w:iCs/>
        </w:rPr>
      </w:pPr>
      <w:r>
        <w:t>GET „</w:t>
      </w:r>
      <w:r w:rsidRPr="00C85F15">
        <w:rPr>
          <w:b/>
          <w:bCs/>
          <w:i/>
          <w:iCs/>
        </w:rPr>
        <w:t>api/order/{id}</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A93778">
      <w:pPr>
        <w:pStyle w:val="ListParagraph"/>
        <w:numPr>
          <w:ilvl w:val="1"/>
          <w:numId w:val="50"/>
        </w:numPr>
        <w:rPr>
          <w:b/>
          <w:bCs/>
          <w:i/>
          <w:iCs/>
        </w:rPr>
      </w:pPr>
      <w:r>
        <w:t>GET „</w:t>
      </w:r>
      <w:r w:rsidRPr="00C85F15">
        <w:rPr>
          <w:b/>
          <w:bCs/>
          <w:i/>
          <w:iCs/>
        </w:rPr>
        <w:t>api/order/{id}</w:t>
      </w:r>
      <w:r>
        <w:rPr>
          <w:b/>
          <w:bCs/>
          <w:i/>
          <w:iCs/>
        </w:rPr>
        <w:t>/delivery”</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Heading3"/>
        <w:numPr>
          <w:ilvl w:val="2"/>
          <w:numId w:val="4"/>
        </w:numPr>
        <w:rPr>
          <w:sz w:val="32"/>
          <w:szCs w:val="32"/>
        </w:rPr>
      </w:pPr>
      <w:bookmarkStart w:id="140" w:name="_Toc152434385"/>
      <w:r>
        <w:t>Regisztráció, bejelentkezés</w:t>
      </w:r>
      <w:bookmarkEnd w:id="140"/>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4DB5EC8D" w:rsidR="00C407C2" w:rsidRDefault="00324656">
      <w:pPr>
        <w:ind w:firstLine="0"/>
      </w:pPr>
      <w:r>
        <w:t xml:space="preserve">Viszont elsőnek a sikeres kérések küldésének érdekében át kellett állítanom az alkalmazásban a Cross-origin resource sharing-ot (CORS) amely </w:t>
      </w:r>
      <w:r w:rsidR="00BB36D8">
        <w:t>lényege,</w:t>
      </w:r>
      <w:r>
        <w:t xml:space="preserve"> hogy az alkalmazást megvédje a Cross Site Request Forgery-től  (CSRF) amely egy népszerű kibertámadási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(domain) kívül. Az alábbi kód segítségével felüldefiniáltam a </w:t>
      </w:r>
      <w:r w:rsidR="007538F3">
        <w:t>corsfiltert,</w:t>
      </w:r>
      <w:r>
        <w:t xml:space="preserve"> amely </w:t>
      </w:r>
      <w:r w:rsidR="00EF046D">
        <w:t>feladata</w:t>
      </w:r>
      <w:r>
        <w:t xml:space="preserve"> CORS kérések </w:t>
      </w:r>
      <w:r w:rsidR="00EF046D">
        <w:t>szűrése</w:t>
      </w:r>
      <w:r>
        <w:t>.</w:t>
      </w:r>
      <w:r w:rsidR="007538F3">
        <w:t xml:space="preserve"> Fontos megjegyezni, hogy az alábbi implementáció célja a fejlesztés megkönnyítése, mivel valós környezetben azonos eredettel (Origin) rendelkezik a front és backend, ezért az alábbi kódot el kell távolítani, vagy egy kapcsoló implementálása is megoldás lehet. </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lastRenderedPageBreak/>
        <w:t>A fenti kódban látható, hogy bármilyen eredetű minta megengedett bármilyen headerrel és bármilyen http módszert alkalmazva.</w:t>
      </w:r>
    </w:p>
    <w:p w14:paraId="1157923B" w14:textId="64E53824"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w:t>
      </w:r>
      <w:r w:rsidR="00AE3CB4">
        <w:t>token,</w:t>
      </w:r>
      <w:r>
        <w:t xml:space="preserve"> amelyek szükségesek lesznek a sikeres kérés küldéséhez. </w:t>
      </w:r>
    </w:p>
    <w:p w14:paraId="67919EA6" w14:textId="77777777" w:rsidR="00C407C2" w:rsidRDefault="00324656">
      <w:pPr>
        <w:ind w:firstLine="0"/>
      </w:pPr>
      <w:r>
        <w:t>A JWT tokenek 3 részből állnak:</w:t>
      </w:r>
    </w:p>
    <w:p w14:paraId="58802F81" w14:textId="09601659" w:rsidR="00C407C2" w:rsidRDefault="00324656">
      <w:pPr>
        <w:numPr>
          <w:ilvl w:val="0"/>
          <w:numId w:val="5"/>
        </w:numPr>
        <w:spacing w:after="0"/>
      </w:pPr>
      <w:r>
        <w:t xml:space="preserve">Fejrész: Megadja a token típusát és a titkosításhoz használt </w:t>
      </w:r>
      <w:r w:rsidR="00BB36D8">
        <w:t>algoritmust,</w:t>
      </w:r>
      <w:r>
        <w:t xml:space="preserve"> amely nálam Hmac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“claim”-eket tartalmaz általában a </w:t>
      </w:r>
      <w:r w:rsidR="005C6932">
        <w:t>felhasználóról,</w:t>
      </w:r>
      <w:r>
        <w:t xml:space="preserve">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1EF56AFC" w:rsidR="00C407C2" w:rsidRDefault="00324656">
      <w:pPr>
        <w:ind w:firstLine="0"/>
      </w:pPr>
      <w:r>
        <w:tab/>
        <w:t xml:space="preserve">Első lépésnek létrehoztam a JWT tokenek létrehozásához szükséges függvényeket a </w:t>
      </w:r>
      <w:r>
        <w:rPr>
          <w:i/>
        </w:rPr>
        <w:t xml:space="preserve">JwtService </w:t>
      </w:r>
      <w:r>
        <w:t>nevű java osztályban</w:t>
      </w:r>
      <w:r w:rsidR="009F550E">
        <w:t>, ennek az osztálynak a létrehozásához egy már létező github projektből vettem segítséget</w:t>
      </w:r>
      <w:sdt>
        <w:sdtPr>
          <w:id w:val="-1476516785"/>
          <w:citation/>
        </w:sdtPr>
        <w:sdtContent>
          <w:r w:rsidR="009F550E">
            <w:fldChar w:fldCharType="begin"/>
          </w:r>
          <w:r w:rsidR="009F550E">
            <w:rPr>
              <w:lang w:val="en-US"/>
            </w:rPr>
            <w:instrText xml:space="preserve"> CITATION BOU23 \l 1033 </w:instrText>
          </w:r>
          <w:r w:rsidR="009F550E">
            <w:fldChar w:fldCharType="separate"/>
          </w:r>
          <w:r w:rsidR="009F550E">
            <w:rPr>
              <w:noProof/>
              <w:lang w:val="en-US"/>
            </w:rPr>
            <w:t xml:space="preserve"> </w:t>
          </w:r>
          <w:r w:rsidR="009F550E" w:rsidRPr="009F550E">
            <w:rPr>
              <w:noProof/>
              <w:lang w:val="en-US"/>
            </w:rPr>
            <w:t>[14]</w:t>
          </w:r>
          <w:r w:rsidR="009F550E">
            <w:fldChar w:fldCharType="end"/>
          </w:r>
        </w:sdtContent>
      </w:sdt>
      <w:r>
        <w:t>. Itt találhatóak a JWT tokenek létrehozására, Claimek kinyerésére és a lejárat ellenőrzésére készült függvények.</w:t>
      </w:r>
    </w:p>
    <w:p w14:paraId="1BA156F4" w14:textId="3C11340B" w:rsidR="00C407C2" w:rsidRDefault="00324656">
      <w:pPr>
        <w:ind w:firstLine="0"/>
      </w:pPr>
      <w:r>
        <w:t xml:space="preserve">A JWT függvények könnyebb kezelésére </w:t>
      </w:r>
      <w:r w:rsidR="00BB36D8">
        <w:t>az</w:t>
      </w:r>
      <w:r>
        <w:rPr>
          <w:i/>
        </w:rPr>
        <w:t xml:space="preserve"> io.jsonwebtoken </w:t>
      </w:r>
      <w:r w:rsidR="003768ED">
        <w:t>csoport alá tartozó csomagokból</w:t>
      </w:r>
      <w:r>
        <w:t xml:space="preserve">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141" w:name="_heading=h.2et92p0" w:colFirst="0" w:colLast="0"/>
      <w:bookmarkEnd w:id="141"/>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346948E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lastRenderedPageBreak/>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Heading2"/>
      </w:pPr>
      <w:bookmarkStart w:id="142" w:name="_Toc152434386"/>
      <w:r>
        <w:t>Payment service</w:t>
      </w:r>
      <w:bookmarkEnd w:id="142"/>
    </w:p>
    <w:p w14:paraId="62087FDC" w14:textId="3863A106" w:rsidR="00C407C2" w:rsidRDefault="00324656">
      <w:pPr>
        <w:ind w:firstLine="0"/>
      </w:pPr>
      <w:r>
        <w:rPr>
          <w:b/>
          <w:sz w:val="32"/>
          <w:szCs w:val="32"/>
        </w:rPr>
        <w:tab/>
      </w:r>
      <w:r>
        <w:t xml:space="preserve">Ez a mikroszolgáltatás a Stripe-al történő integrációért felel. A </w:t>
      </w:r>
      <w:r w:rsidR="007538F3">
        <w:t>S</w:t>
      </w:r>
      <w:r>
        <w:t xml:space="preserve">tripe segítségével </w:t>
      </w:r>
      <w:r w:rsidR="003362AC">
        <w:t>megvalósított fizetésért felel az alkalmazásban.</w:t>
      </w:r>
    </w:p>
    <w:p w14:paraId="7B1E0877" w14:textId="75B23C1A" w:rsidR="00C407C2" w:rsidRDefault="00324656">
      <w:r>
        <w:t xml:space="preserve">A szolgáltatás mindössze egy darab </w:t>
      </w:r>
      <w:r w:rsidR="00BB36D8">
        <w:t>Application Programming Interface</w:t>
      </w:r>
      <w:r>
        <w:t>-</w:t>
      </w:r>
      <w:r w:rsidR="00BB36D8">
        <w:t>el</w:t>
      </w:r>
      <w:r>
        <w:t xml:space="preserve"> (</w:t>
      </w:r>
      <w:r w:rsidR="00BB36D8">
        <w:t>API</w:t>
      </w:r>
      <w:r>
        <w:t xml:space="preserve">) </w:t>
      </w:r>
      <w:r w:rsidR="00BB36D8">
        <w:t>rendelkezik,</w:t>
      </w:r>
      <w:r>
        <w:t xml:space="preserve"> amely </w:t>
      </w:r>
      <w:r w:rsidR="00286AC1">
        <w:t xml:space="preserve">a </w:t>
      </w:r>
      <w:r>
        <w:t xml:space="preserve">termékek listáját és egy valutát kér majd egy URL-t (Uniform Resource Locator) ad </w:t>
      </w:r>
      <w:r w:rsidR="005C6932">
        <w:t>vissza,</w:t>
      </w:r>
      <w:r>
        <w:t xml:space="preserve"> amelyet megnyitva elérhetővé válik a </w:t>
      </w:r>
      <w:r w:rsidR="007538F3">
        <w:t>S</w:t>
      </w:r>
      <w:r>
        <w:t xml:space="preserve">tripe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43" w:name="_Toc151928494"/>
      <w:bookmarkStart w:id="144" w:name="_Toc152284606"/>
      <w:bookmarkStart w:id="145" w:name="_Toc152434387"/>
      <w:bookmarkEnd w:id="143"/>
      <w:bookmarkEnd w:id="144"/>
      <w:bookmarkEnd w:id="145"/>
    </w:p>
    <w:p w14:paraId="4A37AC80" w14:textId="5ACCD736" w:rsidR="00C407C2" w:rsidRDefault="00324656" w:rsidP="001B50DD">
      <w:pPr>
        <w:pStyle w:val="Heading3"/>
        <w:numPr>
          <w:ilvl w:val="2"/>
          <w:numId w:val="4"/>
        </w:numPr>
        <w:rPr>
          <w:sz w:val="32"/>
          <w:szCs w:val="32"/>
        </w:rPr>
      </w:pPr>
      <w:bookmarkStart w:id="146" w:name="_Toc152434388"/>
      <w:r>
        <w:t>Stripe integráció</w:t>
      </w:r>
      <w:bookmarkEnd w:id="146"/>
    </w:p>
    <w:p w14:paraId="54E17A4C" w14:textId="2C8F9F8E" w:rsidR="00C407C2" w:rsidRDefault="00324656">
      <w:pPr>
        <w:ind w:firstLine="0"/>
      </w:pPr>
      <w:r>
        <w:tab/>
        <w:t xml:space="preserve">A </w:t>
      </w:r>
      <w:r w:rsidR="007538F3">
        <w:t>S</w:t>
      </w:r>
      <w:r>
        <w:t xml:space="preserve">tripe lehetőséget ad a </w:t>
      </w:r>
      <w:r w:rsidR="00BB36D8">
        <w:t>programozóknak,</w:t>
      </w:r>
      <w:r>
        <w:t xml:space="preserve"> hogy egyszerűen integrálhassanak fizetési opciókat az alkalmazásaikba. Rengeteg endpoint </w:t>
      </w:r>
      <w:r w:rsidR="00BB36D8">
        <w:t>elérhető,</w:t>
      </w:r>
      <w:r>
        <w:t xml:space="preserve"> amely segítségével személyre szabható a vásárlók számára tervezett fizetési folyamat, </w:t>
      </w:r>
      <w:r w:rsidR="00286AC1">
        <w:t>viszont</w:t>
      </w:r>
      <w:r>
        <w:t xml:space="preserve"> én ezek körül csak párat használtam az alkalmazásban.</w:t>
      </w:r>
    </w:p>
    <w:p w14:paraId="691DA09B" w14:textId="571193EA" w:rsidR="00C407C2" w:rsidRDefault="00324656">
      <w:r>
        <w:t xml:space="preserve">A </w:t>
      </w:r>
      <w:r w:rsidR="007538F3">
        <w:t>S</w:t>
      </w:r>
      <w:r>
        <w:t xml:space="preserve">tripe lehetőséget ad teszt környezet </w:t>
      </w:r>
      <w:r w:rsidR="00BB36D8">
        <w:t>alkalmazására,</w:t>
      </w:r>
      <w:r>
        <w:t xml:space="preserve"> amelyhez nem kell mást tenni mindössze test API kulcsot kell alkalmazni a kérés küldésekor.</w:t>
      </w:r>
    </w:p>
    <w:p w14:paraId="30A742D6" w14:textId="1F95B61D" w:rsidR="00C407C2" w:rsidRDefault="00324656">
      <w:pPr>
        <w:ind w:firstLine="0"/>
      </w:pPr>
      <w:r>
        <w:tab/>
        <w:t xml:space="preserve">Az eredmény eléréséhez a szolgáltatásnak 3 kérést kell küldenie a </w:t>
      </w:r>
      <w:r w:rsidR="007538F3">
        <w:t>S</w:t>
      </w:r>
      <w:r>
        <w:t xml:space="preserve">tripe </w:t>
      </w:r>
      <w:r w:rsidR="00BB36D8">
        <w:t>számára,</w:t>
      </w:r>
      <w:r>
        <w:t xml:space="preserve"> hogy végül visszakapja a szükséges URL-t:</w:t>
      </w:r>
    </w:p>
    <w:p w14:paraId="1BBBCE22" w14:textId="5D0AD30F" w:rsidR="00C407C2" w:rsidRDefault="00324656">
      <w:pPr>
        <w:numPr>
          <w:ilvl w:val="0"/>
          <w:numId w:val="9"/>
        </w:numPr>
        <w:spacing w:after="0"/>
      </w:pPr>
      <w:r>
        <w:t xml:space="preserve">Az első kérésben a </w:t>
      </w:r>
      <w:r w:rsidR="007538F3">
        <w:t>S</w:t>
      </w:r>
      <w:r>
        <w:t xml:space="preserve">tripe számára elküldöm a </w:t>
      </w:r>
      <w:r w:rsidR="00BB36D8">
        <w:t>termékeket,</w:t>
      </w:r>
      <w:r>
        <w:t xml:space="preserve"> amelyeket később ki szeretnék fiztettetni a vásárlóval. Ezt minden egyes termékre meg kell tenni külön a listában. Minden egyes </w:t>
      </w:r>
      <w:r w:rsidR="00BB36D8">
        <w:t>termékre,</w:t>
      </w:r>
      <w:r>
        <w:t xml:space="preserve"> amit elküldök a </w:t>
      </w:r>
      <w:r w:rsidR="007538F3">
        <w:t>S</w:t>
      </w:r>
      <w:r>
        <w:t xml:space="preserve">tripe ad vissza egy </w:t>
      </w:r>
      <w:r w:rsidR="005C6932">
        <w:t>választ,</w:t>
      </w:r>
      <w:r>
        <w:t xml:space="preserve"> amely tartalmazza  a termék </w:t>
      </w:r>
      <w:r w:rsidR="00102350">
        <w:t>adatait,</w:t>
      </w:r>
      <w:r>
        <w:t xml:space="preserve"> amelyek között ott van a stripe által létrehozott azonosító a termékhez.</w:t>
      </w:r>
    </w:p>
    <w:p w14:paraId="0EDF9F48" w14:textId="77777777" w:rsidR="00C407C2" w:rsidRDefault="00324656">
      <w:pPr>
        <w:numPr>
          <w:ilvl w:val="0"/>
          <w:numId w:val="9"/>
        </w:numPr>
        <w:spacing w:after="0"/>
      </w:pPr>
      <w:r>
        <w:lastRenderedPageBreak/>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4A239581" w:rsidR="00C407C2" w:rsidRDefault="00324656">
      <w:pPr>
        <w:numPr>
          <w:ilvl w:val="0"/>
          <w:numId w:val="9"/>
        </w:numPr>
      </w:pPr>
      <w:r>
        <w:t xml:space="preserve">A harmadik kérésben a </w:t>
      </w:r>
      <w:r w:rsidR="007538F3">
        <w:t>S</w:t>
      </w:r>
      <w:r>
        <w:t xml:space="preserve">tripe által biztosított módon sorolom fel a termékeket a rendelési mennyiséggel együtt és mivel </w:t>
      </w:r>
      <w:r w:rsidR="00BB36D8">
        <w:t>elvárt,</w:t>
      </w:r>
      <w:r>
        <w:t xml:space="preserve">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rsidP="007C67EB">
      <w:pPr>
        <w:pStyle w:val="Heading3"/>
        <w:numPr>
          <w:ilvl w:val="2"/>
          <w:numId w:val="4"/>
        </w:numPr>
        <w:rPr>
          <w:sz w:val="32"/>
          <w:szCs w:val="32"/>
        </w:rPr>
      </w:pPr>
      <w:bookmarkStart w:id="147" w:name="_Toc152434389"/>
      <w:r>
        <w:t>Swagger</w:t>
      </w:r>
      <w:bookmarkEnd w:id="147"/>
    </w:p>
    <w:p w14:paraId="0696C83D" w14:textId="47B96FCA" w:rsidR="00C407C2" w:rsidRDefault="00324656">
      <w:pPr>
        <w:ind w:firstLine="0"/>
      </w:pPr>
      <w:r>
        <w:tab/>
        <w:t xml:space="preserve">Minden alkalmazás alapköve a jól dokumentáltság és hogy az alkalmazás a leírtaknak megfelelően működjön. Erre a célra tökéletes megoldásnak találtam a Open API </w:t>
      </w:r>
      <w:r w:rsidR="00BB36D8">
        <w:t>használatát,</w:t>
      </w:r>
      <w:r>
        <w:t xml:space="preserve"> amely segítségével az alkalmazás meg tud  felelni az előbb említett követelményeknek. Az open api megoldása az, hogy az alkalmazás dokumentációjából generálja a </w:t>
      </w:r>
      <w:r w:rsidR="00BB36D8">
        <w:t>kódot,</w:t>
      </w:r>
      <w:r>
        <w:t xml:space="preserve"> amely az alkalmazásban fut, ezzel szó szerint a dokumentáció lesz a megvalósítás definíciója.</w:t>
      </w:r>
    </w:p>
    <w:p w14:paraId="618C70A6" w14:textId="770234B5" w:rsidR="00C407C2" w:rsidRDefault="00324656">
      <w:pPr>
        <w:ind w:firstLine="0"/>
      </w:pPr>
      <w:r>
        <w:tab/>
        <w:t xml:space="preserve">Az implementáció kettő jelentős lépésből áll. Elsőnek létre hoztam egy </w:t>
      </w:r>
      <w:r>
        <w:rPr>
          <w:i/>
        </w:rPr>
        <w:t>yaml</w:t>
      </w:r>
      <w:r>
        <w:t xml:space="preserve"> </w:t>
      </w:r>
      <w:r w:rsidR="00BB36D8">
        <w:t>fájlt,</w:t>
      </w:r>
      <w:r>
        <w:t xml:space="preserve">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w:t>
      </w:r>
      <w:r w:rsidR="00065EC5">
        <w:t xml:space="preserve">számára a szöveg </w:t>
      </w:r>
      <w:r>
        <w:t>megértését.</w:t>
      </w:r>
    </w:p>
    <w:p w14:paraId="63CA7BC0" w14:textId="7A71A706" w:rsidR="00C407C2" w:rsidRDefault="00324656">
      <w:pPr>
        <w:ind w:firstLine="0"/>
      </w:pPr>
      <w:r>
        <w:tab/>
        <w:t xml:space="preserve">Az megvalósítás következő lépése a </w:t>
      </w:r>
      <w:r w:rsidRPr="005A5DB8">
        <w:rPr>
          <w:i/>
          <w:iCs/>
        </w:rPr>
        <w:t>maven</w:t>
      </w:r>
      <w:r>
        <w:t xml:space="preserve"> számára </w:t>
      </w:r>
      <w:r w:rsidR="00BB36D8">
        <w:t>megadni,</w:t>
      </w:r>
      <w:r>
        <w:t xml:space="preserve">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w:t>
      </w:r>
      <w:r w:rsidRPr="005A5DB8">
        <w:rPr>
          <w:i/>
          <w:iCs/>
        </w:rPr>
        <w:t>maven</w:t>
      </w:r>
      <w:r>
        <w:t xml:space="preserve">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Heading2"/>
      </w:pPr>
      <w:bookmarkStart w:id="148" w:name="_Toc152434390"/>
      <w:r>
        <w:t>File upload service</w:t>
      </w:r>
      <w:bookmarkEnd w:id="148"/>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32E83E35" w14:textId="276A0D57"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w:t>
      </w:r>
      <w:r w:rsidR="00E66DF5">
        <w:t>jelöli,</w:t>
      </w:r>
      <w:r>
        <w:t xml:space="preserve"> hogy ez egy nagy objektum (Large Object).</w:t>
      </w:r>
    </w:p>
    <w:p w14:paraId="12A743D5" w14:textId="77777777" w:rsidR="00C407C2" w:rsidRDefault="00324656" w:rsidP="001B50DD">
      <w:pPr>
        <w:pStyle w:val="Heading2"/>
      </w:pPr>
      <w:bookmarkStart w:id="149" w:name="_Toc152434391"/>
      <w:r>
        <w:t>Docker</w:t>
      </w:r>
      <w:bookmarkEnd w:id="149"/>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3B62B133" w:rsidR="00C407C2" w:rsidRDefault="00324656">
      <w:pPr>
        <w:ind w:firstLine="0"/>
      </w:pPr>
      <w:r>
        <w:lastRenderedPageBreak/>
        <w:t>Létrehoztam különböző docker fájlokat a frontendnek és a három darab backend szolgáltatásnak, amelyek segítségével a szolgáltatásokat külön</w:t>
      </w:r>
      <w:r w:rsidR="00C33CD0">
        <w:t>,</w:t>
      </w:r>
      <w:r>
        <w:t xml:space="preserve"> külön dockerizálni lehet. A docker fájlok összekapcsolására létrehoztam továbbá egy docker compose </w:t>
      </w:r>
      <w:r w:rsidR="00BB36D8">
        <w:t>fájlt,</w:t>
      </w:r>
      <w:r>
        <w:t xml:space="preserve"> amelyben </w:t>
      </w:r>
      <w:r w:rsidR="009E3A9A">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Heading1"/>
        <w:rPr>
          <w:sz w:val="32"/>
        </w:rPr>
      </w:pPr>
      <w:bookmarkStart w:id="150" w:name="_Toc152434392"/>
      <w:r>
        <w:lastRenderedPageBreak/>
        <w:t>Tesztelés</w:t>
      </w:r>
      <w:bookmarkEnd w:id="150"/>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Heading2"/>
      </w:pPr>
      <w:bookmarkStart w:id="151" w:name="_Toc152434393"/>
      <w:r>
        <w:t>Unit tesztek</w:t>
      </w:r>
      <w:bookmarkEnd w:id="151"/>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Heading2"/>
      </w:pPr>
      <w:bookmarkStart w:id="152" w:name="_Toc152434394"/>
      <w:r>
        <w:t>Sonarqube</w:t>
      </w:r>
      <w:bookmarkEnd w:id="152"/>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59140" cy="1866900"/>
                    </a:xfrm>
                    <a:prstGeom prst="rect">
                      <a:avLst/>
                    </a:prstGeom>
                    <a:ln/>
                  </pic:spPr>
                </pic:pic>
              </a:graphicData>
            </a:graphic>
          </wp:inline>
        </w:drawing>
      </w:r>
    </w:p>
    <w:p w14:paraId="0D04BA42" w14:textId="3CB02D72" w:rsidR="00C407C2" w:rsidRDefault="00000000" w:rsidP="00517871">
      <w:pPr>
        <w:pStyle w:val="Caption"/>
      </w:pPr>
      <w:fldSimple w:instr=" SEQ ábra \* ARABIC ">
        <w:bookmarkStart w:id="153" w:name="_Toc152175729"/>
        <w:r w:rsidR="00F25F17">
          <w:rPr>
            <w:noProof/>
          </w:rPr>
          <w:t>28</w:t>
        </w:r>
      </w:fldSimple>
      <w:r w:rsidR="00517871">
        <w:t>. ábra Githubon található sonarqube futások</w:t>
      </w:r>
      <w:bookmarkEnd w:id="153"/>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1"/>
                    <a:srcRect/>
                    <a:stretch>
                      <a:fillRect/>
                    </a:stretch>
                  </pic:blipFill>
                  <pic:spPr>
                    <a:xfrm>
                      <a:off x="0" y="0"/>
                      <a:ext cx="5760085" cy="2852420"/>
                    </a:xfrm>
                    <a:prstGeom prst="rect">
                      <a:avLst/>
                    </a:prstGeom>
                    <a:ln/>
                  </pic:spPr>
                </pic:pic>
              </a:graphicData>
            </a:graphic>
          </wp:inline>
        </w:drawing>
      </w:r>
    </w:p>
    <w:p w14:paraId="1E87FC2D" w14:textId="6FB6FF35" w:rsidR="00C407C2" w:rsidRDefault="00000000" w:rsidP="00517871">
      <w:pPr>
        <w:pStyle w:val="Caption"/>
      </w:pPr>
      <w:fldSimple w:instr=" SEQ ábra \* ARABIC ">
        <w:bookmarkStart w:id="154" w:name="_Toc152175730"/>
        <w:r w:rsidR="00F25F17">
          <w:rPr>
            <w:noProof/>
          </w:rPr>
          <w:t>29</w:t>
        </w:r>
      </w:fldSimple>
      <w:r w:rsidR="00517871">
        <w:t>. ábra Projekthez tartozó sonarqube analízis eredménye</w:t>
      </w:r>
      <w:bookmarkEnd w:id="154"/>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Heading1"/>
      </w:pPr>
      <w:bookmarkStart w:id="155" w:name="_Toc152434395"/>
      <w:r>
        <w:lastRenderedPageBreak/>
        <w:t>Projekt összefoglalása</w:t>
      </w:r>
      <w:bookmarkEnd w:id="155"/>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5434B483" w:rsidR="00C407C2" w:rsidRDefault="00324656">
      <w:pPr>
        <w:ind w:firstLine="0"/>
      </w:pPr>
      <w:r>
        <w:t>A szakdolgozat elkészítése során rengeteget tanultam a különböző technológiákról és az azokat körülvevő konvenciókról, legjobb szokásokról. Az angular</w:t>
      </w:r>
      <w:r w:rsidR="00C33CD0">
        <w:t>,</w:t>
      </w:r>
      <w:r>
        <w:t xml:space="preserve">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23AD7BE2" w:rsidR="00C407C2" w:rsidRDefault="00324656">
      <w:pPr>
        <w:ind w:firstLine="0"/>
      </w:pPr>
      <w:r>
        <w:t xml:space="preserve">A </w:t>
      </w:r>
      <w:r w:rsidR="007538F3">
        <w:t>S</w:t>
      </w:r>
      <w:r>
        <w:t>tripe</w:t>
      </w:r>
      <w:r w:rsidR="007538F3">
        <w:t>,</w:t>
      </w:r>
      <w:r>
        <w:t xml:space="preserv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Heading2"/>
      </w:pPr>
      <w:bookmarkStart w:id="156" w:name="_Toc152434396"/>
      <w:r>
        <w:t>Továbbfejlesztési lehetőségek</w:t>
      </w:r>
      <w:bookmarkEnd w:id="156"/>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57" w:name="_Toc152434397"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Heading1"/>
          </w:pPr>
          <w:r>
            <w:t>Hivatkozások</w:t>
          </w:r>
          <w:bookmarkEnd w:id="157"/>
        </w:p>
        <w:sdt>
          <w:sdtPr>
            <w:id w:val="-573587230"/>
            <w:bibliography/>
          </w:sdtPr>
          <w:sdtContent>
            <w:p w14:paraId="6F9156C0" w14:textId="77777777" w:rsidR="009F550E" w:rsidRDefault="00713C6D" w:rsidP="000318B0">
              <w:pPr>
                <w:rPr>
                  <w:noProof/>
                </w:rPr>
              </w:pPr>
              <w:r>
                <w:rPr>
                  <w:noProof/>
                </w:rPr>
                <w:fldChar w:fldCharType="begin"/>
              </w:r>
              <w:r>
                <w:instrText>BIBLIOGRAPHY</w:instrText>
              </w:r>
              <w:r>
                <w:rPr>
                  <w:noProof/>
                </w:rPr>
                <w:fldChar w:fldCharType="separate"/>
              </w:r>
            </w:p>
            <w:tbl>
              <w:tblPr>
                <w:tblW w:w="5044" w:type="pct"/>
                <w:tblCellSpacing w:w="15" w:type="dxa"/>
                <w:tblCellMar>
                  <w:top w:w="15" w:type="dxa"/>
                  <w:left w:w="15" w:type="dxa"/>
                  <w:bottom w:w="15" w:type="dxa"/>
                  <w:right w:w="15" w:type="dxa"/>
                </w:tblCellMar>
                <w:tblLook w:val="04A0" w:firstRow="1" w:lastRow="0" w:firstColumn="1" w:lastColumn="0" w:noHBand="0" w:noVBand="1"/>
              </w:tblPr>
              <w:tblGrid>
                <w:gridCol w:w="475"/>
                <w:gridCol w:w="9681"/>
              </w:tblGrid>
              <w:tr w:rsidR="009F550E" w14:paraId="1D511E66" w14:textId="77777777" w:rsidTr="009F550E">
                <w:trPr>
                  <w:divId w:val="1397969059"/>
                  <w:tblCellSpacing w:w="15" w:type="dxa"/>
                </w:trPr>
                <w:tc>
                  <w:tcPr>
                    <w:tcW w:w="255" w:type="pct"/>
                    <w:hideMark/>
                  </w:tcPr>
                  <w:p w14:paraId="1E15FF1E" w14:textId="3BD4D8E3" w:rsidR="009F550E" w:rsidRDefault="009F550E">
                    <w:pPr>
                      <w:pStyle w:val="Bibliography"/>
                    </w:pPr>
                    <w:r>
                      <w:t xml:space="preserve">[1] </w:t>
                    </w:r>
                  </w:p>
                </w:tc>
                <w:tc>
                  <w:tcPr>
                    <w:tcW w:w="4696" w:type="pct"/>
                    <w:hideMark/>
                  </w:tcPr>
                  <w:p w14:paraId="4CE8E2C9" w14:textId="77777777" w:rsidR="009F550E" w:rsidRDefault="009F550E">
                    <w:pPr>
                      <w:pStyle w:val="Bibliography"/>
                    </w:pPr>
                    <w:r>
                      <w:t>„Az ősember élete és haladása.,” 26 október 2023. [Online]. Available: https://www.geocities.ws/741/Tolnai_vilagtortenelem/01.04.html.</w:t>
                    </w:r>
                  </w:p>
                </w:tc>
              </w:tr>
              <w:tr w:rsidR="009F550E" w14:paraId="16BAB920" w14:textId="77777777" w:rsidTr="009F550E">
                <w:trPr>
                  <w:divId w:val="1397969059"/>
                  <w:tblCellSpacing w:w="15" w:type="dxa"/>
                </w:trPr>
                <w:tc>
                  <w:tcPr>
                    <w:tcW w:w="255" w:type="pct"/>
                    <w:hideMark/>
                  </w:tcPr>
                  <w:p w14:paraId="4C07FFAD" w14:textId="77777777" w:rsidR="009F550E" w:rsidRDefault="009F550E">
                    <w:pPr>
                      <w:pStyle w:val="Bibliography"/>
                    </w:pPr>
                    <w:r>
                      <w:t xml:space="preserve">[2] </w:t>
                    </w:r>
                  </w:p>
                </w:tc>
                <w:tc>
                  <w:tcPr>
                    <w:tcW w:w="4696" w:type="pct"/>
                    <w:hideMark/>
                  </w:tcPr>
                  <w:p w14:paraId="69E87AC5" w14:textId="77777777" w:rsidR="009F550E" w:rsidRDefault="009F550E">
                    <w:pPr>
                      <w:pStyle w:val="Bibliography"/>
                    </w:pPr>
                    <w:r>
                      <w:t>„A vendéglátás története,” 26 október 2023. [Online]. Available: https://hu.wikipedia.org/wiki/A_vend%C3%A9gl%C3%A1t%C3%A1s_t%C3%B6rt%C3%A9nete.</w:t>
                    </w:r>
                  </w:p>
                </w:tc>
              </w:tr>
              <w:tr w:rsidR="009F550E" w14:paraId="0ED83785" w14:textId="77777777" w:rsidTr="009F550E">
                <w:trPr>
                  <w:divId w:val="1397969059"/>
                  <w:tblCellSpacing w:w="15" w:type="dxa"/>
                </w:trPr>
                <w:tc>
                  <w:tcPr>
                    <w:tcW w:w="255" w:type="pct"/>
                    <w:hideMark/>
                  </w:tcPr>
                  <w:p w14:paraId="145CC723" w14:textId="77777777" w:rsidR="009F550E" w:rsidRDefault="009F550E">
                    <w:pPr>
                      <w:pStyle w:val="Bibliography"/>
                    </w:pPr>
                    <w:r>
                      <w:t xml:space="preserve">[3] </w:t>
                    </w:r>
                  </w:p>
                </w:tc>
                <w:tc>
                  <w:tcPr>
                    <w:tcW w:w="4696" w:type="pct"/>
                    <w:hideMark/>
                  </w:tcPr>
                  <w:p w14:paraId="46503A45" w14:textId="77777777" w:rsidR="009F550E" w:rsidRDefault="009F550E">
                    <w:pPr>
                      <w:pStyle w:val="Bibliography"/>
                    </w:pPr>
                    <w:r>
                      <w:t>„Az éhes vásárlóval nem jó ujjat húzni – a NetPincér-sztori,” 26 október 2023. [Online]. Available: https://hvg.hu/kkv/20170404_netpincer_cegportre_ekereskedelem_szorad_gabor.</w:t>
                    </w:r>
                  </w:p>
                </w:tc>
              </w:tr>
              <w:tr w:rsidR="009F550E" w14:paraId="24942B50" w14:textId="77777777" w:rsidTr="009F550E">
                <w:trPr>
                  <w:divId w:val="1397969059"/>
                  <w:tblCellSpacing w:w="15" w:type="dxa"/>
                </w:trPr>
                <w:tc>
                  <w:tcPr>
                    <w:tcW w:w="255" w:type="pct"/>
                    <w:hideMark/>
                  </w:tcPr>
                  <w:p w14:paraId="17D6A39D" w14:textId="77777777" w:rsidR="009F550E" w:rsidRDefault="009F550E">
                    <w:pPr>
                      <w:pStyle w:val="Bibliography"/>
                    </w:pPr>
                    <w:r>
                      <w:t xml:space="preserve">[4] </w:t>
                    </w:r>
                  </w:p>
                </w:tc>
                <w:tc>
                  <w:tcPr>
                    <w:tcW w:w="4696" w:type="pct"/>
                    <w:hideMark/>
                  </w:tcPr>
                  <w:p w14:paraId="204F7DA7" w14:textId="77777777" w:rsidR="009F550E" w:rsidRDefault="009F550E">
                    <w:pPr>
                      <w:pStyle w:val="Bibliography"/>
                    </w:pPr>
                    <w:r>
                      <w:t>„Étel- és élelmiszer házhozszállítás új szintre emelve: ezért lett a NetPincérből foodpanda,” 27 október 2023. [Online]. Available: https://www.foodora.hu/contents/netpincer.</w:t>
                    </w:r>
                  </w:p>
                </w:tc>
              </w:tr>
              <w:tr w:rsidR="009F550E" w14:paraId="6383F96C" w14:textId="77777777" w:rsidTr="009F550E">
                <w:trPr>
                  <w:divId w:val="1397969059"/>
                  <w:tblCellSpacing w:w="15" w:type="dxa"/>
                </w:trPr>
                <w:tc>
                  <w:tcPr>
                    <w:tcW w:w="255" w:type="pct"/>
                    <w:hideMark/>
                  </w:tcPr>
                  <w:p w14:paraId="634E6604" w14:textId="77777777" w:rsidR="009F550E" w:rsidRDefault="009F550E">
                    <w:pPr>
                      <w:pStyle w:val="Bibliography"/>
                    </w:pPr>
                    <w:r>
                      <w:t xml:space="preserve">[5] </w:t>
                    </w:r>
                  </w:p>
                </w:tc>
                <w:tc>
                  <w:tcPr>
                    <w:tcW w:w="4696" w:type="pct"/>
                    <w:hideMark/>
                  </w:tcPr>
                  <w:p w14:paraId="51AC8C02" w14:textId="77777777" w:rsidR="009F550E" w:rsidRDefault="009F550E">
                    <w:pPr>
                      <w:pStyle w:val="Bibliography"/>
                    </w:pPr>
                    <w:r>
                      <w:t>„Foodora weboldal által felhasznált technológiák,” 27 október 2023. [Online]. Available: https://builtwith.com/?https%3a%2f%2fwww.foodora.hu%2f.</w:t>
                    </w:r>
                  </w:p>
                </w:tc>
              </w:tr>
              <w:tr w:rsidR="009F550E" w14:paraId="40E757B2" w14:textId="77777777" w:rsidTr="009F550E">
                <w:trPr>
                  <w:divId w:val="1397969059"/>
                  <w:tblCellSpacing w:w="15" w:type="dxa"/>
                </w:trPr>
                <w:tc>
                  <w:tcPr>
                    <w:tcW w:w="255" w:type="pct"/>
                    <w:hideMark/>
                  </w:tcPr>
                  <w:p w14:paraId="59049620" w14:textId="77777777" w:rsidR="009F550E" w:rsidRDefault="009F550E">
                    <w:pPr>
                      <w:pStyle w:val="Bibliography"/>
                    </w:pPr>
                    <w:r>
                      <w:t xml:space="preserve">[6] </w:t>
                    </w:r>
                  </w:p>
                </w:tc>
                <w:tc>
                  <w:tcPr>
                    <w:tcW w:w="4696" w:type="pct"/>
                    <w:hideMark/>
                  </w:tcPr>
                  <w:p w14:paraId="20002710" w14:textId="77777777" w:rsidR="009F550E" w:rsidRDefault="009F550E">
                    <w:pPr>
                      <w:pStyle w:val="Bibliography"/>
                    </w:pPr>
                    <w:r>
                      <w:t>„Wolt – a Finnországból indult népszerű ételrendelő szolgáltatás május 28-tól Budapesten is elérhető,” 27 október 2023. [Online]. Available: https://insiderblog.hu/blogzine/2018/05/29/wolt-a-finnorszagbol-indult-nepszeru-etelrendelo-szolgaltatas-majus-28-tol-budapesten-is-elerheto/.</w:t>
                    </w:r>
                  </w:p>
                </w:tc>
              </w:tr>
              <w:tr w:rsidR="009F550E" w14:paraId="5F3E858F" w14:textId="77777777" w:rsidTr="009F550E">
                <w:trPr>
                  <w:divId w:val="1397969059"/>
                  <w:tblCellSpacing w:w="15" w:type="dxa"/>
                </w:trPr>
                <w:tc>
                  <w:tcPr>
                    <w:tcW w:w="255" w:type="pct"/>
                    <w:hideMark/>
                  </w:tcPr>
                  <w:p w14:paraId="061C1B10" w14:textId="77777777" w:rsidR="009F550E" w:rsidRDefault="009F550E">
                    <w:pPr>
                      <w:pStyle w:val="Bibliography"/>
                    </w:pPr>
                    <w:r>
                      <w:t xml:space="preserve">[7] </w:t>
                    </w:r>
                  </w:p>
                </w:tc>
                <w:tc>
                  <w:tcPr>
                    <w:tcW w:w="4696" w:type="pct"/>
                    <w:hideMark/>
                  </w:tcPr>
                  <w:p w14:paraId="7F46EEA7" w14:textId="77777777" w:rsidR="009F550E" w:rsidRDefault="009F550E">
                    <w:pPr>
                      <w:pStyle w:val="Bibliography"/>
                    </w:pPr>
                    <w:r>
                      <w:t>„Introduction to Spring Framework,” 29 október 2023. [Online]. Available: https://docs.spring.io/spring-framework/docs/3.0.0.M4/reference/html/ch01s02.html.</w:t>
                    </w:r>
                  </w:p>
                </w:tc>
              </w:tr>
              <w:tr w:rsidR="009F550E" w14:paraId="509BA584" w14:textId="77777777" w:rsidTr="009F550E">
                <w:trPr>
                  <w:divId w:val="1397969059"/>
                  <w:tblCellSpacing w:w="15" w:type="dxa"/>
                </w:trPr>
                <w:tc>
                  <w:tcPr>
                    <w:tcW w:w="255" w:type="pct"/>
                    <w:hideMark/>
                  </w:tcPr>
                  <w:p w14:paraId="7C96B9C1" w14:textId="77777777" w:rsidR="009F550E" w:rsidRDefault="009F550E">
                    <w:pPr>
                      <w:pStyle w:val="Bibliography"/>
                    </w:pPr>
                    <w:r>
                      <w:t xml:space="preserve">[8] </w:t>
                    </w:r>
                  </w:p>
                </w:tc>
                <w:tc>
                  <w:tcPr>
                    <w:tcW w:w="4696" w:type="pct"/>
                    <w:hideMark/>
                  </w:tcPr>
                  <w:p w14:paraId="3D611627" w14:textId="77777777" w:rsidR="009F550E" w:rsidRDefault="009F550E">
                    <w:pPr>
                      <w:pStyle w:val="Bibliography"/>
                    </w:pPr>
                    <w:r>
                      <w:t>„Spring IoC, Spring Bean Example Tutorial,” 29 október 2023. [Online]. Available: https://www.digitalocean.com/community/tutorials/spring-ioc-bean-example-tutorial.</w:t>
                    </w:r>
                  </w:p>
                </w:tc>
              </w:tr>
              <w:tr w:rsidR="009F550E" w14:paraId="66A35F53" w14:textId="77777777" w:rsidTr="009F550E">
                <w:trPr>
                  <w:divId w:val="1397969059"/>
                  <w:tblCellSpacing w:w="15" w:type="dxa"/>
                </w:trPr>
                <w:tc>
                  <w:tcPr>
                    <w:tcW w:w="255" w:type="pct"/>
                    <w:hideMark/>
                  </w:tcPr>
                  <w:p w14:paraId="7E29A080" w14:textId="77777777" w:rsidR="009F550E" w:rsidRDefault="009F550E">
                    <w:pPr>
                      <w:pStyle w:val="Bibliography"/>
                    </w:pPr>
                    <w:r>
                      <w:t xml:space="preserve">[9] </w:t>
                    </w:r>
                  </w:p>
                </w:tc>
                <w:tc>
                  <w:tcPr>
                    <w:tcW w:w="4696" w:type="pct"/>
                    <w:hideMark/>
                  </w:tcPr>
                  <w:p w14:paraId="1DFF4FC1" w14:textId="77777777" w:rsidR="009F550E" w:rsidRDefault="009F550E">
                    <w:pPr>
                      <w:pStyle w:val="Bibliography"/>
                    </w:pPr>
                    <w:r>
                      <w:t>„Quick Guide to Spring Bean Scopes,” 29 október 2023. [Online]. Available: https://www.baeldung.com/spring-bean-scopes.</w:t>
                    </w:r>
                  </w:p>
                </w:tc>
              </w:tr>
              <w:tr w:rsidR="009F550E" w14:paraId="47061305" w14:textId="77777777" w:rsidTr="009F550E">
                <w:trPr>
                  <w:divId w:val="1397969059"/>
                  <w:tblCellSpacing w:w="15" w:type="dxa"/>
                </w:trPr>
                <w:tc>
                  <w:tcPr>
                    <w:tcW w:w="255" w:type="pct"/>
                    <w:hideMark/>
                  </w:tcPr>
                  <w:p w14:paraId="248CE68B" w14:textId="77777777" w:rsidR="009F550E" w:rsidRDefault="009F550E">
                    <w:pPr>
                      <w:pStyle w:val="Bibliography"/>
                    </w:pPr>
                    <w:r>
                      <w:t xml:space="preserve">[10] </w:t>
                    </w:r>
                  </w:p>
                </w:tc>
                <w:tc>
                  <w:tcPr>
                    <w:tcW w:w="4696" w:type="pct"/>
                    <w:hideMark/>
                  </w:tcPr>
                  <w:p w14:paraId="4C7531D8" w14:textId="77777777" w:rsidR="009F550E" w:rsidRDefault="009F550E">
                    <w:pPr>
                      <w:pStyle w:val="Bibliography"/>
                    </w:pPr>
                    <w:r>
                      <w:t>„Introduction to Angular concepts,” 29 október 2023. [Online]. Available: https://angular.io/guide/architecture.</w:t>
                    </w:r>
                  </w:p>
                </w:tc>
              </w:tr>
              <w:tr w:rsidR="009F550E" w14:paraId="5D1B633F" w14:textId="77777777" w:rsidTr="009F550E">
                <w:trPr>
                  <w:divId w:val="1397969059"/>
                  <w:tblCellSpacing w:w="15" w:type="dxa"/>
                </w:trPr>
                <w:tc>
                  <w:tcPr>
                    <w:tcW w:w="255" w:type="pct"/>
                    <w:hideMark/>
                  </w:tcPr>
                  <w:p w14:paraId="4F1481B4" w14:textId="77777777" w:rsidR="009F550E" w:rsidRDefault="009F550E">
                    <w:pPr>
                      <w:pStyle w:val="Bibliography"/>
                    </w:pPr>
                    <w:r>
                      <w:t xml:space="preserve">[11] </w:t>
                    </w:r>
                  </w:p>
                </w:tc>
                <w:tc>
                  <w:tcPr>
                    <w:tcW w:w="4696" w:type="pct"/>
                    <w:hideMark/>
                  </w:tcPr>
                  <w:p w14:paraId="60C0BCE4" w14:textId="77777777" w:rsidR="009F550E" w:rsidRDefault="009F550E">
                    <w:pPr>
                      <w:pStyle w:val="Bibliography"/>
                    </w:pPr>
                    <w:r>
                      <w:t>„Introduction to modules,” 29 október 2023. [Online]. Available: https://angular.io/guide/architecture-modules.</w:t>
                    </w:r>
                  </w:p>
                </w:tc>
              </w:tr>
              <w:tr w:rsidR="009F550E" w14:paraId="319A194D" w14:textId="77777777" w:rsidTr="009F550E">
                <w:trPr>
                  <w:divId w:val="1397969059"/>
                  <w:tblCellSpacing w:w="15" w:type="dxa"/>
                </w:trPr>
                <w:tc>
                  <w:tcPr>
                    <w:tcW w:w="255" w:type="pct"/>
                    <w:hideMark/>
                  </w:tcPr>
                  <w:p w14:paraId="7EBB61B7" w14:textId="77777777" w:rsidR="009F550E" w:rsidRDefault="009F550E">
                    <w:pPr>
                      <w:pStyle w:val="Bibliography"/>
                    </w:pPr>
                    <w:r>
                      <w:lastRenderedPageBreak/>
                      <w:t xml:space="preserve">[12] </w:t>
                    </w:r>
                  </w:p>
                </w:tc>
                <w:tc>
                  <w:tcPr>
                    <w:tcW w:w="4696" w:type="pct"/>
                    <w:hideMark/>
                  </w:tcPr>
                  <w:p w14:paraId="75A0B704" w14:textId="77777777" w:rsidR="009F550E" w:rsidRDefault="009F550E">
                    <w:pPr>
                      <w:pStyle w:val="Bibliography"/>
                    </w:pPr>
                    <w:r>
                      <w:t>„Docker (software),” 29 október 2023. [Online]. Available: https://en.wikipedia.org/wiki/Docker_(software).</w:t>
                    </w:r>
                  </w:p>
                </w:tc>
              </w:tr>
              <w:tr w:rsidR="009F550E" w14:paraId="4F8CB958" w14:textId="77777777" w:rsidTr="009F550E">
                <w:trPr>
                  <w:divId w:val="1397969059"/>
                  <w:tblCellSpacing w:w="15" w:type="dxa"/>
                </w:trPr>
                <w:tc>
                  <w:tcPr>
                    <w:tcW w:w="255" w:type="pct"/>
                    <w:hideMark/>
                  </w:tcPr>
                  <w:p w14:paraId="7FC97AC2" w14:textId="77777777" w:rsidR="009F550E" w:rsidRDefault="009F550E">
                    <w:pPr>
                      <w:pStyle w:val="Bibliography"/>
                    </w:pPr>
                    <w:r>
                      <w:t xml:space="preserve">[13] </w:t>
                    </w:r>
                  </w:p>
                </w:tc>
                <w:tc>
                  <w:tcPr>
                    <w:tcW w:w="4696" w:type="pct"/>
                    <w:hideMark/>
                  </w:tcPr>
                  <w:p w14:paraId="6F7751DF" w14:textId="77777777" w:rsidR="009F550E" w:rsidRDefault="009F550E">
                    <w:pPr>
                      <w:pStyle w:val="Bibliography"/>
                    </w:pPr>
                    <w:r>
                      <w:t>„TailwindCSSComponents,” 1 december 2023. [Online]. Available: https://tailwindcomponents.com/.</w:t>
                    </w:r>
                  </w:p>
                </w:tc>
              </w:tr>
              <w:tr w:rsidR="009F550E" w14:paraId="55A2C306" w14:textId="77777777" w:rsidTr="009F550E">
                <w:trPr>
                  <w:divId w:val="1397969059"/>
                  <w:tblCellSpacing w:w="15" w:type="dxa"/>
                </w:trPr>
                <w:tc>
                  <w:tcPr>
                    <w:tcW w:w="255" w:type="pct"/>
                    <w:hideMark/>
                  </w:tcPr>
                  <w:p w14:paraId="64AF3D02" w14:textId="77777777" w:rsidR="009F550E" w:rsidRDefault="009F550E">
                    <w:pPr>
                      <w:pStyle w:val="Bibliography"/>
                    </w:pPr>
                    <w:r>
                      <w:t xml:space="preserve">[14] </w:t>
                    </w:r>
                  </w:p>
                </w:tc>
                <w:tc>
                  <w:tcPr>
                    <w:tcW w:w="4696" w:type="pct"/>
                    <w:hideMark/>
                  </w:tcPr>
                  <w:p w14:paraId="31C45FFA" w14:textId="77777777" w:rsidR="009F550E" w:rsidRDefault="009F550E">
                    <w:pPr>
                      <w:pStyle w:val="Bibliography"/>
                    </w:pPr>
                    <w:r>
                      <w:t>B. Ali, „Spring boot 3 jwt security example repository on github,” [Online]. Available: https://github.com/ali-bouali/spring-boot-3-jwt-security/blob/main/src/main/java/com/alibou/security/config/JwtService.java. [Hozzáférés dátuma: 3 december 2023].</w:t>
                    </w:r>
                  </w:p>
                </w:tc>
              </w:tr>
            </w:tbl>
            <w:p w14:paraId="6020A8C6" w14:textId="77777777" w:rsidR="009F550E" w:rsidRDefault="009F550E">
              <w:pPr>
                <w:divId w:val="1397969059"/>
                <w:rPr>
                  <w:noProof/>
                </w:rPr>
              </w:pPr>
            </w:p>
            <w:p w14:paraId="4144F26E" w14:textId="324DAD97" w:rsidR="00713C6D" w:rsidRDefault="00713C6D" w:rsidP="000318B0">
              <w:r>
                <w:rPr>
                  <w:b/>
                  <w:bCs/>
                </w:rPr>
                <w:fldChar w:fldCharType="end"/>
              </w:r>
            </w:p>
          </w:sdtContent>
        </w:sdt>
      </w:sdtContent>
    </w:sdt>
    <w:p w14:paraId="7C08B9FD" w14:textId="3D00245C" w:rsidR="00E54809" w:rsidRDefault="00E54809" w:rsidP="00713C6D"/>
    <w:p w14:paraId="06859731" w14:textId="0FC37814" w:rsidR="00C407C2" w:rsidRDefault="003F37CD" w:rsidP="003F37CD">
      <w:pPr>
        <w:pStyle w:val="Heading1"/>
        <w:pBdr>
          <w:top w:val="nil"/>
          <w:left w:val="nil"/>
          <w:bottom w:val="nil"/>
          <w:right w:val="nil"/>
          <w:between w:val="nil"/>
        </w:pBdr>
        <w:spacing w:before="240"/>
      </w:pPr>
      <w:bookmarkStart w:id="158" w:name="_heading=h.sqyw64" w:colFirst="0" w:colLast="0"/>
      <w:bookmarkStart w:id="159" w:name="_Toc152434398"/>
      <w:bookmarkEnd w:id="158"/>
      <w:r>
        <w:lastRenderedPageBreak/>
        <w:t>Ábrajegyzék</w:t>
      </w:r>
      <w:bookmarkEnd w:id="159"/>
    </w:p>
    <w:p w14:paraId="72DEC0D9" w14:textId="6E470E91" w:rsidR="00862CB6" w:rsidRDefault="00517871">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2175704" w:history="1">
        <w:r w:rsidR="00862CB6" w:rsidRPr="000F475E">
          <w:rPr>
            <w:rStyle w:val="Hyperlink"/>
            <w:noProof/>
          </w:rPr>
          <w:t xml:space="preserve">1. ábra </w:t>
        </w:r>
        <w:r w:rsidR="00862CB6" w:rsidRPr="000F475E">
          <w:rPr>
            <w:rStyle w:val="Hyperlink"/>
            <w:i/>
            <w:iCs/>
            <w:noProof/>
          </w:rPr>
          <w:t>Netpincér eredeti oldala</w:t>
        </w:r>
        <w:r w:rsidR="00862CB6">
          <w:rPr>
            <w:noProof/>
            <w:webHidden/>
          </w:rPr>
          <w:tab/>
        </w:r>
        <w:r w:rsidR="00862CB6">
          <w:rPr>
            <w:noProof/>
            <w:webHidden/>
          </w:rPr>
          <w:fldChar w:fldCharType="begin"/>
        </w:r>
        <w:r w:rsidR="00862CB6">
          <w:rPr>
            <w:noProof/>
            <w:webHidden/>
          </w:rPr>
          <w:instrText xml:space="preserve"> PAGEREF _Toc152175704 \h </w:instrText>
        </w:r>
        <w:r w:rsidR="00862CB6">
          <w:rPr>
            <w:noProof/>
            <w:webHidden/>
          </w:rPr>
        </w:r>
        <w:r w:rsidR="00862CB6">
          <w:rPr>
            <w:noProof/>
            <w:webHidden/>
          </w:rPr>
          <w:fldChar w:fldCharType="separate"/>
        </w:r>
        <w:r w:rsidR="00F25F17">
          <w:rPr>
            <w:noProof/>
            <w:webHidden/>
          </w:rPr>
          <w:t>10</w:t>
        </w:r>
        <w:r w:rsidR="00862CB6">
          <w:rPr>
            <w:noProof/>
            <w:webHidden/>
          </w:rPr>
          <w:fldChar w:fldCharType="end"/>
        </w:r>
      </w:hyperlink>
    </w:p>
    <w:p w14:paraId="669932C0" w14:textId="178307C9"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5" w:history="1">
        <w:r w:rsidR="00862CB6" w:rsidRPr="000F475E">
          <w:rPr>
            <w:rStyle w:val="Hyperlink"/>
            <w:noProof/>
          </w:rPr>
          <w:t>2. ábra Foodora mai (2023.11.07) oldala</w:t>
        </w:r>
        <w:r w:rsidR="00862CB6">
          <w:rPr>
            <w:noProof/>
            <w:webHidden/>
          </w:rPr>
          <w:tab/>
        </w:r>
        <w:r w:rsidR="00862CB6">
          <w:rPr>
            <w:noProof/>
            <w:webHidden/>
          </w:rPr>
          <w:fldChar w:fldCharType="begin"/>
        </w:r>
        <w:r w:rsidR="00862CB6">
          <w:rPr>
            <w:noProof/>
            <w:webHidden/>
          </w:rPr>
          <w:instrText xml:space="preserve"> PAGEREF _Toc152175705 \h </w:instrText>
        </w:r>
        <w:r w:rsidR="00862CB6">
          <w:rPr>
            <w:noProof/>
            <w:webHidden/>
          </w:rPr>
        </w:r>
        <w:r w:rsidR="00862CB6">
          <w:rPr>
            <w:noProof/>
            <w:webHidden/>
          </w:rPr>
          <w:fldChar w:fldCharType="separate"/>
        </w:r>
        <w:r w:rsidR="00F25F17">
          <w:rPr>
            <w:noProof/>
            <w:webHidden/>
          </w:rPr>
          <w:t>11</w:t>
        </w:r>
        <w:r w:rsidR="00862CB6">
          <w:rPr>
            <w:noProof/>
            <w:webHidden/>
          </w:rPr>
          <w:fldChar w:fldCharType="end"/>
        </w:r>
      </w:hyperlink>
    </w:p>
    <w:p w14:paraId="1E3CDB93" w14:textId="4380594C"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6" w:history="1">
        <w:r w:rsidR="00862CB6" w:rsidRPr="000F475E">
          <w:rPr>
            <w:rStyle w:val="Hyperlink"/>
            <w:noProof/>
          </w:rPr>
          <w:t>3. ábra Wolt mai (2023.10.27) oldala</w:t>
        </w:r>
        <w:r w:rsidR="00862CB6">
          <w:rPr>
            <w:noProof/>
            <w:webHidden/>
          </w:rPr>
          <w:tab/>
        </w:r>
        <w:r w:rsidR="00862CB6">
          <w:rPr>
            <w:noProof/>
            <w:webHidden/>
          </w:rPr>
          <w:fldChar w:fldCharType="begin"/>
        </w:r>
        <w:r w:rsidR="00862CB6">
          <w:rPr>
            <w:noProof/>
            <w:webHidden/>
          </w:rPr>
          <w:instrText xml:space="preserve"> PAGEREF _Toc152175706 \h </w:instrText>
        </w:r>
        <w:r w:rsidR="00862CB6">
          <w:rPr>
            <w:noProof/>
            <w:webHidden/>
          </w:rPr>
        </w:r>
        <w:r w:rsidR="00862CB6">
          <w:rPr>
            <w:noProof/>
            <w:webHidden/>
          </w:rPr>
          <w:fldChar w:fldCharType="separate"/>
        </w:r>
        <w:r w:rsidR="00F25F17">
          <w:rPr>
            <w:noProof/>
            <w:webHidden/>
          </w:rPr>
          <w:t>12</w:t>
        </w:r>
        <w:r w:rsidR="00862CB6">
          <w:rPr>
            <w:noProof/>
            <w:webHidden/>
          </w:rPr>
          <w:fldChar w:fldCharType="end"/>
        </w:r>
      </w:hyperlink>
    </w:p>
    <w:p w14:paraId="1FC0587E" w14:textId="319DD82B"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7" w:history="1">
        <w:r w:rsidR="00862CB6" w:rsidRPr="000F475E">
          <w:rPr>
            <w:rStyle w:val="Hyperlink"/>
            <w:noProof/>
          </w:rPr>
          <w:t>4. ábra A spring modulok csoportosítva [7]</w:t>
        </w:r>
        <w:r w:rsidR="00862CB6">
          <w:rPr>
            <w:noProof/>
            <w:webHidden/>
          </w:rPr>
          <w:tab/>
        </w:r>
        <w:r w:rsidR="00862CB6">
          <w:rPr>
            <w:noProof/>
            <w:webHidden/>
          </w:rPr>
          <w:fldChar w:fldCharType="begin"/>
        </w:r>
        <w:r w:rsidR="00862CB6">
          <w:rPr>
            <w:noProof/>
            <w:webHidden/>
          </w:rPr>
          <w:instrText xml:space="preserve"> PAGEREF _Toc152175707 \h </w:instrText>
        </w:r>
        <w:r w:rsidR="00862CB6">
          <w:rPr>
            <w:noProof/>
            <w:webHidden/>
          </w:rPr>
        </w:r>
        <w:r w:rsidR="00862CB6">
          <w:rPr>
            <w:noProof/>
            <w:webHidden/>
          </w:rPr>
          <w:fldChar w:fldCharType="separate"/>
        </w:r>
        <w:r w:rsidR="00F25F17">
          <w:rPr>
            <w:noProof/>
            <w:webHidden/>
          </w:rPr>
          <w:t>14</w:t>
        </w:r>
        <w:r w:rsidR="00862CB6">
          <w:rPr>
            <w:noProof/>
            <w:webHidden/>
          </w:rPr>
          <w:fldChar w:fldCharType="end"/>
        </w:r>
      </w:hyperlink>
    </w:p>
    <w:p w14:paraId="310F9531" w14:textId="749DAC8B"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8" w:history="1">
        <w:r w:rsidR="00862CB6" w:rsidRPr="000F475E">
          <w:rPr>
            <w:rStyle w:val="Hyperlink"/>
            <w:noProof/>
          </w:rPr>
          <w:t>5. ábra Angular modulok architektúrája [11]</w:t>
        </w:r>
        <w:r w:rsidR="00862CB6">
          <w:rPr>
            <w:noProof/>
            <w:webHidden/>
          </w:rPr>
          <w:tab/>
        </w:r>
        <w:r w:rsidR="00862CB6">
          <w:rPr>
            <w:noProof/>
            <w:webHidden/>
          </w:rPr>
          <w:fldChar w:fldCharType="begin"/>
        </w:r>
        <w:r w:rsidR="00862CB6">
          <w:rPr>
            <w:noProof/>
            <w:webHidden/>
          </w:rPr>
          <w:instrText xml:space="preserve"> PAGEREF _Toc152175708 \h </w:instrText>
        </w:r>
        <w:r w:rsidR="00862CB6">
          <w:rPr>
            <w:noProof/>
            <w:webHidden/>
          </w:rPr>
        </w:r>
        <w:r w:rsidR="00862CB6">
          <w:rPr>
            <w:noProof/>
            <w:webHidden/>
          </w:rPr>
          <w:fldChar w:fldCharType="separate"/>
        </w:r>
        <w:r w:rsidR="00F25F17">
          <w:rPr>
            <w:noProof/>
            <w:webHidden/>
          </w:rPr>
          <w:t>19</w:t>
        </w:r>
        <w:r w:rsidR="00862CB6">
          <w:rPr>
            <w:noProof/>
            <w:webHidden/>
          </w:rPr>
          <w:fldChar w:fldCharType="end"/>
        </w:r>
      </w:hyperlink>
    </w:p>
    <w:p w14:paraId="3DDB5437" w14:textId="46DFDE4A"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9" w:history="1">
        <w:r w:rsidR="00862CB6" w:rsidRPr="000F475E">
          <w:rPr>
            <w:rStyle w:val="Hyperlink"/>
            <w:noProof/>
          </w:rPr>
          <w:t>6. ábra Kereskedőhöz tartozó használati esetek.</w:t>
        </w:r>
        <w:r w:rsidR="00862CB6">
          <w:rPr>
            <w:noProof/>
            <w:webHidden/>
          </w:rPr>
          <w:tab/>
        </w:r>
        <w:r w:rsidR="00862CB6">
          <w:rPr>
            <w:noProof/>
            <w:webHidden/>
          </w:rPr>
          <w:fldChar w:fldCharType="begin"/>
        </w:r>
        <w:r w:rsidR="00862CB6">
          <w:rPr>
            <w:noProof/>
            <w:webHidden/>
          </w:rPr>
          <w:instrText xml:space="preserve"> PAGEREF _Toc152175709 \h </w:instrText>
        </w:r>
        <w:r w:rsidR="00862CB6">
          <w:rPr>
            <w:noProof/>
            <w:webHidden/>
          </w:rPr>
        </w:r>
        <w:r w:rsidR="00862CB6">
          <w:rPr>
            <w:noProof/>
            <w:webHidden/>
          </w:rPr>
          <w:fldChar w:fldCharType="separate"/>
        </w:r>
        <w:r w:rsidR="00F25F17">
          <w:rPr>
            <w:noProof/>
            <w:webHidden/>
          </w:rPr>
          <w:t>22</w:t>
        </w:r>
        <w:r w:rsidR="00862CB6">
          <w:rPr>
            <w:noProof/>
            <w:webHidden/>
          </w:rPr>
          <w:fldChar w:fldCharType="end"/>
        </w:r>
      </w:hyperlink>
    </w:p>
    <w:p w14:paraId="223A8C89" w14:textId="10429C14"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0" w:history="1">
        <w:r w:rsidR="00862CB6" w:rsidRPr="000F475E">
          <w:rPr>
            <w:rStyle w:val="Hyperlink"/>
            <w:noProof/>
          </w:rPr>
          <w:t>7. ábra Vásárlóhoz tartozó felhasználói használati esetek.</w:t>
        </w:r>
        <w:r w:rsidR="00862CB6">
          <w:rPr>
            <w:noProof/>
            <w:webHidden/>
          </w:rPr>
          <w:tab/>
        </w:r>
        <w:r w:rsidR="00862CB6">
          <w:rPr>
            <w:noProof/>
            <w:webHidden/>
          </w:rPr>
          <w:fldChar w:fldCharType="begin"/>
        </w:r>
        <w:r w:rsidR="00862CB6">
          <w:rPr>
            <w:noProof/>
            <w:webHidden/>
          </w:rPr>
          <w:instrText xml:space="preserve"> PAGEREF _Toc152175710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3B2E3358" w14:textId="1BC9B94A"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1" w:history="1">
        <w:r w:rsidR="00862CB6" w:rsidRPr="000F475E">
          <w:rPr>
            <w:rStyle w:val="Hyperlink"/>
            <w:noProof/>
          </w:rPr>
          <w:t>8. ábra Vásárlóhoz tartozó profil kezelésére alkalmas használati esetek</w:t>
        </w:r>
        <w:r w:rsidR="00862CB6">
          <w:rPr>
            <w:noProof/>
            <w:webHidden/>
          </w:rPr>
          <w:tab/>
        </w:r>
        <w:r w:rsidR="00862CB6">
          <w:rPr>
            <w:noProof/>
            <w:webHidden/>
          </w:rPr>
          <w:fldChar w:fldCharType="begin"/>
        </w:r>
        <w:r w:rsidR="00862CB6">
          <w:rPr>
            <w:noProof/>
            <w:webHidden/>
          </w:rPr>
          <w:instrText xml:space="preserve"> PAGEREF _Toc152175711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76748D0F" w14:textId="43D43A03"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2" w:history="1">
        <w:r w:rsidR="00862CB6" w:rsidRPr="000F475E">
          <w:rPr>
            <w:rStyle w:val="Hyperlink"/>
            <w:noProof/>
          </w:rPr>
          <w:t>9. ábra Kereskedő oldalának nézete mockup</w:t>
        </w:r>
        <w:r w:rsidR="00862CB6">
          <w:rPr>
            <w:noProof/>
            <w:webHidden/>
          </w:rPr>
          <w:tab/>
        </w:r>
        <w:r w:rsidR="00862CB6">
          <w:rPr>
            <w:noProof/>
            <w:webHidden/>
          </w:rPr>
          <w:fldChar w:fldCharType="begin"/>
        </w:r>
        <w:r w:rsidR="00862CB6">
          <w:rPr>
            <w:noProof/>
            <w:webHidden/>
          </w:rPr>
          <w:instrText xml:space="preserve"> PAGEREF _Toc152175712 \h </w:instrText>
        </w:r>
        <w:r w:rsidR="00862CB6">
          <w:rPr>
            <w:noProof/>
            <w:webHidden/>
          </w:rPr>
        </w:r>
        <w:r w:rsidR="00862CB6">
          <w:rPr>
            <w:noProof/>
            <w:webHidden/>
          </w:rPr>
          <w:fldChar w:fldCharType="separate"/>
        </w:r>
        <w:r w:rsidR="00F25F17">
          <w:rPr>
            <w:noProof/>
            <w:webHidden/>
          </w:rPr>
          <w:t>29</w:t>
        </w:r>
        <w:r w:rsidR="00862CB6">
          <w:rPr>
            <w:noProof/>
            <w:webHidden/>
          </w:rPr>
          <w:fldChar w:fldCharType="end"/>
        </w:r>
      </w:hyperlink>
    </w:p>
    <w:p w14:paraId="70546D56" w14:textId="1EDA80F9"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3" w:history="1">
        <w:r w:rsidR="00862CB6" w:rsidRPr="000F475E">
          <w:rPr>
            <w:rStyle w:val="Hyperlink"/>
            <w:noProof/>
          </w:rPr>
          <w:t>10. ábra Főoldal képernyőkép</w:t>
        </w:r>
        <w:r w:rsidR="00862CB6">
          <w:rPr>
            <w:noProof/>
            <w:webHidden/>
          </w:rPr>
          <w:tab/>
        </w:r>
        <w:r w:rsidR="00862CB6">
          <w:rPr>
            <w:noProof/>
            <w:webHidden/>
          </w:rPr>
          <w:fldChar w:fldCharType="begin"/>
        </w:r>
        <w:r w:rsidR="00862CB6">
          <w:rPr>
            <w:noProof/>
            <w:webHidden/>
          </w:rPr>
          <w:instrText xml:space="preserve"> PAGEREF _Toc152175713 \h </w:instrText>
        </w:r>
        <w:r w:rsidR="00862CB6">
          <w:rPr>
            <w:noProof/>
            <w:webHidden/>
          </w:rPr>
        </w:r>
        <w:r w:rsidR="00862CB6">
          <w:rPr>
            <w:noProof/>
            <w:webHidden/>
          </w:rPr>
          <w:fldChar w:fldCharType="separate"/>
        </w:r>
        <w:r w:rsidR="00F25F17">
          <w:rPr>
            <w:noProof/>
            <w:webHidden/>
          </w:rPr>
          <w:t>32</w:t>
        </w:r>
        <w:r w:rsidR="00862CB6">
          <w:rPr>
            <w:noProof/>
            <w:webHidden/>
          </w:rPr>
          <w:fldChar w:fldCharType="end"/>
        </w:r>
      </w:hyperlink>
    </w:p>
    <w:p w14:paraId="71F363DE" w14:textId="72FBD812"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4" w:history="1">
        <w:r w:rsidR="00862CB6" w:rsidRPr="000F475E">
          <w:rPr>
            <w:rStyle w:val="Hyperlink"/>
            <w:noProof/>
          </w:rPr>
          <w:t>11. ábra Vásárló regisztráció képernyőkép</w:t>
        </w:r>
        <w:r w:rsidR="00862CB6">
          <w:rPr>
            <w:noProof/>
            <w:webHidden/>
          </w:rPr>
          <w:tab/>
        </w:r>
        <w:r w:rsidR="00862CB6">
          <w:rPr>
            <w:noProof/>
            <w:webHidden/>
          </w:rPr>
          <w:fldChar w:fldCharType="begin"/>
        </w:r>
        <w:r w:rsidR="00862CB6">
          <w:rPr>
            <w:noProof/>
            <w:webHidden/>
          </w:rPr>
          <w:instrText xml:space="preserve"> PAGEREF _Toc152175714 \h </w:instrText>
        </w:r>
        <w:r w:rsidR="00862CB6">
          <w:rPr>
            <w:noProof/>
            <w:webHidden/>
          </w:rPr>
        </w:r>
        <w:r w:rsidR="00862CB6">
          <w:rPr>
            <w:noProof/>
            <w:webHidden/>
          </w:rPr>
          <w:fldChar w:fldCharType="separate"/>
        </w:r>
        <w:r w:rsidR="00F25F17">
          <w:rPr>
            <w:noProof/>
            <w:webHidden/>
          </w:rPr>
          <w:t>33</w:t>
        </w:r>
        <w:r w:rsidR="00862CB6">
          <w:rPr>
            <w:noProof/>
            <w:webHidden/>
          </w:rPr>
          <w:fldChar w:fldCharType="end"/>
        </w:r>
      </w:hyperlink>
    </w:p>
    <w:p w14:paraId="214B1D95" w14:textId="2160F980"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5" w:history="1">
        <w:r w:rsidR="00862CB6" w:rsidRPr="000F475E">
          <w:rPr>
            <w:rStyle w:val="Hyperlink"/>
            <w:noProof/>
          </w:rPr>
          <w:t>12. ábra Kereskedő regisztráció képernyőkép</w:t>
        </w:r>
        <w:r w:rsidR="00862CB6">
          <w:rPr>
            <w:noProof/>
            <w:webHidden/>
          </w:rPr>
          <w:tab/>
        </w:r>
        <w:r w:rsidR="00862CB6">
          <w:rPr>
            <w:noProof/>
            <w:webHidden/>
          </w:rPr>
          <w:fldChar w:fldCharType="begin"/>
        </w:r>
        <w:r w:rsidR="00862CB6">
          <w:rPr>
            <w:noProof/>
            <w:webHidden/>
          </w:rPr>
          <w:instrText xml:space="preserve"> PAGEREF _Toc152175715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59BAA030" w14:textId="48BA7D3D"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6" w:history="1">
        <w:r w:rsidR="00862CB6" w:rsidRPr="000F475E">
          <w:rPr>
            <w:rStyle w:val="Hyperlink"/>
            <w:noProof/>
          </w:rPr>
          <w:t>13. ábra Bejelentkezés képernyőkép</w:t>
        </w:r>
        <w:r w:rsidR="00862CB6">
          <w:rPr>
            <w:noProof/>
            <w:webHidden/>
          </w:rPr>
          <w:tab/>
        </w:r>
        <w:r w:rsidR="00862CB6">
          <w:rPr>
            <w:noProof/>
            <w:webHidden/>
          </w:rPr>
          <w:fldChar w:fldCharType="begin"/>
        </w:r>
        <w:r w:rsidR="00862CB6">
          <w:rPr>
            <w:noProof/>
            <w:webHidden/>
          </w:rPr>
          <w:instrText xml:space="preserve"> PAGEREF _Toc152175716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67A04114" w14:textId="3FD82F2A"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7" w:history="1">
        <w:r w:rsidR="00862CB6" w:rsidRPr="000F475E">
          <w:rPr>
            <w:rStyle w:val="Hyperlink"/>
            <w:noProof/>
          </w:rPr>
          <w:t>14. ábra Kereskedő oldaláról képernyőkép</w:t>
        </w:r>
        <w:r w:rsidR="00862CB6">
          <w:rPr>
            <w:noProof/>
            <w:webHidden/>
          </w:rPr>
          <w:tab/>
        </w:r>
        <w:r w:rsidR="00862CB6">
          <w:rPr>
            <w:noProof/>
            <w:webHidden/>
          </w:rPr>
          <w:fldChar w:fldCharType="begin"/>
        </w:r>
        <w:r w:rsidR="00862CB6">
          <w:rPr>
            <w:noProof/>
            <w:webHidden/>
          </w:rPr>
          <w:instrText xml:space="preserve"> PAGEREF _Toc152175717 \h </w:instrText>
        </w:r>
        <w:r w:rsidR="00862CB6">
          <w:rPr>
            <w:noProof/>
            <w:webHidden/>
          </w:rPr>
        </w:r>
        <w:r w:rsidR="00862CB6">
          <w:rPr>
            <w:noProof/>
            <w:webHidden/>
          </w:rPr>
          <w:fldChar w:fldCharType="separate"/>
        </w:r>
        <w:r w:rsidR="00F25F17">
          <w:rPr>
            <w:noProof/>
            <w:webHidden/>
          </w:rPr>
          <w:t>35</w:t>
        </w:r>
        <w:r w:rsidR="00862CB6">
          <w:rPr>
            <w:noProof/>
            <w:webHidden/>
          </w:rPr>
          <w:fldChar w:fldCharType="end"/>
        </w:r>
      </w:hyperlink>
    </w:p>
    <w:p w14:paraId="09ED8ED6" w14:textId="16F5719B"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8" w:history="1">
        <w:r w:rsidR="00862CB6" w:rsidRPr="000F475E">
          <w:rPr>
            <w:rStyle w:val="Hyperlink"/>
            <w:noProof/>
          </w:rPr>
          <w:t>15. ábra Rendelés összegzése képernyőkép</w:t>
        </w:r>
        <w:r w:rsidR="00862CB6">
          <w:rPr>
            <w:noProof/>
            <w:webHidden/>
          </w:rPr>
          <w:tab/>
        </w:r>
        <w:r w:rsidR="00862CB6">
          <w:rPr>
            <w:noProof/>
            <w:webHidden/>
          </w:rPr>
          <w:fldChar w:fldCharType="begin"/>
        </w:r>
        <w:r w:rsidR="00862CB6">
          <w:rPr>
            <w:noProof/>
            <w:webHidden/>
          </w:rPr>
          <w:instrText xml:space="preserve"> PAGEREF _Toc152175718 \h </w:instrText>
        </w:r>
        <w:r w:rsidR="00862CB6">
          <w:rPr>
            <w:noProof/>
            <w:webHidden/>
          </w:rPr>
        </w:r>
        <w:r w:rsidR="00862CB6">
          <w:rPr>
            <w:noProof/>
            <w:webHidden/>
          </w:rPr>
          <w:fldChar w:fldCharType="separate"/>
        </w:r>
        <w:r w:rsidR="00F25F17">
          <w:rPr>
            <w:noProof/>
            <w:webHidden/>
          </w:rPr>
          <w:t>36</w:t>
        </w:r>
        <w:r w:rsidR="00862CB6">
          <w:rPr>
            <w:noProof/>
            <w:webHidden/>
          </w:rPr>
          <w:fldChar w:fldCharType="end"/>
        </w:r>
      </w:hyperlink>
    </w:p>
    <w:p w14:paraId="798D50CD" w14:textId="5AE6F062"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9" w:history="1">
        <w:r w:rsidR="00862CB6" w:rsidRPr="000F475E">
          <w:rPr>
            <w:rStyle w:val="Hyperlink"/>
            <w:noProof/>
          </w:rPr>
          <w:t>16. ábra Fizetés integráció képernyőkép</w:t>
        </w:r>
        <w:r w:rsidR="00862CB6">
          <w:rPr>
            <w:noProof/>
            <w:webHidden/>
          </w:rPr>
          <w:tab/>
        </w:r>
        <w:r w:rsidR="00862CB6">
          <w:rPr>
            <w:noProof/>
            <w:webHidden/>
          </w:rPr>
          <w:fldChar w:fldCharType="begin"/>
        </w:r>
        <w:r w:rsidR="00862CB6">
          <w:rPr>
            <w:noProof/>
            <w:webHidden/>
          </w:rPr>
          <w:instrText xml:space="preserve"> PAGEREF _Toc152175719 \h </w:instrText>
        </w:r>
        <w:r w:rsidR="00862CB6">
          <w:rPr>
            <w:noProof/>
            <w:webHidden/>
          </w:rPr>
        </w:r>
        <w:r w:rsidR="00862CB6">
          <w:rPr>
            <w:noProof/>
            <w:webHidden/>
          </w:rPr>
          <w:fldChar w:fldCharType="separate"/>
        </w:r>
        <w:r w:rsidR="00F25F17">
          <w:rPr>
            <w:noProof/>
            <w:webHidden/>
          </w:rPr>
          <w:t>37</w:t>
        </w:r>
        <w:r w:rsidR="00862CB6">
          <w:rPr>
            <w:noProof/>
            <w:webHidden/>
          </w:rPr>
          <w:fldChar w:fldCharType="end"/>
        </w:r>
      </w:hyperlink>
    </w:p>
    <w:p w14:paraId="3D61B6FE" w14:textId="7A1F0866"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0" w:history="1">
        <w:r w:rsidR="00862CB6" w:rsidRPr="000F475E">
          <w:rPr>
            <w:rStyle w:val="Hyperlink"/>
            <w:noProof/>
          </w:rPr>
          <w:t>17. ábra Rendelés állapotának követése képernyőkép</w:t>
        </w:r>
        <w:r w:rsidR="00862CB6">
          <w:rPr>
            <w:noProof/>
            <w:webHidden/>
          </w:rPr>
          <w:tab/>
        </w:r>
        <w:r w:rsidR="00862CB6">
          <w:rPr>
            <w:noProof/>
            <w:webHidden/>
          </w:rPr>
          <w:fldChar w:fldCharType="begin"/>
        </w:r>
        <w:r w:rsidR="00862CB6">
          <w:rPr>
            <w:noProof/>
            <w:webHidden/>
          </w:rPr>
          <w:instrText xml:space="preserve"> PAGEREF _Toc152175720 \h </w:instrText>
        </w:r>
        <w:r w:rsidR="00862CB6">
          <w:rPr>
            <w:noProof/>
            <w:webHidden/>
          </w:rPr>
        </w:r>
        <w:r w:rsidR="00862CB6">
          <w:rPr>
            <w:noProof/>
            <w:webHidden/>
          </w:rPr>
          <w:fldChar w:fldCharType="separate"/>
        </w:r>
        <w:r w:rsidR="00F25F17">
          <w:rPr>
            <w:noProof/>
            <w:webHidden/>
          </w:rPr>
          <w:t>38</w:t>
        </w:r>
        <w:r w:rsidR="00862CB6">
          <w:rPr>
            <w:noProof/>
            <w:webHidden/>
          </w:rPr>
          <w:fldChar w:fldCharType="end"/>
        </w:r>
      </w:hyperlink>
    </w:p>
    <w:p w14:paraId="68B6051D" w14:textId="6A0867B1"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1" w:history="1">
        <w:r w:rsidR="00862CB6" w:rsidRPr="000F475E">
          <w:rPr>
            <w:rStyle w:val="Hyperlink"/>
            <w:noProof/>
          </w:rPr>
          <w:t>18. ábra Termék hozzáadása a kereskedőhöz képernyőkép</w:t>
        </w:r>
        <w:r w:rsidR="00862CB6">
          <w:rPr>
            <w:noProof/>
            <w:webHidden/>
          </w:rPr>
          <w:tab/>
        </w:r>
        <w:r w:rsidR="00862CB6">
          <w:rPr>
            <w:noProof/>
            <w:webHidden/>
          </w:rPr>
          <w:fldChar w:fldCharType="begin"/>
        </w:r>
        <w:r w:rsidR="00862CB6">
          <w:rPr>
            <w:noProof/>
            <w:webHidden/>
          </w:rPr>
          <w:instrText xml:space="preserve"> PAGEREF _Toc152175721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29EF1762" w14:textId="1F4989FC"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2" w:history="1">
        <w:r w:rsidR="00862CB6" w:rsidRPr="000F475E">
          <w:rPr>
            <w:rStyle w:val="Hyperlink"/>
            <w:noProof/>
          </w:rPr>
          <w:t>19. ábra Rendelések állapotának menedzselése képernyőkép</w:t>
        </w:r>
        <w:r w:rsidR="00862CB6">
          <w:rPr>
            <w:noProof/>
            <w:webHidden/>
          </w:rPr>
          <w:tab/>
        </w:r>
        <w:r w:rsidR="00862CB6">
          <w:rPr>
            <w:noProof/>
            <w:webHidden/>
          </w:rPr>
          <w:fldChar w:fldCharType="begin"/>
        </w:r>
        <w:r w:rsidR="00862CB6">
          <w:rPr>
            <w:noProof/>
            <w:webHidden/>
          </w:rPr>
          <w:instrText xml:space="preserve"> PAGEREF _Toc152175722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5460C904" w14:textId="0D27D5C2"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3" w:history="1">
        <w:r w:rsidR="00862CB6" w:rsidRPr="000F475E">
          <w:rPr>
            <w:rStyle w:val="Hyperlink"/>
            <w:noProof/>
          </w:rPr>
          <w:t>20. ábra Rendelések státuszának módosítása képernyőkép</w:t>
        </w:r>
        <w:r w:rsidR="00862CB6">
          <w:rPr>
            <w:noProof/>
            <w:webHidden/>
          </w:rPr>
          <w:tab/>
        </w:r>
        <w:r w:rsidR="00862CB6">
          <w:rPr>
            <w:noProof/>
            <w:webHidden/>
          </w:rPr>
          <w:fldChar w:fldCharType="begin"/>
        </w:r>
        <w:r w:rsidR="00862CB6">
          <w:rPr>
            <w:noProof/>
            <w:webHidden/>
          </w:rPr>
          <w:instrText xml:space="preserve"> PAGEREF _Toc152175723 \h </w:instrText>
        </w:r>
        <w:r w:rsidR="00862CB6">
          <w:rPr>
            <w:noProof/>
            <w:webHidden/>
          </w:rPr>
        </w:r>
        <w:r w:rsidR="00862CB6">
          <w:rPr>
            <w:noProof/>
            <w:webHidden/>
          </w:rPr>
          <w:fldChar w:fldCharType="separate"/>
        </w:r>
        <w:r w:rsidR="00F25F17">
          <w:rPr>
            <w:noProof/>
            <w:webHidden/>
          </w:rPr>
          <w:t>40</w:t>
        </w:r>
        <w:r w:rsidR="00862CB6">
          <w:rPr>
            <w:noProof/>
            <w:webHidden/>
          </w:rPr>
          <w:fldChar w:fldCharType="end"/>
        </w:r>
      </w:hyperlink>
    </w:p>
    <w:p w14:paraId="200C840F" w14:textId="55BE3DD1"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4" w:history="1">
        <w:r w:rsidR="00862CB6" w:rsidRPr="000F475E">
          <w:rPr>
            <w:rStyle w:val="Hyperlink"/>
            <w:noProof/>
          </w:rPr>
          <w:t>21. ábra Elfelejtett jelszó felhasználói nézet képernyőkép</w:t>
        </w:r>
        <w:r w:rsidR="00862CB6">
          <w:rPr>
            <w:noProof/>
            <w:webHidden/>
          </w:rPr>
          <w:tab/>
        </w:r>
        <w:r w:rsidR="00862CB6">
          <w:rPr>
            <w:noProof/>
            <w:webHidden/>
          </w:rPr>
          <w:fldChar w:fldCharType="begin"/>
        </w:r>
        <w:r w:rsidR="00862CB6">
          <w:rPr>
            <w:noProof/>
            <w:webHidden/>
          </w:rPr>
          <w:instrText xml:space="preserve"> PAGEREF _Toc152175724 \h </w:instrText>
        </w:r>
        <w:r w:rsidR="00862CB6">
          <w:rPr>
            <w:noProof/>
            <w:webHidden/>
          </w:rPr>
        </w:r>
        <w:r w:rsidR="00862CB6">
          <w:rPr>
            <w:noProof/>
            <w:webHidden/>
          </w:rPr>
          <w:fldChar w:fldCharType="separate"/>
        </w:r>
        <w:r w:rsidR="00F25F17">
          <w:rPr>
            <w:noProof/>
            <w:webHidden/>
          </w:rPr>
          <w:t>41</w:t>
        </w:r>
        <w:r w:rsidR="00862CB6">
          <w:rPr>
            <w:noProof/>
            <w:webHidden/>
          </w:rPr>
          <w:fldChar w:fldCharType="end"/>
        </w:r>
      </w:hyperlink>
    </w:p>
    <w:p w14:paraId="1B32F29E" w14:textId="54996B5C"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5" w:history="1">
        <w:r w:rsidR="00862CB6" w:rsidRPr="000F475E">
          <w:rPr>
            <w:rStyle w:val="Hyperlink"/>
            <w:noProof/>
          </w:rPr>
          <w:t>22. ábra Új jelszó megadása képernyőkép</w:t>
        </w:r>
        <w:r w:rsidR="00862CB6">
          <w:rPr>
            <w:noProof/>
            <w:webHidden/>
          </w:rPr>
          <w:tab/>
        </w:r>
        <w:r w:rsidR="00862CB6">
          <w:rPr>
            <w:noProof/>
            <w:webHidden/>
          </w:rPr>
          <w:fldChar w:fldCharType="begin"/>
        </w:r>
        <w:r w:rsidR="00862CB6">
          <w:rPr>
            <w:noProof/>
            <w:webHidden/>
          </w:rPr>
          <w:instrText xml:space="preserve"> PAGEREF _Toc152175725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0C924F99" w14:textId="70557462"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6" w:history="1">
        <w:r w:rsidR="00862CB6" w:rsidRPr="000F475E">
          <w:rPr>
            <w:rStyle w:val="Hyperlink"/>
            <w:noProof/>
          </w:rPr>
          <w:t>23. ábra Admin felület képernyőkép</w:t>
        </w:r>
        <w:r w:rsidR="00862CB6">
          <w:rPr>
            <w:noProof/>
            <w:webHidden/>
          </w:rPr>
          <w:tab/>
        </w:r>
        <w:r w:rsidR="00862CB6">
          <w:rPr>
            <w:noProof/>
            <w:webHidden/>
          </w:rPr>
          <w:fldChar w:fldCharType="begin"/>
        </w:r>
        <w:r w:rsidR="00862CB6">
          <w:rPr>
            <w:noProof/>
            <w:webHidden/>
          </w:rPr>
          <w:instrText xml:space="preserve"> PAGEREF _Toc152175726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64045CE6" w14:textId="664693B3"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7" w:history="1">
        <w:r w:rsidR="00862CB6" w:rsidRPr="000F475E">
          <w:rPr>
            <w:rStyle w:val="Hyperlink"/>
            <w:noProof/>
          </w:rPr>
          <w:t>24. ábra Termék mentése a vásárló kosarába</w:t>
        </w:r>
        <w:r w:rsidR="00862CB6">
          <w:rPr>
            <w:noProof/>
            <w:webHidden/>
          </w:rPr>
          <w:tab/>
        </w:r>
        <w:r w:rsidR="00862CB6">
          <w:rPr>
            <w:noProof/>
            <w:webHidden/>
          </w:rPr>
          <w:fldChar w:fldCharType="begin"/>
        </w:r>
        <w:r w:rsidR="00862CB6">
          <w:rPr>
            <w:noProof/>
            <w:webHidden/>
          </w:rPr>
          <w:instrText xml:space="preserve"> PAGEREF _Toc152175727 \h </w:instrText>
        </w:r>
        <w:r w:rsidR="00862CB6">
          <w:rPr>
            <w:noProof/>
            <w:webHidden/>
          </w:rPr>
        </w:r>
        <w:r w:rsidR="00862CB6">
          <w:rPr>
            <w:noProof/>
            <w:webHidden/>
          </w:rPr>
          <w:fldChar w:fldCharType="separate"/>
        </w:r>
        <w:r w:rsidR="00F25F17">
          <w:rPr>
            <w:noProof/>
            <w:webHidden/>
          </w:rPr>
          <w:t>50</w:t>
        </w:r>
        <w:r w:rsidR="00862CB6">
          <w:rPr>
            <w:noProof/>
            <w:webHidden/>
          </w:rPr>
          <w:fldChar w:fldCharType="end"/>
        </w:r>
      </w:hyperlink>
    </w:p>
    <w:p w14:paraId="166CC5DD" w14:textId="76821E98"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8" w:history="1">
        <w:r w:rsidR="00862CB6" w:rsidRPr="000F475E">
          <w:rPr>
            <w:rStyle w:val="Hyperlink"/>
            <w:noProof/>
          </w:rPr>
          <w:t>25. ábra Képek lekérdezése a frontendről</w:t>
        </w:r>
        <w:r w:rsidR="00862CB6">
          <w:rPr>
            <w:noProof/>
            <w:webHidden/>
          </w:rPr>
          <w:tab/>
        </w:r>
        <w:r w:rsidR="00862CB6">
          <w:rPr>
            <w:noProof/>
            <w:webHidden/>
          </w:rPr>
          <w:fldChar w:fldCharType="begin"/>
        </w:r>
        <w:r w:rsidR="00862CB6">
          <w:rPr>
            <w:noProof/>
            <w:webHidden/>
          </w:rPr>
          <w:instrText xml:space="preserve"> PAGEREF _Toc152175728 \h </w:instrText>
        </w:r>
        <w:r w:rsidR="00862CB6">
          <w:rPr>
            <w:noProof/>
            <w:webHidden/>
          </w:rPr>
        </w:r>
        <w:r w:rsidR="00862CB6">
          <w:rPr>
            <w:noProof/>
            <w:webHidden/>
          </w:rPr>
          <w:fldChar w:fldCharType="separate"/>
        </w:r>
        <w:r w:rsidR="00F25F17">
          <w:rPr>
            <w:noProof/>
            <w:webHidden/>
          </w:rPr>
          <w:t>27</w:t>
        </w:r>
        <w:r w:rsidR="00862CB6">
          <w:rPr>
            <w:noProof/>
            <w:webHidden/>
          </w:rPr>
          <w:fldChar w:fldCharType="end"/>
        </w:r>
      </w:hyperlink>
    </w:p>
    <w:p w14:paraId="65EF6EBF" w14:textId="4452016D"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9" w:history="1">
        <w:r w:rsidR="00862CB6" w:rsidRPr="000F475E">
          <w:rPr>
            <w:rStyle w:val="Hyperlink"/>
            <w:noProof/>
          </w:rPr>
          <w:t>26. ábra Githubon található sonarqube futások</w:t>
        </w:r>
        <w:r w:rsidR="00862CB6">
          <w:rPr>
            <w:noProof/>
            <w:webHidden/>
          </w:rPr>
          <w:tab/>
        </w:r>
        <w:r w:rsidR="00862CB6">
          <w:rPr>
            <w:noProof/>
            <w:webHidden/>
          </w:rPr>
          <w:fldChar w:fldCharType="begin"/>
        </w:r>
        <w:r w:rsidR="00862CB6">
          <w:rPr>
            <w:noProof/>
            <w:webHidden/>
          </w:rPr>
          <w:instrText xml:space="preserve"> PAGEREF _Toc152175729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2D788FD2" w14:textId="3A8ED6CE" w:rsidR="00862CB6"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30" w:history="1">
        <w:r w:rsidR="00862CB6" w:rsidRPr="000F475E">
          <w:rPr>
            <w:rStyle w:val="Hyperlink"/>
            <w:noProof/>
          </w:rPr>
          <w:t>27. ábra Projekthez tartozó sonarqube analízis eredménye</w:t>
        </w:r>
        <w:r w:rsidR="00862CB6">
          <w:rPr>
            <w:noProof/>
            <w:webHidden/>
          </w:rPr>
          <w:tab/>
        </w:r>
        <w:r w:rsidR="00862CB6">
          <w:rPr>
            <w:noProof/>
            <w:webHidden/>
          </w:rPr>
          <w:fldChar w:fldCharType="begin"/>
        </w:r>
        <w:r w:rsidR="00862CB6">
          <w:rPr>
            <w:noProof/>
            <w:webHidden/>
          </w:rPr>
          <w:instrText xml:space="preserve"> PAGEREF _Toc152175730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7A8B6183" w14:textId="05323D7D"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2"/>
      <w:headerReference w:type="default" r:id="rId43"/>
      <w:footerReference w:type="default" r:id="rId44"/>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FCC1F" w14:textId="77777777" w:rsidR="00756894" w:rsidRDefault="00756894">
      <w:pPr>
        <w:spacing w:after="0" w:line="240" w:lineRule="auto"/>
      </w:pPr>
      <w:r>
        <w:separator/>
      </w:r>
    </w:p>
  </w:endnote>
  <w:endnote w:type="continuationSeparator" w:id="0">
    <w:p w14:paraId="71A96DB0" w14:textId="77777777" w:rsidR="00756894" w:rsidRDefault="00756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55786" w14:textId="77777777" w:rsidR="00756894" w:rsidRDefault="00756894">
      <w:pPr>
        <w:spacing w:after="0" w:line="240" w:lineRule="auto"/>
      </w:pPr>
      <w:r>
        <w:separator/>
      </w:r>
    </w:p>
  </w:footnote>
  <w:footnote w:type="continuationSeparator" w:id="0">
    <w:p w14:paraId="3FCC8809" w14:textId="77777777" w:rsidR="00756894" w:rsidRDefault="00756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23076E3"/>
    <w:multiLevelType w:val="hybridMultilevel"/>
    <w:tmpl w:val="1434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EE0508"/>
    <w:multiLevelType w:val="multilevel"/>
    <w:tmpl w:val="418E4214"/>
    <w:numStyleLink w:val="tmutatszmozottlista"/>
  </w:abstractNum>
  <w:abstractNum w:abstractNumId="17"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D936CF"/>
    <w:multiLevelType w:val="hybridMultilevel"/>
    <w:tmpl w:val="C3507AEA"/>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9" w15:restartNumberingAfterBreak="0">
    <w:nsid w:val="176E1AE0"/>
    <w:multiLevelType w:val="hybridMultilevel"/>
    <w:tmpl w:val="54EA2DE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CBD25F0"/>
    <w:multiLevelType w:val="hybridMultilevel"/>
    <w:tmpl w:val="265AB158"/>
    <w:lvl w:ilvl="0" w:tplc="FFFFFFFF">
      <w:start w:val="1"/>
      <w:numFmt w:val="decimal"/>
      <w:lvlText w:val="%1."/>
      <w:lvlJc w:val="left"/>
      <w:pPr>
        <w:ind w:left="1446" w:hanging="360"/>
      </w:pPr>
    </w:lvl>
    <w:lvl w:ilvl="1" w:tplc="1A2A4680">
      <w:start w:val="1"/>
      <w:numFmt w:val="decimal"/>
      <w:lvlText w:val="%2."/>
      <w:lvlJc w:val="left"/>
      <w:pPr>
        <w:ind w:left="2166" w:hanging="360"/>
      </w:pPr>
      <w:rPr>
        <w:b w:val="0"/>
        <w:bCs w:val="0"/>
        <w:i w:val="0"/>
        <w:iCs w:val="0"/>
      </w:r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2"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CF3A0C"/>
    <w:multiLevelType w:val="hybridMultilevel"/>
    <w:tmpl w:val="5CBE504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6"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7"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97647E"/>
    <w:multiLevelType w:val="hybridMultilevel"/>
    <w:tmpl w:val="7D60637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41"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2" w15:restartNumberingAfterBreak="0">
    <w:nsid w:val="67A97CD6"/>
    <w:multiLevelType w:val="hybridMultilevel"/>
    <w:tmpl w:val="C9AA13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799C3B84"/>
    <w:multiLevelType w:val="multilevel"/>
    <w:tmpl w:val="8DA8DF30"/>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6"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5"/>
  </w:num>
  <w:num w:numId="2" w16cid:durableId="982153045">
    <w:abstractNumId w:val="43"/>
  </w:num>
  <w:num w:numId="3" w16cid:durableId="959722055">
    <w:abstractNumId w:val="17"/>
  </w:num>
  <w:num w:numId="4" w16cid:durableId="506673359">
    <w:abstractNumId w:val="24"/>
  </w:num>
  <w:num w:numId="5" w16cid:durableId="1019434485">
    <w:abstractNumId w:val="32"/>
  </w:num>
  <w:num w:numId="6" w16cid:durableId="1966883345">
    <w:abstractNumId w:val="37"/>
  </w:num>
  <w:num w:numId="7" w16cid:durableId="299463481">
    <w:abstractNumId w:val="34"/>
  </w:num>
  <w:num w:numId="8" w16cid:durableId="1599605473">
    <w:abstractNumId w:val="36"/>
  </w:num>
  <w:num w:numId="9" w16cid:durableId="2003968698">
    <w:abstractNumId w:val="39"/>
  </w:num>
  <w:num w:numId="10" w16cid:durableId="1879003965">
    <w:abstractNumId w:val="22"/>
  </w:num>
  <w:num w:numId="11" w16cid:durableId="1627348046">
    <w:abstractNumId w:val="33"/>
  </w:num>
  <w:num w:numId="12" w16cid:durableId="1397127595">
    <w:abstractNumId w:val="46"/>
  </w:num>
  <w:num w:numId="13" w16cid:durableId="1306663678">
    <w:abstractNumId w:val="10"/>
  </w:num>
  <w:num w:numId="14" w16cid:durableId="693727211">
    <w:abstractNumId w:val="45"/>
  </w:num>
  <w:num w:numId="15" w16cid:durableId="1818568776">
    <w:abstractNumId w:val="20"/>
  </w:num>
  <w:num w:numId="16" w16cid:durableId="109739887">
    <w:abstractNumId w:val="31"/>
  </w:num>
  <w:num w:numId="17" w16cid:durableId="699890518">
    <w:abstractNumId w:val="35"/>
  </w:num>
  <w:num w:numId="18" w16cid:durableId="1972831079">
    <w:abstractNumId w:val="38"/>
  </w:num>
  <w:num w:numId="19" w16cid:durableId="783840841">
    <w:abstractNumId w:val="28"/>
  </w:num>
  <w:num w:numId="20" w16cid:durableId="401879905">
    <w:abstractNumId w:val="16"/>
  </w:num>
  <w:num w:numId="21" w16cid:durableId="1295254375">
    <w:abstractNumId w:val="29"/>
  </w:num>
  <w:num w:numId="22" w16cid:durableId="1048067566">
    <w:abstractNumId w:val="47"/>
  </w:num>
  <w:num w:numId="23" w16cid:durableId="318654744">
    <w:abstractNumId w:val="30"/>
  </w:num>
  <w:num w:numId="24" w16cid:durableId="1614049082">
    <w:abstractNumId w:val="44"/>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7"/>
  </w:num>
  <w:num w:numId="37" w16cid:durableId="504709841">
    <w:abstractNumId w:val="12"/>
  </w:num>
  <w:num w:numId="38" w16cid:durableId="554703818">
    <w:abstractNumId w:val="26"/>
  </w:num>
  <w:num w:numId="39" w16cid:durableId="1417510832">
    <w:abstractNumId w:val="41"/>
  </w:num>
  <w:num w:numId="40" w16cid:durableId="198816802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5"/>
  </w:num>
  <w:num w:numId="42" w16cid:durableId="178861295">
    <w:abstractNumId w:val="48"/>
  </w:num>
  <w:num w:numId="43" w16cid:durableId="842354039">
    <w:abstractNumId w:val="13"/>
  </w:num>
  <w:num w:numId="44" w16cid:durableId="1947884328">
    <w:abstractNumId w:val="42"/>
  </w:num>
  <w:num w:numId="45" w16cid:durableId="1643609971">
    <w:abstractNumId w:val="23"/>
  </w:num>
  <w:num w:numId="46" w16cid:durableId="1509520605">
    <w:abstractNumId w:val="14"/>
  </w:num>
  <w:num w:numId="47" w16cid:durableId="1768231312">
    <w:abstractNumId w:val="18"/>
  </w:num>
  <w:num w:numId="48" w16cid:durableId="778338168">
    <w:abstractNumId w:val="21"/>
  </w:num>
  <w:num w:numId="49" w16cid:durableId="1045104197">
    <w:abstractNumId w:val="19"/>
  </w:num>
  <w:num w:numId="50" w16cid:durableId="21277684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17F68"/>
    <w:rsid w:val="000239FC"/>
    <w:rsid w:val="0002485F"/>
    <w:rsid w:val="000318B0"/>
    <w:rsid w:val="0003558B"/>
    <w:rsid w:val="000655BD"/>
    <w:rsid w:val="00065EC5"/>
    <w:rsid w:val="00096684"/>
    <w:rsid w:val="000A4A09"/>
    <w:rsid w:val="000C2B40"/>
    <w:rsid w:val="000C7367"/>
    <w:rsid w:val="000E2264"/>
    <w:rsid w:val="000F6E61"/>
    <w:rsid w:val="00102350"/>
    <w:rsid w:val="00106E06"/>
    <w:rsid w:val="00112921"/>
    <w:rsid w:val="00132026"/>
    <w:rsid w:val="001324C1"/>
    <w:rsid w:val="0013284F"/>
    <w:rsid w:val="00171B49"/>
    <w:rsid w:val="001A0BFB"/>
    <w:rsid w:val="001B50DD"/>
    <w:rsid w:val="001F283B"/>
    <w:rsid w:val="001F6DB6"/>
    <w:rsid w:val="002043AB"/>
    <w:rsid w:val="00211B90"/>
    <w:rsid w:val="00235C03"/>
    <w:rsid w:val="00273608"/>
    <w:rsid w:val="00286AC1"/>
    <w:rsid w:val="00286B65"/>
    <w:rsid w:val="00293D34"/>
    <w:rsid w:val="00295ED8"/>
    <w:rsid w:val="002A5F19"/>
    <w:rsid w:val="002B4923"/>
    <w:rsid w:val="002C0939"/>
    <w:rsid w:val="002C0E6D"/>
    <w:rsid w:val="002E02C4"/>
    <w:rsid w:val="002F3374"/>
    <w:rsid w:val="00314ECA"/>
    <w:rsid w:val="00316E42"/>
    <w:rsid w:val="003235D1"/>
    <w:rsid w:val="00324656"/>
    <w:rsid w:val="003362AC"/>
    <w:rsid w:val="00341F04"/>
    <w:rsid w:val="00350885"/>
    <w:rsid w:val="00360A12"/>
    <w:rsid w:val="00362E99"/>
    <w:rsid w:val="00376742"/>
    <w:rsid w:val="003768ED"/>
    <w:rsid w:val="00397E92"/>
    <w:rsid w:val="003B0E09"/>
    <w:rsid w:val="003C5896"/>
    <w:rsid w:val="003D5EC6"/>
    <w:rsid w:val="003F104C"/>
    <w:rsid w:val="003F37CD"/>
    <w:rsid w:val="00404BB9"/>
    <w:rsid w:val="004147CD"/>
    <w:rsid w:val="0041589B"/>
    <w:rsid w:val="004862BD"/>
    <w:rsid w:val="00490CCA"/>
    <w:rsid w:val="004A385B"/>
    <w:rsid w:val="004A489D"/>
    <w:rsid w:val="004C4A67"/>
    <w:rsid w:val="004C4DEA"/>
    <w:rsid w:val="00517871"/>
    <w:rsid w:val="0052433F"/>
    <w:rsid w:val="00530BCC"/>
    <w:rsid w:val="005351E3"/>
    <w:rsid w:val="00584CA3"/>
    <w:rsid w:val="00597CAA"/>
    <w:rsid w:val="005A5DB8"/>
    <w:rsid w:val="005B6D6B"/>
    <w:rsid w:val="005C6932"/>
    <w:rsid w:val="0064709B"/>
    <w:rsid w:val="00674892"/>
    <w:rsid w:val="0067632A"/>
    <w:rsid w:val="0067672A"/>
    <w:rsid w:val="006A38B3"/>
    <w:rsid w:val="006A4FA0"/>
    <w:rsid w:val="006F6D4A"/>
    <w:rsid w:val="00713C6D"/>
    <w:rsid w:val="0074473E"/>
    <w:rsid w:val="00747B05"/>
    <w:rsid w:val="007538F3"/>
    <w:rsid w:val="0075628B"/>
    <w:rsid w:val="00756894"/>
    <w:rsid w:val="007762E5"/>
    <w:rsid w:val="00780075"/>
    <w:rsid w:val="007C56DE"/>
    <w:rsid w:val="007C67EB"/>
    <w:rsid w:val="007D429E"/>
    <w:rsid w:val="007F0923"/>
    <w:rsid w:val="007F2A11"/>
    <w:rsid w:val="00806FBD"/>
    <w:rsid w:val="008519C6"/>
    <w:rsid w:val="008617F7"/>
    <w:rsid w:val="00862CB6"/>
    <w:rsid w:val="0087319F"/>
    <w:rsid w:val="00877DE2"/>
    <w:rsid w:val="00882716"/>
    <w:rsid w:val="00891559"/>
    <w:rsid w:val="008B5B4A"/>
    <w:rsid w:val="008C4429"/>
    <w:rsid w:val="008C50A3"/>
    <w:rsid w:val="008E0E9F"/>
    <w:rsid w:val="008F10A9"/>
    <w:rsid w:val="009A52C6"/>
    <w:rsid w:val="009A56DE"/>
    <w:rsid w:val="009A6B9D"/>
    <w:rsid w:val="009B053C"/>
    <w:rsid w:val="009C1369"/>
    <w:rsid w:val="009D149C"/>
    <w:rsid w:val="009E2759"/>
    <w:rsid w:val="009E3A9A"/>
    <w:rsid w:val="009E75AF"/>
    <w:rsid w:val="009F0422"/>
    <w:rsid w:val="009F2BAB"/>
    <w:rsid w:val="009F550E"/>
    <w:rsid w:val="00A24E7F"/>
    <w:rsid w:val="00A7264D"/>
    <w:rsid w:val="00A81987"/>
    <w:rsid w:val="00A85B7F"/>
    <w:rsid w:val="00A9330B"/>
    <w:rsid w:val="00A93778"/>
    <w:rsid w:val="00A96D81"/>
    <w:rsid w:val="00AB1254"/>
    <w:rsid w:val="00AB3FB5"/>
    <w:rsid w:val="00AC00CD"/>
    <w:rsid w:val="00AD0DA7"/>
    <w:rsid w:val="00AE3CB4"/>
    <w:rsid w:val="00AF5B5E"/>
    <w:rsid w:val="00B1776D"/>
    <w:rsid w:val="00B2635B"/>
    <w:rsid w:val="00B33436"/>
    <w:rsid w:val="00B473D5"/>
    <w:rsid w:val="00B50023"/>
    <w:rsid w:val="00B718CE"/>
    <w:rsid w:val="00B85FCA"/>
    <w:rsid w:val="00BB097A"/>
    <w:rsid w:val="00BB2FEA"/>
    <w:rsid w:val="00BB36D8"/>
    <w:rsid w:val="00BB56A7"/>
    <w:rsid w:val="00BB6E88"/>
    <w:rsid w:val="00BE0C5A"/>
    <w:rsid w:val="00C00615"/>
    <w:rsid w:val="00C1069E"/>
    <w:rsid w:val="00C33CD0"/>
    <w:rsid w:val="00C407C2"/>
    <w:rsid w:val="00C5398E"/>
    <w:rsid w:val="00C6427A"/>
    <w:rsid w:val="00C85F15"/>
    <w:rsid w:val="00C94B41"/>
    <w:rsid w:val="00CA5D0C"/>
    <w:rsid w:val="00CA6F5C"/>
    <w:rsid w:val="00CD1BF9"/>
    <w:rsid w:val="00CD35E3"/>
    <w:rsid w:val="00CD46E8"/>
    <w:rsid w:val="00CE01F8"/>
    <w:rsid w:val="00CF24CC"/>
    <w:rsid w:val="00D34117"/>
    <w:rsid w:val="00D613FD"/>
    <w:rsid w:val="00D66A65"/>
    <w:rsid w:val="00D9653A"/>
    <w:rsid w:val="00DA7D31"/>
    <w:rsid w:val="00DB24E8"/>
    <w:rsid w:val="00DB5502"/>
    <w:rsid w:val="00DD1D7A"/>
    <w:rsid w:val="00E0636D"/>
    <w:rsid w:val="00E070A3"/>
    <w:rsid w:val="00E15E9E"/>
    <w:rsid w:val="00E25EA9"/>
    <w:rsid w:val="00E27372"/>
    <w:rsid w:val="00E40051"/>
    <w:rsid w:val="00E54809"/>
    <w:rsid w:val="00E66DF5"/>
    <w:rsid w:val="00E73156"/>
    <w:rsid w:val="00E7348E"/>
    <w:rsid w:val="00E82B72"/>
    <w:rsid w:val="00EA6E14"/>
    <w:rsid w:val="00EB7DAB"/>
    <w:rsid w:val="00EF046D"/>
    <w:rsid w:val="00EF0E4F"/>
    <w:rsid w:val="00EF53F4"/>
    <w:rsid w:val="00EF5FEA"/>
    <w:rsid w:val="00F040BB"/>
    <w:rsid w:val="00F25F17"/>
    <w:rsid w:val="00F32F53"/>
    <w:rsid w:val="00F65842"/>
    <w:rsid w:val="00F9333B"/>
    <w:rsid w:val="00F97E25"/>
    <w:rsid w:val="00FB79B6"/>
    <w:rsid w:val="00FC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F53"/>
  </w:style>
  <w:style w:type="paragraph" w:styleId="Heading1">
    <w:name w:val="heading 1"/>
    <w:basedOn w:val="Normal"/>
    <w:next w:val="Normal"/>
    <w:link w:val="Heading1Char2"/>
    <w:autoRedefine/>
    <w:uiPriority w:val="9"/>
    <w:qFormat/>
    <w:rsid w:val="00F32F53"/>
    <w:pPr>
      <w:keepNext/>
      <w:pageBreakBefore/>
      <w:numPr>
        <w:numId w:val="14"/>
      </w:numPr>
      <w:spacing w:before="360" w:after="480"/>
      <w:outlineLvl w:val="0"/>
    </w:pPr>
    <w:rPr>
      <w:rFonts w:cs="Arial"/>
      <w:b/>
      <w:bCs/>
      <w:kern w:val="32"/>
      <w:sz w:val="36"/>
      <w:szCs w:val="32"/>
    </w:rPr>
  </w:style>
  <w:style w:type="paragraph" w:styleId="Heading2">
    <w:name w:val="heading 2"/>
    <w:basedOn w:val="Normal"/>
    <w:next w:val="Normal"/>
    <w:autoRedefine/>
    <w:qFormat/>
    <w:rsid w:val="00F32F53"/>
    <w:pPr>
      <w:keepNext/>
      <w:numPr>
        <w:ilvl w:val="1"/>
        <w:numId w:val="14"/>
      </w:numPr>
      <w:spacing w:before="240" w:after="60"/>
      <w:outlineLvl w:val="1"/>
    </w:pPr>
    <w:rPr>
      <w:rFonts w:cs="Arial"/>
      <w:b/>
      <w:bCs/>
      <w:iCs/>
      <w:sz w:val="32"/>
      <w:szCs w:val="28"/>
    </w:rPr>
  </w:style>
  <w:style w:type="paragraph" w:styleId="Heading3">
    <w:name w:val="heading 3"/>
    <w:basedOn w:val="Normal"/>
    <w:next w:val="Normal"/>
    <w:link w:val="Heading3Char"/>
    <w:autoRedefine/>
    <w:qFormat/>
    <w:rsid w:val="00F32F53"/>
    <w:pPr>
      <w:keepNext/>
      <w:numPr>
        <w:ilvl w:val="2"/>
        <w:numId w:val="14"/>
      </w:numPr>
      <w:spacing w:before="240" w:after="60"/>
      <w:outlineLvl w:val="2"/>
    </w:pPr>
    <w:rPr>
      <w:rFonts w:cs="Arial"/>
      <w:b/>
      <w:bCs/>
      <w:sz w:val="28"/>
      <w:szCs w:val="26"/>
    </w:rPr>
  </w:style>
  <w:style w:type="paragraph" w:styleId="Heading4">
    <w:name w:val="heading 4"/>
    <w:basedOn w:val="Normal"/>
    <w:next w:val="Normal"/>
    <w:autoRedefine/>
    <w:qFormat/>
    <w:rsid w:val="00F32F53"/>
    <w:pPr>
      <w:keepNext/>
      <w:numPr>
        <w:ilvl w:val="3"/>
        <w:numId w:val="14"/>
      </w:numPr>
      <w:spacing w:before="240" w:after="60"/>
      <w:outlineLvl w:val="3"/>
    </w:pPr>
    <w:rPr>
      <w:b/>
      <w:bCs/>
      <w:szCs w:val="28"/>
    </w:rPr>
  </w:style>
  <w:style w:type="paragraph" w:styleId="Heading5">
    <w:name w:val="heading 5"/>
    <w:basedOn w:val="Normal"/>
    <w:next w:val="Normal"/>
    <w:rsid w:val="00F32F53"/>
    <w:pPr>
      <w:numPr>
        <w:ilvl w:val="4"/>
        <w:numId w:val="14"/>
      </w:numPr>
      <w:spacing w:before="240" w:after="60"/>
      <w:outlineLvl w:val="4"/>
    </w:pPr>
    <w:rPr>
      <w:b/>
      <w:bCs/>
      <w:i/>
      <w:iCs/>
      <w:sz w:val="26"/>
      <w:szCs w:val="26"/>
    </w:rPr>
  </w:style>
  <w:style w:type="paragraph" w:styleId="Heading6">
    <w:name w:val="heading 6"/>
    <w:basedOn w:val="Normal"/>
    <w:next w:val="Normal"/>
    <w:rsid w:val="00F32F53"/>
    <w:pPr>
      <w:numPr>
        <w:ilvl w:val="5"/>
        <w:numId w:val="14"/>
      </w:numPr>
      <w:spacing w:before="240" w:after="60"/>
      <w:outlineLvl w:val="5"/>
    </w:pPr>
    <w:rPr>
      <w:b/>
      <w:bCs/>
      <w:sz w:val="22"/>
      <w:szCs w:val="22"/>
    </w:rPr>
  </w:style>
  <w:style w:type="paragraph" w:styleId="Heading7">
    <w:name w:val="heading 7"/>
    <w:basedOn w:val="Normal"/>
    <w:next w:val="Normal"/>
    <w:link w:val="Heading7Char"/>
    <w:rsid w:val="00F32F53"/>
    <w:pPr>
      <w:numPr>
        <w:ilvl w:val="6"/>
        <w:numId w:val="14"/>
      </w:numPr>
      <w:spacing w:before="240" w:after="60"/>
      <w:outlineLvl w:val="6"/>
    </w:pPr>
  </w:style>
  <w:style w:type="paragraph" w:styleId="Heading8">
    <w:name w:val="heading 8"/>
    <w:basedOn w:val="Normal"/>
    <w:next w:val="Normal"/>
    <w:link w:val="Heading8Char"/>
    <w:rsid w:val="00F32F53"/>
    <w:pPr>
      <w:numPr>
        <w:ilvl w:val="7"/>
        <w:numId w:val="14"/>
      </w:numPr>
      <w:spacing w:before="240" w:after="60"/>
      <w:outlineLvl w:val="7"/>
    </w:pPr>
    <w:rPr>
      <w:i/>
      <w:iCs/>
    </w:rPr>
  </w:style>
  <w:style w:type="paragraph" w:styleId="Heading9">
    <w:name w:val="heading 9"/>
    <w:basedOn w:val="Normal"/>
    <w:next w:val="Normal"/>
    <w:link w:val="Heading9Char"/>
    <w:rsid w:val="00F32F53"/>
    <w:pPr>
      <w:numPr>
        <w:ilvl w:val="8"/>
        <w:numId w:val="1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autoRedefine/>
    <w:rsid w:val="00F32F53"/>
    <w:pPr>
      <w:keepNext/>
      <w:spacing w:line="240" w:lineRule="auto"/>
      <w:ind w:firstLine="0"/>
      <w:jc w:val="center"/>
    </w:pPr>
    <w:rPr>
      <w:rFonts w:cs="Arial"/>
      <w:b/>
      <w:bCs/>
      <w:caps/>
      <w:kern w:val="28"/>
      <w:sz w:val="52"/>
      <w:szCs w:val="32"/>
    </w:rPr>
  </w:style>
  <w:style w:type="paragraph" w:styleId="Subtitle">
    <w:name w:val="Subtitle"/>
    <w:basedOn w:val="Normal"/>
    <w:autoRedefine/>
    <w:rsid w:val="00F32F53"/>
    <w:pPr>
      <w:keepLines/>
      <w:spacing w:before="120" w:after="4200"/>
      <w:ind w:firstLine="0"/>
      <w:jc w:val="center"/>
    </w:pPr>
    <w:rPr>
      <w:rFonts w:cs="Arial"/>
      <w:noProof/>
      <w:sz w:val="32"/>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link w:val="CaptionChar"/>
    <w:autoRedefine/>
    <w:qFormat/>
    <w:rsid w:val="00F32F53"/>
    <w:pPr>
      <w:spacing w:before="120" w:after="240"/>
      <w:ind w:firstLine="0"/>
      <w:jc w:val="center"/>
    </w:pPr>
    <w:rPr>
      <w:b/>
      <w:bCs/>
      <w:sz w:val="20"/>
      <w:szCs w:val="20"/>
    </w:rPr>
  </w:style>
  <w:style w:type="paragraph" w:customStyle="1" w:styleId="Alrscustom">
    <w:name w:val="Aláírás custom"/>
    <w:basedOn w:val="Caption"/>
    <w:link w:val="AlrscustomChar"/>
    <w:qFormat/>
    <w:rsid w:val="003F37CD"/>
    <w:rPr>
      <w:b w:val="0"/>
      <w:i/>
      <w:iCs/>
    </w:rPr>
  </w:style>
  <w:style w:type="character" w:customStyle="1" w:styleId="CaptionChar">
    <w:name w:val="Caption Char"/>
    <w:basedOn w:val="DefaultParagraphFont"/>
    <w:link w:val="Caption"/>
    <w:rsid w:val="003F37CD"/>
    <w:rPr>
      <w:b/>
      <w:bCs/>
      <w:sz w:val="20"/>
      <w:szCs w:val="20"/>
    </w:rPr>
  </w:style>
  <w:style w:type="character" w:customStyle="1" w:styleId="AlrscustomChar">
    <w:name w:val="Aláírás custom Char"/>
    <w:basedOn w:val="CaptionChar"/>
    <w:link w:val="Alrscustom"/>
    <w:rsid w:val="003F37CD"/>
    <w:rPr>
      <w:b w:val="0"/>
      <w:bCs/>
      <w:i/>
      <w:iCs/>
      <w:sz w:val="20"/>
      <w:szCs w:val="20"/>
    </w:rPr>
  </w:style>
  <w:style w:type="paragraph" w:styleId="TableofFigures">
    <w:name w:val="table of figures"/>
    <w:basedOn w:val="Normal"/>
    <w:next w:val="Normal"/>
    <w:uiPriority w:val="99"/>
    <w:unhideWhenUsed/>
    <w:rsid w:val="003F37CD"/>
    <w:pPr>
      <w:spacing w:after="0"/>
    </w:pPr>
  </w:style>
  <w:style w:type="character" w:styleId="Hyperlink">
    <w:name w:val="Hyperlink"/>
    <w:uiPriority w:val="99"/>
    <w:rsid w:val="00F32F53"/>
    <w:rPr>
      <w:color w:val="0000FF"/>
      <w:u w:val="single"/>
    </w:rPr>
  </w:style>
  <w:style w:type="character" w:customStyle="1" w:styleId="Heading7Char">
    <w:name w:val="Heading 7 Char"/>
    <w:basedOn w:val="DefaultParagraphFont"/>
    <w:link w:val="Heading7"/>
    <w:rsid w:val="0067632A"/>
  </w:style>
  <w:style w:type="character" w:customStyle="1" w:styleId="Heading8Char">
    <w:name w:val="Heading 8 Char"/>
    <w:basedOn w:val="DefaultParagraphFont"/>
    <w:link w:val="Heading8"/>
    <w:rsid w:val="0067632A"/>
    <w:rPr>
      <w:i/>
      <w:iCs/>
    </w:rPr>
  </w:style>
  <w:style w:type="character" w:customStyle="1" w:styleId="Heading9Char">
    <w:name w:val="Heading 9 Char"/>
    <w:basedOn w:val="DefaultParagraphFont"/>
    <w:link w:val="Heading9"/>
    <w:rsid w:val="0067632A"/>
    <w:rPr>
      <w:rFonts w:ascii="Arial" w:hAnsi="Arial" w:cs="Arial"/>
      <w:sz w:val="22"/>
      <w:szCs w:val="22"/>
    </w:rPr>
  </w:style>
  <w:style w:type="paragraph" w:styleId="Header">
    <w:name w:val="header"/>
    <w:basedOn w:val="Normal"/>
    <w:link w:val="HeaderChar"/>
    <w:rsid w:val="00F32F53"/>
    <w:pPr>
      <w:tabs>
        <w:tab w:val="center" w:pos="4320"/>
        <w:tab w:val="right" w:pos="8640"/>
      </w:tabs>
      <w:ind w:firstLine="0"/>
    </w:pPr>
  </w:style>
  <w:style w:type="character" w:customStyle="1" w:styleId="HeaderChar">
    <w:name w:val="Header Char"/>
    <w:basedOn w:val="DefaultParagraphFont"/>
    <w:link w:val="Header"/>
    <w:rsid w:val="0067632A"/>
  </w:style>
  <w:style w:type="paragraph" w:customStyle="1" w:styleId="Cmlapszerz">
    <w:name w:val="Címlap szerző"/>
    <w:basedOn w:val="Normal"/>
    <w:autoRedefine/>
    <w:rsid w:val="00F32F53"/>
    <w:pPr>
      <w:keepNext/>
      <w:spacing w:after="240" w:line="240" w:lineRule="auto"/>
      <w:ind w:firstLine="0"/>
      <w:jc w:val="center"/>
    </w:pPr>
    <w:rPr>
      <w:noProof/>
      <w:sz w:val="40"/>
    </w:rPr>
  </w:style>
  <w:style w:type="paragraph" w:styleId="Footer">
    <w:name w:val="footer"/>
    <w:basedOn w:val="Normal"/>
    <w:link w:val="FooterChar"/>
    <w:rsid w:val="00F32F53"/>
    <w:pPr>
      <w:tabs>
        <w:tab w:val="center" w:pos="4320"/>
        <w:tab w:val="right" w:pos="8640"/>
      </w:tabs>
      <w:ind w:firstLine="0"/>
    </w:pPr>
  </w:style>
  <w:style w:type="character" w:customStyle="1" w:styleId="FooterChar">
    <w:name w:val="Footer Char"/>
    <w:basedOn w:val="DefaultParagraphFont"/>
    <w:link w:val="Footer"/>
    <w:rsid w:val="0067632A"/>
  </w:style>
  <w:style w:type="paragraph" w:styleId="TOC2">
    <w:name w:val="toc 2"/>
    <w:basedOn w:val="Normal"/>
    <w:next w:val="Normal"/>
    <w:autoRedefine/>
    <w:uiPriority w:val="39"/>
    <w:rsid w:val="00F32F53"/>
    <w:pPr>
      <w:spacing w:after="0"/>
      <w:ind w:left="238" w:firstLine="0"/>
    </w:pPr>
  </w:style>
  <w:style w:type="paragraph" w:styleId="BodyText">
    <w:name w:val="Body Text"/>
    <w:basedOn w:val="Normal"/>
    <w:link w:val="BodyTextChar2"/>
    <w:rsid w:val="00F32F53"/>
    <w:pPr>
      <w:spacing w:before="360"/>
      <w:ind w:firstLine="0"/>
    </w:pPr>
  </w:style>
  <w:style w:type="character" w:customStyle="1" w:styleId="BodyTextChar">
    <w:name w:val="Body Text Char"/>
    <w:rsid w:val="00AD0DA7"/>
  </w:style>
  <w:style w:type="paragraph" w:customStyle="1" w:styleId="Nyilatkozatcm">
    <w:name w:val="Nyilatkozat cím"/>
    <w:basedOn w:val="Normal"/>
    <w:next w:val="Normal"/>
    <w:autoRedefine/>
    <w:rsid w:val="00F32F53"/>
    <w:pPr>
      <w:keepNext/>
      <w:pageBreakBefore/>
      <w:spacing w:after="640"/>
      <w:ind w:firstLine="0"/>
      <w:jc w:val="center"/>
    </w:pPr>
    <w:rPr>
      <w:b/>
      <w:caps/>
      <w:sz w:val="36"/>
    </w:rPr>
  </w:style>
  <w:style w:type="paragraph" w:customStyle="1" w:styleId="Nyilatkozatkeltezs">
    <w:name w:val="Nyilatkozat keltezés"/>
    <w:basedOn w:val="Nyilatkozatszveg"/>
    <w:rsid w:val="00F32F53"/>
    <w:pPr>
      <w:spacing w:before="240" w:after="960"/>
    </w:pPr>
  </w:style>
  <w:style w:type="paragraph" w:styleId="TOC1">
    <w:name w:val="toc 1"/>
    <w:basedOn w:val="Normal"/>
    <w:next w:val="Normal"/>
    <w:autoRedefine/>
    <w:uiPriority w:val="39"/>
    <w:rsid w:val="00F32F53"/>
    <w:pPr>
      <w:tabs>
        <w:tab w:val="right" w:leader="dot" w:pos="8494"/>
      </w:tabs>
      <w:spacing w:after="0"/>
      <w:ind w:firstLine="0"/>
    </w:pPr>
    <w:rPr>
      <w:b/>
    </w:rPr>
  </w:style>
  <w:style w:type="paragraph" w:styleId="TOC3">
    <w:name w:val="toc 3"/>
    <w:basedOn w:val="Normal"/>
    <w:next w:val="Normal"/>
    <w:autoRedefine/>
    <w:uiPriority w:val="39"/>
    <w:rsid w:val="00F32F53"/>
    <w:pPr>
      <w:spacing w:after="0"/>
      <w:ind w:left="482" w:firstLine="0"/>
    </w:pPr>
  </w:style>
  <w:style w:type="paragraph" w:styleId="TOC4">
    <w:name w:val="toc 4"/>
    <w:basedOn w:val="Normal"/>
    <w:next w:val="Normal"/>
    <w:autoRedefine/>
    <w:semiHidden/>
    <w:rsid w:val="00F32F53"/>
    <w:pPr>
      <w:spacing w:after="0"/>
      <w:ind w:left="720" w:firstLine="0"/>
    </w:pPr>
  </w:style>
  <w:style w:type="paragraph" w:styleId="TOC5">
    <w:name w:val="toc 5"/>
    <w:basedOn w:val="Normal"/>
    <w:next w:val="Normal"/>
    <w:autoRedefine/>
    <w:semiHidden/>
    <w:rsid w:val="00F32F53"/>
    <w:pPr>
      <w:spacing w:after="0"/>
      <w:ind w:left="958" w:firstLine="0"/>
    </w:pPr>
  </w:style>
  <w:style w:type="paragraph" w:styleId="TOC6">
    <w:name w:val="toc 6"/>
    <w:basedOn w:val="Normal"/>
    <w:next w:val="Normal"/>
    <w:autoRedefine/>
    <w:semiHidden/>
    <w:rsid w:val="00F32F53"/>
    <w:pPr>
      <w:spacing w:after="0"/>
      <w:ind w:left="1202"/>
    </w:pPr>
  </w:style>
  <w:style w:type="paragraph" w:styleId="TOC7">
    <w:name w:val="toc 7"/>
    <w:basedOn w:val="Normal"/>
    <w:next w:val="Normal"/>
    <w:autoRedefine/>
    <w:semiHidden/>
    <w:rsid w:val="00F32F53"/>
    <w:pPr>
      <w:ind w:left="1440"/>
    </w:pPr>
  </w:style>
  <w:style w:type="paragraph" w:styleId="TOC8">
    <w:name w:val="toc 8"/>
    <w:basedOn w:val="Normal"/>
    <w:next w:val="Normal"/>
    <w:autoRedefine/>
    <w:semiHidden/>
    <w:rsid w:val="00F32F53"/>
    <w:pPr>
      <w:ind w:left="1680"/>
    </w:pPr>
  </w:style>
  <w:style w:type="paragraph" w:styleId="TOC9">
    <w:name w:val="toc 9"/>
    <w:basedOn w:val="Normal"/>
    <w:next w:val="Normal"/>
    <w:autoRedefine/>
    <w:semiHidden/>
    <w:rsid w:val="00F32F53"/>
    <w:pPr>
      <w:ind w:left="1920"/>
    </w:pPr>
  </w:style>
  <w:style w:type="character" w:styleId="PageNumber">
    <w:name w:val="page number"/>
    <w:basedOn w:val="DefaultParagraphFont"/>
    <w:rsid w:val="00F32F53"/>
  </w:style>
  <w:style w:type="paragraph" w:customStyle="1" w:styleId="Irodalomjegyzksor">
    <w:name w:val="Irodalomjegyzék sor"/>
    <w:basedOn w:val="Normal"/>
    <w:autoRedefine/>
    <w:qFormat/>
    <w:rsid w:val="00F32F53"/>
    <w:pPr>
      <w:numPr>
        <w:numId w:val="13"/>
      </w:numPr>
      <w:tabs>
        <w:tab w:val="clear" w:pos="1134"/>
        <w:tab w:val="left" w:pos="567"/>
      </w:tabs>
      <w:spacing w:before="120" w:after="240" w:line="240" w:lineRule="auto"/>
      <w:jc w:val="left"/>
    </w:pPr>
    <w:rPr>
      <w:noProof/>
    </w:rPr>
  </w:style>
  <w:style w:type="paragraph" w:styleId="FootnoteText">
    <w:name w:val="footnote text"/>
    <w:basedOn w:val="Normal"/>
    <w:link w:val="FootnoteTextChar"/>
    <w:semiHidden/>
    <w:rsid w:val="00F32F53"/>
    <w:rPr>
      <w:sz w:val="20"/>
      <w:szCs w:val="20"/>
    </w:rPr>
  </w:style>
  <w:style w:type="character" w:customStyle="1" w:styleId="FootnoteTextChar">
    <w:name w:val="Footnote Text Char"/>
    <w:basedOn w:val="DefaultParagraphFont"/>
    <w:link w:val="FootnoteText"/>
    <w:semiHidden/>
    <w:rsid w:val="0067632A"/>
    <w:rPr>
      <w:sz w:val="20"/>
      <w:szCs w:val="20"/>
    </w:rPr>
  </w:style>
  <w:style w:type="paragraph" w:customStyle="1" w:styleId="Fejezetcimszmozsnlkl">
    <w:name w:val="Fejezetcim számozás nélkül"/>
    <w:basedOn w:val="Heading1"/>
    <w:next w:val="Normal"/>
    <w:rsid w:val="00F32F53"/>
    <w:pPr>
      <w:numPr>
        <w:numId w:val="0"/>
      </w:numPr>
      <w:spacing w:before="240"/>
    </w:pPr>
  </w:style>
  <w:style w:type="paragraph" w:customStyle="1" w:styleId="Source">
    <w:name w:val="Source"/>
    <w:basedOn w:val="Normal"/>
    <w:autoRedefine/>
    <w:rsid w:val="00F32F53"/>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F32F53"/>
    <w:rPr>
      <w:vertAlign w:val="superscript"/>
    </w:rPr>
  </w:style>
  <w:style w:type="paragraph" w:styleId="BalloonText">
    <w:name w:val="Balloon Text"/>
    <w:basedOn w:val="Normal"/>
    <w:link w:val="BalloonTextChar2"/>
    <w:rsid w:val="00F32F53"/>
    <w:pPr>
      <w:spacing w:line="240" w:lineRule="auto"/>
    </w:pPr>
    <w:rPr>
      <w:rFonts w:ascii="Tahoma" w:hAnsi="Tahoma" w:cs="Tahoma"/>
      <w:sz w:val="16"/>
      <w:szCs w:val="16"/>
    </w:rPr>
  </w:style>
  <w:style w:type="character" w:customStyle="1" w:styleId="BalloonTextChar">
    <w:name w:val="Balloon Text Char"/>
    <w:rsid w:val="00AD0DA7"/>
    <w:rPr>
      <w:rFonts w:ascii="Tahoma" w:hAnsi="Tahoma" w:cs="Tahoma"/>
      <w:sz w:val="16"/>
      <w:szCs w:val="16"/>
    </w:rPr>
  </w:style>
  <w:style w:type="numbering" w:customStyle="1" w:styleId="tmutat-felsorols">
    <w:name w:val="Útmutató - felsorolás"/>
    <w:basedOn w:val="NoList"/>
    <w:rsid w:val="00F32F53"/>
    <w:pPr>
      <w:numPr>
        <w:numId w:val="15"/>
      </w:numPr>
    </w:pPr>
  </w:style>
  <w:style w:type="paragraph" w:customStyle="1" w:styleId="tmutat">
    <w:name w:val="Útmutató"/>
    <w:basedOn w:val="Normal"/>
    <w:rsid w:val="00F32F53"/>
    <w:pPr>
      <w:spacing w:line="240" w:lineRule="auto"/>
      <w:ind w:firstLine="0"/>
    </w:pPr>
    <w:rPr>
      <w:sz w:val="21"/>
      <w:szCs w:val="22"/>
    </w:rPr>
  </w:style>
  <w:style w:type="paragraph" w:customStyle="1" w:styleId="tmutatcm">
    <w:name w:val="Útmutató cím"/>
    <w:basedOn w:val="tmutat"/>
    <w:rsid w:val="00F32F53"/>
    <w:pPr>
      <w:jc w:val="center"/>
    </w:pPr>
    <w:rPr>
      <w:b/>
      <w:sz w:val="24"/>
    </w:rPr>
  </w:style>
  <w:style w:type="numbering" w:customStyle="1" w:styleId="tmutatfelsorols">
    <w:name w:val="Útmutató felsorolás"/>
    <w:basedOn w:val="NoList"/>
    <w:rsid w:val="00F32F53"/>
    <w:pPr>
      <w:numPr>
        <w:numId w:val="16"/>
      </w:numPr>
    </w:pPr>
  </w:style>
  <w:style w:type="numbering" w:customStyle="1" w:styleId="StyleOutlinenumberedSymbolsymbol11ptBoldLeft0cm">
    <w:name w:val="Style Outline numbered Symbol (symbol) 11 pt Bold Left:  0 cm ..."/>
    <w:basedOn w:val="NoList"/>
    <w:rsid w:val="00F32F53"/>
    <w:pPr>
      <w:numPr>
        <w:numId w:val="17"/>
      </w:numPr>
    </w:pPr>
  </w:style>
  <w:style w:type="numbering" w:customStyle="1" w:styleId="StyleOutlinenumberedSymbolsymbol11ptBoldLeft0cm1">
    <w:name w:val="Style Outline numbered Symbol (symbol) 11 pt Bold Left:  0 cm ...1"/>
    <w:basedOn w:val="NoList"/>
    <w:rsid w:val="00F32F53"/>
    <w:pPr>
      <w:numPr>
        <w:numId w:val="18"/>
      </w:numPr>
    </w:pPr>
  </w:style>
  <w:style w:type="paragraph" w:customStyle="1" w:styleId="Nyilatkozatszveg">
    <w:name w:val="Nyilatkozat szöveg"/>
    <w:basedOn w:val="Normal"/>
    <w:rsid w:val="00F32F53"/>
    <w:pPr>
      <w:ind w:firstLine="0"/>
    </w:pPr>
  </w:style>
  <w:style w:type="paragraph" w:customStyle="1" w:styleId="Nyilatkozatalrs">
    <w:name w:val="Nyilatkozat aláírás"/>
    <w:basedOn w:val="Nyilatkozatszveg"/>
    <w:rsid w:val="00F32F53"/>
    <w:pPr>
      <w:tabs>
        <w:tab w:val="center" w:pos="6237"/>
      </w:tabs>
      <w:spacing w:after="0" w:line="240" w:lineRule="auto"/>
      <w:ind w:left="3686"/>
    </w:pPr>
    <w:rPr>
      <w:noProof/>
    </w:rPr>
  </w:style>
  <w:style w:type="paragraph" w:customStyle="1" w:styleId="Cmlaplog">
    <w:name w:val="Címlap logó"/>
    <w:basedOn w:val="Normal"/>
    <w:rsid w:val="00F32F53"/>
    <w:pPr>
      <w:ind w:firstLine="0"/>
      <w:jc w:val="center"/>
    </w:pPr>
    <w:rPr>
      <w:szCs w:val="20"/>
    </w:rPr>
  </w:style>
  <w:style w:type="paragraph" w:customStyle="1" w:styleId="Cmlapkarstanszk">
    <w:name w:val="Címlap kar és tanszék"/>
    <w:basedOn w:val="Normal"/>
    <w:rsid w:val="00F32F53"/>
    <w:pPr>
      <w:spacing w:after="0" w:line="240" w:lineRule="auto"/>
      <w:ind w:firstLine="0"/>
      <w:jc w:val="center"/>
    </w:pPr>
    <w:rPr>
      <w:szCs w:val="20"/>
    </w:rPr>
  </w:style>
  <w:style w:type="paragraph" w:customStyle="1" w:styleId="Cmlapegyetem">
    <w:name w:val="Címlap egyetem"/>
    <w:basedOn w:val="Normal"/>
    <w:rsid w:val="00F32F53"/>
    <w:pPr>
      <w:spacing w:before="120" w:after="0" w:line="240" w:lineRule="auto"/>
      <w:ind w:firstLine="0"/>
      <w:jc w:val="center"/>
    </w:pPr>
    <w:rPr>
      <w:b/>
      <w:bCs/>
      <w:szCs w:val="20"/>
    </w:rPr>
  </w:style>
  <w:style w:type="numbering" w:customStyle="1" w:styleId="tmutatszmozottlista">
    <w:name w:val="Útmutató számozott lista"/>
    <w:basedOn w:val="NoList"/>
    <w:rsid w:val="00F32F53"/>
    <w:pPr>
      <w:numPr>
        <w:numId w:val="19"/>
      </w:numPr>
    </w:pPr>
  </w:style>
  <w:style w:type="numbering" w:customStyle="1" w:styleId="Irodalomjegyzkttel">
    <w:name w:val="Irodalomjegyzék tétel"/>
    <w:basedOn w:val="NoList"/>
    <w:rsid w:val="00F32F53"/>
    <w:pPr>
      <w:numPr>
        <w:numId w:val="21"/>
      </w:numPr>
    </w:pPr>
  </w:style>
  <w:style w:type="character" w:customStyle="1" w:styleId="tmutatkiemels">
    <w:name w:val="Útmutató kiemelés"/>
    <w:rsid w:val="00F32F53"/>
    <w:rPr>
      <w:b/>
      <w:bCs/>
    </w:rPr>
  </w:style>
  <w:style w:type="character" w:customStyle="1" w:styleId="tmutatfontos">
    <w:name w:val="Útmutató fontos"/>
    <w:rsid w:val="00F32F53"/>
    <w:rPr>
      <w:b/>
      <w:u w:val="single"/>
    </w:rPr>
  </w:style>
  <w:style w:type="character" w:customStyle="1" w:styleId="Irodalomjegyzkforrs">
    <w:name w:val="Irodalomjegyzék forrás"/>
    <w:qFormat/>
    <w:rsid w:val="00F32F53"/>
    <w:rPr>
      <w:i/>
    </w:rPr>
  </w:style>
  <w:style w:type="numbering" w:customStyle="1" w:styleId="tmutatlista">
    <w:name w:val="Útmutató lista"/>
    <w:basedOn w:val="NoList"/>
    <w:rsid w:val="00F32F53"/>
    <w:pPr>
      <w:numPr>
        <w:numId w:val="23"/>
      </w:numPr>
    </w:pPr>
  </w:style>
  <w:style w:type="character" w:styleId="BookTitle">
    <w:name w:val="Book Title"/>
    <w:uiPriority w:val="33"/>
    <w:rsid w:val="00F32F53"/>
    <w:rPr>
      <w:b/>
      <w:bCs/>
      <w:smallCaps/>
      <w:spacing w:val="5"/>
    </w:rPr>
  </w:style>
  <w:style w:type="paragraph" w:styleId="IntenseQuote">
    <w:name w:val="Intense Quote"/>
    <w:basedOn w:val="Normal"/>
    <w:next w:val="Normal"/>
    <w:link w:val="IntenseQuoteChar2"/>
    <w:uiPriority w:val="30"/>
    <w:rsid w:val="00F32F53"/>
    <w:pPr>
      <w:pBdr>
        <w:bottom w:val="single" w:sz="4" w:space="4" w:color="4F81BD"/>
      </w:pBdr>
      <w:spacing w:before="200" w:after="280"/>
      <w:ind w:left="936" w:right="936"/>
    </w:pPr>
    <w:rPr>
      <w:b/>
      <w:bCs/>
      <w:i/>
      <w:iCs/>
      <w:color w:val="4F81BD"/>
    </w:rPr>
  </w:style>
  <w:style w:type="character" w:customStyle="1" w:styleId="IntenseQuoteChar">
    <w:name w:val="Intense Quote Char"/>
    <w:uiPriority w:val="30"/>
    <w:rsid w:val="00AD0DA7"/>
    <w:rPr>
      <w:b/>
      <w:bCs/>
      <w:i/>
      <w:iCs/>
      <w:color w:val="4F81BD"/>
    </w:rPr>
  </w:style>
  <w:style w:type="character" w:styleId="IntenseReference">
    <w:name w:val="Intense Reference"/>
    <w:uiPriority w:val="32"/>
    <w:rsid w:val="00F32F53"/>
    <w:rPr>
      <w:b/>
      <w:bCs/>
      <w:smallCaps/>
      <w:color w:val="C0504D"/>
      <w:spacing w:val="5"/>
      <w:u w:val="single"/>
    </w:rPr>
  </w:style>
  <w:style w:type="character" w:styleId="SubtleReference">
    <w:name w:val="Subtle Reference"/>
    <w:uiPriority w:val="31"/>
    <w:rsid w:val="00F32F53"/>
    <w:rPr>
      <w:smallCaps/>
      <w:color w:val="C0504D"/>
      <w:u w:val="single"/>
    </w:rPr>
  </w:style>
  <w:style w:type="paragraph" w:styleId="ListParagraph">
    <w:name w:val="List Paragraph"/>
    <w:basedOn w:val="Normal"/>
    <w:uiPriority w:val="34"/>
    <w:rsid w:val="00F32F53"/>
    <w:pPr>
      <w:ind w:left="708"/>
    </w:pPr>
  </w:style>
  <w:style w:type="character" w:styleId="Emphasis">
    <w:name w:val="Emphasis"/>
    <w:qFormat/>
    <w:rsid w:val="00F32F53"/>
    <w:rPr>
      <w:i/>
      <w:iCs/>
    </w:rPr>
  </w:style>
  <w:style w:type="character" w:styleId="SubtleEmphasis">
    <w:name w:val="Subtle Emphasis"/>
    <w:uiPriority w:val="19"/>
    <w:rsid w:val="00F32F53"/>
    <w:rPr>
      <w:i/>
      <w:iCs/>
      <w:color w:val="808080"/>
    </w:rPr>
  </w:style>
  <w:style w:type="character" w:styleId="IntenseEmphasis">
    <w:name w:val="Intense Emphasis"/>
    <w:uiPriority w:val="21"/>
    <w:rsid w:val="00F32F53"/>
    <w:rPr>
      <w:b/>
      <w:bCs/>
      <w:i/>
      <w:iCs/>
      <w:color w:val="4F81BD"/>
    </w:rPr>
  </w:style>
  <w:style w:type="paragraph" w:styleId="Quote">
    <w:name w:val="Quote"/>
    <w:basedOn w:val="Normal"/>
    <w:next w:val="Normal"/>
    <w:link w:val="QuoteChar2"/>
    <w:uiPriority w:val="29"/>
    <w:rsid w:val="00F32F53"/>
    <w:rPr>
      <w:i/>
      <w:iCs/>
      <w:color w:val="000000"/>
    </w:rPr>
  </w:style>
  <w:style w:type="character" w:customStyle="1" w:styleId="QuoteChar">
    <w:name w:val="Quote Char"/>
    <w:uiPriority w:val="29"/>
    <w:rsid w:val="00AD0DA7"/>
    <w:rPr>
      <w:i/>
      <w:iCs/>
      <w:color w:val="000000"/>
    </w:rPr>
  </w:style>
  <w:style w:type="paragraph" w:styleId="NoSpacing">
    <w:name w:val="No Spacing"/>
    <w:uiPriority w:val="1"/>
    <w:rsid w:val="00F32F53"/>
    <w:pPr>
      <w:spacing w:after="0" w:line="240" w:lineRule="auto"/>
    </w:pPr>
  </w:style>
  <w:style w:type="character" w:styleId="Strong">
    <w:name w:val="Strong"/>
    <w:qFormat/>
    <w:rsid w:val="00F32F53"/>
    <w:rPr>
      <w:b/>
      <w:bCs/>
    </w:rPr>
  </w:style>
  <w:style w:type="paragraph" w:customStyle="1" w:styleId="Kp">
    <w:name w:val="Kép"/>
    <w:basedOn w:val="Normal"/>
    <w:next w:val="Caption"/>
    <w:qFormat/>
    <w:rsid w:val="00F32F53"/>
    <w:pPr>
      <w:keepNext/>
      <w:spacing w:before="240" w:line="240" w:lineRule="auto"/>
      <w:ind w:firstLine="0"/>
      <w:jc w:val="center"/>
    </w:pPr>
  </w:style>
  <w:style w:type="character" w:customStyle="1" w:styleId="StyleUnderline">
    <w:name w:val="Style Underline"/>
    <w:qFormat/>
    <w:rsid w:val="00F32F53"/>
    <w:rPr>
      <w:u w:val="single"/>
    </w:rPr>
  </w:style>
  <w:style w:type="paragraph" w:customStyle="1" w:styleId="Kd">
    <w:name w:val="Kód"/>
    <w:basedOn w:val="Normal"/>
    <w:qFormat/>
    <w:rsid w:val="00F32F53"/>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unhideWhenUsed/>
    <w:qFormat/>
    <w:rsid w:val="00F32F53"/>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F32F53"/>
    <w:pPr>
      <w:outlineLvl w:val="9"/>
    </w:pPr>
    <w:rPr>
      <w:noProof/>
    </w:rPr>
  </w:style>
  <w:style w:type="character" w:styleId="CommentReference">
    <w:name w:val="annotation reference"/>
    <w:basedOn w:val="DefaultParagraphFont"/>
    <w:rsid w:val="00F32F53"/>
    <w:rPr>
      <w:sz w:val="16"/>
      <w:szCs w:val="16"/>
    </w:rPr>
  </w:style>
  <w:style w:type="paragraph" w:styleId="CommentText">
    <w:name w:val="annotation text"/>
    <w:basedOn w:val="Normal"/>
    <w:link w:val="CommentTextChar2"/>
    <w:rsid w:val="00F32F53"/>
    <w:pPr>
      <w:spacing w:line="240" w:lineRule="auto"/>
    </w:pPr>
    <w:rPr>
      <w:sz w:val="20"/>
      <w:szCs w:val="20"/>
    </w:rPr>
  </w:style>
  <w:style w:type="character" w:customStyle="1" w:styleId="CommentTextChar">
    <w:name w:val="Comment Text Char"/>
    <w:basedOn w:val="DefaultParagraphFont"/>
    <w:rsid w:val="00AD0DA7"/>
    <w:rPr>
      <w:sz w:val="20"/>
      <w:szCs w:val="20"/>
    </w:rPr>
  </w:style>
  <w:style w:type="paragraph" w:styleId="CommentSubject">
    <w:name w:val="annotation subject"/>
    <w:basedOn w:val="CommentText"/>
    <w:next w:val="CommentText"/>
    <w:link w:val="CommentSubjectChar2"/>
    <w:rsid w:val="00F32F53"/>
    <w:rPr>
      <w:b/>
      <w:bCs/>
    </w:rPr>
  </w:style>
  <w:style w:type="character" w:customStyle="1" w:styleId="CommentSubjectChar">
    <w:name w:val="Comment Subject Char"/>
    <w:basedOn w:val="CommentTextChar"/>
    <w:rsid w:val="00AD0DA7"/>
    <w:rPr>
      <w:b/>
      <w:bCs/>
      <w:sz w:val="20"/>
      <w:szCs w:val="20"/>
    </w:rPr>
  </w:style>
  <w:style w:type="character" w:customStyle="1" w:styleId="Heading1Char">
    <w:name w:val="Heading 1 Char"/>
    <w:basedOn w:val="DefaultParagraphFont"/>
    <w:uiPriority w:val="9"/>
    <w:rsid w:val="00AD0DA7"/>
    <w:rPr>
      <w:rFonts w:cs="Arial"/>
      <w:b/>
      <w:bCs/>
      <w:kern w:val="32"/>
      <w:sz w:val="36"/>
      <w:szCs w:val="32"/>
    </w:rPr>
  </w:style>
  <w:style w:type="paragraph" w:styleId="Bibliography">
    <w:name w:val="Bibliography"/>
    <w:basedOn w:val="Normal"/>
    <w:next w:val="Normal"/>
    <w:uiPriority w:val="37"/>
    <w:unhideWhenUsed/>
    <w:rsid w:val="00F32F53"/>
    <w:pPr>
      <w:ind w:firstLine="0"/>
    </w:pPr>
    <w:rPr>
      <w:noProof/>
    </w:rPr>
  </w:style>
  <w:style w:type="character" w:customStyle="1" w:styleId="BalloonTextChar1">
    <w:name w:val="Balloon Text Char1"/>
    <w:rsid w:val="00E40051"/>
    <w:rPr>
      <w:rFonts w:ascii="Tahoma" w:hAnsi="Tahoma" w:cs="Tahoma"/>
      <w:sz w:val="16"/>
      <w:szCs w:val="16"/>
    </w:rPr>
  </w:style>
  <w:style w:type="character" w:customStyle="1" w:styleId="BodyTextChar1">
    <w:name w:val="Body Text Char1"/>
    <w:rsid w:val="00E40051"/>
  </w:style>
  <w:style w:type="character" w:customStyle="1" w:styleId="IntenseQuoteChar1">
    <w:name w:val="Intense Quote Char1"/>
    <w:uiPriority w:val="30"/>
    <w:rsid w:val="00E40051"/>
    <w:rPr>
      <w:b/>
      <w:bCs/>
      <w:i/>
      <w:iCs/>
      <w:color w:val="4F81BD"/>
    </w:rPr>
  </w:style>
  <w:style w:type="character" w:customStyle="1" w:styleId="QuoteChar1">
    <w:name w:val="Quote Char1"/>
    <w:uiPriority w:val="29"/>
    <w:rsid w:val="00E40051"/>
    <w:rPr>
      <w:i/>
      <w:iCs/>
      <w:color w:val="000000"/>
    </w:rPr>
  </w:style>
  <w:style w:type="character" w:customStyle="1" w:styleId="CommentTextChar1">
    <w:name w:val="Comment Text Char1"/>
    <w:basedOn w:val="DefaultParagraphFont"/>
    <w:rsid w:val="00E40051"/>
    <w:rPr>
      <w:sz w:val="20"/>
      <w:szCs w:val="20"/>
    </w:rPr>
  </w:style>
  <w:style w:type="character" w:customStyle="1" w:styleId="CommentSubjectChar1">
    <w:name w:val="Comment Subject Char1"/>
    <w:basedOn w:val="CommentTextChar1"/>
    <w:rsid w:val="00E40051"/>
    <w:rPr>
      <w:b/>
      <w:bCs/>
      <w:sz w:val="20"/>
      <w:szCs w:val="20"/>
    </w:rPr>
  </w:style>
  <w:style w:type="character" w:customStyle="1" w:styleId="Heading1Char1">
    <w:name w:val="Heading 1 Char1"/>
    <w:basedOn w:val="DefaultParagraphFont"/>
    <w:uiPriority w:val="9"/>
    <w:rsid w:val="00E40051"/>
    <w:rPr>
      <w:rFonts w:cs="Arial"/>
      <w:b/>
      <w:bCs/>
      <w:kern w:val="32"/>
      <w:sz w:val="36"/>
      <w:szCs w:val="32"/>
    </w:rPr>
  </w:style>
  <w:style w:type="character" w:customStyle="1" w:styleId="Heading3Char">
    <w:name w:val="Heading 3 Char"/>
    <w:basedOn w:val="DefaultParagraphFont"/>
    <w:link w:val="Heading3"/>
    <w:rsid w:val="00B2635B"/>
    <w:rPr>
      <w:rFonts w:cs="Arial"/>
      <w:b/>
      <w:bCs/>
      <w:sz w:val="28"/>
      <w:szCs w:val="26"/>
    </w:rPr>
  </w:style>
  <w:style w:type="character" w:customStyle="1" w:styleId="BalloonTextChar2">
    <w:name w:val="Balloon Text Char2"/>
    <w:link w:val="BalloonText"/>
    <w:rsid w:val="00F32F53"/>
    <w:rPr>
      <w:rFonts w:ascii="Tahoma" w:hAnsi="Tahoma" w:cs="Tahoma"/>
      <w:sz w:val="16"/>
      <w:szCs w:val="16"/>
    </w:rPr>
  </w:style>
  <w:style w:type="character" w:customStyle="1" w:styleId="BodyTextChar2">
    <w:name w:val="Body Text Char2"/>
    <w:link w:val="BodyText"/>
    <w:rsid w:val="00F32F53"/>
  </w:style>
  <w:style w:type="character" w:customStyle="1" w:styleId="IntenseQuoteChar2">
    <w:name w:val="Intense Quote Char2"/>
    <w:link w:val="IntenseQuote"/>
    <w:uiPriority w:val="30"/>
    <w:rsid w:val="00F32F53"/>
    <w:rPr>
      <w:b/>
      <w:bCs/>
      <w:i/>
      <w:iCs/>
      <w:color w:val="4F81BD"/>
    </w:rPr>
  </w:style>
  <w:style w:type="character" w:customStyle="1" w:styleId="QuoteChar2">
    <w:name w:val="Quote Char2"/>
    <w:link w:val="Quote"/>
    <w:uiPriority w:val="29"/>
    <w:rsid w:val="00F32F53"/>
    <w:rPr>
      <w:i/>
      <w:iCs/>
      <w:color w:val="000000"/>
    </w:rPr>
  </w:style>
  <w:style w:type="character" w:customStyle="1" w:styleId="CommentTextChar2">
    <w:name w:val="Comment Text Char2"/>
    <w:basedOn w:val="DefaultParagraphFont"/>
    <w:link w:val="CommentText"/>
    <w:rsid w:val="00F32F53"/>
    <w:rPr>
      <w:sz w:val="20"/>
      <w:szCs w:val="20"/>
    </w:rPr>
  </w:style>
  <w:style w:type="character" w:customStyle="1" w:styleId="CommentSubjectChar2">
    <w:name w:val="Comment Subject Char2"/>
    <w:basedOn w:val="CommentTextChar2"/>
    <w:link w:val="CommentSubject"/>
    <w:rsid w:val="00F32F53"/>
    <w:rPr>
      <w:b/>
      <w:bCs/>
      <w:sz w:val="20"/>
      <w:szCs w:val="20"/>
    </w:rPr>
  </w:style>
  <w:style w:type="character" w:customStyle="1" w:styleId="Heading1Char2">
    <w:name w:val="Heading 1 Char2"/>
    <w:basedOn w:val="DefaultParagraphFont"/>
    <w:link w:val="Heading1"/>
    <w:uiPriority w:val="9"/>
    <w:rsid w:val="00F32F53"/>
    <w:rPr>
      <w:rFonts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0028">
      <w:bodyDiv w:val="1"/>
      <w:marLeft w:val="0"/>
      <w:marRight w:val="0"/>
      <w:marTop w:val="0"/>
      <w:marBottom w:val="0"/>
      <w:divBdr>
        <w:top w:val="none" w:sz="0" w:space="0" w:color="auto"/>
        <w:left w:val="none" w:sz="0" w:space="0" w:color="auto"/>
        <w:bottom w:val="none" w:sz="0" w:space="0" w:color="auto"/>
        <w:right w:val="none" w:sz="0" w:space="0" w:color="auto"/>
      </w:divBdr>
    </w:div>
    <w:div w:id="38943624">
      <w:bodyDiv w:val="1"/>
      <w:marLeft w:val="0"/>
      <w:marRight w:val="0"/>
      <w:marTop w:val="0"/>
      <w:marBottom w:val="0"/>
      <w:divBdr>
        <w:top w:val="none" w:sz="0" w:space="0" w:color="auto"/>
        <w:left w:val="none" w:sz="0" w:space="0" w:color="auto"/>
        <w:bottom w:val="none" w:sz="0" w:space="0" w:color="auto"/>
        <w:right w:val="none" w:sz="0" w:space="0" w:color="auto"/>
      </w:divBdr>
    </w:div>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59981817">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84156136">
      <w:bodyDiv w:val="1"/>
      <w:marLeft w:val="0"/>
      <w:marRight w:val="0"/>
      <w:marTop w:val="0"/>
      <w:marBottom w:val="0"/>
      <w:divBdr>
        <w:top w:val="none" w:sz="0" w:space="0" w:color="auto"/>
        <w:left w:val="none" w:sz="0" w:space="0" w:color="auto"/>
        <w:bottom w:val="none" w:sz="0" w:space="0" w:color="auto"/>
        <w:right w:val="none" w:sz="0" w:space="0" w:color="auto"/>
      </w:divBdr>
    </w:div>
    <w:div w:id="103502195">
      <w:bodyDiv w:val="1"/>
      <w:marLeft w:val="0"/>
      <w:marRight w:val="0"/>
      <w:marTop w:val="0"/>
      <w:marBottom w:val="0"/>
      <w:divBdr>
        <w:top w:val="none" w:sz="0" w:space="0" w:color="auto"/>
        <w:left w:val="none" w:sz="0" w:space="0" w:color="auto"/>
        <w:bottom w:val="none" w:sz="0" w:space="0" w:color="auto"/>
        <w:right w:val="none" w:sz="0" w:space="0" w:color="auto"/>
      </w:divBdr>
    </w:div>
    <w:div w:id="109474545">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17841625">
      <w:bodyDiv w:val="1"/>
      <w:marLeft w:val="0"/>
      <w:marRight w:val="0"/>
      <w:marTop w:val="0"/>
      <w:marBottom w:val="0"/>
      <w:divBdr>
        <w:top w:val="none" w:sz="0" w:space="0" w:color="auto"/>
        <w:left w:val="none" w:sz="0" w:space="0" w:color="auto"/>
        <w:bottom w:val="none" w:sz="0" w:space="0" w:color="auto"/>
        <w:right w:val="none" w:sz="0" w:space="0" w:color="auto"/>
      </w:divBdr>
    </w:div>
    <w:div w:id="125708362">
      <w:bodyDiv w:val="1"/>
      <w:marLeft w:val="0"/>
      <w:marRight w:val="0"/>
      <w:marTop w:val="0"/>
      <w:marBottom w:val="0"/>
      <w:divBdr>
        <w:top w:val="none" w:sz="0" w:space="0" w:color="auto"/>
        <w:left w:val="none" w:sz="0" w:space="0" w:color="auto"/>
        <w:bottom w:val="none" w:sz="0" w:space="0" w:color="auto"/>
        <w:right w:val="none" w:sz="0" w:space="0" w:color="auto"/>
      </w:divBdr>
    </w:div>
    <w:div w:id="136917027">
      <w:bodyDiv w:val="1"/>
      <w:marLeft w:val="0"/>
      <w:marRight w:val="0"/>
      <w:marTop w:val="0"/>
      <w:marBottom w:val="0"/>
      <w:divBdr>
        <w:top w:val="none" w:sz="0" w:space="0" w:color="auto"/>
        <w:left w:val="none" w:sz="0" w:space="0" w:color="auto"/>
        <w:bottom w:val="none" w:sz="0" w:space="0" w:color="auto"/>
        <w:right w:val="none" w:sz="0" w:space="0" w:color="auto"/>
      </w:divBdr>
    </w:div>
    <w:div w:id="149757628">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3961695">
      <w:bodyDiv w:val="1"/>
      <w:marLeft w:val="0"/>
      <w:marRight w:val="0"/>
      <w:marTop w:val="0"/>
      <w:marBottom w:val="0"/>
      <w:divBdr>
        <w:top w:val="none" w:sz="0" w:space="0" w:color="auto"/>
        <w:left w:val="none" w:sz="0" w:space="0" w:color="auto"/>
        <w:bottom w:val="none" w:sz="0" w:space="0" w:color="auto"/>
        <w:right w:val="none" w:sz="0" w:space="0" w:color="auto"/>
      </w:divBdr>
      <w:divsChild>
        <w:div w:id="1967931276">
          <w:marLeft w:val="0"/>
          <w:marRight w:val="0"/>
          <w:marTop w:val="0"/>
          <w:marBottom w:val="0"/>
          <w:divBdr>
            <w:top w:val="none" w:sz="0" w:space="0" w:color="auto"/>
            <w:left w:val="none" w:sz="0" w:space="0" w:color="auto"/>
            <w:bottom w:val="none" w:sz="0" w:space="0" w:color="auto"/>
            <w:right w:val="none" w:sz="0" w:space="0" w:color="auto"/>
          </w:divBdr>
          <w:divsChild>
            <w:div w:id="791630107">
              <w:marLeft w:val="0"/>
              <w:marRight w:val="0"/>
              <w:marTop w:val="0"/>
              <w:marBottom w:val="0"/>
              <w:divBdr>
                <w:top w:val="none" w:sz="0" w:space="0" w:color="auto"/>
                <w:left w:val="none" w:sz="0" w:space="0" w:color="auto"/>
                <w:bottom w:val="none" w:sz="0" w:space="0" w:color="auto"/>
                <w:right w:val="none" w:sz="0" w:space="0" w:color="auto"/>
              </w:divBdr>
            </w:div>
            <w:div w:id="130708945">
              <w:marLeft w:val="0"/>
              <w:marRight w:val="0"/>
              <w:marTop w:val="0"/>
              <w:marBottom w:val="0"/>
              <w:divBdr>
                <w:top w:val="none" w:sz="0" w:space="0" w:color="auto"/>
                <w:left w:val="none" w:sz="0" w:space="0" w:color="auto"/>
                <w:bottom w:val="none" w:sz="0" w:space="0" w:color="auto"/>
                <w:right w:val="none" w:sz="0" w:space="0" w:color="auto"/>
              </w:divBdr>
            </w:div>
            <w:div w:id="19069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175654864">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19833182">
      <w:bodyDiv w:val="1"/>
      <w:marLeft w:val="0"/>
      <w:marRight w:val="0"/>
      <w:marTop w:val="0"/>
      <w:marBottom w:val="0"/>
      <w:divBdr>
        <w:top w:val="none" w:sz="0" w:space="0" w:color="auto"/>
        <w:left w:val="none" w:sz="0" w:space="0" w:color="auto"/>
        <w:bottom w:val="none" w:sz="0" w:space="0" w:color="auto"/>
        <w:right w:val="none" w:sz="0" w:space="0" w:color="auto"/>
      </w:divBdr>
    </w:div>
    <w:div w:id="233781020">
      <w:bodyDiv w:val="1"/>
      <w:marLeft w:val="0"/>
      <w:marRight w:val="0"/>
      <w:marTop w:val="0"/>
      <w:marBottom w:val="0"/>
      <w:divBdr>
        <w:top w:val="none" w:sz="0" w:space="0" w:color="auto"/>
        <w:left w:val="none" w:sz="0" w:space="0" w:color="auto"/>
        <w:bottom w:val="none" w:sz="0" w:space="0" w:color="auto"/>
        <w:right w:val="none" w:sz="0" w:space="0" w:color="auto"/>
      </w:divBdr>
    </w:div>
    <w:div w:id="244653535">
      <w:bodyDiv w:val="1"/>
      <w:marLeft w:val="0"/>
      <w:marRight w:val="0"/>
      <w:marTop w:val="0"/>
      <w:marBottom w:val="0"/>
      <w:divBdr>
        <w:top w:val="none" w:sz="0" w:space="0" w:color="auto"/>
        <w:left w:val="none" w:sz="0" w:space="0" w:color="auto"/>
        <w:bottom w:val="none" w:sz="0" w:space="0" w:color="auto"/>
        <w:right w:val="none" w:sz="0" w:space="0" w:color="auto"/>
      </w:divBdr>
    </w:div>
    <w:div w:id="25836709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280764860">
      <w:bodyDiv w:val="1"/>
      <w:marLeft w:val="0"/>
      <w:marRight w:val="0"/>
      <w:marTop w:val="0"/>
      <w:marBottom w:val="0"/>
      <w:divBdr>
        <w:top w:val="none" w:sz="0" w:space="0" w:color="auto"/>
        <w:left w:val="none" w:sz="0" w:space="0" w:color="auto"/>
        <w:bottom w:val="none" w:sz="0" w:space="0" w:color="auto"/>
        <w:right w:val="none" w:sz="0" w:space="0" w:color="auto"/>
      </w:divBdr>
    </w:div>
    <w:div w:id="28430897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22202291">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41779618">
      <w:bodyDiv w:val="1"/>
      <w:marLeft w:val="0"/>
      <w:marRight w:val="0"/>
      <w:marTop w:val="0"/>
      <w:marBottom w:val="0"/>
      <w:divBdr>
        <w:top w:val="none" w:sz="0" w:space="0" w:color="auto"/>
        <w:left w:val="none" w:sz="0" w:space="0" w:color="auto"/>
        <w:bottom w:val="none" w:sz="0" w:space="0" w:color="auto"/>
        <w:right w:val="none" w:sz="0" w:space="0" w:color="auto"/>
      </w:divBdr>
    </w:div>
    <w:div w:id="350229431">
      <w:bodyDiv w:val="1"/>
      <w:marLeft w:val="0"/>
      <w:marRight w:val="0"/>
      <w:marTop w:val="0"/>
      <w:marBottom w:val="0"/>
      <w:divBdr>
        <w:top w:val="none" w:sz="0" w:space="0" w:color="auto"/>
        <w:left w:val="none" w:sz="0" w:space="0" w:color="auto"/>
        <w:bottom w:val="none" w:sz="0" w:space="0" w:color="auto"/>
        <w:right w:val="none" w:sz="0" w:space="0" w:color="auto"/>
      </w:divBdr>
      <w:divsChild>
        <w:div w:id="607395476">
          <w:marLeft w:val="0"/>
          <w:marRight w:val="0"/>
          <w:marTop w:val="0"/>
          <w:marBottom w:val="0"/>
          <w:divBdr>
            <w:top w:val="none" w:sz="0" w:space="0" w:color="auto"/>
            <w:left w:val="none" w:sz="0" w:space="0" w:color="auto"/>
            <w:bottom w:val="none" w:sz="0" w:space="0" w:color="auto"/>
            <w:right w:val="none" w:sz="0" w:space="0" w:color="auto"/>
          </w:divBdr>
          <w:divsChild>
            <w:div w:id="1650288002">
              <w:marLeft w:val="0"/>
              <w:marRight w:val="0"/>
              <w:marTop w:val="0"/>
              <w:marBottom w:val="0"/>
              <w:divBdr>
                <w:top w:val="none" w:sz="0" w:space="0" w:color="auto"/>
                <w:left w:val="none" w:sz="0" w:space="0" w:color="auto"/>
                <w:bottom w:val="none" w:sz="0" w:space="0" w:color="auto"/>
                <w:right w:val="none" w:sz="0" w:space="0" w:color="auto"/>
              </w:divBdr>
            </w:div>
            <w:div w:id="1404372790">
              <w:marLeft w:val="0"/>
              <w:marRight w:val="0"/>
              <w:marTop w:val="0"/>
              <w:marBottom w:val="0"/>
              <w:divBdr>
                <w:top w:val="none" w:sz="0" w:space="0" w:color="auto"/>
                <w:left w:val="none" w:sz="0" w:space="0" w:color="auto"/>
                <w:bottom w:val="none" w:sz="0" w:space="0" w:color="auto"/>
                <w:right w:val="none" w:sz="0" w:space="0" w:color="auto"/>
              </w:divBdr>
            </w:div>
            <w:div w:id="994604132">
              <w:marLeft w:val="0"/>
              <w:marRight w:val="0"/>
              <w:marTop w:val="0"/>
              <w:marBottom w:val="0"/>
              <w:divBdr>
                <w:top w:val="none" w:sz="0" w:space="0" w:color="auto"/>
                <w:left w:val="none" w:sz="0" w:space="0" w:color="auto"/>
                <w:bottom w:val="none" w:sz="0" w:space="0" w:color="auto"/>
                <w:right w:val="none" w:sz="0" w:space="0" w:color="auto"/>
              </w:divBdr>
            </w:div>
            <w:div w:id="1397123131">
              <w:marLeft w:val="0"/>
              <w:marRight w:val="0"/>
              <w:marTop w:val="0"/>
              <w:marBottom w:val="0"/>
              <w:divBdr>
                <w:top w:val="none" w:sz="0" w:space="0" w:color="auto"/>
                <w:left w:val="none" w:sz="0" w:space="0" w:color="auto"/>
                <w:bottom w:val="none" w:sz="0" w:space="0" w:color="auto"/>
                <w:right w:val="none" w:sz="0" w:space="0" w:color="auto"/>
              </w:divBdr>
            </w:div>
            <w:div w:id="1297636902">
              <w:marLeft w:val="0"/>
              <w:marRight w:val="0"/>
              <w:marTop w:val="0"/>
              <w:marBottom w:val="0"/>
              <w:divBdr>
                <w:top w:val="none" w:sz="0" w:space="0" w:color="auto"/>
                <w:left w:val="none" w:sz="0" w:space="0" w:color="auto"/>
                <w:bottom w:val="none" w:sz="0" w:space="0" w:color="auto"/>
                <w:right w:val="none" w:sz="0" w:space="0" w:color="auto"/>
              </w:divBdr>
            </w:div>
            <w:div w:id="73480831">
              <w:marLeft w:val="0"/>
              <w:marRight w:val="0"/>
              <w:marTop w:val="0"/>
              <w:marBottom w:val="0"/>
              <w:divBdr>
                <w:top w:val="none" w:sz="0" w:space="0" w:color="auto"/>
                <w:left w:val="none" w:sz="0" w:space="0" w:color="auto"/>
                <w:bottom w:val="none" w:sz="0" w:space="0" w:color="auto"/>
                <w:right w:val="none" w:sz="0" w:space="0" w:color="auto"/>
              </w:divBdr>
            </w:div>
            <w:div w:id="978458393">
              <w:marLeft w:val="0"/>
              <w:marRight w:val="0"/>
              <w:marTop w:val="0"/>
              <w:marBottom w:val="0"/>
              <w:divBdr>
                <w:top w:val="none" w:sz="0" w:space="0" w:color="auto"/>
                <w:left w:val="none" w:sz="0" w:space="0" w:color="auto"/>
                <w:bottom w:val="none" w:sz="0" w:space="0" w:color="auto"/>
                <w:right w:val="none" w:sz="0" w:space="0" w:color="auto"/>
              </w:divBdr>
            </w:div>
            <w:div w:id="781218890">
              <w:marLeft w:val="0"/>
              <w:marRight w:val="0"/>
              <w:marTop w:val="0"/>
              <w:marBottom w:val="0"/>
              <w:divBdr>
                <w:top w:val="none" w:sz="0" w:space="0" w:color="auto"/>
                <w:left w:val="none" w:sz="0" w:space="0" w:color="auto"/>
                <w:bottom w:val="none" w:sz="0" w:space="0" w:color="auto"/>
                <w:right w:val="none" w:sz="0" w:space="0" w:color="auto"/>
              </w:divBdr>
            </w:div>
            <w:div w:id="1725135493">
              <w:marLeft w:val="0"/>
              <w:marRight w:val="0"/>
              <w:marTop w:val="0"/>
              <w:marBottom w:val="0"/>
              <w:divBdr>
                <w:top w:val="none" w:sz="0" w:space="0" w:color="auto"/>
                <w:left w:val="none" w:sz="0" w:space="0" w:color="auto"/>
                <w:bottom w:val="none" w:sz="0" w:space="0" w:color="auto"/>
                <w:right w:val="none" w:sz="0" w:space="0" w:color="auto"/>
              </w:divBdr>
            </w:div>
            <w:div w:id="16926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364061836">
      <w:bodyDiv w:val="1"/>
      <w:marLeft w:val="0"/>
      <w:marRight w:val="0"/>
      <w:marTop w:val="0"/>
      <w:marBottom w:val="0"/>
      <w:divBdr>
        <w:top w:val="none" w:sz="0" w:space="0" w:color="auto"/>
        <w:left w:val="none" w:sz="0" w:space="0" w:color="auto"/>
        <w:bottom w:val="none" w:sz="0" w:space="0" w:color="auto"/>
        <w:right w:val="none" w:sz="0" w:space="0" w:color="auto"/>
      </w:divBdr>
    </w:div>
    <w:div w:id="364989791">
      <w:bodyDiv w:val="1"/>
      <w:marLeft w:val="0"/>
      <w:marRight w:val="0"/>
      <w:marTop w:val="0"/>
      <w:marBottom w:val="0"/>
      <w:divBdr>
        <w:top w:val="none" w:sz="0" w:space="0" w:color="auto"/>
        <w:left w:val="none" w:sz="0" w:space="0" w:color="auto"/>
        <w:bottom w:val="none" w:sz="0" w:space="0" w:color="auto"/>
        <w:right w:val="none" w:sz="0" w:space="0" w:color="auto"/>
      </w:divBdr>
    </w:div>
    <w:div w:id="390084086">
      <w:bodyDiv w:val="1"/>
      <w:marLeft w:val="0"/>
      <w:marRight w:val="0"/>
      <w:marTop w:val="0"/>
      <w:marBottom w:val="0"/>
      <w:divBdr>
        <w:top w:val="none" w:sz="0" w:space="0" w:color="auto"/>
        <w:left w:val="none" w:sz="0" w:space="0" w:color="auto"/>
        <w:bottom w:val="none" w:sz="0" w:space="0" w:color="auto"/>
        <w:right w:val="none" w:sz="0" w:space="0" w:color="auto"/>
      </w:divBdr>
    </w:div>
    <w:div w:id="397672699">
      <w:bodyDiv w:val="1"/>
      <w:marLeft w:val="0"/>
      <w:marRight w:val="0"/>
      <w:marTop w:val="0"/>
      <w:marBottom w:val="0"/>
      <w:divBdr>
        <w:top w:val="none" w:sz="0" w:space="0" w:color="auto"/>
        <w:left w:val="none" w:sz="0" w:space="0" w:color="auto"/>
        <w:bottom w:val="none" w:sz="0" w:space="0" w:color="auto"/>
        <w:right w:val="none" w:sz="0" w:space="0" w:color="auto"/>
      </w:divBdr>
      <w:divsChild>
        <w:div w:id="690835622">
          <w:marLeft w:val="0"/>
          <w:marRight w:val="0"/>
          <w:marTop w:val="0"/>
          <w:marBottom w:val="0"/>
          <w:divBdr>
            <w:top w:val="none" w:sz="0" w:space="0" w:color="auto"/>
            <w:left w:val="none" w:sz="0" w:space="0" w:color="auto"/>
            <w:bottom w:val="none" w:sz="0" w:space="0" w:color="auto"/>
            <w:right w:val="none" w:sz="0" w:space="0" w:color="auto"/>
          </w:divBdr>
          <w:divsChild>
            <w:div w:id="7422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676">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453329713">
      <w:bodyDiv w:val="1"/>
      <w:marLeft w:val="0"/>
      <w:marRight w:val="0"/>
      <w:marTop w:val="0"/>
      <w:marBottom w:val="0"/>
      <w:divBdr>
        <w:top w:val="none" w:sz="0" w:space="0" w:color="auto"/>
        <w:left w:val="none" w:sz="0" w:space="0" w:color="auto"/>
        <w:bottom w:val="none" w:sz="0" w:space="0" w:color="auto"/>
        <w:right w:val="none" w:sz="0" w:space="0" w:color="auto"/>
      </w:divBdr>
    </w:div>
    <w:div w:id="473528403">
      <w:bodyDiv w:val="1"/>
      <w:marLeft w:val="0"/>
      <w:marRight w:val="0"/>
      <w:marTop w:val="0"/>
      <w:marBottom w:val="0"/>
      <w:divBdr>
        <w:top w:val="none" w:sz="0" w:space="0" w:color="auto"/>
        <w:left w:val="none" w:sz="0" w:space="0" w:color="auto"/>
        <w:bottom w:val="none" w:sz="0" w:space="0" w:color="auto"/>
        <w:right w:val="none" w:sz="0" w:space="0" w:color="auto"/>
      </w:divBdr>
    </w:div>
    <w:div w:id="491682479">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19512499">
      <w:bodyDiv w:val="1"/>
      <w:marLeft w:val="0"/>
      <w:marRight w:val="0"/>
      <w:marTop w:val="0"/>
      <w:marBottom w:val="0"/>
      <w:divBdr>
        <w:top w:val="none" w:sz="0" w:space="0" w:color="auto"/>
        <w:left w:val="none" w:sz="0" w:space="0" w:color="auto"/>
        <w:bottom w:val="none" w:sz="0" w:space="0" w:color="auto"/>
        <w:right w:val="none" w:sz="0" w:space="0" w:color="auto"/>
      </w:divBdr>
    </w:div>
    <w:div w:id="538053947">
      <w:bodyDiv w:val="1"/>
      <w:marLeft w:val="0"/>
      <w:marRight w:val="0"/>
      <w:marTop w:val="0"/>
      <w:marBottom w:val="0"/>
      <w:divBdr>
        <w:top w:val="none" w:sz="0" w:space="0" w:color="auto"/>
        <w:left w:val="none" w:sz="0" w:space="0" w:color="auto"/>
        <w:bottom w:val="none" w:sz="0" w:space="0" w:color="auto"/>
        <w:right w:val="none" w:sz="0" w:space="0" w:color="auto"/>
      </w:divBdr>
      <w:divsChild>
        <w:div w:id="1685400593">
          <w:marLeft w:val="0"/>
          <w:marRight w:val="0"/>
          <w:marTop w:val="0"/>
          <w:marBottom w:val="0"/>
          <w:divBdr>
            <w:top w:val="none" w:sz="0" w:space="0" w:color="auto"/>
            <w:left w:val="none" w:sz="0" w:space="0" w:color="auto"/>
            <w:bottom w:val="none" w:sz="0" w:space="0" w:color="auto"/>
            <w:right w:val="none" w:sz="0" w:space="0" w:color="auto"/>
          </w:divBdr>
          <w:divsChild>
            <w:div w:id="15881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57128629">
      <w:bodyDiv w:val="1"/>
      <w:marLeft w:val="0"/>
      <w:marRight w:val="0"/>
      <w:marTop w:val="0"/>
      <w:marBottom w:val="0"/>
      <w:divBdr>
        <w:top w:val="none" w:sz="0" w:space="0" w:color="auto"/>
        <w:left w:val="none" w:sz="0" w:space="0" w:color="auto"/>
        <w:bottom w:val="none" w:sz="0" w:space="0" w:color="auto"/>
        <w:right w:val="none" w:sz="0" w:space="0" w:color="auto"/>
      </w:divBdr>
    </w:div>
    <w:div w:id="566502323">
      <w:bodyDiv w:val="1"/>
      <w:marLeft w:val="0"/>
      <w:marRight w:val="0"/>
      <w:marTop w:val="0"/>
      <w:marBottom w:val="0"/>
      <w:divBdr>
        <w:top w:val="none" w:sz="0" w:space="0" w:color="auto"/>
        <w:left w:val="none" w:sz="0" w:space="0" w:color="auto"/>
        <w:bottom w:val="none" w:sz="0" w:space="0" w:color="auto"/>
        <w:right w:val="none" w:sz="0" w:space="0" w:color="auto"/>
      </w:divBdr>
    </w:div>
    <w:div w:id="569967956">
      <w:bodyDiv w:val="1"/>
      <w:marLeft w:val="0"/>
      <w:marRight w:val="0"/>
      <w:marTop w:val="0"/>
      <w:marBottom w:val="0"/>
      <w:divBdr>
        <w:top w:val="none" w:sz="0" w:space="0" w:color="auto"/>
        <w:left w:val="none" w:sz="0" w:space="0" w:color="auto"/>
        <w:bottom w:val="none" w:sz="0" w:space="0" w:color="auto"/>
        <w:right w:val="none" w:sz="0" w:space="0" w:color="auto"/>
      </w:divBdr>
    </w:div>
    <w:div w:id="583615333">
      <w:bodyDiv w:val="1"/>
      <w:marLeft w:val="0"/>
      <w:marRight w:val="0"/>
      <w:marTop w:val="0"/>
      <w:marBottom w:val="0"/>
      <w:divBdr>
        <w:top w:val="none" w:sz="0" w:space="0" w:color="auto"/>
        <w:left w:val="none" w:sz="0" w:space="0" w:color="auto"/>
        <w:bottom w:val="none" w:sz="0" w:space="0" w:color="auto"/>
        <w:right w:val="none" w:sz="0" w:space="0" w:color="auto"/>
      </w:divBdr>
    </w:div>
    <w:div w:id="584844260">
      <w:bodyDiv w:val="1"/>
      <w:marLeft w:val="0"/>
      <w:marRight w:val="0"/>
      <w:marTop w:val="0"/>
      <w:marBottom w:val="0"/>
      <w:divBdr>
        <w:top w:val="none" w:sz="0" w:space="0" w:color="auto"/>
        <w:left w:val="none" w:sz="0" w:space="0" w:color="auto"/>
        <w:bottom w:val="none" w:sz="0" w:space="0" w:color="auto"/>
        <w:right w:val="none" w:sz="0" w:space="0" w:color="auto"/>
      </w:divBdr>
    </w:div>
    <w:div w:id="586697353">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89654482">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594628666">
      <w:bodyDiv w:val="1"/>
      <w:marLeft w:val="0"/>
      <w:marRight w:val="0"/>
      <w:marTop w:val="0"/>
      <w:marBottom w:val="0"/>
      <w:divBdr>
        <w:top w:val="none" w:sz="0" w:space="0" w:color="auto"/>
        <w:left w:val="none" w:sz="0" w:space="0" w:color="auto"/>
        <w:bottom w:val="none" w:sz="0" w:space="0" w:color="auto"/>
        <w:right w:val="none" w:sz="0" w:space="0" w:color="auto"/>
      </w:divBdr>
      <w:divsChild>
        <w:div w:id="1153526649">
          <w:marLeft w:val="0"/>
          <w:marRight w:val="0"/>
          <w:marTop w:val="0"/>
          <w:marBottom w:val="0"/>
          <w:divBdr>
            <w:top w:val="none" w:sz="0" w:space="0" w:color="auto"/>
            <w:left w:val="none" w:sz="0" w:space="0" w:color="auto"/>
            <w:bottom w:val="none" w:sz="0" w:space="0" w:color="auto"/>
            <w:right w:val="none" w:sz="0" w:space="0" w:color="auto"/>
          </w:divBdr>
          <w:divsChild>
            <w:div w:id="12499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222">
      <w:bodyDiv w:val="1"/>
      <w:marLeft w:val="0"/>
      <w:marRight w:val="0"/>
      <w:marTop w:val="0"/>
      <w:marBottom w:val="0"/>
      <w:divBdr>
        <w:top w:val="none" w:sz="0" w:space="0" w:color="auto"/>
        <w:left w:val="none" w:sz="0" w:space="0" w:color="auto"/>
        <w:bottom w:val="none" w:sz="0" w:space="0" w:color="auto"/>
        <w:right w:val="none" w:sz="0" w:space="0" w:color="auto"/>
      </w:divBdr>
    </w:div>
    <w:div w:id="638268516">
      <w:bodyDiv w:val="1"/>
      <w:marLeft w:val="0"/>
      <w:marRight w:val="0"/>
      <w:marTop w:val="0"/>
      <w:marBottom w:val="0"/>
      <w:divBdr>
        <w:top w:val="none" w:sz="0" w:space="0" w:color="auto"/>
        <w:left w:val="none" w:sz="0" w:space="0" w:color="auto"/>
        <w:bottom w:val="none" w:sz="0" w:space="0" w:color="auto"/>
        <w:right w:val="none" w:sz="0" w:space="0" w:color="auto"/>
      </w:divBdr>
      <w:divsChild>
        <w:div w:id="276372056">
          <w:marLeft w:val="0"/>
          <w:marRight w:val="0"/>
          <w:marTop w:val="0"/>
          <w:marBottom w:val="0"/>
          <w:divBdr>
            <w:top w:val="none" w:sz="0" w:space="0" w:color="auto"/>
            <w:left w:val="none" w:sz="0" w:space="0" w:color="auto"/>
            <w:bottom w:val="none" w:sz="0" w:space="0" w:color="auto"/>
            <w:right w:val="none" w:sz="0" w:space="0" w:color="auto"/>
          </w:divBdr>
          <w:divsChild>
            <w:div w:id="1765417925">
              <w:marLeft w:val="0"/>
              <w:marRight w:val="0"/>
              <w:marTop w:val="0"/>
              <w:marBottom w:val="0"/>
              <w:divBdr>
                <w:top w:val="none" w:sz="0" w:space="0" w:color="auto"/>
                <w:left w:val="none" w:sz="0" w:space="0" w:color="auto"/>
                <w:bottom w:val="none" w:sz="0" w:space="0" w:color="auto"/>
                <w:right w:val="none" w:sz="0" w:space="0" w:color="auto"/>
              </w:divBdr>
            </w:div>
            <w:div w:id="1597714329">
              <w:marLeft w:val="0"/>
              <w:marRight w:val="0"/>
              <w:marTop w:val="0"/>
              <w:marBottom w:val="0"/>
              <w:divBdr>
                <w:top w:val="none" w:sz="0" w:space="0" w:color="auto"/>
                <w:left w:val="none" w:sz="0" w:space="0" w:color="auto"/>
                <w:bottom w:val="none" w:sz="0" w:space="0" w:color="auto"/>
                <w:right w:val="none" w:sz="0" w:space="0" w:color="auto"/>
              </w:divBdr>
            </w:div>
            <w:div w:id="565533830">
              <w:marLeft w:val="0"/>
              <w:marRight w:val="0"/>
              <w:marTop w:val="0"/>
              <w:marBottom w:val="0"/>
              <w:divBdr>
                <w:top w:val="none" w:sz="0" w:space="0" w:color="auto"/>
                <w:left w:val="none" w:sz="0" w:space="0" w:color="auto"/>
                <w:bottom w:val="none" w:sz="0" w:space="0" w:color="auto"/>
                <w:right w:val="none" w:sz="0" w:space="0" w:color="auto"/>
              </w:divBdr>
            </w:div>
            <w:div w:id="409349046">
              <w:marLeft w:val="0"/>
              <w:marRight w:val="0"/>
              <w:marTop w:val="0"/>
              <w:marBottom w:val="0"/>
              <w:divBdr>
                <w:top w:val="none" w:sz="0" w:space="0" w:color="auto"/>
                <w:left w:val="none" w:sz="0" w:space="0" w:color="auto"/>
                <w:bottom w:val="none" w:sz="0" w:space="0" w:color="auto"/>
                <w:right w:val="none" w:sz="0" w:space="0" w:color="auto"/>
              </w:divBdr>
            </w:div>
            <w:div w:id="2027825946">
              <w:marLeft w:val="0"/>
              <w:marRight w:val="0"/>
              <w:marTop w:val="0"/>
              <w:marBottom w:val="0"/>
              <w:divBdr>
                <w:top w:val="none" w:sz="0" w:space="0" w:color="auto"/>
                <w:left w:val="none" w:sz="0" w:space="0" w:color="auto"/>
                <w:bottom w:val="none" w:sz="0" w:space="0" w:color="auto"/>
                <w:right w:val="none" w:sz="0" w:space="0" w:color="auto"/>
              </w:divBdr>
            </w:div>
            <w:div w:id="245576043">
              <w:marLeft w:val="0"/>
              <w:marRight w:val="0"/>
              <w:marTop w:val="0"/>
              <w:marBottom w:val="0"/>
              <w:divBdr>
                <w:top w:val="none" w:sz="0" w:space="0" w:color="auto"/>
                <w:left w:val="none" w:sz="0" w:space="0" w:color="auto"/>
                <w:bottom w:val="none" w:sz="0" w:space="0" w:color="auto"/>
                <w:right w:val="none" w:sz="0" w:space="0" w:color="auto"/>
              </w:divBdr>
            </w:div>
            <w:div w:id="1989048183">
              <w:marLeft w:val="0"/>
              <w:marRight w:val="0"/>
              <w:marTop w:val="0"/>
              <w:marBottom w:val="0"/>
              <w:divBdr>
                <w:top w:val="none" w:sz="0" w:space="0" w:color="auto"/>
                <w:left w:val="none" w:sz="0" w:space="0" w:color="auto"/>
                <w:bottom w:val="none" w:sz="0" w:space="0" w:color="auto"/>
                <w:right w:val="none" w:sz="0" w:space="0" w:color="auto"/>
              </w:divBdr>
            </w:div>
            <w:div w:id="733088051">
              <w:marLeft w:val="0"/>
              <w:marRight w:val="0"/>
              <w:marTop w:val="0"/>
              <w:marBottom w:val="0"/>
              <w:divBdr>
                <w:top w:val="none" w:sz="0" w:space="0" w:color="auto"/>
                <w:left w:val="none" w:sz="0" w:space="0" w:color="auto"/>
                <w:bottom w:val="none" w:sz="0" w:space="0" w:color="auto"/>
                <w:right w:val="none" w:sz="0" w:space="0" w:color="auto"/>
              </w:divBdr>
            </w:div>
            <w:div w:id="1970816487">
              <w:marLeft w:val="0"/>
              <w:marRight w:val="0"/>
              <w:marTop w:val="0"/>
              <w:marBottom w:val="0"/>
              <w:divBdr>
                <w:top w:val="none" w:sz="0" w:space="0" w:color="auto"/>
                <w:left w:val="none" w:sz="0" w:space="0" w:color="auto"/>
                <w:bottom w:val="none" w:sz="0" w:space="0" w:color="auto"/>
                <w:right w:val="none" w:sz="0" w:space="0" w:color="auto"/>
              </w:divBdr>
            </w:div>
            <w:div w:id="1438216843">
              <w:marLeft w:val="0"/>
              <w:marRight w:val="0"/>
              <w:marTop w:val="0"/>
              <w:marBottom w:val="0"/>
              <w:divBdr>
                <w:top w:val="none" w:sz="0" w:space="0" w:color="auto"/>
                <w:left w:val="none" w:sz="0" w:space="0" w:color="auto"/>
                <w:bottom w:val="none" w:sz="0" w:space="0" w:color="auto"/>
                <w:right w:val="none" w:sz="0" w:space="0" w:color="auto"/>
              </w:divBdr>
            </w:div>
            <w:div w:id="1879198478">
              <w:marLeft w:val="0"/>
              <w:marRight w:val="0"/>
              <w:marTop w:val="0"/>
              <w:marBottom w:val="0"/>
              <w:divBdr>
                <w:top w:val="none" w:sz="0" w:space="0" w:color="auto"/>
                <w:left w:val="none" w:sz="0" w:space="0" w:color="auto"/>
                <w:bottom w:val="none" w:sz="0" w:space="0" w:color="auto"/>
                <w:right w:val="none" w:sz="0" w:space="0" w:color="auto"/>
              </w:divBdr>
            </w:div>
            <w:div w:id="1824197977">
              <w:marLeft w:val="0"/>
              <w:marRight w:val="0"/>
              <w:marTop w:val="0"/>
              <w:marBottom w:val="0"/>
              <w:divBdr>
                <w:top w:val="none" w:sz="0" w:space="0" w:color="auto"/>
                <w:left w:val="none" w:sz="0" w:space="0" w:color="auto"/>
                <w:bottom w:val="none" w:sz="0" w:space="0" w:color="auto"/>
                <w:right w:val="none" w:sz="0" w:space="0" w:color="auto"/>
              </w:divBdr>
            </w:div>
            <w:div w:id="755632534">
              <w:marLeft w:val="0"/>
              <w:marRight w:val="0"/>
              <w:marTop w:val="0"/>
              <w:marBottom w:val="0"/>
              <w:divBdr>
                <w:top w:val="none" w:sz="0" w:space="0" w:color="auto"/>
                <w:left w:val="none" w:sz="0" w:space="0" w:color="auto"/>
                <w:bottom w:val="none" w:sz="0" w:space="0" w:color="auto"/>
                <w:right w:val="none" w:sz="0" w:space="0" w:color="auto"/>
              </w:divBdr>
            </w:div>
            <w:div w:id="1165512490">
              <w:marLeft w:val="0"/>
              <w:marRight w:val="0"/>
              <w:marTop w:val="0"/>
              <w:marBottom w:val="0"/>
              <w:divBdr>
                <w:top w:val="none" w:sz="0" w:space="0" w:color="auto"/>
                <w:left w:val="none" w:sz="0" w:space="0" w:color="auto"/>
                <w:bottom w:val="none" w:sz="0" w:space="0" w:color="auto"/>
                <w:right w:val="none" w:sz="0" w:space="0" w:color="auto"/>
              </w:divBdr>
            </w:div>
            <w:div w:id="314920104">
              <w:marLeft w:val="0"/>
              <w:marRight w:val="0"/>
              <w:marTop w:val="0"/>
              <w:marBottom w:val="0"/>
              <w:divBdr>
                <w:top w:val="none" w:sz="0" w:space="0" w:color="auto"/>
                <w:left w:val="none" w:sz="0" w:space="0" w:color="auto"/>
                <w:bottom w:val="none" w:sz="0" w:space="0" w:color="auto"/>
                <w:right w:val="none" w:sz="0" w:space="0" w:color="auto"/>
              </w:divBdr>
            </w:div>
            <w:div w:id="1934895027">
              <w:marLeft w:val="0"/>
              <w:marRight w:val="0"/>
              <w:marTop w:val="0"/>
              <w:marBottom w:val="0"/>
              <w:divBdr>
                <w:top w:val="none" w:sz="0" w:space="0" w:color="auto"/>
                <w:left w:val="none" w:sz="0" w:space="0" w:color="auto"/>
                <w:bottom w:val="none" w:sz="0" w:space="0" w:color="auto"/>
                <w:right w:val="none" w:sz="0" w:space="0" w:color="auto"/>
              </w:divBdr>
            </w:div>
            <w:div w:id="2164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0289">
      <w:bodyDiv w:val="1"/>
      <w:marLeft w:val="0"/>
      <w:marRight w:val="0"/>
      <w:marTop w:val="0"/>
      <w:marBottom w:val="0"/>
      <w:divBdr>
        <w:top w:val="none" w:sz="0" w:space="0" w:color="auto"/>
        <w:left w:val="none" w:sz="0" w:space="0" w:color="auto"/>
        <w:bottom w:val="none" w:sz="0" w:space="0" w:color="auto"/>
        <w:right w:val="none" w:sz="0" w:space="0" w:color="auto"/>
      </w:divBdr>
    </w:div>
    <w:div w:id="653610128">
      <w:bodyDiv w:val="1"/>
      <w:marLeft w:val="0"/>
      <w:marRight w:val="0"/>
      <w:marTop w:val="0"/>
      <w:marBottom w:val="0"/>
      <w:divBdr>
        <w:top w:val="none" w:sz="0" w:space="0" w:color="auto"/>
        <w:left w:val="none" w:sz="0" w:space="0" w:color="auto"/>
        <w:bottom w:val="none" w:sz="0" w:space="0" w:color="auto"/>
        <w:right w:val="none" w:sz="0" w:space="0" w:color="auto"/>
      </w:divBdr>
    </w:div>
    <w:div w:id="660934368">
      <w:bodyDiv w:val="1"/>
      <w:marLeft w:val="0"/>
      <w:marRight w:val="0"/>
      <w:marTop w:val="0"/>
      <w:marBottom w:val="0"/>
      <w:divBdr>
        <w:top w:val="none" w:sz="0" w:space="0" w:color="auto"/>
        <w:left w:val="none" w:sz="0" w:space="0" w:color="auto"/>
        <w:bottom w:val="none" w:sz="0" w:space="0" w:color="auto"/>
        <w:right w:val="none" w:sz="0" w:space="0" w:color="auto"/>
      </w:divBdr>
    </w:div>
    <w:div w:id="688408398">
      <w:bodyDiv w:val="1"/>
      <w:marLeft w:val="0"/>
      <w:marRight w:val="0"/>
      <w:marTop w:val="0"/>
      <w:marBottom w:val="0"/>
      <w:divBdr>
        <w:top w:val="none" w:sz="0" w:space="0" w:color="auto"/>
        <w:left w:val="none" w:sz="0" w:space="0" w:color="auto"/>
        <w:bottom w:val="none" w:sz="0" w:space="0" w:color="auto"/>
        <w:right w:val="none" w:sz="0" w:space="0" w:color="auto"/>
      </w:divBdr>
    </w:div>
    <w:div w:id="731275689">
      <w:bodyDiv w:val="1"/>
      <w:marLeft w:val="0"/>
      <w:marRight w:val="0"/>
      <w:marTop w:val="0"/>
      <w:marBottom w:val="0"/>
      <w:divBdr>
        <w:top w:val="none" w:sz="0" w:space="0" w:color="auto"/>
        <w:left w:val="none" w:sz="0" w:space="0" w:color="auto"/>
        <w:bottom w:val="none" w:sz="0" w:space="0" w:color="auto"/>
        <w:right w:val="none" w:sz="0" w:space="0" w:color="auto"/>
      </w:divBdr>
    </w:div>
    <w:div w:id="741025230">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783764611">
      <w:bodyDiv w:val="1"/>
      <w:marLeft w:val="0"/>
      <w:marRight w:val="0"/>
      <w:marTop w:val="0"/>
      <w:marBottom w:val="0"/>
      <w:divBdr>
        <w:top w:val="none" w:sz="0" w:space="0" w:color="auto"/>
        <w:left w:val="none" w:sz="0" w:space="0" w:color="auto"/>
        <w:bottom w:val="none" w:sz="0" w:space="0" w:color="auto"/>
        <w:right w:val="none" w:sz="0" w:space="0" w:color="auto"/>
      </w:divBdr>
    </w:div>
    <w:div w:id="798496598">
      <w:bodyDiv w:val="1"/>
      <w:marLeft w:val="0"/>
      <w:marRight w:val="0"/>
      <w:marTop w:val="0"/>
      <w:marBottom w:val="0"/>
      <w:divBdr>
        <w:top w:val="none" w:sz="0" w:space="0" w:color="auto"/>
        <w:left w:val="none" w:sz="0" w:space="0" w:color="auto"/>
        <w:bottom w:val="none" w:sz="0" w:space="0" w:color="auto"/>
        <w:right w:val="none" w:sz="0" w:space="0" w:color="auto"/>
      </w:divBdr>
    </w:div>
    <w:div w:id="829755345">
      <w:bodyDiv w:val="1"/>
      <w:marLeft w:val="0"/>
      <w:marRight w:val="0"/>
      <w:marTop w:val="0"/>
      <w:marBottom w:val="0"/>
      <w:divBdr>
        <w:top w:val="none" w:sz="0" w:space="0" w:color="auto"/>
        <w:left w:val="none" w:sz="0" w:space="0" w:color="auto"/>
        <w:bottom w:val="none" w:sz="0" w:space="0" w:color="auto"/>
        <w:right w:val="none" w:sz="0" w:space="0" w:color="auto"/>
      </w:divBdr>
    </w:div>
    <w:div w:id="833495175">
      <w:bodyDiv w:val="1"/>
      <w:marLeft w:val="0"/>
      <w:marRight w:val="0"/>
      <w:marTop w:val="0"/>
      <w:marBottom w:val="0"/>
      <w:divBdr>
        <w:top w:val="none" w:sz="0" w:space="0" w:color="auto"/>
        <w:left w:val="none" w:sz="0" w:space="0" w:color="auto"/>
        <w:bottom w:val="none" w:sz="0" w:space="0" w:color="auto"/>
        <w:right w:val="none" w:sz="0" w:space="0" w:color="auto"/>
      </w:divBdr>
    </w:div>
    <w:div w:id="850609604">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88150680">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896168020">
      <w:bodyDiv w:val="1"/>
      <w:marLeft w:val="0"/>
      <w:marRight w:val="0"/>
      <w:marTop w:val="0"/>
      <w:marBottom w:val="0"/>
      <w:divBdr>
        <w:top w:val="none" w:sz="0" w:space="0" w:color="auto"/>
        <w:left w:val="none" w:sz="0" w:space="0" w:color="auto"/>
        <w:bottom w:val="none" w:sz="0" w:space="0" w:color="auto"/>
        <w:right w:val="none" w:sz="0" w:space="0" w:color="auto"/>
      </w:divBdr>
    </w:div>
    <w:div w:id="945499161">
      <w:bodyDiv w:val="1"/>
      <w:marLeft w:val="0"/>
      <w:marRight w:val="0"/>
      <w:marTop w:val="0"/>
      <w:marBottom w:val="0"/>
      <w:divBdr>
        <w:top w:val="none" w:sz="0" w:space="0" w:color="auto"/>
        <w:left w:val="none" w:sz="0" w:space="0" w:color="auto"/>
        <w:bottom w:val="none" w:sz="0" w:space="0" w:color="auto"/>
        <w:right w:val="none" w:sz="0" w:space="0" w:color="auto"/>
      </w:divBdr>
    </w:div>
    <w:div w:id="959144389">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62610813">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989746333">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044597954">
      <w:bodyDiv w:val="1"/>
      <w:marLeft w:val="0"/>
      <w:marRight w:val="0"/>
      <w:marTop w:val="0"/>
      <w:marBottom w:val="0"/>
      <w:divBdr>
        <w:top w:val="none" w:sz="0" w:space="0" w:color="auto"/>
        <w:left w:val="none" w:sz="0" w:space="0" w:color="auto"/>
        <w:bottom w:val="none" w:sz="0" w:space="0" w:color="auto"/>
        <w:right w:val="none" w:sz="0" w:space="0" w:color="auto"/>
      </w:divBdr>
    </w:div>
    <w:div w:id="1094860141">
      <w:bodyDiv w:val="1"/>
      <w:marLeft w:val="0"/>
      <w:marRight w:val="0"/>
      <w:marTop w:val="0"/>
      <w:marBottom w:val="0"/>
      <w:divBdr>
        <w:top w:val="none" w:sz="0" w:space="0" w:color="auto"/>
        <w:left w:val="none" w:sz="0" w:space="0" w:color="auto"/>
        <w:bottom w:val="none" w:sz="0" w:space="0" w:color="auto"/>
        <w:right w:val="none" w:sz="0" w:space="0" w:color="auto"/>
      </w:divBdr>
    </w:div>
    <w:div w:id="1096287977">
      <w:bodyDiv w:val="1"/>
      <w:marLeft w:val="0"/>
      <w:marRight w:val="0"/>
      <w:marTop w:val="0"/>
      <w:marBottom w:val="0"/>
      <w:divBdr>
        <w:top w:val="none" w:sz="0" w:space="0" w:color="auto"/>
        <w:left w:val="none" w:sz="0" w:space="0" w:color="auto"/>
        <w:bottom w:val="none" w:sz="0" w:space="0" w:color="auto"/>
        <w:right w:val="none" w:sz="0" w:space="0" w:color="auto"/>
      </w:divBdr>
    </w:div>
    <w:div w:id="1116099445">
      <w:bodyDiv w:val="1"/>
      <w:marLeft w:val="0"/>
      <w:marRight w:val="0"/>
      <w:marTop w:val="0"/>
      <w:marBottom w:val="0"/>
      <w:divBdr>
        <w:top w:val="none" w:sz="0" w:space="0" w:color="auto"/>
        <w:left w:val="none" w:sz="0" w:space="0" w:color="auto"/>
        <w:bottom w:val="none" w:sz="0" w:space="0" w:color="auto"/>
        <w:right w:val="none" w:sz="0" w:space="0" w:color="auto"/>
      </w:divBdr>
    </w:div>
    <w:div w:id="1132559171">
      <w:bodyDiv w:val="1"/>
      <w:marLeft w:val="0"/>
      <w:marRight w:val="0"/>
      <w:marTop w:val="0"/>
      <w:marBottom w:val="0"/>
      <w:divBdr>
        <w:top w:val="none" w:sz="0" w:space="0" w:color="auto"/>
        <w:left w:val="none" w:sz="0" w:space="0" w:color="auto"/>
        <w:bottom w:val="none" w:sz="0" w:space="0" w:color="auto"/>
        <w:right w:val="none" w:sz="0" w:space="0" w:color="auto"/>
      </w:divBdr>
    </w:div>
    <w:div w:id="1145665566">
      <w:bodyDiv w:val="1"/>
      <w:marLeft w:val="0"/>
      <w:marRight w:val="0"/>
      <w:marTop w:val="0"/>
      <w:marBottom w:val="0"/>
      <w:divBdr>
        <w:top w:val="none" w:sz="0" w:space="0" w:color="auto"/>
        <w:left w:val="none" w:sz="0" w:space="0" w:color="auto"/>
        <w:bottom w:val="none" w:sz="0" w:space="0" w:color="auto"/>
        <w:right w:val="none" w:sz="0" w:space="0" w:color="auto"/>
      </w:divBdr>
    </w:div>
    <w:div w:id="1155754115">
      <w:bodyDiv w:val="1"/>
      <w:marLeft w:val="0"/>
      <w:marRight w:val="0"/>
      <w:marTop w:val="0"/>
      <w:marBottom w:val="0"/>
      <w:divBdr>
        <w:top w:val="none" w:sz="0" w:space="0" w:color="auto"/>
        <w:left w:val="none" w:sz="0" w:space="0" w:color="auto"/>
        <w:bottom w:val="none" w:sz="0" w:space="0" w:color="auto"/>
        <w:right w:val="none" w:sz="0" w:space="0" w:color="auto"/>
      </w:divBdr>
    </w:div>
    <w:div w:id="1175919277">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190028613">
      <w:bodyDiv w:val="1"/>
      <w:marLeft w:val="0"/>
      <w:marRight w:val="0"/>
      <w:marTop w:val="0"/>
      <w:marBottom w:val="0"/>
      <w:divBdr>
        <w:top w:val="none" w:sz="0" w:space="0" w:color="auto"/>
        <w:left w:val="none" w:sz="0" w:space="0" w:color="auto"/>
        <w:bottom w:val="none" w:sz="0" w:space="0" w:color="auto"/>
        <w:right w:val="none" w:sz="0" w:space="0" w:color="auto"/>
      </w:divBdr>
    </w:div>
    <w:div w:id="1199202048">
      <w:bodyDiv w:val="1"/>
      <w:marLeft w:val="0"/>
      <w:marRight w:val="0"/>
      <w:marTop w:val="0"/>
      <w:marBottom w:val="0"/>
      <w:divBdr>
        <w:top w:val="none" w:sz="0" w:space="0" w:color="auto"/>
        <w:left w:val="none" w:sz="0" w:space="0" w:color="auto"/>
        <w:bottom w:val="none" w:sz="0" w:space="0" w:color="auto"/>
        <w:right w:val="none" w:sz="0" w:space="0" w:color="auto"/>
      </w:divBdr>
    </w:div>
    <w:div w:id="1230077678">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250623747">
      <w:bodyDiv w:val="1"/>
      <w:marLeft w:val="0"/>
      <w:marRight w:val="0"/>
      <w:marTop w:val="0"/>
      <w:marBottom w:val="0"/>
      <w:divBdr>
        <w:top w:val="none" w:sz="0" w:space="0" w:color="auto"/>
        <w:left w:val="none" w:sz="0" w:space="0" w:color="auto"/>
        <w:bottom w:val="none" w:sz="0" w:space="0" w:color="auto"/>
        <w:right w:val="none" w:sz="0" w:space="0" w:color="auto"/>
      </w:divBdr>
    </w:div>
    <w:div w:id="1268466949">
      <w:bodyDiv w:val="1"/>
      <w:marLeft w:val="0"/>
      <w:marRight w:val="0"/>
      <w:marTop w:val="0"/>
      <w:marBottom w:val="0"/>
      <w:divBdr>
        <w:top w:val="none" w:sz="0" w:space="0" w:color="auto"/>
        <w:left w:val="none" w:sz="0" w:space="0" w:color="auto"/>
        <w:bottom w:val="none" w:sz="0" w:space="0" w:color="auto"/>
        <w:right w:val="none" w:sz="0" w:space="0" w:color="auto"/>
      </w:divBdr>
    </w:div>
    <w:div w:id="1277101176">
      <w:bodyDiv w:val="1"/>
      <w:marLeft w:val="0"/>
      <w:marRight w:val="0"/>
      <w:marTop w:val="0"/>
      <w:marBottom w:val="0"/>
      <w:divBdr>
        <w:top w:val="none" w:sz="0" w:space="0" w:color="auto"/>
        <w:left w:val="none" w:sz="0" w:space="0" w:color="auto"/>
        <w:bottom w:val="none" w:sz="0" w:space="0" w:color="auto"/>
        <w:right w:val="none" w:sz="0" w:space="0" w:color="auto"/>
      </w:divBdr>
    </w:div>
    <w:div w:id="1283993973">
      <w:bodyDiv w:val="1"/>
      <w:marLeft w:val="0"/>
      <w:marRight w:val="0"/>
      <w:marTop w:val="0"/>
      <w:marBottom w:val="0"/>
      <w:divBdr>
        <w:top w:val="none" w:sz="0" w:space="0" w:color="auto"/>
        <w:left w:val="none" w:sz="0" w:space="0" w:color="auto"/>
        <w:bottom w:val="none" w:sz="0" w:space="0" w:color="auto"/>
        <w:right w:val="none" w:sz="0" w:space="0" w:color="auto"/>
      </w:divBdr>
    </w:div>
    <w:div w:id="1325815263">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342395762">
      <w:bodyDiv w:val="1"/>
      <w:marLeft w:val="0"/>
      <w:marRight w:val="0"/>
      <w:marTop w:val="0"/>
      <w:marBottom w:val="0"/>
      <w:divBdr>
        <w:top w:val="none" w:sz="0" w:space="0" w:color="auto"/>
        <w:left w:val="none" w:sz="0" w:space="0" w:color="auto"/>
        <w:bottom w:val="none" w:sz="0" w:space="0" w:color="auto"/>
        <w:right w:val="none" w:sz="0" w:space="0" w:color="auto"/>
      </w:divBdr>
    </w:div>
    <w:div w:id="1397969059">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44499991">
      <w:bodyDiv w:val="1"/>
      <w:marLeft w:val="0"/>
      <w:marRight w:val="0"/>
      <w:marTop w:val="0"/>
      <w:marBottom w:val="0"/>
      <w:divBdr>
        <w:top w:val="none" w:sz="0" w:space="0" w:color="auto"/>
        <w:left w:val="none" w:sz="0" w:space="0" w:color="auto"/>
        <w:bottom w:val="none" w:sz="0" w:space="0" w:color="auto"/>
        <w:right w:val="none" w:sz="0" w:space="0" w:color="auto"/>
      </w:divBdr>
    </w:div>
    <w:div w:id="1450394199">
      <w:bodyDiv w:val="1"/>
      <w:marLeft w:val="0"/>
      <w:marRight w:val="0"/>
      <w:marTop w:val="0"/>
      <w:marBottom w:val="0"/>
      <w:divBdr>
        <w:top w:val="none" w:sz="0" w:space="0" w:color="auto"/>
        <w:left w:val="none" w:sz="0" w:space="0" w:color="auto"/>
        <w:bottom w:val="none" w:sz="0" w:space="0" w:color="auto"/>
        <w:right w:val="none" w:sz="0" w:space="0" w:color="auto"/>
      </w:divBdr>
    </w:div>
    <w:div w:id="1454206792">
      <w:bodyDiv w:val="1"/>
      <w:marLeft w:val="0"/>
      <w:marRight w:val="0"/>
      <w:marTop w:val="0"/>
      <w:marBottom w:val="0"/>
      <w:divBdr>
        <w:top w:val="none" w:sz="0" w:space="0" w:color="auto"/>
        <w:left w:val="none" w:sz="0" w:space="0" w:color="auto"/>
        <w:bottom w:val="none" w:sz="0" w:space="0" w:color="auto"/>
        <w:right w:val="none" w:sz="0" w:space="0" w:color="auto"/>
      </w:divBdr>
    </w:div>
    <w:div w:id="1465999858">
      <w:bodyDiv w:val="1"/>
      <w:marLeft w:val="0"/>
      <w:marRight w:val="0"/>
      <w:marTop w:val="0"/>
      <w:marBottom w:val="0"/>
      <w:divBdr>
        <w:top w:val="none" w:sz="0" w:space="0" w:color="auto"/>
        <w:left w:val="none" w:sz="0" w:space="0" w:color="auto"/>
        <w:bottom w:val="none" w:sz="0" w:space="0" w:color="auto"/>
        <w:right w:val="none" w:sz="0" w:space="0" w:color="auto"/>
      </w:divBdr>
    </w:div>
    <w:div w:id="1469282583">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47116824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09442040">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7570841">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60051547">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608000891">
      <w:bodyDiv w:val="1"/>
      <w:marLeft w:val="0"/>
      <w:marRight w:val="0"/>
      <w:marTop w:val="0"/>
      <w:marBottom w:val="0"/>
      <w:divBdr>
        <w:top w:val="none" w:sz="0" w:space="0" w:color="auto"/>
        <w:left w:val="none" w:sz="0" w:space="0" w:color="auto"/>
        <w:bottom w:val="none" w:sz="0" w:space="0" w:color="auto"/>
        <w:right w:val="none" w:sz="0" w:space="0" w:color="auto"/>
      </w:divBdr>
    </w:div>
    <w:div w:id="1615601344">
      <w:bodyDiv w:val="1"/>
      <w:marLeft w:val="0"/>
      <w:marRight w:val="0"/>
      <w:marTop w:val="0"/>
      <w:marBottom w:val="0"/>
      <w:divBdr>
        <w:top w:val="none" w:sz="0" w:space="0" w:color="auto"/>
        <w:left w:val="none" w:sz="0" w:space="0" w:color="auto"/>
        <w:bottom w:val="none" w:sz="0" w:space="0" w:color="auto"/>
        <w:right w:val="none" w:sz="0" w:space="0" w:color="auto"/>
      </w:divBdr>
      <w:divsChild>
        <w:div w:id="621957135">
          <w:marLeft w:val="0"/>
          <w:marRight w:val="0"/>
          <w:marTop w:val="0"/>
          <w:marBottom w:val="0"/>
          <w:divBdr>
            <w:top w:val="none" w:sz="0" w:space="0" w:color="auto"/>
            <w:left w:val="none" w:sz="0" w:space="0" w:color="auto"/>
            <w:bottom w:val="none" w:sz="0" w:space="0" w:color="auto"/>
            <w:right w:val="none" w:sz="0" w:space="0" w:color="auto"/>
          </w:divBdr>
          <w:divsChild>
            <w:div w:id="205722465">
              <w:marLeft w:val="0"/>
              <w:marRight w:val="0"/>
              <w:marTop w:val="0"/>
              <w:marBottom w:val="0"/>
              <w:divBdr>
                <w:top w:val="none" w:sz="0" w:space="0" w:color="auto"/>
                <w:left w:val="none" w:sz="0" w:space="0" w:color="auto"/>
                <w:bottom w:val="none" w:sz="0" w:space="0" w:color="auto"/>
                <w:right w:val="none" w:sz="0" w:space="0" w:color="auto"/>
              </w:divBdr>
            </w:div>
            <w:div w:id="184100648">
              <w:marLeft w:val="0"/>
              <w:marRight w:val="0"/>
              <w:marTop w:val="0"/>
              <w:marBottom w:val="0"/>
              <w:divBdr>
                <w:top w:val="none" w:sz="0" w:space="0" w:color="auto"/>
                <w:left w:val="none" w:sz="0" w:space="0" w:color="auto"/>
                <w:bottom w:val="none" w:sz="0" w:space="0" w:color="auto"/>
                <w:right w:val="none" w:sz="0" w:space="0" w:color="auto"/>
              </w:divBdr>
            </w:div>
            <w:div w:id="1240335245">
              <w:marLeft w:val="0"/>
              <w:marRight w:val="0"/>
              <w:marTop w:val="0"/>
              <w:marBottom w:val="0"/>
              <w:divBdr>
                <w:top w:val="none" w:sz="0" w:space="0" w:color="auto"/>
                <w:left w:val="none" w:sz="0" w:space="0" w:color="auto"/>
                <w:bottom w:val="none" w:sz="0" w:space="0" w:color="auto"/>
                <w:right w:val="none" w:sz="0" w:space="0" w:color="auto"/>
              </w:divBdr>
            </w:div>
            <w:div w:id="125809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98278">
      <w:bodyDiv w:val="1"/>
      <w:marLeft w:val="0"/>
      <w:marRight w:val="0"/>
      <w:marTop w:val="0"/>
      <w:marBottom w:val="0"/>
      <w:divBdr>
        <w:top w:val="none" w:sz="0" w:space="0" w:color="auto"/>
        <w:left w:val="none" w:sz="0" w:space="0" w:color="auto"/>
        <w:bottom w:val="none" w:sz="0" w:space="0" w:color="auto"/>
        <w:right w:val="none" w:sz="0" w:space="0" w:color="auto"/>
      </w:divBdr>
    </w:div>
    <w:div w:id="1701277113">
      <w:bodyDiv w:val="1"/>
      <w:marLeft w:val="0"/>
      <w:marRight w:val="0"/>
      <w:marTop w:val="0"/>
      <w:marBottom w:val="0"/>
      <w:divBdr>
        <w:top w:val="none" w:sz="0" w:space="0" w:color="auto"/>
        <w:left w:val="none" w:sz="0" w:space="0" w:color="auto"/>
        <w:bottom w:val="none" w:sz="0" w:space="0" w:color="auto"/>
        <w:right w:val="none" w:sz="0" w:space="0" w:color="auto"/>
      </w:divBdr>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26835193">
      <w:bodyDiv w:val="1"/>
      <w:marLeft w:val="0"/>
      <w:marRight w:val="0"/>
      <w:marTop w:val="0"/>
      <w:marBottom w:val="0"/>
      <w:divBdr>
        <w:top w:val="none" w:sz="0" w:space="0" w:color="auto"/>
        <w:left w:val="none" w:sz="0" w:space="0" w:color="auto"/>
        <w:bottom w:val="none" w:sz="0" w:space="0" w:color="auto"/>
        <w:right w:val="none" w:sz="0" w:space="0" w:color="auto"/>
      </w:divBdr>
    </w:div>
    <w:div w:id="1741829489">
      <w:bodyDiv w:val="1"/>
      <w:marLeft w:val="0"/>
      <w:marRight w:val="0"/>
      <w:marTop w:val="0"/>
      <w:marBottom w:val="0"/>
      <w:divBdr>
        <w:top w:val="none" w:sz="0" w:space="0" w:color="auto"/>
        <w:left w:val="none" w:sz="0" w:space="0" w:color="auto"/>
        <w:bottom w:val="none" w:sz="0" w:space="0" w:color="auto"/>
        <w:right w:val="none" w:sz="0" w:space="0" w:color="auto"/>
      </w:divBdr>
    </w:div>
    <w:div w:id="1752120821">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771583977">
      <w:bodyDiv w:val="1"/>
      <w:marLeft w:val="0"/>
      <w:marRight w:val="0"/>
      <w:marTop w:val="0"/>
      <w:marBottom w:val="0"/>
      <w:divBdr>
        <w:top w:val="none" w:sz="0" w:space="0" w:color="auto"/>
        <w:left w:val="none" w:sz="0" w:space="0" w:color="auto"/>
        <w:bottom w:val="none" w:sz="0" w:space="0" w:color="auto"/>
        <w:right w:val="none" w:sz="0" w:space="0" w:color="auto"/>
      </w:divBdr>
    </w:div>
    <w:div w:id="1800956178">
      <w:bodyDiv w:val="1"/>
      <w:marLeft w:val="0"/>
      <w:marRight w:val="0"/>
      <w:marTop w:val="0"/>
      <w:marBottom w:val="0"/>
      <w:divBdr>
        <w:top w:val="none" w:sz="0" w:space="0" w:color="auto"/>
        <w:left w:val="none" w:sz="0" w:space="0" w:color="auto"/>
        <w:bottom w:val="none" w:sz="0" w:space="0" w:color="auto"/>
        <w:right w:val="none" w:sz="0" w:space="0" w:color="auto"/>
      </w:divBdr>
      <w:divsChild>
        <w:div w:id="1584605807">
          <w:marLeft w:val="0"/>
          <w:marRight w:val="0"/>
          <w:marTop w:val="0"/>
          <w:marBottom w:val="0"/>
          <w:divBdr>
            <w:top w:val="none" w:sz="0" w:space="0" w:color="auto"/>
            <w:left w:val="none" w:sz="0" w:space="0" w:color="auto"/>
            <w:bottom w:val="none" w:sz="0" w:space="0" w:color="auto"/>
            <w:right w:val="none" w:sz="0" w:space="0" w:color="auto"/>
          </w:divBdr>
          <w:divsChild>
            <w:div w:id="20763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9992">
      <w:bodyDiv w:val="1"/>
      <w:marLeft w:val="0"/>
      <w:marRight w:val="0"/>
      <w:marTop w:val="0"/>
      <w:marBottom w:val="0"/>
      <w:divBdr>
        <w:top w:val="none" w:sz="0" w:space="0" w:color="auto"/>
        <w:left w:val="none" w:sz="0" w:space="0" w:color="auto"/>
        <w:bottom w:val="none" w:sz="0" w:space="0" w:color="auto"/>
        <w:right w:val="none" w:sz="0" w:space="0" w:color="auto"/>
      </w:divBdr>
    </w:div>
    <w:div w:id="1835955451">
      <w:bodyDiv w:val="1"/>
      <w:marLeft w:val="0"/>
      <w:marRight w:val="0"/>
      <w:marTop w:val="0"/>
      <w:marBottom w:val="0"/>
      <w:divBdr>
        <w:top w:val="none" w:sz="0" w:space="0" w:color="auto"/>
        <w:left w:val="none" w:sz="0" w:space="0" w:color="auto"/>
        <w:bottom w:val="none" w:sz="0" w:space="0" w:color="auto"/>
        <w:right w:val="none" w:sz="0" w:space="0" w:color="auto"/>
      </w:divBdr>
    </w:div>
    <w:div w:id="1840582039">
      <w:bodyDiv w:val="1"/>
      <w:marLeft w:val="0"/>
      <w:marRight w:val="0"/>
      <w:marTop w:val="0"/>
      <w:marBottom w:val="0"/>
      <w:divBdr>
        <w:top w:val="none" w:sz="0" w:space="0" w:color="auto"/>
        <w:left w:val="none" w:sz="0" w:space="0" w:color="auto"/>
        <w:bottom w:val="none" w:sz="0" w:space="0" w:color="auto"/>
        <w:right w:val="none" w:sz="0" w:space="0" w:color="auto"/>
      </w:divBdr>
    </w:div>
    <w:div w:id="1880898250">
      <w:bodyDiv w:val="1"/>
      <w:marLeft w:val="0"/>
      <w:marRight w:val="0"/>
      <w:marTop w:val="0"/>
      <w:marBottom w:val="0"/>
      <w:divBdr>
        <w:top w:val="none" w:sz="0" w:space="0" w:color="auto"/>
        <w:left w:val="none" w:sz="0" w:space="0" w:color="auto"/>
        <w:bottom w:val="none" w:sz="0" w:space="0" w:color="auto"/>
        <w:right w:val="none" w:sz="0" w:space="0" w:color="auto"/>
      </w:divBdr>
    </w:div>
    <w:div w:id="1921938856">
      <w:bodyDiv w:val="1"/>
      <w:marLeft w:val="0"/>
      <w:marRight w:val="0"/>
      <w:marTop w:val="0"/>
      <w:marBottom w:val="0"/>
      <w:divBdr>
        <w:top w:val="none" w:sz="0" w:space="0" w:color="auto"/>
        <w:left w:val="none" w:sz="0" w:space="0" w:color="auto"/>
        <w:bottom w:val="none" w:sz="0" w:space="0" w:color="auto"/>
        <w:right w:val="none" w:sz="0" w:space="0" w:color="auto"/>
      </w:divBdr>
    </w:div>
    <w:div w:id="1939171964">
      <w:bodyDiv w:val="1"/>
      <w:marLeft w:val="0"/>
      <w:marRight w:val="0"/>
      <w:marTop w:val="0"/>
      <w:marBottom w:val="0"/>
      <w:divBdr>
        <w:top w:val="none" w:sz="0" w:space="0" w:color="auto"/>
        <w:left w:val="none" w:sz="0" w:space="0" w:color="auto"/>
        <w:bottom w:val="none" w:sz="0" w:space="0" w:color="auto"/>
        <w:right w:val="none" w:sz="0" w:space="0" w:color="auto"/>
      </w:divBdr>
    </w:div>
    <w:div w:id="1951355289">
      <w:bodyDiv w:val="1"/>
      <w:marLeft w:val="0"/>
      <w:marRight w:val="0"/>
      <w:marTop w:val="0"/>
      <w:marBottom w:val="0"/>
      <w:divBdr>
        <w:top w:val="none" w:sz="0" w:space="0" w:color="auto"/>
        <w:left w:val="none" w:sz="0" w:space="0" w:color="auto"/>
        <w:bottom w:val="none" w:sz="0" w:space="0" w:color="auto"/>
        <w:right w:val="none" w:sz="0" w:space="0" w:color="auto"/>
      </w:divBdr>
    </w:div>
    <w:div w:id="1973975244">
      <w:bodyDiv w:val="1"/>
      <w:marLeft w:val="0"/>
      <w:marRight w:val="0"/>
      <w:marTop w:val="0"/>
      <w:marBottom w:val="0"/>
      <w:divBdr>
        <w:top w:val="none" w:sz="0" w:space="0" w:color="auto"/>
        <w:left w:val="none" w:sz="0" w:space="0" w:color="auto"/>
        <w:bottom w:val="none" w:sz="0" w:space="0" w:color="auto"/>
        <w:right w:val="none" w:sz="0" w:space="0" w:color="auto"/>
      </w:divBdr>
    </w:div>
    <w:div w:id="1977374111">
      <w:bodyDiv w:val="1"/>
      <w:marLeft w:val="0"/>
      <w:marRight w:val="0"/>
      <w:marTop w:val="0"/>
      <w:marBottom w:val="0"/>
      <w:divBdr>
        <w:top w:val="none" w:sz="0" w:space="0" w:color="auto"/>
        <w:left w:val="none" w:sz="0" w:space="0" w:color="auto"/>
        <w:bottom w:val="none" w:sz="0" w:space="0" w:color="auto"/>
        <w:right w:val="none" w:sz="0" w:space="0" w:color="auto"/>
      </w:divBdr>
    </w:div>
    <w:div w:id="1986667022">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249862">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051227407">
      <w:bodyDiv w:val="1"/>
      <w:marLeft w:val="0"/>
      <w:marRight w:val="0"/>
      <w:marTop w:val="0"/>
      <w:marBottom w:val="0"/>
      <w:divBdr>
        <w:top w:val="none" w:sz="0" w:space="0" w:color="auto"/>
        <w:left w:val="none" w:sz="0" w:space="0" w:color="auto"/>
        <w:bottom w:val="none" w:sz="0" w:space="0" w:color="auto"/>
        <w:right w:val="none" w:sz="0" w:space="0" w:color="auto"/>
      </w:divBdr>
    </w:div>
    <w:div w:id="2064787679">
      <w:bodyDiv w:val="1"/>
      <w:marLeft w:val="0"/>
      <w:marRight w:val="0"/>
      <w:marTop w:val="0"/>
      <w:marBottom w:val="0"/>
      <w:divBdr>
        <w:top w:val="none" w:sz="0" w:space="0" w:color="auto"/>
        <w:left w:val="none" w:sz="0" w:space="0" w:color="auto"/>
        <w:bottom w:val="none" w:sz="0" w:space="0" w:color="auto"/>
        <w:right w:val="none" w:sz="0" w:space="0" w:color="auto"/>
      </w:divBdr>
    </w:div>
    <w:div w:id="2070807190">
      <w:bodyDiv w:val="1"/>
      <w:marLeft w:val="0"/>
      <w:marRight w:val="0"/>
      <w:marTop w:val="0"/>
      <w:marBottom w:val="0"/>
      <w:divBdr>
        <w:top w:val="none" w:sz="0" w:space="0" w:color="auto"/>
        <w:left w:val="none" w:sz="0" w:space="0" w:color="auto"/>
        <w:bottom w:val="none" w:sz="0" w:space="0" w:color="auto"/>
        <w:right w:val="none" w:sz="0" w:space="0" w:color="auto"/>
      </w:divBdr>
    </w:div>
    <w:div w:id="2083988754">
      <w:bodyDiv w:val="1"/>
      <w:marLeft w:val="0"/>
      <w:marRight w:val="0"/>
      <w:marTop w:val="0"/>
      <w:marBottom w:val="0"/>
      <w:divBdr>
        <w:top w:val="none" w:sz="0" w:space="0" w:color="auto"/>
        <w:left w:val="none" w:sz="0" w:space="0" w:color="auto"/>
        <w:bottom w:val="none" w:sz="0" w:space="0" w:color="auto"/>
        <w:right w:val="none" w:sz="0" w:space="0" w:color="auto"/>
      </w:divBdr>
      <w:divsChild>
        <w:div w:id="865941714">
          <w:marLeft w:val="0"/>
          <w:marRight w:val="0"/>
          <w:marTop w:val="0"/>
          <w:marBottom w:val="0"/>
          <w:divBdr>
            <w:top w:val="none" w:sz="0" w:space="0" w:color="auto"/>
            <w:left w:val="none" w:sz="0" w:space="0" w:color="auto"/>
            <w:bottom w:val="none" w:sz="0" w:space="0" w:color="auto"/>
            <w:right w:val="none" w:sz="0" w:space="0" w:color="auto"/>
          </w:divBdr>
          <w:divsChild>
            <w:div w:id="55202514">
              <w:marLeft w:val="0"/>
              <w:marRight w:val="0"/>
              <w:marTop w:val="0"/>
              <w:marBottom w:val="0"/>
              <w:divBdr>
                <w:top w:val="none" w:sz="0" w:space="0" w:color="auto"/>
                <w:left w:val="none" w:sz="0" w:space="0" w:color="auto"/>
                <w:bottom w:val="none" w:sz="0" w:space="0" w:color="auto"/>
                <w:right w:val="none" w:sz="0" w:space="0" w:color="auto"/>
              </w:divBdr>
            </w:div>
            <w:div w:id="1349136898">
              <w:marLeft w:val="0"/>
              <w:marRight w:val="0"/>
              <w:marTop w:val="0"/>
              <w:marBottom w:val="0"/>
              <w:divBdr>
                <w:top w:val="none" w:sz="0" w:space="0" w:color="auto"/>
                <w:left w:val="none" w:sz="0" w:space="0" w:color="auto"/>
                <w:bottom w:val="none" w:sz="0" w:space="0" w:color="auto"/>
                <w:right w:val="none" w:sz="0" w:space="0" w:color="auto"/>
              </w:divBdr>
            </w:div>
            <w:div w:id="463232813">
              <w:marLeft w:val="0"/>
              <w:marRight w:val="0"/>
              <w:marTop w:val="0"/>
              <w:marBottom w:val="0"/>
              <w:divBdr>
                <w:top w:val="none" w:sz="0" w:space="0" w:color="auto"/>
                <w:left w:val="none" w:sz="0" w:space="0" w:color="auto"/>
                <w:bottom w:val="none" w:sz="0" w:space="0" w:color="auto"/>
                <w:right w:val="none" w:sz="0" w:space="0" w:color="auto"/>
              </w:divBdr>
            </w:div>
            <w:div w:id="1622496172">
              <w:marLeft w:val="0"/>
              <w:marRight w:val="0"/>
              <w:marTop w:val="0"/>
              <w:marBottom w:val="0"/>
              <w:divBdr>
                <w:top w:val="none" w:sz="0" w:space="0" w:color="auto"/>
                <w:left w:val="none" w:sz="0" w:space="0" w:color="auto"/>
                <w:bottom w:val="none" w:sz="0" w:space="0" w:color="auto"/>
                <w:right w:val="none" w:sz="0" w:space="0" w:color="auto"/>
              </w:divBdr>
            </w:div>
            <w:div w:id="2628726">
              <w:marLeft w:val="0"/>
              <w:marRight w:val="0"/>
              <w:marTop w:val="0"/>
              <w:marBottom w:val="0"/>
              <w:divBdr>
                <w:top w:val="none" w:sz="0" w:space="0" w:color="auto"/>
                <w:left w:val="none" w:sz="0" w:space="0" w:color="auto"/>
                <w:bottom w:val="none" w:sz="0" w:space="0" w:color="auto"/>
                <w:right w:val="none" w:sz="0" w:space="0" w:color="auto"/>
              </w:divBdr>
            </w:div>
            <w:div w:id="1973944412">
              <w:marLeft w:val="0"/>
              <w:marRight w:val="0"/>
              <w:marTop w:val="0"/>
              <w:marBottom w:val="0"/>
              <w:divBdr>
                <w:top w:val="none" w:sz="0" w:space="0" w:color="auto"/>
                <w:left w:val="none" w:sz="0" w:space="0" w:color="auto"/>
                <w:bottom w:val="none" w:sz="0" w:space="0" w:color="auto"/>
                <w:right w:val="none" w:sz="0" w:space="0" w:color="auto"/>
              </w:divBdr>
            </w:div>
            <w:div w:id="1572229087">
              <w:marLeft w:val="0"/>
              <w:marRight w:val="0"/>
              <w:marTop w:val="0"/>
              <w:marBottom w:val="0"/>
              <w:divBdr>
                <w:top w:val="none" w:sz="0" w:space="0" w:color="auto"/>
                <w:left w:val="none" w:sz="0" w:space="0" w:color="auto"/>
                <w:bottom w:val="none" w:sz="0" w:space="0" w:color="auto"/>
                <w:right w:val="none" w:sz="0" w:space="0" w:color="auto"/>
              </w:divBdr>
            </w:div>
            <w:div w:id="1030959438">
              <w:marLeft w:val="0"/>
              <w:marRight w:val="0"/>
              <w:marTop w:val="0"/>
              <w:marBottom w:val="0"/>
              <w:divBdr>
                <w:top w:val="none" w:sz="0" w:space="0" w:color="auto"/>
                <w:left w:val="none" w:sz="0" w:space="0" w:color="auto"/>
                <w:bottom w:val="none" w:sz="0" w:space="0" w:color="auto"/>
                <w:right w:val="none" w:sz="0" w:space="0" w:color="auto"/>
              </w:divBdr>
            </w:div>
            <w:div w:id="630593362">
              <w:marLeft w:val="0"/>
              <w:marRight w:val="0"/>
              <w:marTop w:val="0"/>
              <w:marBottom w:val="0"/>
              <w:divBdr>
                <w:top w:val="none" w:sz="0" w:space="0" w:color="auto"/>
                <w:left w:val="none" w:sz="0" w:space="0" w:color="auto"/>
                <w:bottom w:val="none" w:sz="0" w:space="0" w:color="auto"/>
                <w:right w:val="none" w:sz="0" w:space="0" w:color="auto"/>
              </w:divBdr>
            </w:div>
            <w:div w:id="8907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8500">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 w:id="2102942921">
      <w:bodyDiv w:val="1"/>
      <w:marLeft w:val="0"/>
      <w:marRight w:val="0"/>
      <w:marTop w:val="0"/>
      <w:marBottom w:val="0"/>
      <w:divBdr>
        <w:top w:val="none" w:sz="0" w:space="0" w:color="auto"/>
        <w:left w:val="none" w:sz="0" w:space="0" w:color="auto"/>
        <w:bottom w:val="none" w:sz="0" w:space="0" w:color="auto"/>
        <w:right w:val="none" w:sz="0" w:space="0" w:color="auto"/>
      </w:divBdr>
    </w:div>
    <w:div w:id="21167792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4</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5</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6</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7</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8</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9</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11</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12</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3</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2</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b:RefOrder>
  </b:Source>
  <b:Source>
    <b:Tag>10</b:Tag>
    <b:SourceType>InternetSite</b:SourceType>
    <b:Guid>{60B8D4E6-CEA9-4459-9E7C-511E31F5D190}</b:Guid>
    <b:Title>Introduction to Angular concepts</b:Title>
    <b:InternetSiteTitle>angular.io</b:InternetSiteTitle>
    <b:Day>29</b:Day>
    <b:URL>https://angular.io/guide/architecture</b:URL>
    <b:Year>2023</b:Year>
    <b:Month>október</b:Month>
    <b:RefOrder>10</b:RefOrder>
  </b:Source>
  <b:Source>
    <b:Tag>12</b:Tag>
    <b:SourceType>InternetSite</b:SourceType>
    <b:Guid>{33DC7B26-8422-44FC-BA99-D8D3C4D338E3}</b:Guid>
    <b:Title>TailwindCSSComponents</b:Title>
    <b:Year>2023</b:Year>
    <b:Month>december</b:Month>
    <b:Day>1</b:Day>
    <b:URL>https://tailwindcomponents.com/</b:URL>
    <b:RefOrder>13</b:RefOrder>
  </b:Source>
  <b:Source>
    <b:Tag>BOU23</b:Tag>
    <b:SourceType>InternetSite</b:SourceType>
    <b:Guid>{B9637C68-1252-419C-975F-AD937ECD128C}</b:Guid>
    <b:Title>Spring boot 3 jwt security example repository on github</b:Title>
    <b:Author>
      <b:Author>
        <b:NameList>
          <b:Person>
            <b:Last>Ali</b:Last>
            <b:First>BOUALI</b:First>
          </b:Person>
        </b:NameList>
      </b:Author>
    </b:Author>
    <b:YearAccessed>2023</b:YearAccessed>
    <b:MonthAccessed>december</b:MonthAccessed>
    <b:DayAccessed>3</b:DayAccessed>
    <b:URL>https://github.com/ali-bouali/spring-boot-3-jwt-security/blob/main/src/main/java/com/alibou/security/config/JwtService.java</b:URL>
    <b:RefOrder>14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C8E444-CB11-4CE3-B9B3-A8FC1B223F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stilusok.dotx</Template>
  <TotalTime>2250</TotalTime>
  <Pages>67</Pages>
  <Words>11858</Words>
  <Characters>82657</Characters>
  <Application>Microsoft Office Word</Application>
  <DocSecurity>0</DocSecurity>
  <Lines>1686</Lines>
  <Paragraphs>974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Oracle</Company>
  <LinksUpToDate>false</LinksUpToDate>
  <CharactersWithSpaces>93541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Dongo</cp:lastModifiedBy>
  <cp:revision>106</cp:revision>
  <cp:lastPrinted>2023-12-02T17:35:00Z</cp:lastPrinted>
  <dcterms:created xsi:type="dcterms:W3CDTF">2023-11-07T20:13:00Z</dcterms:created>
  <dcterms:modified xsi:type="dcterms:W3CDTF">2023-12-03T21:41:00Z</dcterms:modified>
</cp:coreProperties>
</file>