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FFFB8" w14:textId="77777777" w:rsidR="009D149C" w:rsidRPr="00A20C03" w:rsidRDefault="009D149C" w:rsidP="009D149C">
      <w:pPr>
        <w:pStyle w:val="BodyText"/>
        <w:rPr>
          <w:sz w:val="20"/>
        </w:rPr>
      </w:pPr>
      <w:bookmarkStart w:id="0" w:name="_Hlk150285900"/>
      <w:r w:rsidRPr="00A20C03">
        <w:rPr>
          <w:noProof/>
          <w:sz w:val="20"/>
        </w:rPr>
        <w:drawing>
          <wp:anchor distT="0" distB="0" distL="114300" distR="114300" simplePos="0" relativeHeight="251660288" behindDoc="0" locked="0" layoutInCell="1" allowOverlap="1" wp14:anchorId="40F8933C" wp14:editId="1B3530C7">
            <wp:simplePos x="0" y="0"/>
            <wp:positionH relativeFrom="margin">
              <wp:align>center</wp:align>
            </wp:positionH>
            <wp:positionV relativeFrom="topMargin">
              <wp:posOffset>516255</wp:posOffset>
            </wp:positionV>
            <wp:extent cx="1891665" cy="517525"/>
            <wp:effectExtent l="0" t="0" r="0" b="0"/>
            <wp:wrapSquare wrapText="bothSides"/>
            <wp:docPr id="391786116" name="Picture 391786116" descr="A black and white building with a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1786116" name="Picture 391786116" descr="A black and white building with a white backgroun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91665" cy="517525"/>
                    </a:xfrm>
                    <a:prstGeom prst="rect">
                      <a:avLst/>
                    </a:prstGeom>
                  </pic:spPr>
                </pic:pic>
              </a:graphicData>
            </a:graphic>
          </wp:anchor>
        </w:drawing>
      </w:r>
    </w:p>
    <w:p w14:paraId="7801E220" w14:textId="77777777" w:rsidR="009D149C" w:rsidRPr="00A20C03" w:rsidRDefault="009D149C" w:rsidP="009D149C">
      <w:pPr>
        <w:widowControl w:val="0"/>
        <w:autoSpaceDE w:val="0"/>
        <w:autoSpaceDN w:val="0"/>
        <w:spacing w:after="0" w:line="240" w:lineRule="auto"/>
        <w:ind w:left="5" w:right="6" w:firstLine="0"/>
        <w:jc w:val="center"/>
        <w:rPr>
          <w:sz w:val="28"/>
          <w:szCs w:val="22"/>
        </w:rPr>
      </w:pPr>
      <w:r w:rsidRPr="00A20C03">
        <w:rPr>
          <w:spacing w:val="-5"/>
          <w:sz w:val="28"/>
          <w:szCs w:val="22"/>
        </w:rPr>
        <w:t>SZAKDOLGOZAT</w:t>
      </w:r>
      <w:r w:rsidRPr="00A20C03">
        <w:rPr>
          <w:spacing w:val="4"/>
          <w:sz w:val="28"/>
          <w:szCs w:val="22"/>
        </w:rPr>
        <w:t xml:space="preserve"> </w:t>
      </w:r>
      <w:r w:rsidRPr="00A20C03">
        <w:rPr>
          <w:spacing w:val="-2"/>
          <w:sz w:val="28"/>
          <w:szCs w:val="22"/>
        </w:rPr>
        <w:t>FELADAT</w:t>
      </w:r>
    </w:p>
    <w:p w14:paraId="7B4CCCE0" w14:textId="77777777" w:rsidR="009D149C" w:rsidRPr="00A20C03" w:rsidRDefault="009D149C" w:rsidP="009D149C">
      <w:pPr>
        <w:widowControl w:val="0"/>
        <w:autoSpaceDE w:val="0"/>
        <w:autoSpaceDN w:val="0"/>
        <w:spacing w:before="218" w:after="0" w:line="240" w:lineRule="auto"/>
        <w:ind w:left="11" w:right="6" w:firstLine="0"/>
        <w:jc w:val="center"/>
        <w:rPr>
          <w:b/>
          <w:sz w:val="28"/>
          <w:szCs w:val="22"/>
        </w:rPr>
      </w:pPr>
      <w:r w:rsidRPr="00A20C03">
        <w:rPr>
          <w:b/>
          <w:sz w:val="28"/>
          <w:szCs w:val="22"/>
        </w:rPr>
        <w:t xml:space="preserve">Dongó </w:t>
      </w:r>
      <w:r w:rsidRPr="00A20C03">
        <w:rPr>
          <w:b/>
          <w:spacing w:val="-2"/>
          <w:sz w:val="28"/>
          <w:szCs w:val="22"/>
        </w:rPr>
        <w:t>Rajmund</w:t>
      </w:r>
    </w:p>
    <w:p w14:paraId="4C5C9E4B" w14:textId="77777777" w:rsidR="009D149C" w:rsidRPr="00A20C03" w:rsidRDefault="009D149C" w:rsidP="009D149C">
      <w:pPr>
        <w:widowControl w:val="0"/>
        <w:autoSpaceDE w:val="0"/>
        <w:autoSpaceDN w:val="0"/>
        <w:spacing w:before="6" w:after="0" w:line="240" w:lineRule="auto"/>
        <w:ind w:left="6" w:right="6" w:firstLine="0"/>
        <w:jc w:val="center"/>
      </w:pPr>
      <w:r w:rsidRPr="00A20C03">
        <w:t>Mérnökinformatikus</w:t>
      </w:r>
      <w:r w:rsidRPr="00A20C03">
        <w:rPr>
          <w:spacing w:val="-1"/>
        </w:rPr>
        <w:t xml:space="preserve"> </w:t>
      </w:r>
      <w:r w:rsidRPr="00A20C03">
        <w:t>hallgató</w:t>
      </w:r>
      <w:r w:rsidRPr="00A20C03">
        <w:rPr>
          <w:spacing w:val="5"/>
        </w:rPr>
        <w:t xml:space="preserve"> </w:t>
      </w:r>
      <w:r w:rsidRPr="00A20C03">
        <w:rPr>
          <w:spacing w:val="-2"/>
        </w:rPr>
        <w:t>részére</w:t>
      </w:r>
    </w:p>
    <w:p w14:paraId="183172E6" w14:textId="77777777" w:rsidR="009D149C" w:rsidRPr="00A20C03" w:rsidRDefault="009D149C" w:rsidP="009D149C">
      <w:pPr>
        <w:widowControl w:val="0"/>
        <w:autoSpaceDE w:val="0"/>
        <w:autoSpaceDN w:val="0"/>
        <w:spacing w:before="259" w:after="0" w:line="240" w:lineRule="auto"/>
        <w:ind w:firstLine="0"/>
        <w:jc w:val="left"/>
      </w:pPr>
    </w:p>
    <w:p w14:paraId="3C119841" w14:textId="77777777" w:rsidR="009D149C" w:rsidRPr="00A20C03" w:rsidRDefault="009D149C" w:rsidP="009D149C">
      <w:pPr>
        <w:widowControl w:val="0"/>
        <w:autoSpaceDE w:val="0"/>
        <w:autoSpaceDN w:val="0"/>
        <w:spacing w:after="0" w:line="237" w:lineRule="auto"/>
        <w:ind w:left="5" w:right="11" w:firstLine="0"/>
        <w:jc w:val="center"/>
        <w:rPr>
          <w:sz w:val="36"/>
          <w:szCs w:val="36"/>
        </w:rPr>
      </w:pPr>
      <w:r w:rsidRPr="00A20C03">
        <w:rPr>
          <w:sz w:val="36"/>
          <w:szCs w:val="36"/>
        </w:rPr>
        <w:t>Ételrendelő</w:t>
      </w:r>
      <w:r w:rsidRPr="00A20C03">
        <w:rPr>
          <w:spacing w:val="-9"/>
          <w:sz w:val="36"/>
          <w:szCs w:val="36"/>
        </w:rPr>
        <w:t xml:space="preserve"> </w:t>
      </w:r>
      <w:r w:rsidRPr="00A20C03">
        <w:rPr>
          <w:sz w:val="36"/>
          <w:szCs w:val="36"/>
        </w:rPr>
        <w:t>alkalmazás</w:t>
      </w:r>
      <w:r w:rsidRPr="00A20C03">
        <w:rPr>
          <w:spacing w:val="-6"/>
          <w:sz w:val="36"/>
          <w:szCs w:val="36"/>
        </w:rPr>
        <w:t xml:space="preserve"> </w:t>
      </w:r>
      <w:r w:rsidRPr="00A20C03">
        <w:rPr>
          <w:sz w:val="36"/>
          <w:szCs w:val="36"/>
        </w:rPr>
        <w:t>készítése</w:t>
      </w:r>
      <w:r w:rsidRPr="00A20C03">
        <w:rPr>
          <w:spacing w:val="-6"/>
          <w:sz w:val="36"/>
          <w:szCs w:val="36"/>
        </w:rPr>
        <w:t xml:space="preserve"> </w:t>
      </w:r>
      <w:r w:rsidRPr="00A20C03">
        <w:rPr>
          <w:sz w:val="36"/>
          <w:szCs w:val="36"/>
        </w:rPr>
        <w:t>Java</w:t>
      </w:r>
      <w:r w:rsidRPr="00A20C03">
        <w:rPr>
          <w:spacing w:val="-6"/>
          <w:sz w:val="36"/>
          <w:szCs w:val="36"/>
        </w:rPr>
        <w:t xml:space="preserve"> </w:t>
      </w:r>
      <w:r w:rsidRPr="00A20C03">
        <w:rPr>
          <w:sz w:val="36"/>
          <w:szCs w:val="36"/>
        </w:rPr>
        <w:t>Spring</w:t>
      </w:r>
      <w:r w:rsidRPr="00A20C03">
        <w:rPr>
          <w:spacing w:val="-6"/>
          <w:sz w:val="36"/>
          <w:szCs w:val="36"/>
        </w:rPr>
        <w:t xml:space="preserve"> </w:t>
      </w:r>
      <w:r w:rsidRPr="00A20C03">
        <w:rPr>
          <w:sz w:val="36"/>
          <w:szCs w:val="36"/>
        </w:rPr>
        <w:t>és</w:t>
      </w:r>
      <w:r w:rsidRPr="00A20C03">
        <w:rPr>
          <w:spacing w:val="-23"/>
          <w:sz w:val="36"/>
          <w:szCs w:val="36"/>
        </w:rPr>
        <w:t xml:space="preserve"> </w:t>
      </w:r>
      <w:r w:rsidRPr="00A20C03">
        <w:rPr>
          <w:sz w:val="36"/>
          <w:szCs w:val="36"/>
        </w:rPr>
        <w:t xml:space="preserve">Angular </w:t>
      </w:r>
      <w:r w:rsidRPr="00A20C03">
        <w:rPr>
          <w:spacing w:val="-2"/>
          <w:sz w:val="36"/>
          <w:szCs w:val="36"/>
        </w:rPr>
        <w:t>alapokon</w:t>
      </w:r>
    </w:p>
    <w:p w14:paraId="0A0AC005" w14:textId="77777777" w:rsidR="009D149C" w:rsidRPr="00A20C03" w:rsidRDefault="009D149C" w:rsidP="009D149C">
      <w:pPr>
        <w:widowControl w:val="0"/>
        <w:autoSpaceDE w:val="0"/>
        <w:autoSpaceDN w:val="0"/>
        <w:spacing w:before="410" w:after="0"/>
        <w:ind w:left="140" w:right="124" w:firstLine="0"/>
      </w:pPr>
      <w:r w:rsidRPr="00A20C03">
        <w:t>A mai világban egyre inkább elterjedt, hogy a különböző ételek rendelése nem telefonhívásban, hanem applikációkon, weboldalakon keresztül történik. A hallgató feladata egy e célra fejlesztett fullstack webalkalmazás megtervezése és megvalósítása.</w:t>
      </w:r>
    </w:p>
    <w:p w14:paraId="59754174" w14:textId="77777777" w:rsidR="009D149C" w:rsidRPr="00A20C03" w:rsidRDefault="009D149C" w:rsidP="009D149C">
      <w:pPr>
        <w:widowControl w:val="0"/>
        <w:autoSpaceDE w:val="0"/>
        <w:autoSpaceDN w:val="0"/>
        <w:spacing w:before="119" w:after="0"/>
        <w:ind w:left="140" w:right="119" w:firstLine="0"/>
      </w:pPr>
      <w:r w:rsidRPr="00A20C03">
        <w:t xml:space="preserve">Backend technológiaként Java Spring használandó, a frontendet pedig Angular alapokon kell megvalósítani. Az alkalmazásnak a felhasználói funkciókon felül adminisztrációs lehetőségeket is kell biztosítania a felkínált ételek kezelésére és a rendelési folyamat </w:t>
      </w:r>
      <w:r w:rsidRPr="00A20C03">
        <w:rPr>
          <w:spacing w:val="-2"/>
        </w:rPr>
        <w:t>támogatására.</w:t>
      </w:r>
    </w:p>
    <w:p w14:paraId="025CDD7B" w14:textId="77777777" w:rsidR="009D149C" w:rsidRPr="00A20C03" w:rsidRDefault="009D149C" w:rsidP="009D149C">
      <w:pPr>
        <w:widowControl w:val="0"/>
        <w:autoSpaceDE w:val="0"/>
        <w:autoSpaceDN w:val="0"/>
        <w:spacing w:before="125" w:after="0" w:line="240" w:lineRule="auto"/>
        <w:ind w:left="190" w:firstLine="0"/>
      </w:pPr>
      <w:r w:rsidRPr="00A20C03">
        <w:t>A</w:t>
      </w:r>
      <w:r w:rsidRPr="00A20C03">
        <w:rPr>
          <w:spacing w:val="-17"/>
        </w:rPr>
        <w:t xml:space="preserve"> </w:t>
      </w:r>
      <w:r w:rsidRPr="00A20C03">
        <w:t>hallgató</w:t>
      </w:r>
      <w:r w:rsidRPr="00A20C03">
        <w:rPr>
          <w:spacing w:val="-2"/>
        </w:rPr>
        <w:t xml:space="preserve"> </w:t>
      </w:r>
      <w:r w:rsidRPr="00A20C03">
        <w:t>munkájának</w:t>
      </w:r>
      <w:r w:rsidRPr="00A20C03">
        <w:rPr>
          <w:spacing w:val="-2"/>
        </w:rPr>
        <w:t xml:space="preserve"> </w:t>
      </w:r>
      <w:r w:rsidRPr="00A20C03">
        <w:t>a</w:t>
      </w:r>
      <w:r w:rsidRPr="00A20C03">
        <w:rPr>
          <w:spacing w:val="2"/>
        </w:rPr>
        <w:t xml:space="preserve"> </w:t>
      </w:r>
      <w:r w:rsidRPr="00A20C03">
        <w:t>következő</w:t>
      </w:r>
      <w:r w:rsidRPr="00A20C03">
        <w:rPr>
          <w:spacing w:val="4"/>
        </w:rPr>
        <w:t xml:space="preserve"> </w:t>
      </w:r>
      <w:r w:rsidRPr="00A20C03">
        <w:t>követelményeknek</w:t>
      </w:r>
      <w:r w:rsidRPr="00A20C03">
        <w:rPr>
          <w:spacing w:val="-2"/>
        </w:rPr>
        <w:t xml:space="preserve"> </w:t>
      </w:r>
      <w:r w:rsidRPr="00A20C03">
        <w:t>kell</w:t>
      </w:r>
      <w:r w:rsidRPr="00A20C03">
        <w:rPr>
          <w:spacing w:val="-8"/>
        </w:rPr>
        <w:t xml:space="preserve"> </w:t>
      </w:r>
      <w:r w:rsidRPr="00A20C03">
        <w:t>eleget</w:t>
      </w:r>
      <w:r w:rsidRPr="00A20C03">
        <w:rPr>
          <w:spacing w:val="2"/>
        </w:rPr>
        <w:t xml:space="preserve"> </w:t>
      </w:r>
      <w:r w:rsidRPr="00A20C03">
        <w:rPr>
          <w:spacing w:val="-2"/>
        </w:rPr>
        <w:t>tennie:</w:t>
      </w:r>
    </w:p>
    <w:p w14:paraId="3FA95F19" w14:textId="77777777" w:rsidR="009D149C" w:rsidRPr="00A20C03" w:rsidRDefault="009D149C" w:rsidP="009D149C">
      <w:pPr>
        <w:widowControl w:val="0"/>
        <w:autoSpaceDE w:val="0"/>
        <w:autoSpaceDN w:val="0"/>
        <w:spacing w:after="0" w:line="240" w:lineRule="auto"/>
        <w:ind w:firstLine="0"/>
        <w:jc w:val="left"/>
      </w:pPr>
    </w:p>
    <w:p w14:paraId="5FB20A63" w14:textId="77777777" w:rsidR="009D149C" w:rsidRPr="00A20C03" w:rsidRDefault="009D149C" w:rsidP="009D149C">
      <w:pPr>
        <w:widowControl w:val="0"/>
        <w:autoSpaceDE w:val="0"/>
        <w:autoSpaceDN w:val="0"/>
        <w:spacing w:before="103" w:after="0" w:line="240" w:lineRule="auto"/>
        <w:ind w:firstLine="0"/>
        <w:jc w:val="left"/>
      </w:pPr>
    </w:p>
    <w:p w14:paraId="4C4573AC" w14:textId="77777777" w:rsidR="009D149C" w:rsidRPr="00A20C03" w:rsidRDefault="009D149C" w:rsidP="009D149C">
      <w:pPr>
        <w:widowControl w:val="0"/>
        <w:numPr>
          <w:ilvl w:val="0"/>
          <w:numId w:val="41"/>
        </w:numPr>
        <w:tabs>
          <w:tab w:val="left" w:pos="851"/>
        </w:tabs>
        <w:autoSpaceDE w:val="0"/>
        <w:autoSpaceDN w:val="0"/>
        <w:spacing w:after="0" w:line="240" w:lineRule="auto"/>
        <w:ind w:left="851" w:hanging="350"/>
        <w:jc w:val="left"/>
        <w:rPr>
          <w:szCs w:val="22"/>
        </w:rPr>
      </w:pPr>
      <w:r w:rsidRPr="00A20C03">
        <w:rPr>
          <w:szCs w:val="22"/>
        </w:rPr>
        <w:t>Röviden</w:t>
      </w:r>
      <w:r w:rsidRPr="00A20C03">
        <w:rPr>
          <w:spacing w:val="-4"/>
          <w:szCs w:val="22"/>
        </w:rPr>
        <w:t xml:space="preserve"> </w:t>
      </w:r>
      <w:r w:rsidRPr="00A20C03">
        <w:rPr>
          <w:szCs w:val="22"/>
        </w:rPr>
        <w:t>mutassa</w:t>
      </w:r>
      <w:r w:rsidRPr="00A20C03">
        <w:rPr>
          <w:spacing w:val="1"/>
          <w:szCs w:val="22"/>
        </w:rPr>
        <w:t xml:space="preserve"> </w:t>
      </w:r>
      <w:r w:rsidRPr="00A20C03">
        <w:rPr>
          <w:szCs w:val="22"/>
        </w:rPr>
        <w:t>be</w:t>
      </w:r>
      <w:r w:rsidRPr="00A20C03">
        <w:rPr>
          <w:spacing w:val="1"/>
          <w:szCs w:val="22"/>
        </w:rPr>
        <w:t xml:space="preserve"> </w:t>
      </w:r>
      <w:r w:rsidRPr="00A20C03">
        <w:rPr>
          <w:szCs w:val="22"/>
        </w:rPr>
        <w:t>a</w:t>
      </w:r>
      <w:r w:rsidRPr="00A20C03">
        <w:rPr>
          <w:spacing w:val="1"/>
          <w:szCs w:val="22"/>
        </w:rPr>
        <w:t xml:space="preserve"> </w:t>
      </w:r>
      <w:r w:rsidRPr="00A20C03">
        <w:rPr>
          <w:szCs w:val="22"/>
        </w:rPr>
        <w:t>megvalósításban</w:t>
      </w:r>
      <w:r w:rsidRPr="00A20C03">
        <w:rPr>
          <w:spacing w:val="-2"/>
          <w:szCs w:val="22"/>
        </w:rPr>
        <w:t xml:space="preserve"> </w:t>
      </w:r>
      <w:r w:rsidRPr="00A20C03">
        <w:rPr>
          <w:szCs w:val="22"/>
        </w:rPr>
        <w:t>használt</w:t>
      </w:r>
      <w:r w:rsidRPr="00A20C03">
        <w:rPr>
          <w:spacing w:val="-8"/>
          <w:szCs w:val="22"/>
        </w:rPr>
        <w:t xml:space="preserve"> </w:t>
      </w:r>
      <w:r w:rsidRPr="00A20C03">
        <w:rPr>
          <w:spacing w:val="-2"/>
          <w:szCs w:val="22"/>
        </w:rPr>
        <w:t>technológiákat!</w:t>
      </w:r>
    </w:p>
    <w:p w14:paraId="1F73630E" w14:textId="0C10CD1A" w:rsidR="009D149C" w:rsidRPr="00A20C03" w:rsidRDefault="009D149C" w:rsidP="009D149C">
      <w:pPr>
        <w:widowControl w:val="0"/>
        <w:numPr>
          <w:ilvl w:val="0"/>
          <w:numId w:val="41"/>
        </w:numPr>
        <w:tabs>
          <w:tab w:val="left" w:pos="851"/>
          <w:tab w:val="left" w:pos="2050"/>
          <w:tab w:val="left" w:pos="2669"/>
          <w:tab w:val="left" w:pos="3079"/>
          <w:tab w:val="left" w:pos="4254"/>
          <w:tab w:val="left" w:pos="5433"/>
          <w:tab w:val="left" w:pos="6716"/>
          <w:tab w:val="left" w:pos="7927"/>
          <w:tab w:val="left" w:pos="8237"/>
        </w:tabs>
        <w:autoSpaceDE w:val="0"/>
        <w:autoSpaceDN w:val="0"/>
        <w:spacing w:before="137" w:after="0" w:line="348" w:lineRule="auto"/>
        <w:ind w:left="851" w:right="121"/>
        <w:jc w:val="left"/>
        <w:rPr>
          <w:szCs w:val="22"/>
        </w:rPr>
      </w:pPr>
      <w:r w:rsidRPr="00A20C03">
        <w:rPr>
          <w:spacing w:val="-2"/>
          <w:szCs w:val="22"/>
        </w:rPr>
        <w:t>Tervezzen</w:t>
      </w:r>
      <w:r w:rsidRPr="00A20C03">
        <w:rPr>
          <w:szCs w:val="22"/>
        </w:rPr>
        <w:tab/>
      </w:r>
      <w:r w:rsidRPr="00A20C03">
        <w:rPr>
          <w:spacing w:val="-4"/>
          <w:szCs w:val="22"/>
        </w:rPr>
        <w:t>meg</w:t>
      </w:r>
      <w:r w:rsidRPr="00A20C03">
        <w:rPr>
          <w:szCs w:val="22"/>
        </w:rPr>
        <w:tab/>
      </w:r>
      <w:r w:rsidRPr="00A20C03">
        <w:rPr>
          <w:spacing w:val="-6"/>
          <w:szCs w:val="22"/>
        </w:rPr>
        <w:t>és</w:t>
      </w:r>
      <w:r w:rsidRPr="00A20C03">
        <w:rPr>
          <w:szCs w:val="22"/>
        </w:rPr>
        <w:tab/>
      </w:r>
      <w:r w:rsidRPr="00A20C03">
        <w:rPr>
          <w:spacing w:val="-2"/>
          <w:szCs w:val="22"/>
        </w:rPr>
        <w:t>valósítson</w:t>
      </w:r>
      <w:r w:rsidRPr="00A20C03">
        <w:rPr>
          <w:szCs w:val="22"/>
        </w:rPr>
        <w:tab/>
        <w:t>meg</w:t>
      </w:r>
      <w:r w:rsidRPr="00A20C03">
        <w:rPr>
          <w:spacing w:val="80"/>
          <w:szCs w:val="22"/>
        </w:rPr>
        <w:t xml:space="preserve"> </w:t>
      </w:r>
      <w:r w:rsidRPr="00A20C03">
        <w:rPr>
          <w:szCs w:val="22"/>
        </w:rPr>
        <w:t>egy</w:t>
      </w:r>
      <w:r w:rsidRPr="00A20C03">
        <w:rPr>
          <w:szCs w:val="22"/>
        </w:rPr>
        <w:tab/>
      </w:r>
      <w:r w:rsidRPr="00A20C03">
        <w:rPr>
          <w:spacing w:val="-2"/>
          <w:szCs w:val="22"/>
        </w:rPr>
        <w:t>ételrendelő</w:t>
      </w:r>
      <w:r w:rsidRPr="00A20C03">
        <w:rPr>
          <w:szCs w:val="22"/>
        </w:rPr>
        <w:tab/>
      </w:r>
      <w:r w:rsidRPr="00A20C03">
        <w:rPr>
          <w:spacing w:val="-2"/>
          <w:szCs w:val="22"/>
        </w:rPr>
        <w:t>weboldalt</w:t>
      </w:r>
      <w:r w:rsidR="00A9330B">
        <w:rPr>
          <w:spacing w:val="-2"/>
          <w:szCs w:val="22"/>
        </w:rPr>
        <w:t xml:space="preserve"> a </w:t>
      </w:r>
      <w:r w:rsidRPr="00A20C03">
        <w:rPr>
          <w:spacing w:val="-2"/>
          <w:szCs w:val="22"/>
        </w:rPr>
        <w:t>következő képességekkel:</w:t>
      </w:r>
    </w:p>
    <w:p w14:paraId="28ABD433" w14:textId="77777777" w:rsidR="009D149C" w:rsidRPr="00A20C03" w:rsidRDefault="009D149C" w:rsidP="00A9330B">
      <w:pPr>
        <w:widowControl w:val="0"/>
        <w:numPr>
          <w:ilvl w:val="1"/>
          <w:numId w:val="41"/>
        </w:numPr>
        <w:tabs>
          <w:tab w:val="left" w:pos="1211"/>
        </w:tabs>
        <w:autoSpaceDE w:val="0"/>
        <w:autoSpaceDN w:val="0"/>
        <w:spacing w:before="23" w:after="0" w:line="240" w:lineRule="auto"/>
        <w:jc w:val="left"/>
        <w:rPr>
          <w:szCs w:val="22"/>
        </w:rPr>
      </w:pPr>
      <w:r w:rsidRPr="00A20C03">
        <w:rPr>
          <w:szCs w:val="22"/>
        </w:rPr>
        <w:t xml:space="preserve">Lehessen regisztrálni, </w:t>
      </w:r>
      <w:r w:rsidRPr="00A20C03">
        <w:rPr>
          <w:spacing w:val="-2"/>
          <w:szCs w:val="22"/>
        </w:rPr>
        <w:t>bejelentkezni.</w:t>
      </w:r>
    </w:p>
    <w:p w14:paraId="62F86046" w14:textId="77777777" w:rsidR="009D149C" w:rsidRPr="00A20C03" w:rsidRDefault="009D149C" w:rsidP="009D149C">
      <w:pPr>
        <w:widowControl w:val="0"/>
        <w:numPr>
          <w:ilvl w:val="1"/>
          <w:numId w:val="41"/>
        </w:numPr>
        <w:tabs>
          <w:tab w:val="left" w:pos="1211"/>
        </w:tabs>
        <w:autoSpaceDE w:val="0"/>
        <w:autoSpaceDN w:val="0"/>
        <w:spacing w:before="127" w:after="0" w:line="240" w:lineRule="auto"/>
        <w:ind w:left="1211"/>
        <w:jc w:val="left"/>
        <w:rPr>
          <w:szCs w:val="22"/>
        </w:rPr>
      </w:pPr>
      <w:r w:rsidRPr="00A20C03">
        <w:rPr>
          <w:szCs w:val="22"/>
        </w:rPr>
        <w:t>Elérhető</w:t>
      </w:r>
      <w:r w:rsidRPr="00A20C03">
        <w:rPr>
          <w:spacing w:val="1"/>
          <w:szCs w:val="22"/>
        </w:rPr>
        <w:t xml:space="preserve"> </w:t>
      </w:r>
      <w:r w:rsidRPr="00A20C03">
        <w:rPr>
          <w:szCs w:val="22"/>
        </w:rPr>
        <w:t>legyen</w:t>
      </w:r>
      <w:r w:rsidRPr="00A20C03">
        <w:rPr>
          <w:spacing w:val="2"/>
          <w:szCs w:val="22"/>
        </w:rPr>
        <w:t xml:space="preserve"> </w:t>
      </w:r>
      <w:r w:rsidRPr="00A20C03">
        <w:rPr>
          <w:szCs w:val="22"/>
        </w:rPr>
        <w:t>mind</w:t>
      </w:r>
      <w:r w:rsidRPr="00A20C03">
        <w:rPr>
          <w:spacing w:val="-9"/>
          <w:szCs w:val="22"/>
        </w:rPr>
        <w:t xml:space="preserve"> </w:t>
      </w:r>
      <w:r w:rsidRPr="00A20C03">
        <w:rPr>
          <w:szCs w:val="22"/>
        </w:rPr>
        <w:t>a</w:t>
      </w:r>
      <w:r w:rsidRPr="00A20C03">
        <w:rPr>
          <w:spacing w:val="5"/>
          <w:szCs w:val="22"/>
        </w:rPr>
        <w:t xml:space="preserve"> </w:t>
      </w:r>
      <w:r w:rsidRPr="00A20C03">
        <w:rPr>
          <w:szCs w:val="22"/>
        </w:rPr>
        <w:t>kereskedők,</w:t>
      </w:r>
      <w:r w:rsidRPr="00A20C03">
        <w:rPr>
          <w:spacing w:val="-10"/>
          <w:szCs w:val="22"/>
        </w:rPr>
        <w:t xml:space="preserve"> </w:t>
      </w:r>
      <w:r w:rsidRPr="00A20C03">
        <w:rPr>
          <w:szCs w:val="22"/>
        </w:rPr>
        <w:t>mind</w:t>
      </w:r>
      <w:r w:rsidRPr="00A20C03">
        <w:rPr>
          <w:spacing w:val="2"/>
          <w:szCs w:val="22"/>
        </w:rPr>
        <w:t xml:space="preserve"> </w:t>
      </w:r>
      <w:r w:rsidRPr="00A20C03">
        <w:rPr>
          <w:szCs w:val="22"/>
        </w:rPr>
        <w:t>a</w:t>
      </w:r>
      <w:r w:rsidRPr="00A20C03">
        <w:rPr>
          <w:spacing w:val="5"/>
          <w:szCs w:val="22"/>
        </w:rPr>
        <w:t xml:space="preserve"> </w:t>
      </w:r>
      <w:r w:rsidRPr="00A20C03">
        <w:rPr>
          <w:szCs w:val="22"/>
        </w:rPr>
        <w:t>vásárlók</w:t>
      </w:r>
      <w:r w:rsidRPr="00A20C03">
        <w:rPr>
          <w:spacing w:val="2"/>
          <w:szCs w:val="22"/>
        </w:rPr>
        <w:t xml:space="preserve"> </w:t>
      </w:r>
      <w:r w:rsidRPr="00A20C03">
        <w:rPr>
          <w:spacing w:val="-2"/>
          <w:szCs w:val="22"/>
        </w:rPr>
        <w:t>nézete.</w:t>
      </w:r>
    </w:p>
    <w:p w14:paraId="6D923CA9" w14:textId="77777777" w:rsidR="009D149C" w:rsidRPr="00A20C03" w:rsidRDefault="009D149C" w:rsidP="009D149C">
      <w:pPr>
        <w:widowControl w:val="0"/>
        <w:numPr>
          <w:ilvl w:val="1"/>
          <w:numId w:val="41"/>
        </w:numPr>
        <w:tabs>
          <w:tab w:val="left" w:pos="1211"/>
        </w:tabs>
        <w:autoSpaceDE w:val="0"/>
        <w:autoSpaceDN w:val="0"/>
        <w:spacing w:before="127" w:after="0" w:line="240" w:lineRule="auto"/>
        <w:ind w:left="1211"/>
        <w:jc w:val="left"/>
        <w:rPr>
          <w:szCs w:val="22"/>
        </w:rPr>
      </w:pPr>
      <w:r w:rsidRPr="00A20C03">
        <w:rPr>
          <w:szCs w:val="22"/>
        </w:rPr>
        <w:t>Lehetőség</w:t>
      </w:r>
      <w:r w:rsidRPr="00A20C03">
        <w:rPr>
          <w:spacing w:val="-3"/>
          <w:szCs w:val="22"/>
        </w:rPr>
        <w:t xml:space="preserve"> </w:t>
      </w:r>
      <w:r w:rsidRPr="00A20C03">
        <w:rPr>
          <w:szCs w:val="22"/>
        </w:rPr>
        <w:t>legyen</w:t>
      </w:r>
      <w:r w:rsidRPr="00A20C03">
        <w:rPr>
          <w:spacing w:val="-11"/>
          <w:szCs w:val="22"/>
        </w:rPr>
        <w:t xml:space="preserve"> </w:t>
      </w:r>
      <w:r w:rsidRPr="00A20C03">
        <w:rPr>
          <w:szCs w:val="22"/>
        </w:rPr>
        <w:t>a</w:t>
      </w:r>
      <w:r w:rsidRPr="00A20C03">
        <w:rPr>
          <w:spacing w:val="3"/>
          <w:szCs w:val="22"/>
        </w:rPr>
        <w:t xml:space="preserve"> </w:t>
      </w:r>
      <w:r w:rsidRPr="00A20C03">
        <w:rPr>
          <w:szCs w:val="22"/>
        </w:rPr>
        <w:t>teljes</w:t>
      </w:r>
      <w:r w:rsidRPr="00A20C03">
        <w:rPr>
          <w:spacing w:val="-4"/>
          <w:szCs w:val="22"/>
        </w:rPr>
        <w:t xml:space="preserve"> </w:t>
      </w:r>
      <w:r w:rsidRPr="00A20C03">
        <w:rPr>
          <w:szCs w:val="22"/>
        </w:rPr>
        <w:t>vásárlási</w:t>
      </w:r>
      <w:r w:rsidRPr="00A20C03">
        <w:rPr>
          <w:spacing w:val="3"/>
          <w:szCs w:val="22"/>
        </w:rPr>
        <w:t xml:space="preserve"> </w:t>
      </w:r>
      <w:r w:rsidRPr="00A20C03">
        <w:rPr>
          <w:szCs w:val="22"/>
        </w:rPr>
        <w:t>folyamat</w:t>
      </w:r>
      <w:r w:rsidRPr="00A20C03">
        <w:rPr>
          <w:spacing w:val="3"/>
          <w:szCs w:val="22"/>
        </w:rPr>
        <w:t xml:space="preserve"> </w:t>
      </w:r>
      <w:r w:rsidRPr="00A20C03">
        <w:rPr>
          <w:spacing w:val="-2"/>
          <w:szCs w:val="22"/>
        </w:rPr>
        <w:t>lebonyolítására.</w:t>
      </w:r>
    </w:p>
    <w:p w14:paraId="1E2E1A6E" w14:textId="77777777" w:rsidR="009D149C" w:rsidRPr="00A20C03" w:rsidRDefault="009D149C" w:rsidP="009D149C">
      <w:pPr>
        <w:widowControl w:val="0"/>
        <w:numPr>
          <w:ilvl w:val="1"/>
          <w:numId w:val="41"/>
        </w:numPr>
        <w:tabs>
          <w:tab w:val="left" w:pos="1211"/>
        </w:tabs>
        <w:autoSpaceDE w:val="0"/>
        <w:autoSpaceDN w:val="0"/>
        <w:spacing w:before="137" w:after="0" w:line="240" w:lineRule="auto"/>
        <w:ind w:left="1211"/>
        <w:jc w:val="left"/>
        <w:rPr>
          <w:szCs w:val="22"/>
        </w:rPr>
      </w:pPr>
      <w:r w:rsidRPr="00A20C03">
        <w:rPr>
          <w:szCs w:val="22"/>
        </w:rPr>
        <w:t>Lehetőség</w:t>
      </w:r>
      <w:r w:rsidRPr="00A20C03">
        <w:rPr>
          <w:spacing w:val="-4"/>
          <w:szCs w:val="22"/>
        </w:rPr>
        <w:t xml:space="preserve"> </w:t>
      </w:r>
      <w:r w:rsidRPr="00A20C03">
        <w:rPr>
          <w:szCs w:val="22"/>
        </w:rPr>
        <w:t>legyen</w:t>
      </w:r>
      <w:r w:rsidRPr="00A20C03">
        <w:rPr>
          <w:spacing w:val="-13"/>
          <w:szCs w:val="22"/>
        </w:rPr>
        <w:t xml:space="preserve"> </w:t>
      </w:r>
      <w:r w:rsidRPr="00A20C03">
        <w:rPr>
          <w:szCs w:val="22"/>
        </w:rPr>
        <w:t>a</w:t>
      </w:r>
      <w:r w:rsidRPr="00A20C03">
        <w:rPr>
          <w:spacing w:val="1"/>
          <w:szCs w:val="22"/>
        </w:rPr>
        <w:t xml:space="preserve"> </w:t>
      </w:r>
      <w:r w:rsidRPr="00A20C03">
        <w:rPr>
          <w:szCs w:val="22"/>
        </w:rPr>
        <w:t>rendelések</w:t>
      </w:r>
      <w:r w:rsidRPr="00A20C03">
        <w:rPr>
          <w:spacing w:val="-1"/>
          <w:szCs w:val="22"/>
        </w:rPr>
        <w:t xml:space="preserve"> </w:t>
      </w:r>
      <w:r w:rsidRPr="00A20C03">
        <w:rPr>
          <w:szCs w:val="22"/>
        </w:rPr>
        <w:t>állapotát</w:t>
      </w:r>
      <w:r w:rsidRPr="00A20C03">
        <w:rPr>
          <w:spacing w:val="1"/>
          <w:szCs w:val="22"/>
        </w:rPr>
        <w:t xml:space="preserve"> </w:t>
      </w:r>
      <w:r w:rsidRPr="00A20C03">
        <w:rPr>
          <w:szCs w:val="22"/>
        </w:rPr>
        <w:t>követni</w:t>
      </w:r>
      <w:r w:rsidRPr="00A20C03">
        <w:rPr>
          <w:spacing w:val="1"/>
          <w:szCs w:val="22"/>
        </w:rPr>
        <w:t xml:space="preserve"> </w:t>
      </w:r>
      <w:r w:rsidRPr="00A20C03">
        <w:rPr>
          <w:szCs w:val="22"/>
        </w:rPr>
        <w:t>és</w:t>
      </w:r>
      <w:r w:rsidRPr="00A20C03">
        <w:rPr>
          <w:spacing w:val="-6"/>
          <w:szCs w:val="22"/>
        </w:rPr>
        <w:t xml:space="preserve"> </w:t>
      </w:r>
      <w:r w:rsidRPr="00A20C03">
        <w:rPr>
          <w:szCs w:val="22"/>
        </w:rPr>
        <w:t>menedzselni</w:t>
      </w:r>
      <w:r w:rsidRPr="00A20C03">
        <w:rPr>
          <w:spacing w:val="1"/>
          <w:szCs w:val="22"/>
        </w:rPr>
        <w:t xml:space="preserve"> </w:t>
      </w:r>
      <w:r w:rsidRPr="00A20C03">
        <w:rPr>
          <w:szCs w:val="22"/>
        </w:rPr>
        <w:t>a</w:t>
      </w:r>
      <w:r w:rsidRPr="00A20C03">
        <w:rPr>
          <w:spacing w:val="13"/>
          <w:szCs w:val="22"/>
        </w:rPr>
        <w:t xml:space="preserve"> </w:t>
      </w:r>
      <w:r w:rsidRPr="00A20C03">
        <w:rPr>
          <w:szCs w:val="22"/>
        </w:rPr>
        <w:t>kereskedők</w:t>
      </w:r>
      <w:r w:rsidRPr="00A20C03">
        <w:rPr>
          <w:spacing w:val="-1"/>
          <w:szCs w:val="22"/>
        </w:rPr>
        <w:t xml:space="preserve"> </w:t>
      </w:r>
      <w:r w:rsidRPr="00A20C03">
        <w:rPr>
          <w:spacing w:val="-2"/>
          <w:szCs w:val="22"/>
        </w:rPr>
        <w:t>által.</w:t>
      </w:r>
    </w:p>
    <w:p w14:paraId="69B8AB53" w14:textId="051D1F9A" w:rsidR="009D149C" w:rsidRDefault="009D149C" w:rsidP="009D149C">
      <w:pPr>
        <w:widowControl w:val="0"/>
        <w:numPr>
          <w:ilvl w:val="1"/>
          <w:numId w:val="41"/>
        </w:numPr>
        <w:tabs>
          <w:tab w:val="left" w:pos="1211"/>
        </w:tabs>
        <w:autoSpaceDE w:val="0"/>
        <w:autoSpaceDN w:val="0"/>
        <w:spacing w:before="128" w:after="0" w:line="240" w:lineRule="auto"/>
        <w:ind w:left="1211"/>
        <w:jc w:val="left"/>
        <w:rPr>
          <w:szCs w:val="22"/>
        </w:rPr>
      </w:pPr>
      <w:r w:rsidRPr="00A20C03">
        <w:rPr>
          <w:szCs w:val="22"/>
        </w:rPr>
        <w:t>Lehetőség</w:t>
      </w:r>
      <w:r w:rsidRPr="00A20C03">
        <w:rPr>
          <w:spacing w:val="4"/>
          <w:szCs w:val="22"/>
        </w:rPr>
        <w:t xml:space="preserve"> </w:t>
      </w:r>
      <w:r w:rsidRPr="00A20C03">
        <w:rPr>
          <w:szCs w:val="22"/>
        </w:rPr>
        <w:t>legyen</w:t>
      </w:r>
      <w:r w:rsidRPr="00A20C03">
        <w:rPr>
          <w:spacing w:val="-6"/>
          <w:szCs w:val="22"/>
        </w:rPr>
        <w:t xml:space="preserve"> </w:t>
      </w:r>
      <w:r w:rsidRPr="00A20C03">
        <w:rPr>
          <w:szCs w:val="22"/>
        </w:rPr>
        <w:t>termékek</w:t>
      </w:r>
      <w:r w:rsidRPr="00A20C03">
        <w:rPr>
          <w:spacing w:val="5"/>
          <w:szCs w:val="22"/>
        </w:rPr>
        <w:t xml:space="preserve"> </w:t>
      </w:r>
      <w:r w:rsidRPr="00A20C03">
        <w:rPr>
          <w:spacing w:val="-2"/>
          <w:szCs w:val="22"/>
        </w:rPr>
        <w:t>hozzáadására.</w:t>
      </w:r>
    </w:p>
    <w:p w14:paraId="6C918649" w14:textId="77777777" w:rsidR="009D149C" w:rsidRPr="00A20C03" w:rsidRDefault="009D149C" w:rsidP="00397E92">
      <w:pPr>
        <w:widowControl w:val="0"/>
        <w:tabs>
          <w:tab w:val="left" w:pos="1211"/>
        </w:tabs>
        <w:autoSpaceDE w:val="0"/>
        <w:autoSpaceDN w:val="0"/>
        <w:spacing w:before="128" w:after="0" w:line="240" w:lineRule="auto"/>
        <w:ind w:left="1211" w:firstLine="0"/>
        <w:jc w:val="left"/>
        <w:rPr>
          <w:szCs w:val="22"/>
        </w:rPr>
      </w:pPr>
    </w:p>
    <w:p w14:paraId="25D99761" w14:textId="77777777" w:rsidR="009D149C" w:rsidRPr="00A20C03" w:rsidRDefault="009D149C" w:rsidP="009D149C">
      <w:pPr>
        <w:widowControl w:val="0"/>
        <w:tabs>
          <w:tab w:val="left" w:pos="2412"/>
        </w:tabs>
        <w:autoSpaceDE w:val="0"/>
        <w:autoSpaceDN w:val="0"/>
        <w:spacing w:after="0" w:line="470" w:lineRule="auto"/>
        <w:ind w:left="140" w:right="2774" w:firstLine="0"/>
        <w:jc w:val="left"/>
        <w:rPr>
          <w:szCs w:val="22"/>
        </w:rPr>
      </w:pPr>
      <w:r w:rsidRPr="00A20C03">
        <w:rPr>
          <w:b/>
          <w:szCs w:val="22"/>
        </w:rPr>
        <w:t>Tanszéki konzulens:</w:t>
      </w:r>
      <w:r w:rsidRPr="00A20C03">
        <w:rPr>
          <w:b/>
          <w:szCs w:val="22"/>
        </w:rPr>
        <w:tab/>
      </w:r>
      <w:r w:rsidRPr="00A20C03">
        <w:rPr>
          <w:szCs w:val="22"/>
        </w:rPr>
        <w:t>Dr.</w:t>
      </w:r>
      <w:r w:rsidRPr="00A20C03">
        <w:rPr>
          <w:spacing w:val="-15"/>
          <w:szCs w:val="22"/>
        </w:rPr>
        <w:t xml:space="preserve"> </w:t>
      </w:r>
      <w:r w:rsidRPr="00A20C03">
        <w:rPr>
          <w:szCs w:val="22"/>
        </w:rPr>
        <w:t>Kővári</w:t>
      </w:r>
      <w:r w:rsidRPr="00A20C03">
        <w:rPr>
          <w:spacing w:val="-8"/>
          <w:szCs w:val="22"/>
        </w:rPr>
        <w:t xml:space="preserve"> </w:t>
      </w:r>
      <w:r w:rsidRPr="00A20C03">
        <w:rPr>
          <w:szCs w:val="22"/>
        </w:rPr>
        <w:t>Bence</w:t>
      </w:r>
      <w:r w:rsidRPr="00A20C03">
        <w:rPr>
          <w:spacing w:val="-17"/>
          <w:szCs w:val="22"/>
        </w:rPr>
        <w:t xml:space="preserve"> </w:t>
      </w:r>
      <w:r w:rsidRPr="00A20C03">
        <w:rPr>
          <w:szCs w:val="22"/>
        </w:rPr>
        <w:t>András,</w:t>
      </w:r>
      <w:r w:rsidRPr="00A20C03">
        <w:rPr>
          <w:spacing w:val="-10"/>
          <w:szCs w:val="22"/>
        </w:rPr>
        <w:t xml:space="preserve"> </w:t>
      </w:r>
      <w:r w:rsidRPr="00A20C03">
        <w:rPr>
          <w:szCs w:val="22"/>
        </w:rPr>
        <w:t>egyetemi</w:t>
      </w:r>
      <w:r w:rsidRPr="00A20C03">
        <w:rPr>
          <w:spacing w:val="-7"/>
          <w:szCs w:val="22"/>
        </w:rPr>
        <w:t xml:space="preserve"> </w:t>
      </w:r>
      <w:r w:rsidRPr="00A20C03">
        <w:rPr>
          <w:szCs w:val="22"/>
        </w:rPr>
        <w:t>docens Budapest, 2023. szeptember 21.</w:t>
      </w:r>
    </w:p>
    <w:p w14:paraId="27913DA1" w14:textId="77777777" w:rsidR="009D149C" w:rsidRPr="00A20C03" w:rsidRDefault="009D149C" w:rsidP="009D149C">
      <w:pPr>
        <w:widowControl w:val="0"/>
        <w:autoSpaceDE w:val="0"/>
        <w:autoSpaceDN w:val="0"/>
        <w:spacing w:after="0" w:line="244" w:lineRule="auto"/>
        <w:ind w:left="6866" w:right="55" w:hanging="180"/>
        <w:jc w:val="left"/>
      </w:pPr>
      <w:r w:rsidRPr="00A20C03">
        <w:t>Dr.</w:t>
      </w:r>
      <w:r w:rsidRPr="00A20C03">
        <w:rPr>
          <w:spacing w:val="-15"/>
        </w:rPr>
        <w:t xml:space="preserve"> </w:t>
      </w:r>
      <w:r w:rsidRPr="00A20C03">
        <w:t>Charaf</w:t>
      </w:r>
      <w:r w:rsidRPr="00A20C03">
        <w:rPr>
          <w:spacing w:val="-15"/>
        </w:rPr>
        <w:t xml:space="preserve"> </w:t>
      </w:r>
      <w:r w:rsidRPr="00A20C03">
        <w:t xml:space="preserve">Hassan egyetemi tanár </w:t>
      </w:r>
      <w:r w:rsidRPr="00A20C03">
        <w:rPr>
          <w:spacing w:val="-2"/>
        </w:rPr>
        <w:t>tanszékvezető</w:t>
      </w:r>
    </w:p>
    <w:p w14:paraId="09F617B8" w14:textId="18E43E51" w:rsidR="009D149C" w:rsidRPr="00A20C03" w:rsidRDefault="009D149C" w:rsidP="009D149C">
      <w:pPr>
        <w:widowControl w:val="0"/>
        <w:autoSpaceDE w:val="0"/>
        <w:autoSpaceDN w:val="0"/>
        <w:spacing w:before="4" w:after="0" w:line="240" w:lineRule="auto"/>
        <w:ind w:firstLine="0"/>
        <w:jc w:val="left"/>
        <w:rPr>
          <w:sz w:val="8"/>
        </w:rPr>
      </w:pPr>
    </w:p>
    <w:p w14:paraId="5213FE6C" w14:textId="07376F30" w:rsidR="00C407C2" w:rsidRDefault="009A56DE">
      <w:pPr>
        <w:pBdr>
          <w:top w:val="nil"/>
          <w:left w:val="nil"/>
          <w:bottom w:val="nil"/>
          <w:right w:val="nil"/>
          <w:between w:val="nil"/>
        </w:pBdr>
        <w:ind w:firstLine="0"/>
        <w:jc w:val="center"/>
        <w:rPr>
          <w:color w:val="000000"/>
        </w:rPr>
      </w:pPr>
      <w:r w:rsidRPr="00A20C03">
        <w:rPr>
          <w:noProof/>
        </w:rPr>
        <mc:AlternateContent>
          <mc:Choice Requires="wpg">
            <w:drawing>
              <wp:anchor distT="0" distB="0" distL="0" distR="0" simplePos="0" relativeHeight="251659264" behindDoc="1" locked="0" layoutInCell="1" allowOverlap="1" wp14:anchorId="629CFCCF" wp14:editId="30AE9320">
                <wp:simplePos x="0" y="0"/>
                <wp:positionH relativeFrom="page">
                  <wp:align>center</wp:align>
                </wp:positionH>
                <wp:positionV relativeFrom="page">
                  <wp:posOffset>9912350</wp:posOffset>
                </wp:positionV>
                <wp:extent cx="5802630" cy="532765"/>
                <wp:effectExtent l="0" t="0" r="7620" b="635"/>
                <wp:wrapTopAndBottom/>
                <wp:docPr id="1174017030" name="Group 11740170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2630" cy="532996"/>
                          <a:chOff x="0" y="0"/>
                          <a:chExt cx="5802630" cy="364987"/>
                        </a:xfrm>
                      </wpg:grpSpPr>
                      <wps:wsp>
                        <wps:cNvPr id="312112996" name="Graphic 3"/>
                        <wps:cNvSpPr/>
                        <wps:spPr>
                          <a:xfrm>
                            <a:off x="0" y="0"/>
                            <a:ext cx="5802630" cy="6350"/>
                          </a:xfrm>
                          <a:custGeom>
                            <a:avLst/>
                            <a:gdLst/>
                            <a:ahLst/>
                            <a:cxnLst/>
                            <a:rect l="l" t="t" r="r" b="b"/>
                            <a:pathLst>
                              <a:path w="5802630" h="6350">
                                <a:moveTo>
                                  <a:pt x="5802375" y="0"/>
                                </a:moveTo>
                                <a:lnTo>
                                  <a:pt x="0" y="0"/>
                                </a:lnTo>
                                <a:lnTo>
                                  <a:pt x="0" y="6349"/>
                                </a:lnTo>
                                <a:lnTo>
                                  <a:pt x="5802375" y="6349"/>
                                </a:lnTo>
                                <a:lnTo>
                                  <a:pt x="580237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876407603" name="Image 4"/>
                          <pic:cNvPicPr/>
                        </pic:nvPicPr>
                        <pic:blipFill>
                          <a:blip r:embed="rId10" cstate="print"/>
                          <a:stretch>
                            <a:fillRect/>
                          </a:stretch>
                        </pic:blipFill>
                        <pic:spPr>
                          <a:xfrm>
                            <a:off x="2654908" y="19401"/>
                            <a:ext cx="422661" cy="345586"/>
                          </a:xfrm>
                          <a:prstGeom prst="rect">
                            <a:avLst/>
                          </a:prstGeom>
                        </pic:spPr>
                      </pic:pic>
                      <wps:wsp>
                        <wps:cNvPr id="1373877962" name="Textbox 5"/>
                        <wps:cNvSpPr txBox="1"/>
                        <wps:spPr>
                          <a:xfrm>
                            <a:off x="38100" y="9022"/>
                            <a:ext cx="2237740" cy="355965"/>
                          </a:xfrm>
                          <a:prstGeom prst="rect">
                            <a:avLst/>
                          </a:prstGeom>
                        </wps:spPr>
                        <wps:txbx>
                          <w:txbxContent>
                            <w:p w14:paraId="0B34ABEB" w14:textId="77777777" w:rsidR="009D149C" w:rsidRDefault="009D149C" w:rsidP="009D149C">
                              <w:pPr>
                                <w:spacing w:line="168" w:lineRule="exact"/>
                                <w:ind w:right="18"/>
                                <w:jc w:val="right"/>
                                <w:rPr>
                                  <w:rFonts w:ascii="Arial" w:hAnsi="Arial"/>
                                  <w:sz w:val="15"/>
                                </w:rPr>
                              </w:pPr>
                              <w:r>
                                <w:rPr>
                                  <w:rFonts w:ascii="Arial" w:hAnsi="Arial"/>
                                  <w:color w:val="7E7E7E"/>
                                  <w:sz w:val="15"/>
                                </w:rPr>
                                <w:t>Budapesti</w:t>
                              </w:r>
                              <w:r>
                                <w:rPr>
                                  <w:rFonts w:ascii="Arial" w:hAnsi="Arial"/>
                                  <w:color w:val="7E7E7E"/>
                                  <w:spacing w:val="-7"/>
                                  <w:sz w:val="15"/>
                                </w:rPr>
                                <w:t xml:space="preserve"> </w:t>
                              </w:r>
                              <w:r>
                                <w:rPr>
                                  <w:rFonts w:ascii="Arial" w:hAnsi="Arial"/>
                                  <w:color w:val="7E7E7E"/>
                                  <w:sz w:val="15"/>
                                </w:rPr>
                                <w:t>Műszaki</w:t>
                              </w:r>
                              <w:r>
                                <w:rPr>
                                  <w:rFonts w:ascii="Arial" w:hAnsi="Arial"/>
                                  <w:color w:val="7E7E7E"/>
                                  <w:spacing w:val="-6"/>
                                  <w:sz w:val="15"/>
                                </w:rPr>
                                <w:t xml:space="preserve"> </w:t>
                              </w:r>
                              <w:r>
                                <w:rPr>
                                  <w:rFonts w:ascii="Arial" w:hAnsi="Arial"/>
                                  <w:color w:val="7E7E7E"/>
                                  <w:sz w:val="15"/>
                                </w:rPr>
                                <w:t>és</w:t>
                              </w:r>
                              <w:r>
                                <w:rPr>
                                  <w:rFonts w:ascii="Arial" w:hAnsi="Arial"/>
                                  <w:color w:val="7E7E7E"/>
                                  <w:spacing w:val="-7"/>
                                  <w:sz w:val="15"/>
                                </w:rPr>
                                <w:t xml:space="preserve"> </w:t>
                              </w:r>
                              <w:r>
                                <w:rPr>
                                  <w:rFonts w:ascii="Arial" w:hAnsi="Arial"/>
                                  <w:color w:val="7E7E7E"/>
                                  <w:sz w:val="15"/>
                                </w:rPr>
                                <w:t>Gazdaságtudományi</w:t>
                              </w:r>
                              <w:r>
                                <w:rPr>
                                  <w:rFonts w:ascii="Arial" w:hAnsi="Arial"/>
                                  <w:color w:val="7E7E7E"/>
                                  <w:spacing w:val="-6"/>
                                  <w:sz w:val="15"/>
                                </w:rPr>
                                <w:t xml:space="preserve"> </w:t>
                              </w:r>
                              <w:r>
                                <w:rPr>
                                  <w:rFonts w:ascii="Arial" w:hAnsi="Arial"/>
                                  <w:color w:val="7E7E7E"/>
                                  <w:spacing w:val="-2"/>
                                  <w:sz w:val="15"/>
                                </w:rPr>
                                <w:t>Egyetem</w:t>
                              </w:r>
                            </w:p>
                            <w:p w14:paraId="7EB41FA6" w14:textId="77777777" w:rsidR="009D149C" w:rsidRDefault="009D149C" w:rsidP="009D149C">
                              <w:pPr>
                                <w:spacing w:before="8" w:line="237" w:lineRule="auto"/>
                                <w:ind w:left="120" w:right="18" w:firstLine="1000"/>
                                <w:jc w:val="right"/>
                                <w:rPr>
                                  <w:rFonts w:ascii="Arial" w:hAnsi="Arial"/>
                                  <w:sz w:val="15"/>
                                </w:rPr>
                              </w:pPr>
                              <w:r>
                                <w:rPr>
                                  <w:rFonts w:ascii="Arial" w:hAnsi="Arial"/>
                                  <w:color w:val="7E7E7E"/>
                                  <w:sz w:val="15"/>
                                </w:rPr>
                                <w:t>Villamosmérnöki</w:t>
                              </w:r>
                              <w:r>
                                <w:rPr>
                                  <w:rFonts w:ascii="Arial" w:hAnsi="Arial"/>
                                  <w:color w:val="7E7E7E"/>
                                  <w:spacing w:val="-11"/>
                                  <w:sz w:val="15"/>
                                </w:rPr>
                                <w:t xml:space="preserve"> </w:t>
                              </w:r>
                              <w:r>
                                <w:rPr>
                                  <w:rFonts w:ascii="Arial" w:hAnsi="Arial"/>
                                  <w:color w:val="7E7E7E"/>
                                  <w:sz w:val="15"/>
                                </w:rPr>
                                <w:t>és</w:t>
                              </w:r>
                              <w:r>
                                <w:rPr>
                                  <w:rFonts w:ascii="Arial" w:hAnsi="Arial"/>
                                  <w:color w:val="7E7E7E"/>
                                  <w:spacing w:val="-10"/>
                                  <w:sz w:val="15"/>
                                </w:rPr>
                                <w:t xml:space="preserve"> </w:t>
                              </w:r>
                              <w:r>
                                <w:rPr>
                                  <w:rFonts w:ascii="Arial" w:hAnsi="Arial"/>
                                  <w:color w:val="7E7E7E"/>
                                  <w:sz w:val="15"/>
                                </w:rPr>
                                <w:t>Informatikai</w:t>
                              </w:r>
                              <w:r>
                                <w:rPr>
                                  <w:rFonts w:ascii="Arial" w:hAnsi="Arial"/>
                                  <w:color w:val="7E7E7E"/>
                                  <w:spacing w:val="-11"/>
                                  <w:sz w:val="15"/>
                                </w:rPr>
                                <w:t xml:space="preserve"> </w:t>
                              </w:r>
                              <w:r>
                                <w:rPr>
                                  <w:rFonts w:ascii="Arial" w:hAnsi="Arial"/>
                                  <w:color w:val="7E7E7E"/>
                                  <w:sz w:val="15"/>
                                </w:rPr>
                                <w:t>Kar Automatizálási</w:t>
                              </w:r>
                              <w:r>
                                <w:rPr>
                                  <w:rFonts w:ascii="Arial" w:hAnsi="Arial"/>
                                  <w:color w:val="7E7E7E"/>
                                  <w:spacing w:val="-11"/>
                                  <w:sz w:val="15"/>
                                </w:rPr>
                                <w:t xml:space="preserve"> </w:t>
                              </w:r>
                              <w:r>
                                <w:rPr>
                                  <w:rFonts w:ascii="Arial" w:hAnsi="Arial"/>
                                  <w:color w:val="7E7E7E"/>
                                  <w:sz w:val="15"/>
                                </w:rPr>
                                <w:t>és</w:t>
                              </w:r>
                              <w:r>
                                <w:rPr>
                                  <w:rFonts w:ascii="Arial" w:hAnsi="Arial"/>
                                  <w:color w:val="7E7E7E"/>
                                  <w:spacing w:val="-17"/>
                                  <w:sz w:val="15"/>
                                </w:rPr>
                                <w:t xml:space="preserve"> </w:t>
                              </w:r>
                              <w:r>
                                <w:rPr>
                                  <w:rFonts w:ascii="Arial" w:hAnsi="Arial"/>
                                  <w:color w:val="7E7E7E"/>
                                  <w:sz w:val="15"/>
                                </w:rPr>
                                <w:t>Alkalmazott</w:t>
                              </w:r>
                              <w:r>
                                <w:rPr>
                                  <w:rFonts w:ascii="Arial" w:hAnsi="Arial"/>
                                  <w:color w:val="7E7E7E"/>
                                  <w:spacing w:val="-4"/>
                                  <w:sz w:val="15"/>
                                </w:rPr>
                                <w:t xml:space="preserve"> </w:t>
                              </w:r>
                              <w:r>
                                <w:rPr>
                                  <w:rFonts w:ascii="Arial" w:hAnsi="Arial"/>
                                  <w:color w:val="7E7E7E"/>
                                  <w:sz w:val="15"/>
                                </w:rPr>
                                <w:t>Informatikai</w:t>
                              </w:r>
                              <w:r>
                                <w:rPr>
                                  <w:rFonts w:ascii="Arial" w:hAnsi="Arial"/>
                                  <w:color w:val="7E7E7E"/>
                                  <w:spacing w:val="-2"/>
                                  <w:sz w:val="15"/>
                                </w:rPr>
                                <w:t xml:space="preserve"> Tanszék</w:t>
                              </w:r>
                            </w:p>
                          </w:txbxContent>
                        </wps:txbx>
                        <wps:bodyPr wrap="square" lIns="0" tIns="0" rIns="0" bIns="0" rtlCol="0">
                          <a:noAutofit/>
                        </wps:bodyPr>
                      </wps:wsp>
                      <wps:wsp>
                        <wps:cNvPr id="2106152128" name="Textbox 6"/>
                        <wps:cNvSpPr txBox="1"/>
                        <wps:spPr>
                          <a:xfrm>
                            <a:off x="3533394" y="9022"/>
                            <a:ext cx="2078355" cy="328930"/>
                          </a:xfrm>
                          <a:prstGeom prst="rect">
                            <a:avLst/>
                          </a:prstGeom>
                        </wps:spPr>
                        <wps:txbx>
                          <w:txbxContent>
                            <w:p w14:paraId="5F2F15DE" w14:textId="77777777" w:rsidR="009D149C" w:rsidRDefault="009D149C" w:rsidP="009D149C">
                              <w:pPr>
                                <w:spacing w:line="249" w:lineRule="auto"/>
                                <w:rPr>
                                  <w:rFonts w:ascii="Arial" w:hAnsi="Arial"/>
                                  <w:sz w:val="15"/>
                                </w:rPr>
                              </w:pPr>
                              <w:r>
                                <w:rPr>
                                  <w:rFonts w:ascii="Arial" w:hAnsi="Arial"/>
                                  <w:color w:val="7E7E7E"/>
                                  <w:sz w:val="15"/>
                                </w:rPr>
                                <w:t>H-1117</w:t>
                              </w:r>
                              <w:r>
                                <w:rPr>
                                  <w:rFonts w:ascii="Arial" w:hAnsi="Arial"/>
                                  <w:color w:val="7E7E7E"/>
                                  <w:spacing w:val="-11"/>
                                  <w:sz w:val="15"/>
                                </w:rPr>
                                <w:t xml:space="preserve"> </w:t>
                              </w:r>
                              <w:r>
                                <w:rPr>
                                  <w:rFonts w:ascii="Arial" w:hAnsi="Arial"/>
                                  <w:color w:val="7E7E7E"/>
                                  <w:sz w:val="15"/>
                                </w:rPr>
                                <w:t>Budapest,</w:t>
                              </w:r>
                              <w:r>
                                <w:rPr>
                                  <w:rFonts w:ascii="Arial" w:hAnsi="Arial"/>
                                  <w:color w:val="7E7E7E"/>
                                  <w:spacing w:val="-10"/>
                                  <w:sz w:val="15"/>
                                </w:rPr>
                                <w:t xml:space="preserve"> </w:t>
                              </w:r>
                              <w:r>
                                <w:rPr>
                                  <w:rFonts w:ascii="Arial" w:hAnsi="Arial"/>
                                  <w:color w:val="7E7E7E"/>
                                  <w:sz w:val="15"/>
                                </w:rPr>
                                <w:t>Magyar</w:t>
                              </w:r>
                              <w:r>
                                <w:rPr>
                                  <w:rFonts w:ascii="Arial" w:hAnsi="Arial"/>
                                  <w:color w:val="7E7E7E"/>
                                  <w:spacing w:val="-11"/>
                                  <w:sz w:val="15"/>
                                </w:rPr>
                                <w:t xml:space="preserve"> </w:t>
                              </w:r>
                              <w:r>
                                <w:rPr>
                                  <w:rFonts w:ascii="Arial" w:hAnsi="Arial"/>
                                  <w:color w:val="7E7E7E"/>
                                  <w:sz w:val="15"/>
                                </w:rPr>
                                <w:t>tudósok</w:t>
                              </w:r>
                              <w:r>
                                <w:rPr>
                                  <w:rFonts w:ascii="Arial" w:hAnsi="Arial"/>
                                  <w:color w:val="7E7E7E"/>
                                  <w:spacing w:val="-10"/>
                                  <w:sz w:val="15"/>
                                </w:rPr>
                                <w:t xml:space="preserve"> </w:t>
                              </w:r>
                              <w:r>
                                <w:rPr>
                                  <w:rFonts w:ascii="Arial" w:hAnsi="Arial"/>
                                  <w:color w:val="7E7E7E"/>
                                  <w:sz w:val="15"/>
                                </w:rPr>
                                <w:t>krt</w:t>
                              </w:r>
                              <w:r>
                                <w:rPr>
                                  <w:rFonts w:ascii="Arial" w:hAnsi="Arial"/>
                                  <w:color w:val="7E7E7E"/>
                                  <w:spacing w:val="-11"/>
                                  <w:sz w:val="15"/>
                                </w:rPr>
                                <w:t xml:space="preserve"> </w:t>
                              </w:r>
                              <w:r>
                                <w:rPr>
                                  <w:rFonts w:ascii="Arial" w:hAnsi="Arial"/>
                                  <w:color w:val="7E7E7E"/>
                                  <w:sz w:val="15"/>
                                </w:rPr>
                                <w:t>2.</w:t>
                              </w:r>
                              <w:r>
                                <w:rPr>
                                  <w:rFonts w:ascii="Arial" w:hAnsi="Arial"/>
                                  <w:color w:val="7E7E7E"/>
                                  <w:spacing w:val="-10"/>
                                  <w:sz w:val="15"/>
                                </w:rPr>
                                <w:t xml:space="preserve"> </w:t>
                              </w:r>
                              <w:r>
                                <w:rPr>
                                  <w:rFonts w:ascii="Arial" w:hAnsi="Arial"/>
                                  <w:color w:val="7E7E7E"/>
                                  <w:sz w:val="15"/>
                                </w:rPr>
                                <w:t>Q.B.207 Telefon: 463-2870. Fax: 463-2871</w:t>
                              </w:r>
                            </w:p>
                            <w:p w14:paraId="2C66DB83" w14:textId="77777777" w:rsidR="009D149C" w:rsidRDefault="00000000" w:rsidP="009D149C">
                              <w:pPr>
                                <w:spacing w:line="164" w:lineRule="exact"/>
                                <w:rPr>
                                  <w:rFonts w:ascii="Arial"/>
                                  <w:sz w:val="15"/>
                                </w:rPr>
                              </w:pPr>
                              <w:hyperlink r:id="rId11">
                                <w:r w:rsidR="009D149C">
                                  <w:rPr>
                                    <w:rFonts w:ascii="Arial"/>
                                    <w:color w:val="7E7E7E"/>
                                    <w:spacing w:val="-2"/>
                                    <w:sz w:val="15"/>
                                  </w:rPr>
                                  <w:t>www.aut.bme.hu</w:t>
                                </w:r>
                              </w:hyperlink>
                            </w:p>
                          </w:txbxContent>
                        </wps:txbx>
                        <wps:bodyPr wrap="square" lIns="0" tIns="0" rIns="0" bIns="0" rtlCol="0">
                          <a:noAutofit/>
                        </wps:bodyPr>
                      </wps:wsp>
                    </wpg:wgp>
                  </a:graphicData>
                </a:graphic>
                <wp14:sizeRelV relativeFrom="margin">
                  <wp14:pctHeight>0</wp14:pctHeight>
                </wp14:sizeRelV>
              </wp:anchor>
            </w:drawing>
          </mc:Choice>
          <mc:Fallback>
            <w:pict>
              <v:group w14:anchorId="629CFCCF" id="Group 1174017030" o:spid="_x0000_s1026" style="position:absolute;left:0;text-align:left;margin-left:0;margin-top:780.5pt;width:456.9pt;height:41.95pt;z-index:-251657216;mso-wrap-distance-left:0;mso-wrap-distance-right:0;mso-position-horizontal:center;mso-position-horizontal-relative:page;mso-position-vertical-relative:page;mso-height-relative:margin" coordsize="58026,3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">
                <v:shape id="Graphic 3" o:spid="_x0000_s1027" style="position:absolute;width:58026;height:63;visibility:visible;mso-wrap-style:square;v-text-anchor:top" coordsize="580263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" path="m5802375,l,,,6349r5802375,l5802375,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8" type="#_x0000_t75" style="position:absolute;left:26549;top:194;width:4226;height:3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">
                  <v:imagedata r:id="rId12" o:title=""/>
                </v:shape>
                <v:shapetype id="_x0000_t202" coordsize="21600,21600" o:spt="202" path="m,l,21600r21600,l21600,xe">
                  <v:stroke joinstyle="miter"/>
                  <v:path gradientshapeok="t" o:connecttype="rect"/>
                </v:shapetype>
                <v:shape id="Textbox 5" o:spid="_x0000_s1029" type="#_x0000_t202" style="position:absolute;left:381;top:90;width:22377;height:3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" filled="f" stroked="f">
                  <v:textbox inset="0,0,0,0">
                    <w:txbxContent>
                      <w:p w14:paraId="0B34ABEB" w14:textId="77777777" w:rsidR="009D149C" w:rsidRDefault="009D149C" w:rsidP="009D149C">
                        <w:pPr>
                          <w:spacing w:line="168" w:lineRule="exact"/>
                          <w:ind w:right="18"/>
                          <w:jc w:val="right"/>
                          <w:rPr>
                            <w:rFonts w:ascii="Arial" w:hAnsi="Arial"/>
                            <w:sz w:val="15"/>
                          </w:rPr>
                        </w:pPr>
                        <w:r>
                          <w:rPr>
                            <w:rFonts w:ascii="Arial" w:hAnsi="Arial"/>
                            <w:color w:val="7E7E7E"/>
                            <w:sz w:val="15"/>
                          </w:rPr>
                          <w:t>Budapesti</w:t>
                        </w:r>
                        <w:r>
                          <w:rPr>
                            <w:rFonts w:ascii="Arial" w:hAnsi="Arial"/>
                            <w:color w:val="7E7E7E"/>
                            <w:spacing w:val="-7"/>
                            <w:sz w:val="15"/>
                          </w:rPr>
                          <w:t xml:space="preserve"> </w:t>
                        </w:r>
                        <w:r>
                          <w:rPr>
                            <w:rFonts w:ascii="Arial" w:hAnsi="Arial"/>
                            <w:color w:val="7E7E7E"/>
                            <w:sz w:val="15"/>
                          </w:rPr>
                          <w:t>Műszaki</w:t>
                        </w:r>
                        <w:r>
                          <w:rPr>
                            <w:rFonts w:ascii="Arial" w:hAnsi="Arial"/>
                            <w:color w:val="7E7E7E"/>
                            <w:spacing w:val="-6"/>
                            <w:sz w:val="15"/>
                          </w:rPr>
                          <w:t xml:space="preserve"> </w:t>
                        </w:r>
                        <w:r>
                          <w:rPr>
                            <w:rFonts w:ascii="Arial" w:hAnsi="Arial"/>
                            <w:color w:val="7E7E7E"/>
                            <w:sz w:val="15"/>
                          </w:rPr>
                          <w:t>és</w:t>
                        </w:r>
                        <w:r>
                          <w:rPr>
                            <w:rFonts w:ascii="Arial" w:hAnsi="Arial"/>
                            <w:color w:val="7E7E7E"/>
                            <w:spacing w:val="-7"/>
                            <w:sz w:val="15"/>
                          </w:rPr>
                          <w:t xml:space="preserve"> </w:t>
                        </w:r>
                        <w:r>
                          <w:rPr>
                            <w:rFonts w:ascii="Arial" w:hAnsi="Arial"/>
                            <w:color w:val="7E7E7E"/>
                            <w:sz w:val="15"/>
                          </w:rPr>
                          <w:t>Gazdaságtudományi</w:t>
                        </w:r>
                        <w:r>
                          <w:rPr>
                            <w:rFonts w:ascii="Arial" w:hAnsi="Arial"/>
                            <w:color w:val="7E7E7E"/>
                            <w:spacing w:val="-6"/>
                            <w:sz w:val="15"/>
                          </w:rPr>
                          <w:t xml:space="preserve"> </w:t>
                        </w:r>
                        <w:r>
                          <w:rPr>
                            <w:rFonts w:ascii="Arial" w:hAnsi="Arial"/>
                            <w:color w:val="7E7E7E"/>
                            <w:spacing w:val="-2"/>
                            <w:sz w:val="15"/>
                          </w:rPr>
                          <w:t>Egyetem</w:t>
                        </w:r>
                      </w:p>
                      <w:p w14:paraId="7EB41FA6" w14:textId="77777777" w:rsidR="009D149C" w:rsidRDefault="009D149C" w:rsidP="009D149C">
                        <w:pPr>
                          <w:spacing w:before="8" w:line="237" w:lineRule="auto"/>
                          <w:ind w:left="120" w:right="18" w:firstLine="1000"/>
                          <w:jc w:val="right"/>
                          <w:rPr>
                            <w:rFonts w:ascii="Arial" w:hAnsi="Arial"/>
                            <w:sz w:val="15"/>
                          </w:rPr>
                        </w:pPr>
                        <w:r>
                          <w:rPr>
                            <w:rFonts w:ascii="Arial" w:hAnsi="Arial"/>
                            <w:color w:val="7E7E7E"/>
                            <w:sz w:val="15"/>
                          </w:rPr>
                          <w:t>Villamosmérnöki</w:t>
                        </w:r>
                        <w:r>
                          <w:rPr>
                            <w:rFonts w:ascii="Arial" w:hAnsi="Arial"/>
                            <w:color w:val="7E7E7E"/>
                            <w:spacing w:val="-11"/>
                            <w:sz w:val="15"/>
                          </w:rPr>
                          <w:t xml:space="preserve"> </w:t>
                        </w:r>
                        <w:r>
                          <w:rPr>
                            <w:rFonts w:ascii="Arial" w:hAnsi="Arial"/>
                            <w:color w:val="7E7E7E"/>
                            <w:sz w:val="15"/>
                          </w:rPr>
                          <w:t>és</w:t>
                        </w:r>
                        <w:r>
                          <w:rPr>
                            <w:rFonts w:ascii="Arial" w:hAnsi="Arial"/>
                            <w:color w:val="7E7E7E"/>
                            <w:spacing w:val="-10"/>
                            <w:sz w:val="15"/>
                          </w:rPr>
                          <w:t xml:space="preserve"> </w:t>
                        </w:r>
                        <w:r>
                          <w:rPr>
                            <w:rFonts w:ascii="Arial" w:hAnsi="Arial"/>
                            <w:color w:val="7E7E7E"/>
                            <w:sz w:val="15"/>
                          </w:rPr>
                          <w:t>Informatikai</w:t>
                        </w:r>
                        <w:r>
                          <w:rPr>
                            <w:rFonts w:ascii="Arial" w:hAnsi="Arial"/>
                            <w:color w:val="7E7E7E"/>
                            <w:spacing w:val="-11"/>
                            <w:sz w:val="15"/>
                          </w:rPr>
                          <w:t xml:space="preserve"> </w:t>
                        </w:r>
                        <w:r>
                          <w:rPr>
                            <w:rFonts w:ascii="Arial" w:hAnsi="Arial"/>
                            <w:color w:val="7E7E7E"/>
                            <w:sz w:val="15"/>
                          </w:rPr>
                          <w:t>Kar Automatizálási</w:t>
                        </w:r>
                        <w:r>
                          <w:rPr>
                            <w:rFonts w:ascii="Arial" w:hAnsi="Arial"/>
                            <w:color w:val="7E7E7E"/>
                            <w:spacing w:val="-11"/>
                            <w:sz w:val="15"/>
                          </w:rPr>
                          <w:t xml:space="preserve"> </w:t>
                        </w:r>
                        <w:r>
                          <w:rPr>
                            <w:rFonts w:ascii="Arial" w:hAnsi="Arial"/>
                            <w:color w:val="7E7E7E"/>
                            <w:sz w:val="15"/>
                          </w:rPr>
                          <w:t>és</w:t>
                        </w:r>
                        <w:r>
                          <w:rPr>
                            <w:rFonts w:ascii="Arial" w:hAnsi="Arial"/>
                            <w:color w:val="7E7E7E"/>
                            <w:spacing w:val="-17"/>
                            <w:sz w:val="15"/>
                          </w:rPr>
                          <w:t xml:space="preserve"> </w:t>
                        </w:r>
                        <w:r>
                          <w:rPr>
                            <w:rFonts w:ascii="Arial" w:hAnsi="Arial"/>
                            <w:color w:val="7E7E7E"/>
                            <w:sz w:val="15"/>
                          </w:rPr>
                          <w:t>Alkalmazott</w:t>
                        </w:r>
                        <w:r>
                          <w:rPr>
                            <w:rFonts w:ascii="Arial" w:hAnsi="Arial"/>
                            <w:color w:val="7E7E7E"/>
                            <w:spacing w:val="-4"/>
                            <w:sz w:val="15"/>
                          </w:rPr>
                          <w:t xml:space="preserve"> </w:t>
                        </w:r>
                        <w:r>
                          <w:rPr>
                            <w:rFonts w:ascii="Arial" w:hAnsi="Arial"/>
                            <w:color w:val="7E7E7E"/>
                            <w:sz w:val="15"/>
                          </w:rPr>
                          <w:t>Informatikai</w:t>
                        </w:r>
                        <w:r>
                          <w:rPr>
                            <w:rFonts w:ascii="Arial" w:hAnsi="Arial"/>
                            <w:color w:val="7E7E7E"/>
                            <w:spacing w:val="-2"/>
                            <w:sz w:val="15"/>
                          </w:rPr>
                          <w:t xml:space="preserve"> Tanszék</w:t>
                        </w:r>
                      </w:p>
                    </w:txbxContent>
                  </v:textbox>
                </v:shape>
                <v:shape id="Textbox 6" o:spid="_x0000_s1030" type="#_x0000_t202" style="position:absolute;left:35333;top:90;width:20784;height:3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" filled="f" stroked="f">
                  <v:textbox inset="0,0,0,0">
                    <w:txbxContent>
                      <w:p w14:paraId="5F2F15DE" w14:textId="77777777" w:rsidR="009D149C" w:rsidRDefault="009D149C" w:rsidP="009D149C">
                        <w:pPr>
                          <w:spacing w:line="249" w:lineRule="auto"/>
                          <w:rPr>
                            <w:rFonts w:ascii="Arial" w:hAnsi="Arial"/>
                            <w:sz w:val="15"/>
                          </w:rPr>
                        </w:pPr>
                        <w:r>
                          <w:rPr>
                            <w:rFonts w:ascii="Arial" w:hAnsi="Arial"/>
                            <w:color w:val="7E7E7E"/>
                            <w:sz w:val="15"/>
                          </w:rPr>
                          <w:t>H-1117</w:t>
                        </w:r>
                        <w:r>
                          <w:rPr>
                            <w:rFonts w:ascii="Arial" w:hAnsi="Arial"/>
                            <w:color w:val="7E7E7E"/>
                            <w:spacing w:val="-11"/>
                            <w:sz w:val="15"/>
                          </w:rPr>
                          <w:t xml:space="preserve"> </w:t>
                        </w:r>
                        <w:r>
                          <w:rPr>
                            <w:rFonts w:ascii="Arial" w:hAnsi="Arial"/>
                            <w:color w:val="7E7E7E"/>
                            <w:sz w:val="15"/>
                          </w:rPr>
                          <w:t>Budapest,</w:t>
                        </w:r>
                        <w:r>
                          <w:rPr>
                            <w:rFonts w:ascii="Arial" w:hAnsi="Arial"/>
                            <w:color w:val="7E7E7E"/>
                            <w:spacing w:val="-10"/>
                            <w:sz w:val="15"/>
                          </w:rPr>
                          <w:t xml:space="preserve"> </w:t>
                        </w:r>
                        <w:r>
                          <w:rPr>
                            <w:rFonts w:ascii="Arial" w:hAnsi="Arial"/>
                            <w:color w:val="7E7E7E"/>
                            <w:sz w:val="15"/>
                          </w:rPr>
                          <w:t>Magyar</w:t>
                        </w:r>
                        <w:r>
                          <w:rPr>
                            <w:rFonts w:ascii="Arial" w:hAnsi="Arial"/>
                            <w:color w:val="7E7E7E"/>
                            <w:spacing w:val="-11"/>
                            <w:sz w:val="15"/>
                          </w:rPr>
                          <w:t xml:space="preserve"> </w:t>
                        </w:r>
                        <w:r>
                          <w:rPr>
                            <w:rFonts w:ascii="Arial" w:hAnsi="Arial"/>
                            <w:color w:val="7E7E7E"/>
                            <w:sz w:val="15"/>
                          </w:rPr>
                          <w:t>tudósok</w:t>
                        </w:r>
                        <w:r>
                          <w:rPr>
                            <w:rFonts w:ascii="Arial" w:hAnsi="Arial"/>
                            <w:color w:val="7E7E7E"/>
                            <w:spacing w:val="-10"/>
                            <w:sz w:val="15"/>
                          </w:rPr>
                          <w:t xml:space="preserve"> </w:t>
                        </w:r>
                        <w:r>
                          <w:rPr>
                            <w:rFonts w:ascii="Arial" w:hAnsi="Arial"/>
                            <w:color w:val="7E7E7E"/>
                            <w:sz w:val="15"/>
                          </w:rPr>
                          <w:t>krt</w:t>
                        </w:r>
                        <w:r>
                          <w:rPr>
                            <w:rFonts w:ascii="Arial" w:hAnsi="Arial"/>
                            <w:color w:val="7E7E7E"/>
                            <w:spacing w:val="-11"/>
                            <w:sz w:val="15"/>
                          </w:rPr>
                          <w:t xml:space="preserve"> </w:t>
                        </w:r>
                        <w:r>
                          <w:rPr>
                            <w:rFonts w:ascii="Arial" w:hAnsi="Arial"/>
                            <w:color w:val="7E7E7E"/>
                            <w:sz w:val="15"/>
                          </w:rPr>
                          <w:t>2.</w:t>
                        </w:r>
                        <w:r>
                          <w:rPr>
                            <w:rFonts w:ascii="Arial" w:hAnsi="Arial"/>
                            <w:color w:val="7E7E7E"/>
                            <w:spacing w:val="-10"/>
                            <w:sz w:val="15"/>
                          </w:rPr>
                          <w:t xml:space="preserve"> </w:t>
                        </w:r>
                        <w:r>
                          <w:rPr>
                            <w:rFonts w:ascii="Arial" w:hAnsi="Arial"/>
                            <w:color w:val="7E7E7E"/>
                            <w:sz w:val="15"/>
                          </w:rPr>
                          <w:t>Q.B.207 Telefon: 463-2870. Fax: 463-2871</w:t>
                        </w:r>
                      </w:p>
                      <w:p w14:paraId="2C66DB83" w14:textId="77777777" w:rsidR="009D149C" w:rsidRDefault="00000000" w:rsidP="009D149C">
                        <w:pPr>
                          <w:spacing w:line="164" w:lineRule="exact"/>
                          <w:rPr>
                            <w:rFonts w:ascii="Arial"/>
                            <w:sz w:val="15"/>
                          </w:rPr>
                        </w:pPr>
                        <w:hyperlink r:id="rId13">
                          <w:r w:rsidR="009D149C">
                            <w:rPr>
                              <w:rFonts w:ascii="Arial"/>
                              <w:color w:val="7E7E7E"/>
                              <w:spacing w:val="-2"/>
                              <w:sz w:val="15"/>
                            </w:rPr>
                            <w:t>www.aut.bme.hu</w:t>
                          </w:r>
                        </w:hyperlink>
                      </w:p>
                    </w:txbxContent>
                  </v:textbox>
                </v:shape>
                <w10:wrap type="topAndBottom" anchorx="page" anchory="page"/>
              </v:group>
            </w:pict>
          </mc:Fallback>
        </mc:AlternateContent>
      </w:r>
      <w:r w:rsidR="00324656">
        <w:br w:type="page"/>
      </w:r>
      <w:r w:rsidR="00324656">
        <w:rPr>
          <w:noProof/>
          <w:color w:val="000000"/>
        </w:rPr>
        <w:lastRenderedPageBreak/>
        <w:drawing>
          <wp:inline distT="0" distB="0" distL="0" distR="0" wp14:anchorId="4E05DEC8" wp14:editId="52409066">
            <wp:extent cx="1931035" cy="541020"/>
            <wp:effectExtent l="0" t="0" r="0" b="0"/>
            <wp:docPr id="8" name="image18.png" descr="muegyetem"/>
            <wp:cNvGraphicFramePr/>
            <a:graphic xmlns:a="http://schemas.openxmlformats.org/drawingml/2006/main">
              <a:graphicData uri="http://schemas.openxmlformats.org/drawingml/2006/picture">
                <pic:pic xmlns:pic="http://schemas.openxmlformats.org/drawingml/2006/picture">
                  <pic:nvPicPr>
                    <pic:cNvPr id="0" name="image18.png" descr="muegyetem"/>
                    <pic:cNvPicPr preferRelativeResize="0"/>
                  </pic:nvPicPr>
                  <pic:blipFill>
                    <a:blip r:embed="rId14"/>
                    <a:srcRect/>
                    <a:stretch>
                      <a:fillRect/>
                    </a:stretch>
                  </pic:blipFill>
                  <pic:spPr>
                    <a:xfrm>
                      <a:off x="0" y="0"/>
                      <a:ext cx="1931035" cy="541020"/>
                    </a:xfrm>
                    <a:prstGeom prst="rect">
                      <a:avLst/>
                    </a:prstGeom>
                    <a:ln/>
                  </pic:spPr>
                </pic:pic>
              </a:graphicData>
            </a:graphic>
          </wp:inline>
        </w:drawing>
      </w:r>
    </w:p>
    <w:p w14:paraId="641447E1" w14:textId="77777777" w:rsidR="00C407C2" w:rsidRDefault="00324656">
      <w:pPr>
        <w:pBdr>
          <w:top w:val="nil"/>
          <w:left w:val="nil"/>
          <w:bottom w:val="nil"/>
          <w:right w:val="nil"/>
          <w:between w:val="nil"/>
        </w:pBdr>
        <w:spacing w:before="120" w:after="0" w:line="240" w:lineRule="auto"/>
        <w:ind w:firstLine="0"/>
        <w:jc w:val="center"/>
        <w:rPr>
          <w:b/>
          <w:color w:val="000000"/>
        </w:rPr>
      </w:pPr>
      <w:r>
        <w:rPr>
          <w:b/>
          <w:color w:val="000000"/>
        </w:rPr>
        <w:t>Budapesti Műszaki és Gazdaságtudományi Egyetem</w:t>
      </w:r>
    </w:p>
    <w:p w14:paraId="791669FC" w14:textId="77777777" w:rsidR="00C407C2" w:rsidRDefault="00324656">
      <w:pPr>
        <w:pBdr>
          <w:top w:val="nil"/>
          <w:left w:val="nil"/>
          <w:bottom w:val="nil"/>
          <w:right w:val="nil"/>
          <w:between w:val="nil"/>
        </w:pBdr>
        <w:spacing w:after="0" w:line="240" w:lineRule="auto"/>
        <w:ind w:firstLine="0"/>
        <w:jc w:val="center"/>
        <w:rPr>
          <w:color w:val="000000"/>
        </w:rPr>
      </w:pPr>
      <w:r>
        <w:rPr>
          <w:color w:val="000000"/>
        </w:rPr>
        <w:t>Villamosmérnöki és Informatikai Kar</w:t>
      </w:r>
    </w:p>
    <w:p w14:paraId="6BECF449" w14:textId="77777777" w:rsidR="00C407C2" w:rsidRDefault="00324656">
      <w:pPr>
        <w:pBdr>
          <w:top w:val="nil"/>
          <w:left w:val="nil"/>
          <w:bottom w:val="nil"/>
          <w:right w:val="nil"/>
          <w:between w:val="nil"/>
        </w:pBdr>
        <w:spacing w:after="0" w:line="240" w:lineRule="auto"/>
        <w:ind w:firstLine="0"/>
        <w:jc w:val="center"/>
        <w:rPr>
          <w:color w:val="000000"/>
        </w:rPr>
      </w:pPr>
      <w:r>
        <w:rPr>
          <w:color w:val="000000"/>
        </w:rPr>
        <w:t>Automatizálási és Alkalmazott Informatikai Tanszék</w:t>
      </w:r>
    </w:p>
    <w:p w14:paraId="7C648B94" w14:textId="77777777" w:rsidR="00C407C2" w:rsidRDefault="00C407C2"/>
    <w:p w14:paraId="384B9EBB" w14:textId="77777777" w:rsidR="00C407C2" w:rsidRDefault="00C407C2"/>
    <w:p w14:paraId="4815506A" w14:textId="77777777" w:rsidR="00C407C2" w:rsidRDefault="00C407C2"/>
    <w:p w14:paraId="74BABC3C" w14:textId="77777777" w:rsidR="00C407C2" w:rsidRDefault="00C407C2"/>
    <w:p w14:paraId="3AD43FCF" w14:textId="77777777" w:rsidR="00C407C2" w:rsidRDefault="00C407C2"/>
    <w:p w14:paraId="7BA0C555" w14:textId="77777777" w:rsidR="00C407C2" w:rsidRDefault="00C407C2"/>
    <w:p w14:paraId="61BF459D" w14:textId="77777777" w:rsidR="00C407C2" w:rsidRDefault="00C407C2"/>
    <w:p w14:paraId="01DE7C12" w14:textId="77777777" w:rsidR="00C407C2" w:rsidRDefault="00324656">
      <w:pPr>
        <w:keepNext/>
        <w:pBdr>
          <w:top w:val="nil"/>
          <w:left w:val="nil"/>
          <w:bottom w:val="nil"/>
          <w:right w:val="nil"/>
          <w:between w:val="nil"/>
        </w:pBdr>
        <w:spacing w:after="240" w:line="240" w:lineRule="auto"/>
        <w:ind w:firstLine="0"/>
        <w:jc w:val="center"/>
        <w:rPr>
          <w:color w:val="000000"/>
          <w:sz w:val="40"/>
          <w:szCs w:val="40"/>
        </w:rPr>
      </w:pPr>
      <w:r>
        <w:rPr>
          <w:sz w:val="40"/>
          <w:szCs w:val="40"/>
        </w:rPr>
        <w:t>Dongó Rajmund</w:t>
      </w:r>
    </w:p>
    <w:p w14:paraId="4F4A5E75" w14:textId="77777777" w:rsidR="00C407C2" w:rsidRDefault="00324656">
      <w:pPr>
        <w:pStyle w:val="Title"/>
      </w:pPr>
      <w:r>
        <w:t>Ételrendelő alkalmazás készítése Java Spring és Angular alapokon</w:t>
      </w:r>
    </w:p>
    <w:p w14:paraId="731696E1" w14:textId="77777777" w:rsidR="00C407C2" w:rsidRDefault="00C407C2">
      <w:pPr>
        <w:keepLines/>
        <w:spacing w:after="0"/>
        <w:ind w:firstLine="0"/>
        <w:jc w:val="center"/>
        <w:rPr>
          <w:smallCaps/>
        </w:rPr>
      </w:pPr>
    </w:p>
    <w:p w14:paraId="44A7278E" w14:textId="77777777" w:rsidR="00C407C2" w:rsidRDefault="00C407C2">
      <w:pPr>
        <w:keepLines/>
        <w:spacing w:after="0"/>
        <w:ind w:firstLine="0"/>
        <w:jc w:val="center"/>
        <w:rPr>
          <w:smallCaps/>
        </w:rPr>
      </w:pPr>
    </w:p>
    <w:p w14:paraId="5BA54920" w14:textId="77777777" w:rsidR="00C407C2" w:rsidRDefault="00C407C2">
      <w:pPr>
        <w:keepLines/>
        <w:spacing w:after="0"/>
        <w:ind w:firstLine="0"/>
        <w:jc w:val="center"/>
        <w:rPr>
          <w:smallCaps/>
        </w:rPr>
      </w:pPr>
    </w:p>
    <w:p w14:paraId="6EF348F5" w14:textId="77777777" w:rsidR="00C407C2" w:rsidRDefault="00C407C2">
      <w:pPr>
        <w:keepLines/>
        <w:spacing w:after="0"/>
        <w:ind w:firstLine="0"/>
        <w:jc w:val="center"/>
        <w:rPr>
          <w:smallCaps/>
        </w:rPr>
      </w:pPr>
    </w:p>
    <w:p w14:paraId="0642D445" w14:textId="77777777" w:rsidR="00C407C2" w:rsidRDefault="00C407C2">
      <w:pPr>
        <w:keepLines/>
        <w:spacing w:after="0"/>
        <w:ind w:firstLine="0"/>
        <w:jc w:val="center"/>
        <w:rPr>
          <w:smallCaps/>
        </w:rPr>
      </w:pPr>
    </w:p>
    <w:p w14:paraId="4CD618E2" w14:textId="77777777" w:rsidR="00C407C2" w:rsidRDefault="00C407C2">
      <w:pPr>
        <w:keepLines/>
        <w:spacing w:after="0"/>
        <w:ind w:firstLine="0"/>
        <w:jc w:val="center"/>
        <w:rPr>
          <w:smallCaps/>
        </w:rPr>
      </w:pPr>
    </w:p>
    <w:p w14:paraId="4C856A52" w14:textId="77777777" w:rsidR="00C407C2" w:rsidRDefault="00C407C2">
      <w:pPr>
        <w:keepLines/>
        <w:spacing w:after="0"/>
        <w:ind w:firstLine="0"/>
        <w:jc w:val="center"/>
        <w:rPr>
          <w:smallCaps/>
        </w:rPr>
      </w:pPr>
    </w:p>
    <w:p w14:paraId="354CABEC" w14:textId="77777777" w:rsidR="00C407C2" w:rsidRDefault="00C407C2">
      <w:pPr>
        <w:keepLines/>
        <w:spacing w:after="0"/>
        <w:ind w:firstLine="0"/>
        <w:jc w:val="center"/>
        <w:rPr>
          <w:smallCaps/>
        </w:rPr>
      </w:pPr>
    </w:p>
    <w:p w14:paraId="596C584C" w14:textId="77777777" w:rsidR="00C407C2" w:rsidRDefault="00C407C2">
      <w:pPr>
        <w:keepLines/>
        <w:spacing w:after="0"/>
        <w:ind w:firstLine="0"/>
        <w:jc w:val="center"/>
        <w:rPr>
          <w:smallCaps/>
        </w:rPr>
      </w:pPr>
    </w:p>
    <w:p w14:paraId="2C84341A" w14:textId="77777777" w:rsidR="00C407C2" w:rsidRDefault="00C407C2">
      <w:pPr>
        <w:keepLines/>
        <w:spacing w:after="0"/>
        <w:ind w:firstLine="0"/>
        <w:jc w:val="center"/>
        <w:rPr>
          <w:smallCaps/>
        </w:rPr>
      </w:pPr>
    </w:p>
    <w:p w14:paraId="1AFB3028" w14:textId="0273B821" w:rsidR="00C407C2" w:rsidRPr="008519C6" w:rsidRDefault="00324656" w:rsidP="0074473E">
      <w:pPr>
        <w:keepLines/>
        <w:spacing w:after="0"/>
        <w:ind w:firstLine="0"/>
        <w:jc w:val="center"/>
        <w:rPr>
          <w:smallCaps/>
        </w:rPr>
      </w:pPr>
      <w:r>
        <w:rPr>
          <w:smallCaps/>
        </w:rPr>
        <w:t>Konzulens Dr. Kővári Bence András</w:t>
      </w:r>
    </w:p>
    <w:p w14:paraId="31732DB2" w14:textId="77777777" w:rsidR="00C407C2" w:rsidRDefault="00324656">
      <w:pPr>
        <w:spacing w:after="0"/>
        <w:ind w:firstLine="0"/>
        <w:jc w:val="center"/>
      </w:pPr>
      <w:r>
        <w:t>BUDAPEST, 2023</w:t>
      </w:r>
    </w:p>
    <w:p w14:paraId="2AACE43A"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r>
        <w:rPr>
          <w:b/>
          <w:color w:val="000000"/>
          <w:sz w:val="36"/>
          <w:szCs w:val="36"/>
        </w:rPr>
        <w:lastRenderedPageBreak/>
        <w:t>Tartalomjegyzék</w:t>
      </w:r>
    </w:p>
    <w:sdt>
      <w:sdtPr>
        <w:rPr>
          <w:rFonts w:ascii="Times New Roman" w:hAnsi="Times New Roman"/>
          <w:b w:val="0"/>
          <w:bCs w:val="0"/>
          <w:color w:val="auto"/>
          <w:sz w:val="24"/>
          <w:szCs w:val="24"/>
          <w:lang w:eastAsia="en-US"/>
        </w:rPr>
        <w:id w:val="-1433655539"/>
        <w:docPartObj>
          <w:docPartGallery w:val="Table of Contents"/>
          <w:docPartUnique/>
        </w:docPartObj>
      </w:sdtPr>
      <w:sdtContent>
        <w:p w14:paraId="2C1D0C18" w14:textId="42A808C4" w:rsidR="007C67EB" w:rsidRDefault="007C67EB">
          <w:pPr>
            <w:pStyle w:val="TOCHeading"/>
          </w:pPr>
        </w:p>
        <w:p w14:paraId="31E2D3A8" w14:textId="7BD15779" w:rsidR="001B50DD" w:rsidRDefault="007C67EB">
          <w:pPr>
            <w:pStyle w:val="TOC1"/>
            <w:rPr>
              <w:rFonts w:asciiTheme="minorHAnsi" w:eastAsiaTheme="minorEastAsia" w:hAnsiTheme="minorHAnsi" w:cstheme="minorBidi"/>
              <w:b w:val="0"/>
              <w:noProof/>
              <w:sz w:val="22"/>
              <w:szCs w:val="22"/>
              <w:lang w:val="en-US"/>
            </w:rPr>
          </w:pPr>
          <w:r>
            <w:fldChar w:fldCharType="begin"/>
          </w:r>
          <w:r>
            <w:instrText xml:space="preserve"> TOC \o "1-3" \h \z \u </w:instrText>
          </w:r>
          <w:r>
            <w:fldChar w:fldCharType="separate"/>
          </w:r>
          <w:hyperlink w:anchor="_Toc151928432" w:history="1">
            <w:r w:rsidR="001B50DD" w:rsidRPr="00B01287">
              <w:rPr>
                <w:rStyle w:val="Hyperlink"/>
                <w:noProof/>
              </w:rPr>
              <w:t>1 Bevezetés</w:t>
            </w:r>
            <w:r w:rsidR="001B50DD">
              <w:rPr>
                <w:noProof/>
                <w:webHidden/>
              </w:rPr>
              <w:tab/>
            </w:r>
            <w:r w:rsidR="001B50DD">
              <w:rPr>
                <w:noProof/>
                <w:webHidden/>
              </w:rPr>
              <w:fldChar w:fldCharType="begin"/>
            </w:r>
            <w:r w:rsidR="001B50DD">
              <w:rPr>
                <w:noProof/>
                <w:webHidden/>
              </w:rPr>
              <w:instrText xml:space="preserve"> PAGEREF _Toc151928432 \h </w:instrText>
            </w:r>
            <w:r w:rsidR="001B50DD">
              <w:rPr>
                <w:noProof/>
                <w:webHidden/>
              </w:rPr>
            </w:r>
            <w:r w:rsidR="001B50DD">
              <w:rPr>
                <w:noProof/>
                <w:webHidden/>
              </w:rPr>
              <w:fldChar w:fldCharType="separate"/>
            </w:r>
            <w:r w:rsidR="001B50DD">
              <w:rPr>
                <w:noProof/>
                <w:webHidden/>
              </w:rPr>
              <w:t>9</w:t>
            </w:r>
            <w:r w:rsidR="001B50DD">
              <w:rPr>
                <w:noProof/>
                <w:webHidden/>
              </w:rPr>
              <w:fldChar w:fldCharType="end"/>
            </w:r>
          </w:hyperlink>
        </w:p>
        <w:p w14:paraId="65DE8F99" w14:textId="4EA436FD"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33" w:history="1">
            <w:r w:rsidRPr="00B01287">
              <w:rPr>
                <w:rStyle w:val="Hyperlink"/>
                <w:noProof/>
              </w:rPr>
              <w:t>1.1 Létező megoldások</w:t>
            </w:r>
            <w:r>
              <w:rPr>
                <w:noProof/>
                <w:webHidden/>
              </w:rPr>
              <w:tab/>
            </w:r>
            <w:r>
              <w:rPr>
                <w:noProof/>
                <w:webHidden/>
              </w:rPr>
              <w:fldChar w:fldCharType="begin"/>
            </w:r>
            <w:r>
              <w:rPr>
                <w:noProof/>
                <w:webHidden/>
              </w:rPr>
              <w:instrText xml:space="preserve"> PAGEREF _Toc151928433 \h </w:instrText>
            </w:r>
            <w:r>
              <w:rPr>
                <w:noProof/>
                <w:webHidden/>
              </w:rPr>
            </w:r>
            <w:r>
              <w:rPr>
                <w:noProof/>
                <w:webHidden/>
              </w:rPr>
              <w:fldChar w:fldCharType="separate"/>
            </w:r>
            <w:r>
              <w:rPr>
                <w:noProof/>
                <w:webHidden/>
              </w:rPr>
              <w:t>10</w:t>
            </w:r>
            <w:r>
              <w:rPr>
                <w:noProof/>
                <w:webHidden/>
              </w:rPr>
              <w:fldChar w:fldCharType="end"/>
            </w:r>
          </w:hyperlink>
        </w:p>
        <w:p w14:paraId="2637C9EF" w14:textId="270387EA" w:rsidR="001B50DD" w:rsidRDefault="001B50DD">
          <w:pPr>
            <w:pStyle w:val="TOC3"/>
            <w:tabs>
              <w:tab w:val="right" w:leader="dot" w:pos="9061"/>
            </w:tabs>
            <w:rPr>
              <w:rFonts w:asciiTheme="minorHAnsi" w:eastAsiaTheme="minorEastAsia" w:hAnsiTheme="minorHAnsi" w:cstheme="minorBidi"/>
              <w:noProof/>
              <w:sz w:val="22"/>
              <w:szCs w:val="22"/>
              <w:lang w:val="en-US"/>
            </w:rPr>
          </w:pPr>
          <w:hyperlink w:anchor="_Toc151928434" w:history="1">
            <w:r w:rsidRPr="00B01287">
              <w:rPr>
                <w:rStyle w:val="Hyperlink"/>
                <w:noProof/>
              </w:rPr>
              <w:t>1.1.1 Foodora - NetPincér</w:t>
            </w:r>
            <w:r>
              <w:rPr>
                <w:noProof/>
                <w:webHidden/>
              </w:rPr>
              <w:tab/>
            </w:r>
            <w:r>
              <w:rPr>
                <w:noProof/>
                <w:webHidden/>
              </w:rPr>
              <w:fldChar w:fldCharType="begin"/>
            </w:r>
            <w:r>
              <w:rPr>
                <w:noProof/>
                <w:webHidden/>
              </w:rPr>
              <w:instrText xml:space="preserve"> PAGEREF _Toc151928434 \h </w:instrText>
            </w:r>
            <w:r>
              <w:rPr>
                <w:noProof/>
                <w:webHidden/>
              </w:rPr>
            </w:r>
            <w:r>
              <w:rPr>
                <w:noProof/>
                <w:webHidden/>
              </w:rPr>
              <w:fldChar w:fldCharType="separate"/>
            </w:r>
            <w:r>
              <w:rPr>
                <w:noProof/>
                <w:webHidden/>
              </w:rPr>
              <w:t>10</w:t>
            </w:r>
            <w:r>
              <w:rPr>
                <w:noProof/>
                <w:webHidden/>
              </w:rPr>
              <w:fldChar w:fldCharType="end"/>
            </w:r>
          </w:hyperlink>
        </w:p>
        <w:p w14:paraId="454A9823" w14:textId="31CC849D" w:rsidR="001B50DD" w:rsidRDefault="001B50DD">
          <w:pPr>
            <w:pStyle w:val="TOC3"/>
            <w:tabs>
              <w:tab w:val="right" w:leader="dot" w:pos="9061"/>
            </w:tabs>
            <w:rPr>
              <w:rFonts w:asciiTheme="minorHAnsi" w:eastAsiaTheme="minorEastAsia" w:hAnsiTheme="minorHAnsi" w:cstheme="minorBidi"/>
              <w:noProof/>
              <w:sz w:val="22"/>
              <w:szCs w:val="22"/>
              <w:lang w:val="en-US"/>
            </w:rPr>
          </w:pPr>
          <w:hyperlink w:anchor="_Toc151928435" w:history="1">
            <w:r w:rsidRPr="00B01287">
              <w:rPr>
                <w:rStyle w:val="Hyperlink"/>
                <w:noProof/>
              </w:rPr>
              <w:t>1.1.2 Wolt</w:t>
            </w:r>
            <w:r>
              <w:rPr>
                <w:noProof/>
                <w:webHidden/>
              </w:rPr>
              <w:tab/>
            </w:r>
            <w:r>
              <w:rPr>
                <w:noProof/>
                <w:webHidden/>
              </w:rPr>
              <w:fldChar w:fldCharType="begin"/>
            </w:r>
            <w:r>
              <w:rPr>
                <w:noProof/>
                <w:webHidden/>
              </w:rPr>
              <w:instrText xml:space="preserve"> PAGEREF _Toc151928435 \h </w:instrText>
            </w:r>
            <w:r>
              <w:rPr>
                <w:noProof/>
                <w:webHidden/>
              </w:rPr>
            </w:r>
            <w:r>
              <w:rPr>
                <w:noProof/>
                <w:webHidden/>
              </w:rPr>
              <w:fldChar w:fldCharType="separate"/>
            </w:r>
            <w:r>
              <w:rPr>
                <w:noProof/>
                <w:webHidden/>
              </w:rPr>
              <w:t>11</w:t>
            </w:r>
            <w:r>
              <w:rPr>
                <w:noProof/>
                <w:webHidden/>
              </w:rPr>
              <w:fldChar w:fldCharType="end"/>
            </w:r>
          </w:hyperlink>
        </w:p>
        <w:p w14:paraId="59BB4709" w14:textId="66231C7B"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36" w:history="1">
            <w:r w:rsidRPr="00B01287">
              <w:rPr>
                <w:rStyle w:val="Hyperlink"/>
                <w:noProof/>
              </w:rPr>
              <w:t>1.2 Motiváció</w:t>
            </w:r>
            <w:r>
              <w:rPr>
                <w:noProof/>
                <w:webHidden/>
              </w:rPr>
              <w:tab/>
            </w:r>
            <w:r>
              <w:rPr>
                <w:noProof/>
                <w:webHidden/>
              </w:rPr>
              <w:fldChar w:fldCharType="begin"/>
            </w:r>
            <w:r>
              <w:rPr>
                <w:noProof/>
                <w:webHidden/>
              </w:rPr>
              <w:instrText xml:space="preserve"> PAGEREF _Toc151928436 \h </w:instrText>
            </w:r>
            <w:r>
              <w:rPr>
                <w:noProof/>
                <w:webHidden/>
              </w:rPr>
            </w:r>
            <w:r>
              <w:rPr>
                <w:noProof/>
                <w:webHidden/>
              </w:rPr>
              <w:fldChar w:fldCharType="separate"/>
            </w:r>
            <w:r>
              <w:rPr>
                <w:noProof/>
                <w:webHidden/>
              </w:rPr>
              <w:t>12</w:t>
            </w:r>
            <w:r>
              <w:rPr>
                <w:noProof/>
                <w:webHidden/>
              </w:rPr>
              <w:fldChar w:fldCharType="end"/>
            </w:r>
          </w:hyperlink>
        </w:p>
        <w:p w14:paraId="00A119B0" w14:textId="5824E7B1" w:rsidR="001B50DD" w:rsidRDefault="001B50DD">
          <w:pPr>
            <w:pStyle w:val="TOC1"/>
            <w:rPr>
              <w:rFonts w:asciiTheme="minorHAnsi" w:eastAsiaTheme="minorEastAsia" w:hAnsiTheme="minorHAnsi" w:cstheme="minorBidi"/>
              <w:b w:val="0"/>
              <w:noProof/>
              <w:sz w:val="22"/>
              <w:szCs w:val="22"/>
              <w:lang w:val="en-US"/>
            </w:rPr>
          </w:pPr>
          <w:hyperlink w:anchor="_Toc151928437" w:history="1">
            <w:r w:rsidRPr="00B01287">
              <w:rPr>
                <w:rStyle w:val="Hyperlink"/>
                <w:noProof/>
              </w:rPr>
              <w:t>2 Felhasznált technológiák</w:t>
            </w:r>
            <w:r>
              <w:rPr>
                <w:noProof/>
                <w:webHidden/>
              </w:rPr>
              <w:tab/>
            </w:r>
            <w:r>
              <w:rPr>
                <w:noProof/>
                <w:webHidden/>
              </w:rPr>
              <w:fldChar w:fldCharType="begin"/>
            </w:r>
            <w:r>
              <w:rPr>
                <w:noProof/>
                <w:webHidden/>
              </w:rPr>
              <w:instrText xml:space="preserve"> PAGEREF _Toc151928437 \h </w:instrText>
            </w:r>
            <w:r>
              <w:rPr>
                <w:noProof/>
                <w:webHidden/>
              </w:rPr>
            </w:r>
            <w:r>
              <w:rPr>
                <w:noProof/>
                <w:webHidden/>
              </w:rPr>
              <w:fldChar w:fldCharType="separate"/>
            </w:r>
            <w:r>
              <w:rPr>
                <w:noProof/>
                <w:webHidden/>
              </w:rPr>
              <w:t>13</w:t>
            </w:r>
            <w:r>
              <w:rPr>
                <w:noProof/>
                <w:webHidden/>
              </w:rPr>
              <w:fldChar w:fldCharType="end"/>
            </w:r>
          </w:hyperlink>
        </w:p>
        <w:p w14:paraId="3F631A41" w14:textId="22045914"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38" w:history="1">
            <w:r w:rsidRPr="00B01287">
              <w:rPr>
                <w:rStyle w:val="Hyperlink"/>
                <w:noProof/>
              </w:rPr>
              <w:t>2.1 Spring keretrendszer</w:t>
            </w:r>
            <w:r>
              <w:rPr>
                <w:noProof/>
                <w:webHidden/>
              </w:rPr>
              <w:tab/>
            </w:r>
            <w:r>
              <w:rPr>
                <w:noProof/>
                <w:webHidden/>
              </w:rPr>
              <w:fldChar w:fldCharType="begin"/>
            </w:r>
            <w:r>
              <w:rPr>
                <w:noProof/>
                <w:webHidden/>
              </w:rPr>
              <w:instrText xml:space="preserve"> PAGEREF _Toc151928438 \h </w:instrText>
            </w:r>
            <w:r>
              <w:rPr>
                <w:noProof/>
                <w:webHidden/>
              </w:rPr>
            </w:r>
            <w:r>
              <w:rPr>
                <w:noProof/>
                <w:webHidden/>
              </w:rPr>
              <w:fldChar w:fldCharType="separate"/>
            </w:r>
            <w:r>
              <w:rPr>
                <w:noProof/>
                <w:webHidden/>
              </w:rPr>
              <w:t>13</w:t>
            </w:r>
            <w:r>
              <w:rPr>
                <w:noProof/>
                <w:webHidden/>
              </w:rPr>
              <w:fldChar w:fldCharType="end"/>
            </w:r>
          </w:hyperlink>
        </w:p>
        <w:p w14:paraId="57F2F49F" w14:textId="61978E9D" w:rsidR="001B50DD" w:rsidRDefault="001B50DD">
          <w:pPr>
            <w:pStyle w:val="TOC3"/>
            <w:tabs>
              <w:tab w:val="right" w:leader="dot" w:pos="9061"/>
            </w:tabs>
            <w:rPr>
              <w:rFonts w:asciiTheme="minorHAnsi" w:eastAsiaTheme="minorEastAsia" w:hAnsiTheme="minorHAnsi" w:cstheme="minorBidi"/>
              <w:noProof/>
              <w:sz w:val="22"/>
              <w:szCs w:val="22"/>
              <w:lang w:val="en-US"/>
            </w:rPr>
          </w:pPr>
          <w:hyperlink w:anchor="_Toc151928439" w:history="1">
            <w:r w:rsidRPr="00B01287">
              <w:rPr>
                <w:rStyle w:val="Hyperlink"/>
                <w:noProof/>
              </w:rPr>
              <w:t>2.1.1 A spring általánosan</w:t>
            </w:r>
            <w:r>
              <w:rPr>
                <w:noProof/>
                <w:webHidden/>
              </w:rPr>
              <w:tab/>
            </w:r>
            <w:r>
              <w:rPr>
                <w:noProof/>
                <w:webHidden/>
              </w:rPr>
              <w:fldChar w:fldCharType="begin"/>
            </w:r>
            <w:r>
              <w:rPr>
                <w:noProof/>
                <w:webHidden/>
              </w:rPr>
              <w:instrText xml:space="preserve"> PAGEREF _Toc151928439 \h </w:instrText>
            </w:r>
            <w:r>
              <w:rPr>
                <w:noProof/>
                <w:webHidden/>
              </w:rPr>
            </w:r>
            <w:r>
              <w:rPr>
                <w:noProof/>
                <w:webHidden/>
              </w:rPr>
              <w:fldChar w:fldCharType="separate"/>
            </w:r>
            <w:r>
              <w:rPr>
                <w:noProof/>
                <w:webHidden/>
              </w:rPr>
              <w:t>13</w:t>
            </w:r>
            <w:r>
              <w:rPr>
                <w:noProof/>
                <w:webHidden/>
              </w:rPr>
              <w:fldChar w:fldCharType="end"/>
            </w:r>
          </w:hyperlink>
        </w:p>
        <w:p w14:paraId="1E9F683B" w14:textId="66A1B387" w:rsidR="001B50DD" w:rsidRDefault="001B50DD">
          <w:pPr>
            <w:pStyle w:val="TOC3"/>
            <w:tabs>
              <w:tab w:val="right" w:leader="dot" w:pos="9061"/>
            </w:tabs>
            <w:rPr>
              <w:rFonts w:asciiTheme="minorHAnsi" w:eastAsiaTheme="minorEastAsia" w:hAnsiTheme="minorHAnsi" w:cstheme="minorBidi"/>
              <w:noProof/>
              <w:sz w:val="22"/>
              <w:szCs w:val="22"/>
              <w:lang w:val="en-US"/>
            </w:rPr>
          </w:pPr>
          <w:hyperlink w:anchor="_Toc151928440" w:history="1">
            <w:r w:rsidRPr="00B01287">
              <w:rPr>
                <w:rStyle w:val="Hyperlink"/>
                <w:noProof/>
              </w:rPr>
              <w:t>2.1.2 Bean</w:t>
            </w:r>
            <w:r>
              <w:rPr>
                <w:noProof/>
                <w:webHidden/>
              </w:rPr>
              <w:tab/>
            </w:r>
            <w:r>
              <w:rPr>
                <w:noProof/>
                <w:webHidden/>
              </w:rPr>
              <w:fldChar w:fldCharType="begin"/>
            </w:r>
            <w:r>
              <w:rPr>
                <w:noProof/>
                <w:webHidden/>
              </w:rPr>
              <w:instrText xml:space="preserve"> PAGEREF _Toc151928440 \h </w:instrText>
            </w:r>
            <w:r>
              <w:rPr>
                <w:noProof/>
                <w:webHidden/>
              </w:rPr>
            </w:r>
            <w:r>
              <w:rPr>
                <w:noProof/>
                <w:webHidden/>
              </w:rPr>
              <w:fldChar w:fldCharType="separate"/>
            </w:r>
            <w:r>
              <w:rPr>
                <w:noProof/>
                <w:webHidden/>
              </w:rPr>
              <w:t>14</w:t>
            </w:r>
            <w:r>
              <w:rPr>
                <w:noProof/>
                <w:webHidden/>
              </w:rPr>
              <w:fldChar w:fldCharType="end"/>
            </w:r>
          </w:hyperlink>
        </w:p>
        <w:p w14:paraId="646E6B8F" w14:textId="7D338A1B" w:rsidR="001B50DD" w:rsidRDefault="001B50DD">
          <w:pPr>
            <w:pStyle w:val="TOC3"/>
            <w:tabs>
              <w:tab w:val="right" w:leader="dot" w:pos="9061"/>
            </w:tabs>
            <w:rPr>
              <w:rFonts w:asciiTheme="minorHAnsi" w:eastAsiaTheme="minorEastAsia" w:hAnsiTheme="minorHAnsi" w:cstheme="minorBidi"/>
              <w:noProof/>
              <w:sz w:val="22"/>
              <w:szCs w:val="22"/>
              <w:lang w:val="en-US"/>
            </w:rPr>
          </w:pPr>
          <w:hyperlink w:anchor="_Toc151928441" w:history="1">
            <w:r w:rsidRPr="00B01287">
              <w:rPr>
                <w:rStyle w:val="Hyperlink"/>
                <w:noProof/>
              </w:rPr>
              <w:t>2.1.3 Inversion of control és Dependency Injection</w:t>
            </w:r>
            <w:r>
              <w:rPr>
                <w:noProof/>
                <w:webHidden/>
              </w:rPr>
              <w:tab/>
            </w:r>
            <w:r>
              <w:rPr>
                <w:noProof/>
                <w:webHidden/>
              </w:rPr>
              <w:fldChar w:fldCharType="begin"/>
            </w:r>
            <w:r>
              <w:rPr>
                <w:noProof/>
                <w:webHidden/>
              </w:rPr>
              <w:instrText xml:space="preserve"> PAGEREF _Toc151928441 \h </w:instrText>
            </w:r>
            <w:r>
              <w:rPr>
                <w:noProof/>
                <w:webHidden/>
              </w:rPr>
            </w:r>
            <w:r>
              <w:rPr>
                <w:noProof/>
                <w:webHidden/>
              </w:rPr>
              <w:fldChar w:fldCharType="separate"/>
            </w:r>
            <w:r>
              <w:rPr>
                <w:noProof/>
                <w:webHidden/>
              </w:rPr>
              <w:t>16</w:t>
            </w:r>
            <w:r>
              <w:rPr>
                <w:noProof/>
                <w:webHidden/>
              </w:rPr>
              <w:fldChar w:fldCharType="end"/>
            </w:r>
          </w:hyperlink>
        </w:p>
        <w:p w14:paraId="7B213BC4" w14:textId="1DAD30D3" w:rsidR="001B50DD" w:rsidRDefault="001B50DD">
          <w:pPr>
            <w:pStyle w:val="TOC3"/>
            <w:tabs>
              <w:tab w:val="right" w:leader="dot" w:pos="9061"/>
            </w:tabs>
            <w:rPr>
              <w:rFonts w:asciiTheme="minorHAnsi" w:eastAsiaTheme="minorEastAsia" w:hAnsiTheme="minorHAnsi" w:cstheme="minorBidi"/>
              <w:noProof/>
              <w:sz w:val="22"/>
              <w:szCs w:val="22"/>
              <w:lang w:val="en-US"/>
            </w:rPr>
          </w:pPr>
          <w:hyperlink w:anchor="_Toc151928442" w:history="1">
            <w:r w:rsidRPr="00B01287">
              <w:rPr>
                <w:rStyle w:val="Hyperlink"/>
                <w:noProof/>
              </w:rPr>
              <w:t>2.1.4 Autowired</w:t>
            </w:r>
            <w:r>
              <w:rPr>
                <w:noProof/>
                <w:webHidden/>
              </w:rPr>
              <w:tab/>
            </w:r>
            <w:r>
              <w:rPr>
                <w:noProof/>
                <w:webHidden/>
              </w:rPr>
              <w:fldChar w:fldCharType="begin"/>
            </w:r>
            <w:r>
              <w:rPr>
                <w:noProof/>
                <w:webHidden/>
              </w:rPr>
              <w:instrText xml:space="preserve"> PAGEREF _Toc151928442 \h </w:instrText>
            </w:r>
            <w:r>
              <w:rPr>
                <w:noProof/>
                <w:webHidden/>
              </w:rPr>
            </w:r>
            <w:r>
              <w:rPr>
                <w:noProof/>
                <w:webHidden/>
              </w:rPr>
              <w:fldChar w:fldCharType="separate"/>
            </w:r>
            <w:r>
              <w:rPr>
                <w:noProof/>
                <w:webHidden/>
              </w:rPr>
              <w:t>16</w:t>
            </w:r>
            <w:r>
              <w:rPr>
                <w:noProof/>
                <w:webHidden/>
              </w:rPr>
              <w:fldChar w:fldCharType="end"/>
            </w:r>
          </w:hyperlink>
        </w:p>
        <w:p w14:paraId="44FEC0D8" w14:textId="1BEDD114"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43" w:history="1">
            <w:r w:rsidRPr="00B01287">
              <w:rPr>
                <w:rStyle w:val="Hyperlink"/>
                <w:noProof/>
              </w:rPr>
              <w:t>2.2 Angular keretrendszer</w:t>
            </w:r>
            <w:r>
              <w:rPr>
                <w:noProof/>
                <w:webHidden/>
              </w:rPr>
              <w:tab/>
            </w:r>
            <w:r>
              <w:rPr>
                <w:noProof/>
                <w:webHidden/>
              </w:rPr>
              <w:fldChar w:fldCharType="begin"/>
            </w:r>
            <w:r>
              <w:rPr>
                <w:noProof/>
                <w:webHidden/>
              </w:rPr>
              <w:instrText xml:space="preserve"> PAGEREF _Toc151928443 \h </w:instrText>
            </w:r>
            <w:r>
              <w:rPr>
                <w:noProof/>
                <w:webHidden/>
              </w:rPr>
            </w:r>
            <w:r>
              <w:rPr>
                <w:noProof/>
                <w:webHidden/>
              </w:rPr>
              <w:fldChar w:fldCharType="separate"/>
            </w:r>
            <w:r>
              <w:rPr>
                <w:noProof/>
                <w:webHidden/>
              </w:rPr>
              <w:t>17</w:t>
            </w:r>
            <w:r>
              <w:rPr>
                <w:noProof/>
                <w:webHidden/>
              </w:rPr>
              <w:fldChar w:fldCharType="end"/>
            </w:r>
          </w:hyperlink>
        </w:p>
        <w:p w14:paraId="7C38F502" w14:textId="3C52FA69" w:rsidR="001B50DD" w:rsidRDefault="001B50DD">
          <w:pPr>
            <w:pStyle w:val="TOC3"/>
            <w:tabs>
              <w:tab w:val="right" w:leader="dot" w:pos="9061"/>
            </w:tabs>
            <w:rPr>
              <w:rFonts w:asciiTheme="minorHAnsi" w:eastAsiaTheme="minorEastAsia" w:hAnsiTheme="minorHAnsi" w:cstheme="minorBidi"/>
              <w:noProof/>
              <w:sz w:val="22"/>
              <w:szCs w:val="22"/>
              <w:lang w:val="en-US"/>
            </w:rPr>
          </w:pPr>
          <w:hyperlink w:anchor="_Toc151928447" w:history="1">
            <w:r w:rsidRPr="00B01287">
              <w:rPr>
                <w:rStyle w:val="Hyperlink"/>
                <w:noProof/>
              </w:rPr>
              <w:t>2.2.1 Komponensek</w:t>
            </w:r>
            <w:r>
              <w:rPr>
                <w:noProof/>
                <w:webHidden/>
              </w:rPr>
              <w:tab/>
            </w:r>
            <w:r>
              <w:rPr>
                <w:noProof/>
                <w:webHidden/>
              </w:rPr>
              <w:fldChar w:fldCharType="begin"/>
            </w:r>
            <w:r>
              <w:rPr>
                <w:noProof/>
                <w:webHidden/>
              </w:rPr>
              <w:instrText xml:space="preserve"> PAGEREF _Toc151928447 \h </w:instrText>
            </w:r>
            <w:r>
              <w:rPr>
                <w:noProof/>
                <w:webHidden/>
              </w:rPr>
            </w:r>
            <w:r>
              <w:rPr>
                <w:noProof/>
                <w:webHidden/>
              </w:rPr>
              <w:fldChar w:fldCharType="separate"/>
            </w:r>
            <w:r>
              <w:rPr>
                <w:noProof/>
                <w:webHidden/>
              </w:rPr>
              <w:t>17</w:t>
            </w:r>
            <w:r>
              <w:rPr>
                <w:noProof/>
                <w:webHidden/>
              </w:rPr>
              <w:fldChar w:fldCharType="end"/>
            </w:r>
          </w:hyperlink>
        </w:p>
        <w:p w14:paraId="301C4610" w14:textId="5AC2917C" w:rsidR="001B50DD" w:rsidRDefault="001B50DD">
          <w:pPr>
            <w:pStyle w:val="TOC3"/>
            <w:tabs>
              <w:tab w:val="right" w:leader="dot" w:pos="9061"/>
            </w:tabs>
            <w:rPr>
              <w:rFonts w:asciiTheme="minorHAnsi" w:eastAsiaTheme="minorEastAsia" w:hAnsiTheme="minorHAnsi" w:cstheme="minorBidi"/>
              <w:noProof/>
              <w:sz w:val="22"/>
              <w:szCs w:val="22"/>
              <w:lang w:val="en-US"/>
            </w:rPr>
          </w:pPr>
          <w:hyperlink w:anchor="_Toc151928448" w:history="1">
            <w:r w:rsidRPr="00B01287">
              <w:rPr>
                <w:rStyle w:val="Hyperlink"/>
                <w:noProof/>
              </w:rPr>
              <w:t>2.2.2 Adatkötések</w:t>
            </w:r>
            <w:r>
              <w:rPr>
                <w:noProof/>
                <w:webHidden/>
              </w:rPr>
              <w:tab/>
            </w:r>
            <w:r>
              <w:rPr>
                <w:noProof/>
                <w:webHidden/>
              </w:rPr>
              <w:fldChar w:fldCharType="begin"/>
            </w:r>
            <w:r>
              <w:rPr>
                <w:noProof/>
                <w:webHidden/>
              </w:rPr>
              <w:instrText xml:space="preserve"> PAGEREF _Toc151928448 \h </w:instrText>
            </w:r>
            <w:r>
              <w:rPr>
                <w:noProof/>
                <w:webHidden/>
              </w:rPr>
            </w:r>
            <w:r>
              <w:rPr>
                <w:noProof/>
                <w:webHidden/>
              </w:rPr>
              <w:fldChar w:fldCharType="separate"/>
            </w:r>
            <w:r>
              <w:rPr>
                <w:noProof/>
                <w:webHidden/>
              </w:rPr>
              <w:t>18</w:t>
            </w:r>
            <w:r>
              <w:rPr>
                <w:noProof/>
                <w:webHidden/>
              </w:rPr>
              <w:fldChar w:fldCharType="end"/>
            </w:r>
          </w:hyperlink>
        </w:p>
        <w:p w14:paraId="47B8A2DD" w14:textId="40378EE6" w:rsidR="001B50DD" w:rsidRDefault="001B50DD">
          <w:pPr>
            <w:pStyle w:val="TOC3"/>
            <w:tabs>
              <w:tab w:val="right" w:leader="dot" w:pos="9061"/>
            </w:tabs>
            <w:rPr>
              <w:rFonts w:asciiTheme="minorHAnsi" w:eastAsiaTheme="minorEastAsia" w:hAnsiTheme="minorHAnsi" w:cstheme="minorBidi"/>
              <w:noProof/>
              <w:sz w:val="22"/>
              <w:szCs w:val="22"/>
              <w:lang w:val="en-US"/>
            </w:rPr>
          </w:pPr>
          <w:hyperlink w:anchor="_Toc151928449" w:history="1">
            <w:r w:rsidRPr="00B01287">
              <w:rPr>
                <w:rStyle w:val="Hyperlink"/>
                <w:noProof/>
              </w:rPr>
              <w:t>2.2.3 Direktívák</w:t>
            </w:r>
            <w:r>
              <w:rPr>
                <w:noProof/>
                <w:webHidden/>
              </w:rPr>
              <w:tab/>
            </w:r>
            <w:r>
              <w:rPr>
                <w:noProof/>
                <w:webHidden/>
              </w:rPr>
              <w:fldChar w:fldCharType="begin"/>
            </w:r>
            <w:r>
              <w:rPr>
                <w:noProof/>
                <w:webHidden/>
              </w:rPr>
              <w:instrText xml:space="preserve"> PAGEREF _Toc151928449 \h </w:instrText>
            </w:r>
            <w:r>
              <w:rPr>
                <w:noProof/>
                <w:webHidden/>
              </w:rPr>
            </w:r>
            <w:r>
              <w:rPr>
                <w:noProof/>
                <w:webHidden/>
              </w:rPr>
              <w:fldChar w:fldCharType="separate"/>
            </w:r>
            <w:r>
              <w:rPr>
                <w:noProof/>
                <w:webHidden/>
              </w:rPr>
              <w:t>18</w:t>
            </w:r>
            <w:r>
              <w:rPr>
                <w:noProof/>
                <w:webHidden/>
              </w:rPr>
              <w:fldChar w:fldCharType="end"/>
            </w:r>
          </w:hyperlink>
        </w:p>
        <w:p w14:paraId="114CC3F7" w14:textId="6512A377" w:rsidR="001B50DD" w:rsidRDefault="001B50DD">
          <w:pPr>
            <w:pStyle w:val="TOC3"/>
            <w:tabs>
              <w:tab w:val="right" w:leader="dot" w:pos="9061"/>
            </w:tabs>
            <w:rPr>
              <w:rFonts w:asciiTheme="minorHAnsi" w:eastAsiaTheme="minorEastAsia" w:hAnsiTheme="minorHAnsi" w:cstheme="minorBidi"/>
              <w:noProof/>
              <w:sz w:val="22"/>
              <w:szCs w:val="22"/>
              <w:lang w:val="en-US"/>
            </w:rPr>
          </w:pPr>
          <w:hyperlink w:anchor="_Toc151928450" w:history="1">
            <w:r w:rsidRPr="00B01287">
              <w:rPr>
                <w:rStyle w:val="Hyperlink"/>
                <w:noProof/>
              </w:rPr>
              <w:t>2.2.4 Modulok</w:t>
            </w:r>
            <w:r>
              <w:rPr>
                <w:noProof/>
                <w:webHidden/>
              </w:rPr>
              <w:tab/>
            </w:r>
            <w:r>
              <w:rPr>
                <w:noProof/>
                <w:webHidden/>
              </w:rPr>
              <w:fldChar w:fldCharType="begin"/>
            </w:r>
            <w:r>
              <w:rPr>
                <w:noProof/>
                <w:webHidden/>
              </w:rPr>
              <w:instrText xml:space="preserve"> PAGEREF _Toc151928450 \h </w:instrText>
            </w:r>
            <w:r>
              <w:rPr>
                <w:noProof/>
                <w:webHidden/>
              </w:rPr>
            </w:r>
            <w:r>
              <w:rPr>
                <w:noProof/>
                <w:webHidden/>
              </w:rPr>
              <w:fldChar w:fldCharType="separate"/>
            </w:r>
            <w:r>
              <w:rPr>
                <w:noProof/>
                <w:webHidden/>
              </w:rPr>
              <w:t>19</w:t>
            </w:r>
            <w:r>
              <w:rPr>
                <w:noProof/>
                <w:webHidden/>
              </w:rPr>
              <w:fldChar w:fldCharType="end"/>
            </w:r>
          </w:hyperlink>
        </w:p>
        <w:p w14:paraId="49069FBD" w14:textId="646F2276"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51" w:history="1">
            <w:r w:rsidRPr="00B01287">
              <w:rPr>
                <w:rStyle w:val="Hyperlink"/>
                <w:noProof/>
              </w:rPr>
              <w:t>2.3 Git</w:t>
            </w:r>
            <w:r>
              <w:rPr>
                <w:noProof/>
                <w:webHidden/>
              </w:rPr>
              <w:tab/>
            </w:r>
            <w:r>
              <w:rPr>
                <w:noProof/>
                <w:webHidden/>
              </w:rPr>
              <w:fldChar w:fldCharType="begin"/>
            </w:r>
            <w:r>
              <w:rPr>
                <w:noProof/>
                <w:webHidden/>
              </w:rPr>
              <w:instrText xml:space="preserve"> PAGEREF _Toc151928451 \h </w:instrText>
            </w:r>
            <w:r>
              <w:rPr>
                <w:noProof/>
                <w:webHidden/>
              </w:rPr>
            </w:r>
            <w:r>
              <w:rPr>
                <w:noProof/>
                <w:webHidden/>
              </w:rPr>
              <w:fldChar w:fldCharType="separate"/>
            </w:r>
            <w:r>
              <w:rPr>
                <w:noProof/>
                <w:webHidden/>
              </w:rPr>
              <w:t>20</w:t>
            </w:r>
            <w:r>
              <w:rPr>
                <w:noProof/>
                <w:webHidden/>
              </w:rPr>
              <w:fldChar w:fldCharType="end"/>
            </w:r>
          </w:hyperlink>
        </w:p>
        <w:p w14:paraId="1E2AFAAA" w14:textId="552F3621"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52" w:history="1">
            <w:r w:rsidRPr="00B01287">
              <w:rPr>
                <w:rStyle w:val="Hyperlink"/>
                <w:noProof/>
              </w:rPr>
              <w:t>2.4 SonarQube</w:t>
            </w:r>
            <w:r>
              <w:rPr>
                <w:noProof/>
                <w:webHidden/>
              </w:rPr>
              <w:tab/>
            </w:r>
            <w:r>
              <w:rPr>
                <w:noProof/>
                <w:webHidden/>
              </w:rPr>
              <w:fldChar w:fldCharType="begin"/>
            </w:r>
            <w:r>
              <w:rPr>
                <w:noProof/>
                <w:webHidden/>
              </w:rPr>
              <w:instrText xml:space="preserve"> PAGEREF _Toc151928452 \h </w:instrText>
            </w:r>
            <w:r>
              <w:rPr>
                <w:noProof/>
                <w:webHidden/>
              </w:rPr>
            </w:r>
            <w:r>
              <w:rPr>
                <w:noProof/>
                <w:webHidden/>
              </w:rPr>
              <w:fldChar w:fldCharType="separate"/>
            </w:r>
            <w:r>
              <w:rPr>
                <w:noProof/>
                <w:webHidden/>
              </w:rPr>
              <w:t>20</w:t>
            </w:r>
            <w:r>
              <w:rPr>
                <w:noProof/>
                <w:webHidden/>
              </w:rPr>
              <w:fldChar w:fldCharType="end"/>
            </w:r>
          </w:hyperlink>
        </w:p>
        <w:p w14:paraId="71DF1FE6" w14:textId="585033FB"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53" w:history="1">
            <w:r w:rsidRPr="00B01287">
              <w:rPr>
                <w:rStyle w:val="Hyperlink"/>
                <w:noProof/>
              </w:rPr>
              <w:t>2.5 Docker</w:t>
            </w:r>
            <w:r>
              <w:rPr>
                <w:noProof/>
                <w:webHidden/>
              </w:rPr>
              <w:tab/>
            </w:r>
            <w:r>
              <w:rPr>
                <w:noProof/>
                <w:webHidden/>
              </w:rPr>
              <w:fldChar w:fldCharType="begin"/>
            </w:r>
            <w:r>
              <w:rPr>
                <w:noProof/>
                <w:webHidden/>
              </w:rPr>
              <w:instrText xml:space="preserve"> PAGEREF _Toc151928453 \h </w:instrText>
            </w:r>
            <w:r>
              <w:rPr>
                <w:noProof/>
                <w:webHidden/>
              </w:rPr>
            </w:r>
            <w:r>
              <w:rPr>
                <w:noProof/>
                <w:webHidden/>
              </w:rPr>
              <w:fldChar w:fldCharType="separate"/>
            </w:r>
            <w:r>
              <w:rPr>
                <w:noProof/>
                <w:webHidden/>
              </w:rPr>
              <w:t>20</w:t>
            </w:r>
            <w:r>
              <w:rPr>
                <w:noProof/>
                <w:webHidden/>
              </w:rPr>
              <w:fldChar w:fldCharType="end"/>
            </w:r>
          </w:hyperlink>
        </w:p>
        <w:p w14:paraId="17D7BA16" w14:textId="4C2352D2" w:rsidR="001B50DD" w:rsidRDefault="001B50DD">
          <w:pPr>
            <w:pStyle w:val="TOC1"/>
            <w:rPr>
              <w:rFonts w:asciiTheme="minorHAnsi" w:eastAsiaTheme="minorEastAsia" w:hAnsiTheme="minorHAnsi" w:cstheme="minorBidi"/>
              <w:b w:val="0"/>
              <w:noProof/>
              <w:sz w:val="22"/>
              <w:szCs w:val="22"/>
              <w:lang w:val="en-US"/>
            </w:rPr>
          </w:pPr>
          <w:hyperlink w:anchor="_Toc151928454" w:history="1">
            <w:r w:rsidRPr="00B01287">
              <w:rPr>
                <w:rStyle w:val="Hyperlink"/>
                <w:noProof/>
              </w:rPr>
              <w:t>3 Specifikáció</w:t>
            </w:r>
            <w:r>
              <w:rPr>
                <w:noProof/>
                <w:webHidden/>
              </w:rPr>
              <w:tab/>
            </w:r>
            <w:r>
              <w:rPr>
                <w:noProof/>
                <w:webHidden/>
              </w:rPr>
              <w:fldChar w:fldCharType="begin"/>
            </w:r>
            <w:r>
              <w:rPr>
                <w:noProof/>
                <w:webHidden/>
              </w:rPr>
              <w:instrText xml:space="preserve"> PAGEREF _Toc151928454 \h </w:instrText>
            </w:r>
            <w:r>
              <w:rPr>
                <w:noProof/>
                <w:webHidden/>
              </w:rPr>
            </w:r>
            <w:r>
              <w:rPr>
                <w:noProof/>
                <w:webHidden/>
              </w:rPr>
              <w:fldChar w:fldCharType="separate"/>
            </w:r>
            <w:r>
              <w:rPr>
                <w:noProof/>
                <w:webHidden/>
              </w:rPr>
              <w:t>22</w:t>
            </w:r>
            <w:r>
              <w:rPr>
                <w:noProof/>
                <w:webHidden/>
              </w:rPr>
              <w:fldChar w:fldCharType="end"/>
            </w:r>
          </w:hyperlink>
        </w:p>
        <w:p w14:paraId="4A0A9776" w14:textId="49A15CE8" w:rsidR="001B50DD" w:rsidRDefault="001B50DD">
          <w:pPr>
            <w:pStyle w:val="TOC1"/>
            <w:rPr>
              <w:rFonts w:asciiTheme="minorHAnsi" w:eastAsiaTheme="minorEastAsia" w:hAnsiTheme="minorHAnsi" w:cstheme="minorBidi"/>
              <w:b w:val="0"/>
              <w:noProof/>
              <w:sz w:val="22"/>
              <w:szCs w:val="22"/>
              <w:lang w:val="en-US"/>
            </w:rPr>
          </w:pPr>
          <w:hyperlink w:anchor="_Toc151928455" w:history="1">
            <w:r w:rsidRPr="00B01287">
              <w:rPr>
                <w:rStyle w:val="Hyperlink"/>
                <w:noProof/>
              </w:rPr>
              <w:t>4 Tervezés</w:t>
            </w:r>
            <w:r>
              <w:rPr>
                <w:noProof/>
                <w:webHidden/>
              </w:rPr>
              <w:tab/>
            </w:r>
            <w:r>
              <w:rPr>
                <w:noProof/>
                <w:webHidden/>
              </w:rPr>
              <w:fldChar w:fldCharType="begin"/>
            </w:r>
            <w:r>
              <w:rPr>
                <w:noProof/>
                <w:webHidden/>
              </w:rPr>
              <w:instrText xml:space="preserve"> PAGEREF _Toc151928455 \h </w:instrText>
            </w:r>
            <w:r>
              <w:rPr>
                <w:noProof/>
                <w:webHidden/>
              </w:rPr>
            </w:r>
            <w:r>
              <w:rPr>
                <w:noProof/>
                <w:webHidden/>
              </w:rPr>
              <w:fldChar w:fldCharType="separate"/>
            </w:r>
            <w:r>
              <w:rPr>
                <w:noProof/>
                <w:webHidden/>
              </w:rPr>
              <w:t>24</w:t>
            </w:r>
            <w:r>
              <w:rPr>
                <w:noProof/>
                <w:webHidden/>
              </w:rPr>
              <w:fldChar w:fldCharType="end"/>
            </w:r>
          </w:hyperlink>
        </w:p>
        <w:p w14:paraId="13616FEC" w14:textId="4FB6DB37"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56" w:history="1">
            <w:r w:rsidRPr="00B01287">
              <w:rPr>
                <w:rStyle w:val="Hyperlink"/>
                <w:noProof/>
              </w:rPr>
              <w:t>4.1 A projekt megalapozása</w:t>
            </w:r>
            <w:r>
              <w:rPr>
                <w:noProof/>
                <w:webHidden/>
              </w:rPr>
              <w:tab/>
            </w:r>
            <w:r>
              <w:rPr>
                <w:noProof/>
                <w:webHidden/>
              </w:rPr>
              <w:fldChar w:fldCharType="begin"/>
            </w:r>
            <w:r>
              <w:rPr>
                <w:noProof/>
                <w:webHidden/>
              </w:rPr>
              <w:instrText xml:space="preserve"> PAGEREF _Toc151928456 \h </w:instrText>
            </w:r>
            <w:r>
              <w:rPr>
                <w:noProof/>
                <w:webHidden/>
              </w:rPr>
            </w:r>
            <w:r>
              <w:rPr>
                <w:noProof/>
                <w:webHidden/>
              </w:rPr>
              <w:fldChar w:fldCharType="separate"/>
            </w:r>
            <w:r>
              <w:rPr>
                <w:noProof/>
                <w:webHidden/>
              </w:rPr>
              <w:t>24</w:t>
            </w:r>
            <w:r>
              <w:rPr>
                <w:noProof/>
                <w:webHidden/>
              </w:rPr>
              <w:fldChar w:fldCharType="end"/>
            </w:r>
          </w:hyperlink>
        </w:p>
        <w:p w14:paraId="1C0F7359" w14:textId="09B4D1B8" w:rsidR="001B50DD" w:rsidRDefault="001B50DD">
          <w:pPr>
            <w:pStyle w:val="TOC1"/>
            <w:rPr>
              <w:rFonts w:asciiTheme="minorHAnsi" w:eastAsiaTheme="minorEastAsia" w:hAnsiTheme="minorHAnsi" w:cstheme="minorBidi"/>
              <w:b w:val="0"/>
              <w:noProof/>
              <w:sz w:val="22"/>
              <w:szCs w:val="22"/>
              <w:lang w:val="en-US"/>
            </w:rPr>
          </w:pPr>
          <w:hyperlink w:anchor="_Toc151928457" w:history="1">
            <w:r w:rsidRPr="00B01287">
              <w:rPr>
                <w:rStyle w:val="Hyperlink"/>
                <w:noProof/>
              </w:rPr>
              <w:t>5 Felhasználói nézetek megvalósítása</w:t>
            </w:r>
            <w:r>
              <w:rPr>
                <w:noProof/>
                <w:webHidden/>
              </w:rPr>
              <w:tab/>
            </w:r>
            <w:r>
              <w:rPr>
                <w:noProof/>
                <w:webHidden/>
              </w:rPr>
              <w:fldChar w:fldCharType="begin"/>
            </w:r>
            <w:r>
              <w:rPr>
                <w:noProof/>
                <w:webHidden/>
              </w:rPr>
              <w:instrText xml:space="preserve"> PAGEREF _Toc151928457 \h </w:instrText>
            </w:r>
            <w:r>
              <w:rPr>
                <w:noProof/>
                <w:webHidden/>
              </w:rPr>
            </w:r>
            <w:r>
              <w:rPr>
                <w:noProof/>
                <w:webHidden/>
              </w:rPr>
              <w:fldChar w:fldCharType="separate"/>
            </w:r>
            <w:r>
              <w:rPr>
                <w:noProof/>
                <w:webHidden/>
              </w:rPr>
              <w:t>25</w:t>
            </w:r>
            <w:r>
              <w:rPr>
                <w:noProof/>
                <w:webHidden/>
              </w:rPr>
              <w:fldChar w:fldCharType="end"/>
            </w:r>
          </w:hyperlink>
        </w:p>
        <w:p w14:paraId="17C8E32B" w14:textId="3BD1BCFB"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58" w:history="1">
            <w:r w:rsidRPr="00B01287">
              <w:rPr>
                <w:rStyle w:val="Hyperlink"/>
                <w:noProof/>
              </w:rPr>
              <w:t>5.1 Általánosan a frontendről</w:t>
            </w:r>
            <w:r>
              <w:rPr>
                <w:noProof/>
                <w:webHidden/>
              </w:rPr>
              <w:tab/>
            </w:r>
            <w:r>
              <w:rPr>
                <w:noProof/>
                <w:webHidden/>
              </w:rPr>
              <w:fldChar w:fldCharType="begin"/>
            </w:r>
            <w:r>
              <w:rPr>
                <w:noProof/>
                <w:webHidden/>
              </w:rPr>
              <w:instrText xml:space="preserve"> PAGEREF _Toc151928458 \h </w:instrText>
            </w:r>
            <w:r>
              <w:rPr>
                <w:noProof/>
                <w:webHidden/>
              </w:rPr>
            </w:r>
            <w:r>
              <w:rPr>
                <w:noProof/>
                <w:webHidden/>
              </w:rPr>
              <w:fldChar w:fldCharType="separate"/>
            </w:r>
            <w:r>
              <w:rPr>
                <w:noProof/>
                <w:webHidden/>
              </w:rPr>
              <w:t>26</w:t>
            </w:r>
            <w:r>
              <w:rPr>
                <w:noProof/>
                <w:webHidden/>
              </w:rPr>
              <w:fldChar w:fldCharType="end"/>
            </w:r>
          </w:hyperlink>
        </w:p>
        <w:p w14:paraId="10BFA730" w14:textId="5552C780" w:rsidR="001B50DD" w:rsidRDefault="001B50DD">
          <w:pPr>
            <w:pStyle w:val="TOC3"/>
            <w:tabs>
              <w:tab w:val="right" w:leader="dot" w:pos="9061"/>
            </w:tabs>
            <w:rPr>
              <w:rFonts w:asciiTheme="minorHAnsi" w:eastAsiaTheme="minorEastAsia" w:hAnsiTheme="minorHAnsi" w:cstheme="minorBidi"/>
              <w:noProof/>
              <w:sz w:val="22"/>
              <w:szCs w:val="22"/>
              <w:lang w:val="en-US"/>
            </w:rPr>
          </w:pPr>
          <w:hyperlink w:anchor="_Toc151928459" w:history="1">
            <w:r w:rsidRPr="00B01287">
              <w:rPr>
                <w:rStyle w:val="Hyperlink"/>
                <w:noProof/>
              </w:rPr>
              <w:t>5.1.1 Komponensek és csomagok</w:t>
            </w:r>
            <w:r>
              <w:rPr>
                <w:noProof/>
                <w:webHidden/>
              </w:rPr>
              <w:tab/>
            </w:r>
            <w:r>
              <w:rPr>
                <w:noProof/>
                <w:webHidden/>
              </w:rPr>
              <w:fldChar w:fldCharType="begin"/>
            </w:r>
            <w:r>
              <w:rPr>
                <w:noProof/>
                <w:webHidden/>
              </w:rPr>
              <w:instrText xml:space="preserve"> PAGEREF _Toc151928459 \h </w:instrText>
            </w:r>
            <w:r>
              <w:rPr>
                <w:noProof/>
                <w:webHidden/>
              </w:rPr>
            </w:r>
            <w:r>
              <w:rPr>
                <w:noProof/>
                <w:webHidden/>
              </w:rPr>
              <w:fldChar w:fldCharType="separate"/>
            </w:r>
            <w:r>
              <w:rPr>
                <w:noProof/>
                <w:webHidden/>
              </w:rPr>
              <w:t>26</w:t>
            </w:r>
            <w:r>
              <w:rPr>
                <w:noProof/>
                <w:webHidden/>
              </w:rPr>
              <w:fldChar w:fldCharType="end"/>
            </w:r>
          </w:hyperlink>
        </w:p>
        <w:p w14:paraId="237DA99E" w14:textId="38A766EA" w:rsidR="001B50DD" w:rsidRDefault="001B50DD">
          <w:pPr>
            <w:pStyle w:val="TOC3"/>
            <w:tabs>
              <w:tab w:val="right" w:leader="dot" w:pos="9061"/>
            </w:tabs>
            <w:rPr>
              <w:rFonts w:asciiTheme="minorHAnsi" w:eastAsiaTheme="minorEastAsia" w:hAnsiTheme="minorHAnsi" w:cstheme="minorBidi"/>
              <w:noProof/>
              <w:sz w:val="22"/>
              <w:szCs w:val="22"/>
              <w:lang w:val="en-US"/>
            </w:rPr>
          </w:pPr>
          <w:hyperlink w:anchor="_Toc151928460" w:history="1">
            <w:r w:rsidRPr="00B01287">
              <w:rPr>
                <w:rStyle w:val="Hyperlink"/>
                <w:noProof/>
              </w:rPr>
              <w:t>5.1.2 Képek megjelenítése</w:t>
            </w:r>
            <w:r>
              <w:rPr>
                <w:noProof/>
                <w:webHidden/>
              </w:rPr>
              <w:tab/>
            </w:r>
            <w:r>
              <w:rPr>
                <w:noProof/>
                <w:webHidden/>
              </w:rPr>
              <w:fldChar w:fldCharType="begin"/>
            </w:r>
            <w:r>
              <w:rPr>
                <w:noProof/>
                <w:webHidden/>
              </w:rPr>
              <w:instrText xml:space="preserve"> PAGEREF _Toc151928460 \h </w:instrText>
            </w:r>
            <w:r>
              <w:rPr>
                <w:noProof/>
                <w:webHidden/>
              </w:rPr>
            </w:r>
            <w:r>
              <w:rPr>
                <w:noProof/>
                <w:webHidden/>
              </w:rPr>
              <w:fldChar w:fldCharType="separate"/>
            </w:r>
            <w:r>
              <w:rPr>
                <w:noProof/>
                <w:webHidden/>
              </w:rPr>
              <w:t>26</w:t>
            </w:r>
            <w:r>
              <w:rPr>
                <w:noProof/>
                <w:webHidden/>
              </w:rPr>
              <w:fldChar w:fldCharType="end"/>
            </w:r>
          </w:hyperlink>
        </w:p>
        <w:p w14:paraId="26E0C953" w14:textId="107DBDE1" w:rsidR="001B50DD" w:rsidRDefault="001B50DD">
          <w:pPr>
            <w:pStyle w:val="TOC3"/>
            <w:tabs>
              <w:tab w:val="right" w:leader="dot" w:pos="9061"/>
            </w:tabs>
            <w:rPr>
              <w:rFonts w:asciiTheme="minorHAnsi" w:eastAsiaTheme="minorEastAsia" w:hAnsiTheme="minorHAnsi" w:cstheme="minorBidi"/>
              <w:noProof/>
              <w:sz w:val="22"/>
              <w:szCs w:val="22"/>
              <w:lang w:val="en-US"/>
            </w:rPr>
          </w:pPr>
          <w:hyperlink w:anchor="_Toc151928461" w:history="1">
            <w:r w:rsidRPr="00B01287">
              <w:rPr>
                <w:rStyle w:val="Hyperlink"/>
                <w:noProof/>
              </w:rPr>
              <w:t>5.1.3 Betöltési animáció</w:t>
            </w:r>
            <w:r>
              <w:rPr>
                <w:noProof/>
                <w:webHidden/>
              </w:rPr>
              <w:tab/>
            </w:r>
            <w:r>
              <w:rPr>
                <w:noProof/>
                <w:webHidden/>
              </w:rPr>
              <w:fldChar w:fldCharType="begin"/>
            </w:r>
            <w:r>
              <w:rPr>
                <w:noProof/>
                <w:webHidden/>
              </w:rPr>
              <w:instrText xml:space="preserve"> PAGEREF _Toc151928461 \h </w:instrText>
            </w:r>
            <w:r>
              <w:rPr>
                <w:noProof/>
                <w:webHidden/>
              </w:rPr>
            </w:r>
            <w:r>
              <w:rPr>
                <w:noProof/>
                <w:webHidden/>
              </w:rPr>
              <w:fldChar w:fldCharType="separate"/>
            </w:r>
            <w:r>
              <w:rPr>
                <w:noProof/>
                <w:webHidden/>
              </w:rPr>
              <w:t>27</w:t>
            </w:r>
            <w:r>
              <w:rPr>
                <w:noProof/>
                <w:webHidden/>
              </w:rPr>
              <w:fldChar w:fldCharType="end"/>
            </w:r>
          </w:hyperlink>
        </w:p>
        <w:p w14:paraId="18982E1A" w14:textId="17BFB223"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62" w:history="1">
            <w:r w:rsidRPr="00B01287">
              <w:rPr>
                <w:rStyle w:val="Hyperlink"/>
                <w:noProof/>
              </w:rPr>
              <w:t>5.2 Rendelési folyamat lebonyolítása</w:t>
            </w:r>
            <w:r>
              <w:rPr>
                <w:noProof/>
                <w:webHidden/>
              </w:rPr>
              <w:tab/>
            </w:r>
            <w:r>
              <w:rPr>
                <w:noProof/>
                <w:webHidden/>
              </w:rPr>
              <w:fldChar w:fldCharType="begin"/>
            </w:r>
            <w:r>
              <w:rPr>
                <w:noProof/>
                <w:webHidden/>
              </w:rPr>
              <w:instrText xml:space="preserve"> PAGEREF _Toc151928462 \h </w:instrText>
            </w:r>
            <w:r>
              <w:rPr>
                <w:noProof/>
                <w:webHidden/>
              </w:rPr>
            </w:r>
            <w:r>
              <w:rPr>
                <w:noProof/>
                <w:webHidden/>
              </w:rPr>
              <w:fldChar w:fldCharType="separate"/>
            </w:r>
            <w:r>
              <w:rPr>
                <w:noProof/>
                <w:webHidden/>
              </w:rPr>
              <w:t>28</w:t>
            </w:r>
            <w:r>
              <w:rPr>
                <w:noProof/>
                <w:webHidden/>
              </w:rPr>
              <w:fldChar w:fldCharType="end"/>
            </w:r>
          </w:hyperlink>
        </w:p>
        <w:p w14:paraId="212D50B9" w14:textId="72235EAF"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63" w:history="1">
            <w:r w:rsidRPr="00B01287">
              <w:rPr>
                <w:rStyle w:val="Hyperlink"/>
                <w:noProof/>
              </w:rPr>
              <w:t>5.3 Főoldal</w:t>
            </w:r>
            <w:r>
              <w:rPr>
                <w:noProof/>
                <w:webHidden/>
              </w:rPr>
              <w:tab/>
            </w:r>
            <w:r>
              <w:rPr>
                <w:noProof/>
                <w:webHidden/>
              </w:rPr>
              <w:fldChar w:fldCharType="begin"/>
            </w:r>
            <w:r>
              <w:rPr>
                <w:noProof/>
                <w:webHidden/>
              </w:rPr>
              <w:instrText xml:space="preserve"> PAGEREF _Toc151928463 \h </w:instrText>
            </w:r>
            <w:r>
              <w:rPr>
                <w:noProof/>
                <w:webHidden/>
              </w:rPr>
            </w:r>
            <w:r>
              <w:rPr>
                <w:noProof/>
                <w:webHidden/>
              </w:rPr>
              <w:fldChar w:fldCharType="separate"/>
            </w:r>
            <w:r>
              <w:rPr>
                <w:noProof/>
                <w:webHidden/>
              </w:rPr>
              <w:t>28</w:t>
            </w:r>
            <w:r>
              <w:rPr>
                <w:noProof/>
                <w:webHidden/>
              </w:rPr>
              <w:fldChar w:fldCharType="end"/>
            </w:r>
          </w:hyperlink>
        </w:p>
        <w:p w14:paraId="627E824D" w14:textId="4E562189"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64" w:history="1">
            <w:r w:rsidRPr="00B01287">
              <w:rPr>
                <w:rStyle w:val="Hyperlink"/>
                <w:noProof/>
              </w:rPr>
              <w:t>5.4 Regisztráció vásárlóknak</w:t>
            </w:r>
            <w:r>
              <w:rPr>
                <w:noProof/>
                <w:webHidden/>
              </w:rPr>
              <w:tab/>
            </w:r>
            <w:r>
              <w:rPr>
                <w:noProof/>
                <w:webHidden/>
              </w:rPr>
              <w:fldChar w:fldCharType="begin"/>
            </w:r>
            <w:r>
              <w:rPr>
                <w:noProof/>
                <w:webHidden/>
              </w:rPr>
              <w:instrText xml:space="preserve"> PAGEREF _Toc151928464 \h </w:instrText>
            </w:r>
            <w:r>
              <w:rPr>
                <w:noProof/>
                <w:webHidden/>
              </w:rPr>
            </w:r>
            <w:r>
              <w:rPr>
                <w:noProof/>
                <w:webHidden/>
              </w:rPr>
              <w:fldChar w:fldCharType="separate"/>
            </w:r>
            <w:r>
              <w:rPr>
                <w:noProof/>
                <w:webHidden/>
              </w:rPr>
              <w:t>29</w:t>
            </w:r>
            <w:r>
              <w:rPr>
                <w:noProof/>
                <w:webHidden/>
              </w:rPr>
              <w:fldChar w:fldCharType="end"/>
            </w:r>
          </w:hyperlink>
        </w:p>
        <w:p w14:paraId="2A59AD8C" w14:textId="5335F5B4"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65" w:history="1">
            <w:r w:rsidRPr="00B01287">
              <w:rPr>
                <w:rStyle w:val="Hyperlink"/>
                <w:noProof/>
              </w:rPr>
              <w:t>5.5 Regisztráció kereskedőknek</w:t>
            </w:r>
            <w:r>
              <w:rPr>
                <w:noProof/>
                <w:webHidden/>
              </w:rPr>
              <w:tab/>
            </w:r>
            <w:r>
              <w:rPr>
                <w:noProof/>
                <w:webHidden/>
              </w:rPr>
              <w:fldChar w:fldCharType="begin"/>
            </w:r>
            <w:r>
              <w:rPr>
                <w:noProof/>
                <w:webHidden/>
              </w:rPr>
              <w:instrText xml:space="preserve"> PAGEREF _Toc151928465 \h </w:instrText>
            </w:r>
            <w:r>
              <w:rPr>
                <w:noProof/>
                <w:webHidden/>
              </w:rPr>
            </w:r>
            <w:r>
              <w:rPr>
                <w:noProof/>
                <w:webHidden/>
              </w:rPr>
              <w:fldChar w:fldCharType="separate"/>
            </w:r>
            <w:r>
              <w:rPr>
                <w:noProof/>
                <w:webHidden/>
              </w:rPr>
              <w:t>30</w:t>
            </w:r>
            <w:r>
              <w:rPr>
                <w:noProof/>
                <w:webHidden/>
              </w:rPr>
              <w:fldChar w:fldCharType="end"/>
            </w:r>
          </w:hyperlink>
        </w:p>
        <w:p w14:paraId="4D63AB13" w14:textId="052966E2"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66" w:history="1">
            <w:r w:rsidRPr="00B01287">
              <w:rPr>
                <w:rStyle w:val="Hyperlink"/>
                <w:noProof/>
              </w:rPr>
              <w:t>5.6 Bejelentkezés</w:t>
            </w:r>
            <w:r>
              <w:rPr>
                <w:noProof/>
                <w:webHidden/>
              </w:rPr>
              <w:tab/>
            </w:r>
            <w:r>
              <w:rPr>
                <w:noProof/>
                <w:webHidden/>
              </w:rPr>
              <w:fldChar w:fldCharType="begin"/>
            </w:r>
            <w:r>
              <w:rPr>
                <w:noProof/>
                <w:webHidden/>
              </w:rPr>
              <w:instrText xml:space="preserve"> PAGEREF _Toc151928466 \h </w:instrText>
            </w:r>
            <w:r>
              <w:rPr>
                <w:noProof/>
                <w:webHidden/>
              </w:rPr>
            </w:r>
            <w:r>
              <w:rPr>
                <w:noProof/>
                <w:webHidden/>
              </w:rPr>
              <w:fldChar w:fldCharType="separate"/>
            </w:r>
            <w:r>
              <w:rPr>
                <w:noProof/>
                <w:webHidden/>
              </w:rPr>
              <w:t>30</w:t>
            </w:r>
            <w:r>
              <w:rPr>
                <w:noProof/>
                <w:webHidden/>
              </w:rPr>
              <w:fldChar w:fldCharType="end"/>
            </w:r>
          </w:hyperlink>
        </w:p>
        <w:p w14:paraId="03A6E23B" w14:textId="33ADBA62"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67" w:history="1">
            <w:r w:rsidRPr="00B01287">
              <w:rPr>
                <w:rStyle w:val="Hyperlink"/>
                <w:noProof/>
              </w:rPr>
              <w:t>5.7 Kereskedő oldalának nézete</w:t>
            </w:r>
            <w:r>
              <w:rPr>
                <w:noProof/>
                <w:webHidden/>
              </w:rPr>
              <w:tab/>
            </w:r>
            <w:r>
              <w:rPr>
                <w:noProof/>
                <w:webHidden/>
              </w:rPr>
              <w:fldChar w:fldCharType="begin"/>
            </w:r>
            <w:r>
              <w:rPr>
                <w:noProof/>
                <w:webHidden/>
              </w:rPr>
              <w:instrText xml:space="preserve"> PAGEREF _Toc151928467 \h </w:instrText>
            </w:r>
            <w:r>
              <w:rPr>
                <w:noProof/>
                <w:webHidden/>
              </w:rPr>
            </w:r>
            <w:r>
              <w:rPr>
                <w:noProof/>
                <w:webHidden/>
              </w:rPr>
              <w:fldChar w:fldCharType="separate"/>
            </w:r>
            <w:r>
              <w:rPr>
                <w:noProof/>
                <w:webHidden/>
              </w:rPr>
              <w:t>31</w:t>
            </w:r>
            <w:r>
              <w:rPr>
                <w:noProof/>
                <w:webHidden/>
              </w:rPr>
              <w:fldChar w:fldCharType="end"/>
            </w:r>
          </w:hyperlink>
        </w:p>
        <w:p w14:paraId="34419B3F" w14:textId="3167101C"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68" w:history="1">
            <w:r w:rsidRPr="00B01287">
              <w:rPr>
                <w:rStyle w:val="Hyperlink"/>
                <w:noProof/>
              </w:rPr>
              <w:t>5.8 Rendelés összegzése</w:t>
            </w:r>
            <w:r>
              <w:rPr>
                <w:noProof/>
                <w:webHidden/>
              </w:rPr>
              <w:tab/>
            </w:r>
            <w:r>
              <w:rPr>
                <w:noProof/>
                <w:webHidden/>
              </w:rPr>
              <w:fldChar w:fldCharType="begin"/>
            </w:r>
            <w:r>
              <w:rPr>
                <w:noProof/>
                <w:webHidden/>
              </w:rPr>
              <w:instrText xml:space="preserve"> PAGEREF _Toc151928468 \h </w:instrText>
            </w:r>
            <w:r>
              <w:rPr>
                <w:noProof/>
                <w:webHidden/>
              </w:rPr>
            </w:r>
            <w:r>
              <w:rPr>
                <w:noProof/>
                <w:webHidden/>
              </w:rPr>
              <w:fldChar w:fldCharType="separate"/>
            </w:r>
            <w:r>
              <w:rPr>
                <w:noProof/>
                <w:webHidden/>
              </w:rPr>
              <w:t>32</w:t>
            </w:r>
            <w:r>
              <w:rPr>
                <w:noProof/>
                <w:webHidden/>
              </w:rPr>
              <w:fldChar w:fldCharType="end"/>
            </w:r>
          </w:hyperlink>
        </w:p>
        <w:p w14:paraId="53ED8100" w14:textId="6B5CE1BE"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69" w:history="1">
            <w:r w:rsidRPr="00B01287">
              <w:rPr>
                <w:rStyle w:val="Hyperlink"/>
                <w:noProof/>
              </w:rPr>
              <w:t>5.9 Fizetés integráció</w:t>
            </w:r>
            <w:r>
              <w:rPr>
                <w:noProof/>
                <w:webHidden/>
              </w:rPr>
              <w:tab/>
            </w:r>
            <w:r>
              <w:rPr>
                <w:noProof/>
                <w:webHidden/>
              </w:rPr>
              <w:fldChar w:fldCharType="begin"/>
            </w:r>
            <w:r>
              <w:rPr>
                <w:noProof/>
                <w:webHidden/>
              </w:rPr>
              <w:instrText xml:space="preserve"> PAGEREF _Toc151928469 \h </w:instrText>
            </w:r>
            <w:r>
              <w:rPr>
                <w:noProof/>
                <w:webHidden/>
              </w:rPr>
            </w:r>
            <w:r>
              <w:rPr>
                <w:noProof/>
                <w:webHidden/>
              </w:rPr>
              <w:fldChar w:fldCharType="separate"/>
            </w:r>
            <w:r>
              <w:rPr>
                <w:noProof/>
                <w:webHidden/>
              </w:rPr>
              <w:t>32</w:t>
            </w:r>
            <w:r>
              <w:rPr>
                <w:noProof/>
                <w:webHidden/>
              </w:rPr>
              <w:fldChar w:fldCharType="end"/>
            </w:r>
          </w:hyperlink>
        </w:p>
        <w:p w14:paraId="597AB0EB" w14:textId="2F1A92C3"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70" w:history="1">
            <w:r w:rsidRPr="00B01287">
              <w:rPr>
                <w:rStyle w:val="Hyperlink"/>
                <w:noProof/>
              </w:rPr>
              <w:t>5.10 Rendelés állapotának követése</w:t>
            </w:r>
            <w:r>
              <w:rPr>
                <w:noProof/>
                <w:webHidden/>
              </w:rPr>
              <w:tab/>
            </w:r>
            <w:r>
              <w:rPr>
                <w:noProof/>
                <w:webHidden/>
              </w:rPr>
              <w:fldChar w:fldCharType="begin"/>
            </w:r>
            <w:r>
              <w:rPr>
                <w:noProof/>
                <w:webHidden/>
              </w:rPr>
              <w:instrText xml:space="preserve"> PAGEREF _Toc151928470 \h </w:instrText>
            </w:r>
            <w:r>
              <w:rPr>
                <w:noProof/>
                <w:webHidden/>
              </w:rPr>
            </w:r>
            <w:r>
              <w:rPr>
                <w:noProof/>
                <w:webHidden/>
              </w:rPr>
              <w:fldChar w:fldCharType="separate"/>
            </w:r>
            <w:r>
              <w:rPr>
                <w:noProof/>
                <w:webHidden/>
              </w:rPr>
              <w:t>33</w:t>
            </w:r>
            <w:r>
              <w:rPr>
                <w:noProof/>
                <w:webHidden/>
              </w:rPr>
              <w:fldChar w:fldCharType="end"/>
            </w:r>
          </w:hyperlink>
        </w:p>
        <w:p w14:paraId="52E211FE" w14:textId="0D981584"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71" w:history="1">
            <w:r w:rsidRPr="00B01287">
              <w:rPr>
                <w:rStyle w:val="Hyperlink"/>
                <w:noProof/>
              </w:rPr>
              <w:t>5.11 Termékek hozzáadása a kereskedőkhöz</w:t>
            </w:r>
            <w:r>
              <w:rPr>
                <w:noProof/>
                <w:webHidden/>
              </w:rPr>
              <w:tab/>
            </w:r>
            <w:r>
              <w:rPr>
                <w:noProof/>
                <w:webHidden/>
              </w:rPr>
              <w:fldChar w:fldCharType="begin"/>
            </w:r>
            <w:r>
              <w:rPr>
                <w:noProof/>
                <w:webHidden/>
              </w:rPr>
              <w:instrText xml:space="preserve"> PAGEREF _Toc151928471 \h </w:instrText>
            </w:r>
            <w:r>
              <w:rPr>
                <w:noProof/>
                <w:webHidden/>
              </w:rPr>
            </w:r>
            <w:r>
              <w:rPr>
                <w:noProof/>
                <w:webHidden/>
              </w:rPr>
              <w:fldChar w:fldCharType="separate"/>
            </w:r>
            <w:r>
              <w:rPr>
                <w:noProof/>
                <w:webHidden/>
              </w:rPr>
              <w:t>34</w:t>
            </w:r>
            <w:r>
              <w:rPr>
                <w:noProof/>
                <w:webHidden/>
              </w:rPr>
              <w:fldChar w:fldCharType="end"/>
            </w:r>
          </w:hyperlink>
        </w:p>
        <w:p w14:paraId="45D92952" w14:textId="0471165D"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72" w:history="1">
            <w:r w:rsidRPr="00B01287">
              <w:rPr>
                <w:rStyle w:val="Hyperlink"/>
                <w:noProof/>
              </w:rPr>
              <w:t>5.12 Rendelések állapotának menedzselése</w:t>
            </w:r>
            <w:r>
              <w:rPr>
                <w:noProof/>
                <w:webHidden/>
              </w:rPr>
              <w:tab/>
            </w:r>
            <w:r>
              <w:rPr>
                <w:noProof/>
                <w:webHidden/>
              </w:rPr>
              <w:fldChar w:fldCharType="begin"/>
            </w:r>
            <w:r>
              <w:rPr>
                <w:noProof/>
                <w:webHidden/>
              </w:rPr>
              <w:instrText xml:space="preserve"> PAGEREF _Toc151928472 \h </w:instrText>
            </w:r>
            <w:r>
              <w:rPr>
                <w:noProof/>
                <w:webHidden/>
              </w:rPr>
            </w:r>
            <w:r>
              <w:rPr>
                <w:noProof/>
                <w:webHidden/>
              </w:rPr>
              <w:fldChar w:fldCharType="separate"/>
            </w:r>
            <w:r>
              <w:rPr>
                <w:noProof/>
                <w:webHidden/>
              </w:rPr>
              <w:t>34</w:t>
            </w:r>
            <w:r>
              <w:rPr>
                <w:noProof/>
                <w:webHidden/>
              </w:rPr>
              <w:fldChar w:fldCharType="end"/>
            </w:r>
          </w:hyperlink>
        </w:p>
        <w:p w14:paraId="371305C8" w14:textId="7A0CF9F8"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73" w:history="1">
            <w:r w:rsidRPr="00B01287">
              <w:rPr>
                <w:rStyle w:val="Hyperlink"/>
                <w:noProof/>
              </w:rPr>
              <w:t>5.13 Profilkép feltöltése</w:t>
            </w:r>
            <w:r>
              <w:rPr>
                <w:noProof/>
                <w:webHidden/>
              </w:rPr>
              <w:tab/>
            </w:r>
            <w:r>
              <w:rPr>
                <w:noProof/>
                <w:webHidden/>
              </w:rPr>
              <w:fldChar w:fldCharType="begin"/>
            </w:r>
            <w:r>
              <w:rPr>
                <w:noProof/>
                <w:webHidden/>
              </w:rPr>
              <w:instrText xml:space="preserve"> PAGEREF _Toc151928473 \h </w:instrText>
            </w:r>
            <w:r>
              <w:rPr>
                <w:noProof/>
                <w:webHidden/>
              </w:rPr>
            </w:r>
            <w:r>
              <w:rPr>
                <w:noProof/>
                <w:webHidden/>
              </w:rPr>
              <w:fldChar w:fldCharType="separate"/>
            </w:r>
            <w:r>
              <w:rPr>
                <w:noProof/>
                <w:webHidden/>
              </w:rPr>
              <w:t>35</w:t>
            </w:r>
            <w:r>
              <w:rPr>
                <w:noProof/>
                <w:webHidden/>
              </w:rPr>
              <w:fldChar w:fldCharType="end"/>
            </w:r>
          </w:hyperlink>
        </w:p>
        <w:p w14:paraId="6FD19F12" w14:textId="4CFD1222"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74" w:history="1">
            <w:r w:rsidRPr="00B01287">
              <w:rPr>
                <w:rStyle w:val="Hyperlink"/>
                <w:noProof/>
              </w:rPr>
              <w:t>5.14 Elfelejtett jelszó</w:t>
            </w:r>
            <w:r>
              <w:rPr>
                <w:noProof/>
                <w:webHidden/>
              </w:rPr>
              <w:tab/>
            </w:r>
            <w:r>
              <w:rPr>
                <w:noProof/>
                <w:webHidden/>
              </w:rPr>
              <w:fldChar w:fldCharType="begin"/>
            </w:r>
            <w:r>
              <w:rPr>
                <w:noProof/>
                <w:webHidden/>
              </w:rPr>
              <w:instrText xml:space="preserve"> PAGEREF _Toc151928474 \h </w:instrText>
            </w:r>
            <w:r>
              <w:rPr>
                <w:noProof/>
                <w:webHidden/>
              </w:rPr>
            </w:r>
            <w:r>
              <w:rPr>
                <w:noProof/>
                <w:webHidden/>
              </w:rPr>
              <w:fldChar w:fldCharType="separate"/>
            </w:r>
            <w:r>
              <w:rPr>
                <w:noProof/>
                <w:webHidden/>
              </w:rPr>
              <w:t>36</w:t>
            </w:r>
            <w:r>
              <w:rPr>
                <w:noProof/>
                <w:webHidden/>
              </w:rPr>
              <w:fldChar w:fldCharType="end"/>
            </w:r>
          </w:hyperlink>
        </w:p>
        <w:p w14:paraId="57D07870" w14:textId="0F9478E8"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75" w:history="1">
            <w:r w:rsidRPr="00B01287">
              <w:rPr>
                <w:rStyle w:val="Hyperlink"/>
                <w:noProof/>
              </w:rPr>
              <w:t>5.15 Admin felület</w:t>
            </w:r>
            <w:r>
              <w:rPr>
                <w:noProof/>
                <w:webHidden/>
              </w:rPr>
              <w:tab/>
            </w:r>
            <w:r>
              <w:rPr>
                <w:noProof/>
                <w:webHidden/>
              </w:rPr>
              <w:fldChar w:fldCharType="begin"/>
            </w:r>
            <w:r>
              <w:rPr>
                <w:noProof/>
                <w:webHidden/>
              </w:rPr>
              <w:instrText xml:space="preserve"> PAGEREF _Toc151928475 \h </w:instrText>
            </w:r>
            <w:r>
              <w:rPr>
                <w:noProof/>
                <w:webHidden/>
              </w:rPr>
            </w:r>
            <w:r>
              <w:rPr>
                <w:noProof/>
                <w:webHidden/>
              </w:rPr>
              <w:fldChar w:fldCharType="separate"/>
            </w:r>
            <w:r>
              <w:rPr>
                <w:noProof/>
                <w:webHidden/>
              </w:rPr>
              <w:t>37</w:t>
            </w:r>
            <w:r>
              <w:rPr>
                <w:noProof/>
                <w:webHidden/>
              </w:rPr>
              <w:fldChar w:fldCharType="end"/>
            </w:r>
          </w:hyperlink>
        </w:p>
        <w:p w14:paraId="73A9471D" w14:textId="7B60C7F4"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76" w:history="1">
            <w:r w:rsidRPr="00B01287">
              <w:rPr>
                <w:rStyle w:val="Hyperlink"/>
                <w:noProof/>
              </w:rPr>
              <w:t>5.16 Autentikáció, autorizáció a frontenden</w:t>
            </w:r>
            <w:r>
              <w:rPr>
                <w:noProof/>
                <w:webHidden/>
              </w:rPr>
              <w:tab/>
            </w:r>
            <w:r>
              <w:rPr>
                <w:noProof/>
                <w:webHidden/>
              </w:rPr>
              <w:fldChar w:fldCharType="begin"/>
            </w:r>
            <w:r>
              <w:rPr>
                <w:noProof/>
                <w:webHidden/>
              </w:rPr>
              <w:instrText xml:space="preserve"> PAGEREF _Toc151928476 \h </w:instrText>
            </w:r>
            <w:r>
              <w:rPr>
                <w:noProof/>
                <w:webHidden/>
              </w:rPr>
            </w:r>
            <w:r>
              <w:rPr>
                <w:noProof/>
                <w:webHidden/>
              </w:rPr>
              <w:fldChar w:fldCharType="separate"/>
            </w:r>
            <w:r>
              <w:rPr>
                <w:noProof/>
                <w:webHidden/>
              </w:rPr>
              <w:t>37</w:t>
            </w:r>
            <w:r>
              <w:rPr>
                <w:noProof/>
                <w:webHidden/>
              </w:rPr>
              <w:fldChar w:fldCharType="end"/>
            </w:r>
          </w:hyperlink>
        </w:p>
        <w:p w14:paraId="401A08FD" w14:textId="76C2551E" w:rsidR="001B50DD" w:rsidRDefault="001B50DD">
          <w:pPr>
            <w:pStyle w:val="TOC1"/>
            <w:rPr>
              <w:rFonts w:asciiTheme="minorHAnsi" w:eastAsiaTheme="minorEastAsia" w:hAnsiTheme="minorHAnsi" w:cstheme="minorBidi"/>
              <w:b w:val="0"/>
              <w:noProof/>
              <w:sz w:val="22"/>
              <w:szCs w:val="22"/>
              <w:lang w:val="en-US"/>
            </w:rPr>
          </w:pPr>
          <w:hyperlink w:anchor="_Toc151928477" w:history="1">
            <w:r w:rsidRPr="00B01287">
              <w:rPr>
                <w:rStyle w:val="Hyperlink"/>
                <w:noProof/>
              </w:rPr>
              <w:t>6 Backend megvalósítása</w:t>
            </w:r>
            <w:r>
              <w:rPr>
                <w:noProof/>
                <w:webHidden/>
              </w:rPr>
              <w:tab/>
            </w:r>
            <w:r>
              <w:rPr>
                <w:noProof/>
                <w:webHidden/>
              </w:rPr>
              <w:fldChar w:fldCharType="begin"/>
            </w:r>
            <w:r>
              <w:rPr>
                <w:noProof/>
                <w:webHidden/>
              </w:rPr>
              <w:instrText xml:space="preserve"> PAGEREF _Toc151928477 \h </w:instrText>
            </w:r>
            <w:r>
              <w:rPr>
                <w:noProof/>
                <w:webHidden/>
              </w:rPr>
            </w:r>
            <w:r>
              <w:rPr>
                <w:noProof/>
                <w:webHidden/>
              </w:rPr>
              <w:fldChar w:fldCharType="separate"/>
            </w:r>
            <w:r>
              <w:rPr>
                <w:noProof/>
                <w:webHidden/>
              </w:rPr>
              <w:t>39</w:t>
            </w:r>
            <w:r>
              <w:rPr>
                <w:noProof/>
                <w:webHidden/>
              </w:rPr>
              <w:fldChar w:fldCharType="end"/>
            </w:r>
          </w:hyperlink>
        </w:p>
        <w:p w14:paraId="41D7A9A7" w14:textId="64015906"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78" w:history="1">
            <w:r w:rsidRPr="00B01287">
              <w:rPr>
                <w:rStyle w:val="Hyperlink"/>
                <w:noProof/>
              </w:rPr>
              <w:t>6.1 Mikroszolgáltatások architektúra</w:t>
            </w:r>
            <w:r>
              <w:rPr>
                <w:noProof/>
                <w:webHidden/>
              </w:rPr>
              <w:tab/>
            </w:r>
            <w:r>
              <w:rPr>
                <w:noProof/>
                <w:webHidden/>
              </w:rPr>
              <w:fldChar w:fldCharType="begin"/>
            </w:r>
            <w:r>
              <w:rPr>
                <w:noProof/>
                <w:webHidden/>
              </w:rPr>
              <w:instrText xml:space="preserve"> PAGEREF _Toc151928478 \h </w:instrText>
            </w:r>
            <w:r>
              <w:rPr>
                <w:noProof/>
                <w:webHidden/>
              </w:rPr>
            </w:r>
            <w:r>
              <w:rPr>
                <w:noProof/>
                <w:webHidden/>
              </w:rPr>
              <w:fldChar w:fldCharType="separate"/>
            </w:r>
            <w:r>
              <w:rPr>
                <w:noProof/>
                <w:webHidden/>
              </w:rPr>
              <w:t>39</w:t>
            </w:r>
            <w:r>
              <w:rPr>
                <w:noProof/>
                <w:webHidden/>
              </w:rPr>
              <w:fldChar w:fldCharType="end"/>
            </w:r>
          </w:hyperlink>
        </w:p>
        <w:p w14:paraId="09943A0C" w14:textId="61589727"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79" w:history="1">
            <w:r w:rsidRPr="00B01287">
              <w:rPr>
                <w:rStyle w:val="Hyperlink"/>
                <w:noProof/>
              </w:rPr>
              <w:t>6.2 Order tracker</w:t>
            </w:r>
            <w:r>
              <w:rPr>
                <w:noProof/>
                <w:webHidden/>
              </w:rPr>
              <w:tab/>
            </w:r>
            <w:r>
              <w:rPr>
                <w:noProof/>
                <w:webHidden/>
              </w:rPr>
              <w:fldChar w:fldCharType="begin"/>
            </w:r>
            <w:r>
              <w:rPr>
                <w:noProof/>
                <w:webHidden/>
              </w:rPr>
              <w:instrText xml:space="preserve"> PAGEREF _Toc151928479 \h </w:instrText>
            </w:r>
            <w:r>
              <w:rPr>
                <w:noProof/>
                <w:webHidden/>
              </w:rPr>
            </w:r>
            <w:r>
              <w:rPr>
                <w:noProof/>
                <w:webHidden/>
              </w:rPr>
              <w:fldChar w:fldCharType="separate"/>
            </w:r>
            <w:r>
              <w:rPr>
                <w:noProof/>
                <w:webHidden/>
              </w:rPr>
              <w:t>39</w:t>
            </w:r>
            <w:r>
              <w:rPr>
                <w:noProof/>
                <w:webHidden/>
              </w:rPr>
              <w:fldChar w:fldCharType="end"/>
            </w:r>
          </w:hyperlink>
        </w:p>
        <w:p w14:paraId="168391B0" w14:textId="162B4A23" w:rsidR="001B50DD" w:rsidRDefault="001B50DD">
          <w:pPr>
            <w:pStyle w:val="TOC3"/>
            <w:tabs>
              <w:tab w:val="left" w:pos="1202"/>
              <w:tab w:val="right" w:leader="dot" w:pos="9061"/>
            </w:tabs>
            <w:rPr>
              <w:rFonts w:asciiTheme="minorHAnsi" w:eastAsiaTheme="minorEastAsia" w:hAnsiTheme="minorHAnsi" w:cstheme="minorBidi"/>
              <w:noProof/>
              <w:sz w:val="22"/>
              <w:szCs w:val="22"/>
              <w:lang w:val="en-US"/>
            </w:rPr>
          </w:pPr>
          <w:hyperlink w:anchor="_Toc151928488" w:history="1">
            <w:r w:rsidRPr="00B01287">
              <w:rPr>
                <w:rStyle w:val="Hyperlink"/>
                <w:noProof/>
              </w:rPr>
              <w:t>6.2.1</w:t>
            </w:r>
            <w:r>
              <w:rPr>
                <w:rFonts w:asciiTheme="minorHAnsi" w:eastAsiaTheme="minorEastAsia" w:hAnsiTheme="minorHAnsi" w:cstheme="minorBidi"/>
                <w:noProof/>
                <w:sz w:val="22"/>
                <w:szCs w:val="22"/>
                <w:lang w:val="en-US"/>
              </w:rPr>
              <w:tab/>
            </w:r>
            <w:r w:rsidRPr="00B01287">
              <w:rPr>
                <w:rStyle w:val="Hyperlink"/>
                <w:noProof/>
              </w:rPr>
              <w:t>Adatbázis, entitások</w:t>
            </w:r>
            <w:r>
              <w:rPr>
                <w:noProof/>
                <w:webHidden/>
              </w:rPr>
              <w:tab/>
            </w:r>
            <w:r>
              <w:rPr>
                <w:noProof/>
                <w:webHidden/>
              </w:rPr>
              <w:fldChar w:fldCharType="begin"/>
            </w:r>
            <w:r>
              <w:rPr>
                <w:noProof/>
                <w:webHidden/>
              </w:rPr>
              <w:instrText xml:space="preserve"> PAGEREF _Toc151928488 \h </w:instrText>
            </w:r>
            <w:r>
              <w:rPr>
                <w:noProof/>
                <w:webHidden/>
              </w:rPr>
            </w:r>
            <w:r>
              <w:rPr>
                <w:noProof/>
                <w:webHidden/>
              </w:rPr>
              <w:fldChar w:fldCharType="separate"/>
            </w:r>
            <w:r>
              <w:rPr>
                <w:noProof/>
                <w:webHidden/>
              </w:rPr>
              <w:t>39</w:t>
            </w:r>
            <w:r>
              <w:rPr>
                <w:noProof/>
                <w:webHidden/>
              </w:rPr>
              <w:fldChar w:fldCharType="end"/>
            </w:r>
          </w:hyperlink>
        </w:p>
        <w:p w14:paraId="5078D0AC" w14:textId="233ED6AA" w:rsidR="001B50DD" w:rsidRDefault="001B50DD">
          <w:pPr>
            <w:pStyle w:val="TOC3"/>
            <w:tabs>
              <w:tab w:val="left" w:pos="1202"/>
              <w:tab w:val="right" w:leader="dot" w:pos="9061"/>
            </w:tabs>
            <w:rPr>
              <w:rFonts w:asciiTheme="minorHAnsi" w:eastAsiaTheme="minorEastAsia" w:hAnsiTheme="minorHAnsi" w:cstheme="minorBidi"/>
              <w:noProof/>
              <w:sz w:val="22"/>
              <w:szCs w:val="22"/>
              <w:lang w:val="en-US"/>
            </w:rPr>
          </w:pPr>
          <w:hyperlink w:anchor="_Toc151928489" w:history="1">
            <w:r w:rsidRPr="00B01287">
              <w:rPr>
                <w:rStyle w:val="Hyperlink"/>
                <w:noProof/>
              </w:rPr>
              <w:t>6.2.2</w:t>
            </w:r>
            <w:r>
              <w:rPr>
                <w:rFonts w:asciiTheme="minorHAnsi" w:eastAsiaTheme="minorEastAsia" w:hAnsiTheme="minorHAnsi" w:cstheme="minorBidi"/>
                <w:noProof/>
                <w:sz w:val="22"/>
                <w:szCs w:val="22"/>
                <w:lang w:val="en-US"/>
              </w:rPr>
              <w:tab/>
            </w:r>
            <w:r w:rsidRPr="00B01287">
              <w:rPr>
                <w:rStyle w:val="Hyperlink"/>
                <w:noProof/>
              </w:rPr>
              <w:t>Repository</w:t>
            </w:r>
            <w:r>
              <w:rPr>
                <w:noProof/>
                <w:webHidden/>
              </w:rPr>
              <w:tab/>
            </w:r>
            <w:r>
              <w:rPr>
                <w:noProof/>
                <w:webHidden/>
              </w:rPr>
              <w:fldChar w:fldCharType="begin"/>
            </w:r>
            <w:r>
              <w:rPr>
                <w:noProof/>
                <w:webHidden/>
              </w:rPr>
              <w:instrText xml:space="preserve"> PAGEREF _Toc151928489 \h </w:instrText>
            </w:r>
            <w:r>
              <w:rPr>
                <w:noProof/>
                <w:webHidden/>
              </w:rPr>
            </w:r>
            <w:r>
              <w:rPr>
                <w:noProof/>
                <w:webHidden/>
              </w:rPr>
              <w:fldChar w:fldCharType="separate"/>
            </w:r>
            <w:r>
              <w:rPr>
                <w:noProof/>
                <w:webHidden/>
              </w:rPr>
              <w:t>40</w:t>
            </w:r>
            <w:r>
              <w:rPr>
                <w:noProof/>
                <w:webHidden/>
              </w:rPr>
              <w:fldChar w:fldCharType="end"/>
            </w:r>
          </w:hyperlink>
        </w:p>
        <w:p w14:paraId="45EA381E" w14:textId="2642F981" w:rsidR="001B50DD" w:rsidRDefault="001B50DD">
          <w:pPr>
            <w:pStyle w:val="TOC3"/>
            <w:tabs>
              <w:tab w:val="left" w:pos="1202"/>
              <w:tab w:val="right" w:leader="dot" w:pos="9061"/>
            </w:tabs>
            <w:rPr>
              <w:rFonts w:asciiTheme="minorHAnsi" w:eastAsiaTheme="minorEastAsia" w:hAnsiTheme="minorHAnsi" w:cstheme="minorBidi"/>
              <w:noProof/>
              <w:sz w:val="22"/>
              <w:szCs w:val="22"/>
              <w:lang w:val="en-US"/>
            </w:rPr>
          </w:pPr>
          <w:hyperlink w:anchor="_Toc151928490" w:history="1">
            <w:r w:rsidRPr="00B01287">
              <w:rPr>
                <w:rStyle w:val="Hyperlink"/>
                <w:noProof/>
              </w:rPr>
              <w:t>6.2.3</w:t>
            </w:r>
            <w:r>
              <w:rPr>
                <w:rFonts w:asciiTheme="minorHAnsi" w:eastAsiaTheme="minorEastAsia" w:hAnsiTheme="minorHAnsi" w:cstheme="minorBidi"/>
                <w:noProof/>
                <w:sz w:val="22"/>
                <w:szCs w:val="22"/>
                <w:lang w:val="en-US"/>
              </w:rPr>
              <w:tab/>
            </w:r>
            <w:r w:rsidRPr="00B01287">
              <w:rPr>
                <w:rStyle w:val="Hyperlink"/>
                <w:noProof/>
              </w:rPr>
              <w:t>Kérések kiszolgálása</w:t>
            </w:r>
            <w:r>
              <w:rPr>
                <w:noProof/>
                <w:webHidden/>
              </w:rPr>
              <w:tab/>
            </w:r>
            <w:r>
              <w:rPr>
                <w:noProof/>
                <w:webHidden/>
              </w:rPr>
              <w:fldChar w:fldCharType="begin"/>
            </w:r>
            <w:r>
              <w:rPr>
                <w:noProof/>
                <w:webHidden/>
              </w:rPr>
              <w:instrText xml:space="preserve"> PAGEREF _Toc151928490 \h </w:instrText>
            </w:r>
            <w:r>
              <w:rPr>
                <w:noProof/>
                <w:webHidden/>
              </w:rPr>
            </w:r>
            <w:r>
              <w:rPr>
                <w:noProof/>
                <w:webHidden/>
              </w:rPr>
              <w:fldChar w:fldCharType="separate"/>
            </w:r>
            <w:r>
              <w:rPr>
                <w:noProof/>
                <w:webHidden/>
              </w:rPr>
              <w:t>41</w:t>
            </w:r>
            <w:r>
              <w:rPr>
                <w:noProof/>
                <w:webHidden/>
              </w:rPr>
              <w:fldChar w:fldCharType="end"/>
            </w:r>
          </w:hyperlink>
        </w:p>
        <w:p w14:paraId="4577A460" w14:textId="62A83CBA" w:rsidR="001B50DD" w:rsidRDefault="001B50DD">
          <w:pPr>
            <w:pStyle w:val="TOC3"/>
            <w:tabs>
              <w:tab w:val="left" w:pos="1202"/>
              <w:tab w:val="right" w:leader="dot" w:pos="9061"/>
            </w:tabs>
            <w:rPr>
              <w:rFonts w:asciiTheme="minorHAnsi" w:eastAsiaTheme="minorEastAsia" w:hAnsiTheme="minorHAnsi" w:cstheme="minorBidi"/>
              <w:noProof/>
              <w:sz w:val="22"/>
              <w:szCs w:val="22"/>
              <w:lang w:val="en-US"/>
            </w:rPr>
          </w:pPr>
          <w:hyperlink w:anchor="_Toc151928491" w:history="1">
            <w:r w:rsidRPr="00B01287">
              <w:rPr>
                <w:rStyle w:val="Hyperlink"/>
                <w:noProof/>
              </w:rPr>
              <w:t>6.2.4</w:t>
            </w:r>
            <w:r>
              <w:rPr>
                <w:rFonts w:asciiTheme="minorHAnsi" w:eastAsiaTheme="minorEastAsia" w:hAnsiTheme="minorHAnsi" w:cstheme="minorBidi"/>
                <w:noProof/>
                <w:sz w:val="22"/>
                <w:szCs w:val="22"/>
                <w:lang w:val="en-US"/>
              </w:rPr>
              <w:tab/>
            </w:r>
            <w:r w:rsidRPr="00B01287">
              <w:rPr>
                <w:rStyle w:val="Hyperlink"/>
                <w:noProof/>
              </w:rPr>
              <w:t>Rendelés a backenden</w:t>
            </w:r>
            <w:r>
              <w:rPr>
                <w:noProof/>
                <w:webHidden/>
              </w:rPr>
              <w:tab/>
            </w:r>
            <w:r>
              <w:rPr>
                <w:noProof/>
                <w:webHidden/>
              </w:rPr>
              <w:fldChar w:fldCharType="begin"/>
            </w:r>
            <w:r>
              <w:rPr>
                <w:noProof/>
                <w:webHidden/>
              </w:rPr>
              <w:instrText xml:space="preserve"> PAGEREF _Toc151928491 \h </w:instrText>
            </w:r>
            <w:r>
              <w:rPr>
                <w:noProof/>
                <w:webHidden/>
              </w:rPr>
            </w:r>
            <w:r>
              <w:rPr>
                <w:noProof/>
                <w:webHidden/>
              </w:rPr>
              <w:fldChar w:fldCharType="separate"/>
            </w:r>
            <w:r>
              <w:rPr>
                <w:noProof/>
                <w:webHidden/>
              </w:rPr>
              <w:t>43</w:t>
            </w:r>
            <w:r>
              <w:rPr>
                <w:noProof/>
                <w:webHidden/>
              </w:rPr>
              <w:fldChar w:fldCharType="end"/>
            </w:r>
          </w:hyperlink>
        </w:p>
        <w:p w14:paraId="19E9C9AC" w14:textId="5832FFF8" w:rsidR="001B50DD" w:rsidRDefault="001B50DD">
          <w:pPr>
            <w:pStyle w:val="TOC3"/>
            <w:tabs>
              <w:tab w:val="left" w:pos="1202"/>
              <w:tab w:val="right" w:leader="dot" w:pos="9061"/>
            </w:tabs>
            <w:rPr>
              <w:rFonts w:asciiTheme="minorHAnsi" w:eastAsiaTheme="minorEastAsia" w:hAnsiTheme="minorHAnsi" w:cstheme="minorBidi"/>
              <w:noProof/>
              <w:sz w:val="22"/>
              <w:szCs w:val="22"/>
              <w:lang w:val="en-US"/>
            </w:rPr>
          </w:pPr>
          <w:hyperlink w:anchor="_Toc151928492" w:history="1">
            <w:r w:rsidRPr="00B01287">
              <w:rPr>
                <w:rStyle w:val="Hyperlink"/>
                <w:noProof/>
              </w:rPr>
              <w:t>6.2.5</w:t>
            </w:r>
            <w:r>
              <w:rPr>
                <w:rFonts w:asciiTheme="minorHAnsi" w:eastAsiaTheme="minorEastAsia" w:hAnsiTheme="minorHAnsi" w:cstheme="minorBidi"/>
                <w:noProof/>
                <w:sz w:val="22"/>
                <w:szCs w:val="22"/>
                <w:lang w:val="en-US"/>
              </w:rPr>
              <w:tab/>
            </w:r>
            <w:r w:rsidRPr="00B01287">
              <w:rPr>
                <w:rStyle w:val="Hyperlink"/>
                <w:noProof/>
              </w:rPr>
              <w:t>Regisztráció, bejelentkezés</w:t>
            </w:r>
            <w:r>
              <w:rPr>
                <w:noProof/>
                <w:webHidden/>
              </w:rPr>
              <w:tab/>
            </w:r>
            <w:r>
              <w:rPr>
                <w:noProof/>
                <w:webHidden/>
              </w:rPr>
              <w:fldChar w:fldCharType="begin"/>
            </w:r>
            <w:r>
              <w:rPr>
                <w:noProof/>
                <w:webHidden/>
              </w:rPr>
              <w:instrText xml:space="preserve"> PAGEREF _Toc151928492 \h </w:instrText>
            </w:r>
            <w:r>
              <w:rPr>
                <w:noProof/>
                <w:webHidden/>
              </w:rPr>
            </w:r>
            <w:r>
              <w:rPr>
                <w:noProof/>
                <w:webHidden/>
              </w:rPr>
              <w:fldChar w:fldCharType="separate"/>
            </w:r>
            <w:r>
              <w:rPr>
                <w:noProof/>
                <w:webHidden/>
              </w:rPr>
              <w:t>44</w:t>
            </w:r>
            <w:r>
              <w:rPr>
                <w:noProof/>
                <w:webHidden/>
              </w:rPr>
              <w:fldChar w:fldCharType="end"/>
            </w:r>
          </w:hyperlink>
        </w:p>
        <w:p w14:paraId="38EA9A4F" w14:textId="4C8D6E8A"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93" w:history="1">
            <w:r w:rsidRPr="00B01287">
              <w:rPr>
                <w:rStyle w:val="Hyperlink"/>
                <w:noProof/>
              </w:rPr>
              <w:t>6.3 Payment service</w:t>
            </w:r>
            <w:r>
              <w:rPr>
                <w:noProof/>
                <w:webHidden/>
              </w:rPr>
              <w:tab/>
            </w:r>
            <w:r>
              <w:rPr>
                <w:noProof/>
                <w:webHidden/>
              </w:rPr>
              <w:fldChar w:fldCharType="begin"/>
            </w:r>
            <w:r>
              <w:rPr>
                <w:noProof/>
                <w:webHidden/>
              </w:rPr>
              <w:instrText xml:space="preserve"> PAGEREF _Toc151928493 \h </w:instrText>
            </w:r>
            <w:r>
              <w:rPr>
                <w:noProof/>
                <w:webHidden/>
              </w:rPr>
            </w:r>
            <w:r>
              <w:rPr>
                <w:noProof/>
                <w:webHidden/>
              </w:rPr>
              <w:fldChar w:fldCharType="separate"/>
            </w:r>
            <w:r>
              <w:rPr>
                <w:noProof/>
                <w:webHidden/>
              </w:rPr>
              <w:t>47</w:t>
            </w:r>
            <w:r>
              <w:rPr>
                <w:noProof/>
                <w:webHidden/>
              </w:rPr>
              <w:fldChar w:fldCharType="end"/>
            </w:r>
          </w:hyperlink>
        </w:p>
        <w:p w14:paraId="1B2EA5D6" w14:textId="27FDA654" w:rsidR="001B50DD" w:rsidRDefault="001B50DD">
          <w:pPr>
            <w:pStyle w:val="TOC3"/>
            <w:tabs>
              <w:tab w:val="left" w:pos="1202"/>
              <w:tab w:val="right" w:leader="dot" w:pos="9061"/>
            </w:tabs>
            <w:rPr>
              <w:rFonts w:asciiTheme="minorHAnsi" w:eastAsiaTheme="minorEastAsia" w:hAnsiTheme="minorHAnsi" w:cstheme="minorBidi"/>
              <w:noProof/>
              <w:sz w:val="22"/>
              <w:szCs w:val="22"/>
              <w:lang w:val="en-US"/>
            </w:rPr>
          </w:pPr>
          <w:hyperlink w:anchor="_Toc151928495" w:history="1">
            <w:r w:rsidRPr="00B01287">
              <w:rPr>
                <w:rStyle w:val="Hyperlink"/>
                <w:noProof/>
              </w:rPr>
              <w:t>6.3.1</w:t>
            </w:r>
            <w:r>
              <w:rPr>
                <w:rFonts w:asciiTheme="minorHAnsi" w:eastAsiaTheme="minorEastAsia" w:hAnsiTheme="minorHAnsi" w:cstheme="minorBidi"/>
                <w:noProof/>
                <w:sz w:val="22"/>
                <w:szCs w:val="22"/>
                <w:lang w:val="en-US"/>
              </w:rPr>
              <w:tab/>
            </w:r>
            <w:r w:rsidRPr="00B01287">
              <w:rPr>
                <w:rStyle w:val="Hyperlink"/>
                <w:noProof/>
              </w:rPr>
              <w:t>Stripe integráció</w:t>
            </w:r>
            <w:r>
              <w:rPr>
                <w:noProof/>
                <w:webHidden/>
              </w:rPr>
              <w:tab/>
            </w:r>
            <w:r>
              <w:rPr>
                <w:noProof/>
                <w:webHidden/>
              </w:rPr>
              <w:fldChar w:fldCharType="begin"/>
            </w:r>
            <w:r>
              <w:rPr>
                <w:noProof/>
                <w:webHidden/>
              </w:rPr>
              <w:instrText xml:space="preserve"> PAGEREF _Toc151928495 \h </w:instrText>
            </w:r>
            <w:r>
              <w:rPr>
                <w:noProof/>
                <w:webHidden/>
              </w:rPr>
            </w:r>
            <w:r>
              <w:rPr>
                <w:noProof/>
                <w:webHidden/>
              </w:rPr>
              <w:fldChar w:fldCharType="separate"/>
            </w:r>
            <w:r>
              <w:rPr>
                <w:noProof/>
                <w:webHidden/>
              </w:rPr>
              <w:t>47</w:t>
            </w:r>
            <w:r>
              <w:rPr>
                <w:noProof/>
                <w:webHidden/>
              </w:rPr>
              <w:fldChar w:fldCharType="end"/>
            </w:r>
          </w:hyperlink>
        </w:p>
        <w:p w14:paraId="679CD41D" w14:textId="0C55A80B" w:rsidR="001B50DD" w:rsidRDefault="001B50DD">
          <w:pPr>
            <w:pStyle w:val="TOC3"/>
            <w:tabs>
              <w:tab w:val="left" w:pos="1202"/>
              <w:tab w:val="right" w:leader="dot" w:pos="9061"/>
            </w:tabs>
            <w:rPr>
              <w:rFonts w:asciiTheme="minorHAnsi" w:eastAsiaTheme="minorEastAsia" w:hAnsiTheme="minorHAnsi" w:cstheme="minorBidi"/>
              <w:noProof/>
              <w:sz w:val="22"/>
              <w:szCs w:val="22"/>
              <w:lang w:val="en-US"/>
            </w:rPr>
          </w:pPr>
          <w:hyperlink w:anchor="_Toc151928496" w:history="1">
            <w:r w:rsidRPr="00B01287">
              <w:rPr>
                <w:rStyle w:val="Hyperlink"/>
                <w:noProof/>
              </w:rPr>
              <w:t>6.3.2</w:t>
            </w:r>
            <w:r>
              <w:rPr>
                <w:rFonts w:asciiTheme="minorHAnsi" w:eastAsiaTheme="minorEastAsia" w:hAnsiTheme="minorHAnsi" w:cstheme="minorBidi"/>
                <w:noProof/>
                <w:sz w:val="22"/>
                <w:szCs w:val="22"/>
                <w:lang w:val="en-US"/>
              </w:rPr>
              <w:tab/>
            </w:r>
            <w:r w:rsidRPr="00B01287">
              <w:rPr>
                <w:rStyle w:val="Hyperlink"/>
                <w:noProof/>
              </w:rPr>
              <w:t>Swagger</w:t>
            </w:r>
            <w:r>
              <w:rPr>
                <w:noProof/>
                <w:webHidden/>
              </w:rPr>
              <w:tab/>
            </w:r>
            <w:r>
              <w:rPr>
                <w:noProof/>
                <w:webHidden/>
              </w:rPr>
              <w:fldChar w:fldCharType="begin"/>
            </w:r>
            <w:r>
              <w:rPr>
                <w:noProof/>
                <w:webHidden/>
              </w:rPr>
              <w:instrText xml:space="preserve"> PAGEREF _Toc151928496 \h </w:instrText>
            </w:r>
            <w:r>
              <w:rPr>
                <w:noProof/>
                <w:webHidden/>
              </w:rPr>
            </w:r>
            <w:r>
              <w:rPr>
                <w:noProof/>
                <w:webHidden/>
              </w:rPr>
              <w:fldChar w:fldCharType="separate"/>
            </w:r>
            <w:r>
              <w:rPr>
                <w:noProof/>
                <w:webHidden/>
              </w:rPr>
              <w:t>48</w:t>
            </w:r>
            <w:r>
              <w:rPr>
                <w:noProof/>
                <w:webHidden/>
              </w:rPr>
              <w:fldChar w:fldCharType="end"/>
            </w:r>
          </w:hyperlink>
        </w:p>
        <w:p w14:paraId="0682406B" w14:textId="20C5666C"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97" w:history="1">
            <w:r w:rsidRPr="00B01287">
              <w:rPr>
                <w:rStyle w:val="Hyperlink"/>
                <w:noProof/>
              </w:rPr>
              <w:t>6.4 File upload service</w:t>
            </w:r>
            <w:r>
              <w:rPr>
                <w:noProof/>
                <w:webHidden/>
              </w:rPr>
              <w:tab/>
            </w:r>
            <w:r>
              <w:rPr>
                <w:noProof/>
                <w:webHidden/>
              </w:rPr>
              <w:fldChar w:fldCharType="begin"/>
            </w:r>
            <w:r>
              <w:rPr>
                <w:noProof/>
                <w:webHidden/>
              </w:rPr>
              <w:instrText xml:space="preserve"> PAGEREF _Toc151928497 \h </w:instrText>
            </w:r>
            <w:r>
              <w:rPr>
                <w:noProof/>
                <w:webHidden/>
              </w:rPr>
            </w:r>
            <w:r>
              <w:rPr>
                <w:noProof/>
                <w:webHidden/>
              </w:rPr>
              <w:fldChar w:fldCharType="separate"/>
            </w:r>
            <w:r>
              <w:rPr>
                <w:noProof/>
                <w:webHidden/>
              </w:rPr>
              <w:t>49</w:t>
            </w:r>
            <w:r>
              <w:rPr>
                <w:noProof/>
                <w:webHidden/>
              </w:rPr>
              <w:fldChar w:fldCharType="end"/>
            </w:r>
          </w:hyperlink>
        </w:p>
        <w:p w14:paraId="4DEE0137" w14:textId="74544B77"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498" w:history="1">
            <w:r w:rsidRPr="00B01287">
              <w:rPr>
                <w:rStyle w:val="Hyperlink"/>
                <w:noProof/>
              </w:rPr>
              <w:t>6.5 Docker</w:t>
            </w:r>
            <w:r>
              <w:rPr>
                <w:noProof/>
                <w:webHidden/>
              </w:rPr>
              <w:tab/>
            </w:r>
            <w:r>
              <w:rPr>
                <w:noProof/>
                <w:webHidden/>
              </w:rPr>
              <w:fldChar w:fldCharType="begin"/>
            </w:r>
            <w:r>
              <w:rPr>
                <w:noProof/>
                <w:webHidden/>
              </w:rPr>
              <w:instrText xml:space="preserve"> PAGEREF _Toc151928498 \h </w:instrText>
            </w:r>
            <w:r>
              <w:rPr>
                <w:noProof/>
                <w:webHidden/>
              </w:rPr>
            </w:r>
            <w:r>
              <w:rPr>
                <w:noProof/>
                <w:webHidden/>
              </w:rPr>
              <w:fldChar w:fldCharType="separate"/>
            </w:r>
            <w:r>
              <w:rPr>
                <w:noProof/>
                <w:webHidden/>
              </w:rPr>
              <w:t>50</w:t>
            </w:r>
            <w:r>
              <w:rPr>
                <w:noProof/>
                <w:webHidden/>
              </w:rPr>
              <w:fldChar w:fldCharType="end"/>
            </w:r>
          </w:hyperlink>
        </w:p>
        <w:p w14:paraId="3EB18B99" w14:textId="40EFC669" w:rsidR="001B50DD" w:rsidRDefault="001B50DD">
          <w:pPr>
            <w:pStyle w:val="TOC1"/>
            <w:rPr>
              <w:rFonts w:asciiTheme="minorHAnsi" w:eastAsiaTheme="minorEastAsia" w:hAnsiTheme="minorHAnsi" w:cstheme="minorBidi"/>
              <w:b w:val="0"/>
              <w:noProof/>
              <w:sz w:val="22"/>
              <w:szCs w:val="22"/>
              <w:lang w:val="en-US"/>
            </w:rPr>
          </w:pPr>
          <w:hyperlink w:anchor="_Toc151928499" w:history="1">
            <w:r w:rsidRPr="00B01287">
              <w:rPr>
                <w:rStyle w:val="Hyperlink"/>
                <w:noProof/>
              </w:rPr>
              <w:t>7 Tesztelés</w:t>
            </w:r>
            <w:r>
              <w:rPr>
                <w:noProof/>
                <w:webHidden/>
              </w:rPr>
              <w:tab/>
            </w:r>
            <w:r>
              <w:rPr>
                <w:noProof/>
                <w:webHidden/>
              </w:rPr>
              <w:fldChar w:fldCharType="begin"/>
            </w:r>
            <w:r>
              <w:rPr>
                <w:noProof/>
                <w:webHidden/>
              </w:rPr>
              <w:instrText xml:space="preserve"> PAGEREF _Toc151928499 \h </w:instrText>
            </w:r>
            <w:r>
              <w:rPr>
                <w:noProof/>
                <w:webHidden/>
              </w:rPr>
            </w:r>
            <w:r>
              <w:rPr>
                <w:noProof/>
                <w:webHidden/>
              </w:rPr>
              <w:fldChar w:fldCharType="separate"/>
            </w:r>
            <w:r>
              <w:rPr>
                <w:noProof/>
                <w:webHidden/>
              </w:rPr>
              <w:t>52</w:t>
            </w:r>
            <w:r>
              <w:rPr>
                <w:noProof/>
                <w:webHidden/>
              </w:rPr>
              <w:fldChar w:fldCharType="end"/>
            </w:r>
          </w:hyperlink>
        </w:p>
        <w:p w14:paraId="3C4546A5" w14:textId="36BED5A5"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500" w:history="1">
            <w:r w:rsidRPr="00B01287">
              <w:rPr>
                <w:rStyle w:val="Hyperlink"/>
                <w:noProof/>
              </w:rPr>
              <w:t>7.1 Unit tesztek</w:t>
            </w:r>
            <w:r>
              <w:rPr>
                <w:noProof/>
                <w:webHidden/>
              </w:rPr>
              <w:tab/>
            </w:r>
            <w:r>
              <w:rPr>
                <w:noProof/>
                <w:webHidden/>
              </w:rPr>
              <w:fldChar w:fldCharType="begin"/>
            </w:r>
            <w:r>
              <w:rPr>
                <w:noProof/>
                <w:webHidden/>
              </w:rPr>
              <w:instrText xml:space="preserve"> PAGEREF _Toc151928500 \h </w:instrText>
            </w:r>
            <w:r>
              <w:rPr>
                <w:noProof/>
                <w:webHidden/>
              </w:rPr>
            </w:r>
            <w:r>
              <w:rPr>
                <w:noProof/>
                <w:webHidden/>
              </w:rPr>
              <w:fldChar w:fldCharType="separate"/>
            </w:r>
            <w:r>
              <w:rPr>
                <w:noProof/>
                <w:webHidden/>
              </w:rPr>
              <w:t>52</w:t>
            </w:r>
            <w:r>
              <w:rPr>
                <w:noProof/>
                <w:webHidden/>
              </w:rPr>
              <w:fldChar w:fldCharType="end"/>
            </w:r>
          </w:hyperlink>
        </w:p>
        <w:p w14:paraId="48B40E85" w14:textId="445FF645"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501" w:history="1">
            <w:r w:rsidRPr="00B01287">
              <w:rPr>
                <w:rStyle w:val="Hyperlink"/>
                <w:noProof/>
              </w:rPr>
              <w:t>7.2 Sonarqube</w:t>
            </w:r>
            <w:r>
              <w:rPr>
                <w:noProof/>
                <w:webHidden/>
              </w:rPr>
              <w:tab/>
            </w:r>
            <w:r>
              <w:rPr>
                <w:noProof/>
                <w:webHidden/>
              </w:rPr>
              <w:fldChar w:fldCharType="begin"/>
            </w:r>
            <w:r>
              <w:rPr>
                <w:noProof/>
                <w:webHidden/>
              </w:rPr>
              <w:instrText xml:space="preserve"> PAGEREF _Toc151928501 \h </w:instrText>
            </w:r>
            <w:r>
              <w:rPr>
                <w:noProof/>
                <w:webHidden/>
              </w:rPr>
            </w:r>
            <w:r>
              <w:rPr>
                <w:noProof/>
                <w:webHidden/>
              </w:rPr>
              <w:fldChar w:fldCharType="separate"/>
            </w:r>
            <w:r>
              <w:rPr>
                <w:noProof/>
                <w:webHidden/>
              </w:rPr>
              <w:t>53</w:t>
            </w:r>
            <w:r>
              <w:rPr>
                <w:noProof/>
                <w:webHidden/>
              </w:rPr>
              <w:fldChar w:fldCharType="end"/>
            </w:r>
          </w:hyperlink>
        </w:p>
        <w:p w14:paraId="3E9DD158" w14:textId="2A1215DB" w:rsidR="001B50DD" w:rsidRDefault="001B50DD">
          <w:pPr>
            <w:pStyle w:val="TOC1"/>
            <w:rPr>
              <w:rFonts w:asciiTheme="minorHAnsi" w:eastAsiaTheme="minorEastAsia" w:hAnsiTheme="minorHAnsi" w:cstheme="minorBidi"/>
              <w:b w:val="0"/>
              <w:noProof/>
              <w:sz w:val="22"/>
              <w:szCs w:val="22"/>
              <w:lang w:val="en-US"/>
            </w:rPr>
          </w:pPr>
          <w:hyperlink w:anchor="_Toc151928502" w:history="1">
            <w:r w:rsidRPr="00B01287">
              <w:rPr>
                <w:rStyle w:val="Hyperlink"/>
                <w:noProof/>
              </w:rPr>
              <w:t>8 Projekt összefoglalása</w:t>
            </w:r>
            <w:r>
              <w:rPr>
                <w:noProof/>
                <w:webHidden/>
              </w:rPr>
              <w:tab/>
            </w:r>
            <w:r>
              <w:rPr>
                <w:noProof/>
                <w:webHidden/>
              </w:rPr>
              <w:fldChar w:fldCharType="begin"/>
            </w:r>
            <w:r>
              <w:rPr>
                <w:noProof/>
                <w:webHidden/>
              </w:rPr>
              <w:instrText xml:space="preserve"> PAGEREF _Toc151928502 \h </w:instrText>
            </w:r>
            <w:r>
              <w:rPr>
                <w:noProof/>
                <w:webHidden/>
              </w:rPr>
            </w:r>
            <w:r>
              <w:rPr>
                <w:noProof/>
                <w:webHidden/>
              </w:rPr>
              <w:fldChar w:fldCharType="separate"/>
            </w:r>
            <w:r>
              <w:rPr>
                <w:noProof/>
                <w:webHidden/>
              </w:rPr>
              <w:t>55</w:t>
            </w:r>
            <w:r>
              <w:rPr>
                <w:noProof/>
                <w:webHidden/>
              </w:rPr>
              <w:fldChar w:fldCharType="end"/>
            </w:r>
          </w:hyperlink>
        </w:p>
        <w:p w14:paraId="4774EC51" w14:textId="6FAE95D4" w:rsidR="001B50DD" w:rsidRDefault="001B50DD">
          <w:pPr>
            <w:pStyle w:val="TOC2"/>
            <w:tabs>
              <w:tab w:val="right" w:leader="dot" w:pos="9061"/>
            </w:tabs>
            <w:rPr>
              <w:rFonts w:asciiTheme="minorHAnsi" w:eastAsiaTheme="minorEastAsia" w:hAnsiTheme="minorHAnsi" w:cstheme="minorBidi"/>
              <w:noProof/>
              <w:sz w:val="22"/>
              <w:szCs w:val="22"/>
              <w:lang w:val="en-US"/>
            </w:rPr>
          </w:pPr>
          <w:hyperlink w:anchor="_Toc151928503" w:history="1">
            <w:r w:rsidRPr="00B01287">
              <w:rPr>
                <w:rStyle w:val="Hyperlink"/>
                <w:noProof/>
              </w:rPr>
              <w:t>8.1 Továbbfejlesztési lehetőségek</w:t>
            </w:r>
            <w:r>
              <w:rPr>
                <w:noProof/>
                <w:webHidden/>
              </w:rPr>
              <w:tab/>
            </w:r>
            <w:r>
              <w:rPr>
                <w:noProof/>
                <w:webHidden/>
              </w:rPr>
              <w:fldChar w:fldCharType="begin"/>
            </w:r>
            <w:r>
              <w:rPr>
                <w:noProof/>
                <w:webHidden/>
              </w:rPr>
              <w:instrText xml:space="preserve"> PAGEREF _Toc151928503 \h </w:instrText>
            </w:r>
            <w:r>
              <w:rPr>
                <w:noProof/>
                <w:webHidden/>
              </w:rPr>
            </w:r>
            <w:r>
              <w:rPr>
                <w:noProof/>
                <w:webHidden/>
              </w:rPr>
              <w:fldChar w:fldCharType="separate"/>
            </w:r>
            <w:r>
              <w:rPr>
                <w:noProof/>
                <w:webHidden/>
              </w:rPr>
              <w:t>55</w:t>
            </w:r>
            <w:r>
              <w:rPr>
                <w:noProof/>
                <w:webHidden/>
              </w:rPr>
              <w:fldChar w:fldCharType="end"/>
            </w:r>
          </w:hyperlink>
        </w:p>
        <w:p w14:paraId="6B9AC6F9" w14:textId="35570C29" w:rsidR="001B50DD" w:rsidRDefault="001B50DD">
          <w:pPr>
            <w:pStyle w:val="TOC1"/>
            <w:rPr>
              <w:rFonts w:asciiTheme="minorHAnsi" w:eastAsiaTheme="minorEastAsia" w:hAnsiTheme="minorHAnsi" w:cstheme="minorBidi"/>
              <w:b w:val="0"/>
              <w:noProof/>
              <w:sz w:val="22"/>
              <w:szCs w:val="22"/>
              <w:lang w:val="en-US"/>
            </w:rPr>
          </w:pPr>
          <w:hyperlink w:anchor="_Toc151928504" w:history="1">
            <w:r w:rsidRPr="00B01287">
              <w:rPr>
                <w:rStyle w:val="Hyperlink"/>
                <w:noProof/>
              </w:rPr>
              <w:t>9 Hivatkozások</w:t>
            </w:r>
            <w:r>
              <w:rPr>
                <w:noProof/>
                <w:webHidden/>
              </w:rPr>
              <w:tab/>
            </w:r>
            <w:r>
              <w:rPr>
                <w:noProof/>
                <w:webHidden/>
              </w:rPr>
              <w:fldChar w:fldCharType="begin"/>
            </w:r>
            <w:r>
              <w:rPr>
                <w:noProof/>
                <w:webHidden/>
              </w:rPr>
              <w:instrText xml:space="preserve"> PAGEREF _Toc151928504 \h </w:instrText>
            </w:r>
            <w:r>
              <w:rPr>
                <w:noProof/>
                <w:webHidden/>
              </w:rPr>
            </w:r>
            <w:r>
              <w:rPr>
                <w:noProof/>
                <w:webHidden/>
              </w:rPr>
              <w:fldChar w:fldCharType="separate"/>
            </w:r>
            <w:r>
              <w:rPr>
                <w:noProof/>
                <w:webHidden/>
              </w:rPr>
              <w:t>57</w:t>
            </w:r>
            <w:r>
              <w:rPr>
                <w:noProof/>
                <w:webHidden/>
              </w:rPr>
              <w:fldChar w:fldCharType="end"/>
            </w:r>
          </w:hyperlink>
        </w:p>
        <w:p w14:paraId="2BD03FB6" w14:textId="7BC9CC11" w:rsidR="001B50DD" w:rsidRDefault="001B50DD">
          <w:pPr>
            <w:pStyle w:val="TOC1"/>
            <w:rPr>
              <w:rFonts w:asciiTheme="minorHAnsi" w:eastAsiaTheme="minorEastAsia" w:hAnsiTheme="minorHAnsi" w:cstheme="minorBidi"/>
              <w:b w:val="0"/>
              <w:noProof/>
              <w:sz w:val="22"/>
              <w:szCs w:val="22"/>
              <w:lang w:val="en-US"/>
            </w:rPr>
          </w:pPr>
          <w:hyperlink w:anchor="_Toc151928505" w:history="1">
            <w:r w:rsidRPr="00B01287">
              <w:rPr>
                <w:rStyle w:val="Hyperlink"/>
                <w:noProof/>
              </w:rPr>
              <w:t>10 Ábrajegyzék</w:t>
            </w:r>
            <w:r>
              <w:rPr>
                <w:noProof/>
                <w:webHidden/>
              </w:rPr>
              <w:tab/>
            </w:r>
            <w:r>
              <w:rPr>
                <w:noProof/>
                <w:webHidden/>
              </w:rPr>
              <w:fldChar w:fldCharType="begin"/>
            </w:r>
            <w:r>
              <w:rPr>
                <w:noProof/>
                <w:webHidden/>
              </w:rPr>
              <w:instrText xml:space="preserve"> PAGEREF _Toc151928505 \h </w:instrText>
            </w:r>
            <w:r>
              <w:rPr>
                <w:noProof/>
                <w:webHidden/>
              </w:rPr>
            </w:r>
            <w:r>
              <w:rPr>
                <w:noProof/>
                <w:webHidden/>
              </w:rPr>
              <w:fldChar w:fldCharType="separate"/>
            </w:r>
            <w:r>
              <w:rPr>
                <w:noProof/>
                <w:webHidden/>
              </w:rPr>
              <w:t>59</w:t>
            </w:r>
            <w:r>
              <w:rPr>
                <w:noProof/>
                <w:webHidden/>
              </w:rPr>
              <w:fldChar w:fldCharType="end"/>
            </w:r>
          </w:hyperlink>
        </w:p>
        <w:p w14:paraId="7165D17A" w14:textId="6F28E954" w:rsidR="007C67EB" w:rsidRDefault="007C67EB">
          <w:r>
            <w:rPr>
              <w:b/>
              <w:bCs/>
            </w:rPr>
            <w:fldChar w:fldCharType="end"/>
          </w:r>
        </w:p>
      </w:sdtContent>
    </w:sdt>
    <w:p w14:paraId="7931F47A" w14:textId="77777777" w:rsidR="00C407C2" w:rsidRDefault="00C407C2" w:rsidP="007C67EB">
      <w:pPr>
        <w:pBdr>
          <w:top w:val="nil"/>
          <w:left w:val="nil"/>
          <w:bottom w:val="nil"/>
          <w:right w:val="nil"/>
          <w:between w:val="nil"/>
        </w:pBdr>
        <w:spacing w:before="120" w:after="240"/>
        <w:ind w:firstLine="0"/>
        <w:rPr>
          <w:b/>
          <w:color w:val="000000"/>
          <w:sz w:val="20"/>
          <w:szCs w:val="20"/>
        </w:rPr>
      </w:pPr>
    </w:p>
    <w:p w14:paraId="0C7CD898" w14:textId="77777777" w:rsidR="00C407C2" w:rsidRDefault="00324656">
      <w:pPr>
        <w:keepNext/>
        <w:pageBreakBefore/>
        <w:pBdr>
          <w:top w:val="nil"/>
          <w:left w:val="nil"/>
          <w:bottom w:val="nil"/>
          <w:right w:val="nil"/>
          <w:between w:val="nil"/>
        </w:pBdr>
        <w:spacing w:after="640"/>
        <w:ind w:firstLine="0"/>
        <w:jc w:val="center"/>
        <w:rPr>
          <w:b/>
          <w:smallCaps/>
          <w:color w:val="000000"/>
          <w:sz w:val="36"/>
          <w:szCs w:val="36"/>
        </w:rPr>
      </w:pPr>
      <w:r>
        <w:rPr>
          <w:b/>
          <w:smallCaps/>
          <w:color w:val="000000"/>
          <w:sz w:val="36"/>
          <w:szCs w:val="36"/>
        </w:rPr>
        <w:lastRenderedPageBreak/>
        <w:t>Hallgatói nyilatkozat</w:t>
      </w:r>
    </w:p>
    <w:p w14:paraId="2C8E04D4" w14:textId="77777777" w:rsidR="00C407C2" w:rsidRDefault="00324656">
      <w:pPr>
        <w:pBdr>
          <w:top w:val="nil"/>
          <w:left w:val="nil"/>
          <w:bottom w:val="nil"/>
          <w:right w:val="nil"/>
          <w:between w:val="nil"/>
        </w:pBdr>
        <w:ind w:firstLine="0"/>
        <w:rPr>
          <w:color w:val="000000"/>
        </w:rPr>
      </w:pPr>
      <w:r>
        <w:rPr>
          <w:color w:val="000000"/>
        </w:rPr>
        <w:t xml:space="preserve">Alulírott </w:t>
      </w:r>
      <w:r>
        <w:rPr>
          <w:b/>
        </w:rPr>
        <w:t>Dongó Rajmund</w:t>
      </w:r>
      <w:r>
        <w:rPr>
          <w:color w:val="000000"/>
        </w:rPr>
        <w:t>, szigorló hallgató kijelentem, hogy ezt a szakdolgozatot meg nem engedett segítség nélkül, saját magam készítettem, csak a megadott forrásokat (szakirodalom, eszközök stb.) használtam fel. Minden olyan részt, melyet szó szerint, vagy azonos értelemben, de átfogalmazva más forrásból átvettem, egyértelműen, a forrás megadásával megjelöltem.</w:t>
      </w:r>
    </w:p>
    <w:p w14:paraId="5F5C090A" w14:textId="77777777" w:rsidR="00C407C2" w:rsidRDefault="00324656">
      <w:pPr>
        <w:pBdr>
          <w:top w:val="nil"/>
          <w:left w:val="nil"/>
          <w:bottom w:val="nil"/>
          <w:right w:val="nil"/>
          <w:between w:val="nil"/>
        </w:pBdr>
        <w:ind w:firstLine="0"/>
        <w:rPr>
          <w:color w:val="000000"/>
        </w:rPr>
      </w:pPr>
      <w:r>
        <w:rPr>
          <w:color w:val="000000"/>
        </w:rPr>
        <w:t>Hozzájárulok, hogy a jelen munkám alapadatait (szerző, cím, angol és magyar nyelvű tartalmi kivonat, készítés éve, konzulens(ek) neve) a BME VIK nyilvánosan hozzáférhető elektronikus formában, a munka teljes szövegét pedig az egyetem belső hálózatán keresztül (vagy hitelesített felhasználók számára) közzétegye. Kijelentem, hogy a benyújtott munka és annak elektronikus verziója megegyezik. Dékáni engedéllyel titkosított diplomatervek esetén a dolgozat szövege csak 3 év eltelte után válik hozzáférhetővé.</w:t>
      </w:r>
    </w:p>
    <w:p w14:paraId="68D39E2C" w14:textId="77777777" w:rsidR="00C407C2" w:rsidRDefault="00324656">
      <w:pPr>
        <w:pBdr>
          <w:top w:val="nil"/>
          <w:left w:val="nil"/>
          <w:bottom w:val="nil"/>
          <w:right w:val="nil"/>
          <w:between w:val="nil"/>
        </w:pBdr>
        <w:spacing w:before="240" w:after="960"/>
        <w:ind w:firstLine="0"/>
        <w:rPr>
          <w:color w:val="000000"/>
        </w:rPr>
      </w:pPr>
      <w:r>
        <w:rPr>
          <w:color w:val="000000"/>
        </w:rPr>
        <w:t xml:space="preserve">Kelt: Budapest, </w:t>
      </w:r>
      <w:r>
        <w:t>2023.12.03</w:t>
      </w:r>
    </w:p>
    <w:p w14:paraId="1967DA26" w14:textId="77777777" w:rsidR="00C407C2" w:rsidRDefault="00324656">
      <w:pPr>
        <w:pBdr>
          <w:top w:val="nil"/>
          <w:left w:val="nil"/>
          <w:bottom w:val="nil"/>
          <w:right w:val="nil"/>
          <w:between w:val="nil"/>
        </w:pBdr>
        <w:tabs>
          <w:tab w:val="center" w:pos="6237"/>
        </w:tabs>
        <w:spacing w:after="0" w:line="240" w:lineRule="auto"/>
        <w:ind w:left="3686" w:hanging="3686"/>
        <w:rPr>
          <w:color w:val="000000"/>
        </w:rPr>
      </w:pPr>
      <w:r>
        <w:rPr>
          <w:color w:val="000000"/>
        </w:rPr>
        <w:tab/>
        <w:t>...…………………………………………….</w:t>
      </w:r>
    </w:p>
    <w:p w14:paraId="4028A751" w14:textId="77777777" w:rsidR="00C407C2" w:rsidRDefault="00324656">
      <w:pPr>
        <w:pBdr>
          <w:top w:val="nil"/>
          <w:left w:val="nil"/>
          <w:bottom w:val="nil"/>
          <w:right w:val="nil"/>
          <w:between w:val="nil"/>
        </w:pBdr>
        <w:tabs>
          <w:tab w:val="center" w:pos="6237"/>
        </w:tabs>
        <w:spacing w:after="0" w:line="240" w:lineRule="auto"/>
        <w:ind w:left="3686" w:firstLine="633"/>
        <w:sectPr w:rsidR="00C407C2">
          <w:headerReference w:type="default" r:id="rId15"/>
          <w:footerReference w:type="default" r:id="rId16"/>
          <w:pgSz w:w="11907" w:h="16840"/>
          <w:pgMar w:top="1418" w:right="1418" w:bottom="1418" w:left="1418" w:header="708" w:footer="708" w:gutter="0"/>
          <w:pgNumType w:start="1"/>
          <w:cols w:space="720"/>
          <w:titlePg/>
        </w:sectPr>
      </w:pPr>
      <w:r>
        <w:rPr>
          <w:color w:val="000000"/>
        </w:rPr>
        <w:t xml:space="preserve">                </w:t>
      </w:r>
      <w:r>
        <w:t>Dongó Rajmund</w:t>
      </w:r>
      <w:r>
        <w:br w:type="page"/>
      </w:r>
    </w:p>
    <w:p w14:paraId="72A79B26"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bookmarkStart w:id="1" w:name="_heading=h.gjdgxs" w:colFirst="0" w:colLast="0"/>
      <w:bookmarkEnd w:id="1"/>
      <w:r>
        <w:rPr>
          <w:b/>
          <w:color w:val="000000"/>
          <w:sz w:val="36"/>
          <w:szCs w:val="36"/>
        </w:rPr>
        <w:lastRenderedPageBreak/>
        <w:t>Összefoglaló</w:t>
      </w:r>
    </w:p>
    <w:p w14:paraId="22F80102" w14:textId="77777777" w:rsidR="00C407C2" w:rsidRDefault="00324656">
      <w:pPr>
        <w:ind w:firstLine="0"/>
      </w:pPr>
      <w:r>
        <w:t xml:space="preserve">A mai világban egyre nagyobb szerepet kap a digitalizáció. Ennek hatására a különböző web applikációk is egyre több szerepet kapnak. Ezen webalkalmazások egyik példája az ételrendelő alkalmazások. A szakdolgozatomban egy ilyen web alkalmazás elkészítését fogom </w:t>
      </w:r>
      <w:r w:rsidR="00171B49">
        <w:t>bemutatni és leírni a különböző lépéseket, megoldásokat, amelyek az alkalmazás sikeres elkészítéséhez vezettek.</w:t>
      </w:r>
    </w:p>
    <w:p w14:paraId="334BA94F" w14:textId="529C34BB" w:rsidR="008519C6" w:rsidRDefault="00324656">
      <w:pPr>
        <w:ind w:firstLine="0"/>
      </w:pPr>
      <w:r>
        <w:t xml:space="preserve">A szakdolgozatom egy olyan webalkalmazás amely segítségével nem csak a vásárlók, de a kereskedők oldaláról is lefedjük az alapvető funkciókat amelyeket egy ilyen alkalmazásnál elvárunk. Lehetséges a teljes rendelési folyamaton végighaladni, amely magában foglalja a termékek listázása után a kosárba helyezést és a fizetést is amelyet stripe integráció segítségével oldottam meg. A sikeres fizetés után a felhasználó képes követni a rendelést és egy összegzést lát a rendelés adatairól. Eközben a rendelés megérkezik a </w:t>
      </w:r>
      <w:r w:rsidR="000C2B40">
        <w:t>kereskedőhöz,</w:t>
      </w:r>
      <w:r>
        <w:t xml:space="preserve"> aki látja ennek részleteit és képes változtatni a rendelés státuszát.</w:t>
      </w:r>
    </w:p>
    <w:p w14:paraId="2DCCB151" w14:textId="16336AEB" w:rsidR="00C407C2" w:rsidRDefault="00324656">
      <w:pPr>
        <w:ind w:firstLine="0"/>
      </w:pPr>
      <w:r>
        <w:t xml:space="preserve">Dolgozatom egyik célja a mai világ népszerű technológiáinak, megoldásainak kipróbálása volt. Ennek okán igyekeztem a legjobban bevált konvenciókat alkalmazni ahol csak lehet. </w:t>
      </w:r>
    </w:p>
    <w:p w14:paraId="20BB3A88" w14:textId="77777777" w:rsidR="00C407C2" w:rsidRDefault="00324656">
      <w:pPr>
        <w:keepNext/>
        <w:pageBreakBefore/>
        <w:pBdr>
          <w:top w:val="nil"/>
          <w:left w:val="nil"/>
          <w:bottom w:val="nil"/>
          <w:right w:val="nil"/>
          <w:between w:val="nil"/>
        </w:pBdr>
        <w:spacing w:before="240" w:after="480"/>
        <w:ind w:firstLine="0"/>
        <w:rPr>
          <w:b/>
          <w:color w:val="000000"/>
          <w:sz w:val="36"/>
          <w:szCs w:val="36"/>
        </w:rPr>
      </w:pPr>
      <w:bookmarkStart w:id="2" w:name="_heading=h.30j0zll" w:colFirst="0" w:colLast="0"/>
      <w:bookmarkEnd w:id="2"/>
      <w:r>
        <w:rPr>
          <w:b/>
          <w:color w:val="000000"/>
          <w:sz w:val="36"/>
          <w:szCs w:val="36"/>
        </w:rPr>
        <w:lastRenderedPageBreak/>
        <w:t>Abstract</w:t>
      </w:r>
    </w:p>
    <w:p w14:paraId="49C13F88" w14:textId="394C5C62" w:rsidR="00C407C2" w:rsidRDefault="00324656">
      <w:r>
        <w:t>In today's world</w:t>
      </w:r>
      <w:r w:rsidR="00E15E9E">
        <w:t>,</w:t>
      </w:r>
      <w:r>
        <w:t xml:space="preserve"> digitalization plays an even bigger part than before. As an effect, web applications are getting more popular. One of these kinds of applications is food ordering applications.  </w:t>
      </w:r>
      <w:r w:rsidR="00171B49">
        <w:t>In my thesis I will describe various steps to make such a web application, with providing information about the solutions that made this project a success.</w:t>
      </w:r>
    </w:p>
    <w:p w14:paraId="15AF333A" w14:textId="77777777" w:rsidR="00C407C2" w:rsidRDefault="00324656">
      <w:pPr>
        <w:ind w:firstLine="0"/>
      </w:pPr>
      <w:r>
        <w:t>My thesis is a web application where not only customers, but merchants have the basic functions that are required from an application like this. In this app we have the opportunity to navigate through the full ordering process, which consists of listing the products, putting them into a shopping cart and paying for them. The payment is made with stripe integration. After successful checkout the customer can track his order and will see a small summary about the order information. Meanwhile the order will arrive to the merchant who will see the details of the order and will have the ability to change its status.</w:t>
      </w:r>
    </w:p>
    <w:p w14:paraId="7D4D0458" w14:textId="18375EB7" w:rsidR="00C407C2" w:rsidRDefault="00324656">
      <w:pPr>
        <w:ind w:firstLine="0"/>
      </w:pPr>
      <w:r>
        <w:t xml:space="preserve">One of my main goals was to try out as many new technologies as I can. For the previous reason I tried to use </w:t>
      </w:r>
      <w:r w:rsidR="009A6B9D">
        <w:t xml:space="preserve">the most recent development </w:t>
      </w:r>
      <w:r>
        <w:t>conventions as much as possible.</w:t>
      </w:r>
    </w:p>
    <w:p w14:paraId="0EACA0BA" w14:textId="77777777" w:rsidR="00C407C2" w:rsidRDefault="00324656">
      <w:pPr>
        <w:pStyle w:val="Heading1"/>
      </w:pPr>
      <w:bookmarkStart w:id="3" w:name="_Toc151928432"/>
      <w:r>
        <w:lastRenderedPageBreak/>
        <w:t>Bevezetés</w:t>
      </w:r>
      <w:bookmarkEnd w:id="3"/>
    </w:p>
    <w:p w14:paraId="0F9EC3AF" w14:textId="1F3949A1" w:rsidR="00C407C2" w:rsidRDefault="00324656">
      <w:r>
        <w:t>Egy ember életének egyik elengedhetetlen része az étkezés. Az étek megszerzése az emberiség hajdanán nem volt triviális feladat, sok munka volt az ára minden egyes étkezésnek. Ezt mi sem mutatja jobban, minthogy a Neander-völgyi ember nem csak az elejtett vadakat fogyasztotta el, de képes volt rokonait is elfogyasztani[</w:t>
      </w:r>
      <w:sdt>
        <w:sdtPr>
          <w:id w:val="1663898678"/>
          <w:citation/>
        </w:sdtPr>
        <w:sdtContent>
          <w:r w:rsidR="000C2B40">
            <w:fldChar w:fldCharType="begin"/>
          </w:r>
          <w:r w:rsidR="000C2B40">
            <w:instrText xml:space="preserve"> AUTONUMLGL  \* Arabic </w:instrText>
          </w:r>
          <w:r w:rsidR="000C2B40">
            <w:fldChar w:fldCharType="end"/>
          </w:r>
        </w:sdtContent>
      </w:sdt>
      <w:r>
        <w:t>]. Az emberiség fejlődésével a vadászatok sikere jelentősen megnőtt, egészen addig, hogy a mai világban inkább sportként tekintünk a vadászatra mintsem fő táplálék forrásunkra.</w:t>
      </w:r>
    </w:p>
    <w:p w14:paraId="58C5C852" w14:textId="77777777" w:rsidR="00C407C2" w:rsidRDefault="00324656">
      <w:r>
        <w:t>A vendéglátás története egészen az ókorig vezethető vissza, habár ekkor még nem éttermek, hanem falatozók, utcai kifőzdék töltötték be az étkeztetés szerepét. Ekkortájt jellemzően szükségből keresték fel a vásárlók az ételt kínáló árusokat, mivel nem volt lehetőségük az ételt maguknak elkészíteni.</w:t>
      </w:r>
    </w:p>
    <w:p w14:paraId="36A2D106" w14:textId="77777777" w:rsidR="00C407C2" w:rsidRDefault="00324656">
      <w:r>
        <w:t>A 13. században már megjelentek a reggelizők, “éttermek”. Itt már nagyrész kulináris élvezetek reményében tértek be a vásárlók, habár ezen éttermek kiszolgálása jellemzően lassú volt és legtöbbször csak melegítették az ételt.</w:t>
      </w:r>
    </w:p>
    <w:p w14:paraId="1F39A7DA" w14:textId="376D6095" w:rsidR="00C407C2" w:rsidRDefault="00324656">
      <w:r>
        <w:t>A 18. században elsőként Franciaországban terjedtek el a mai értelemben vett éttermek. Ebben az időben Goethe az évszázad vívmányának nevezte</w:t>
      </w:r>
      <w:r w:rsidR="00171B49">
        <w:t>,</w:t>
      </w:r>
      <w:r>
        <w:t xml:space="preserve"> hogy étlapról rendelhet ételt. Az éttermek elterjedése a választék robbanásszerű növekedését vonta maga után. Mi sem mutatja ezt jobban</w:t>
      </w:r>
      <w:r w:rsidR="00171B49">
        <w:t>,</w:t>
      </w:r>
      <w:r>
        <w:t xml:space="preserve"> minthogy Párizsban az éttermek száma több mint ötvenszeresére nőtt tíz év alatt 1978 és 1988 között.[</w:t>
      </w:r>
      <w:sdt>
        <w:sdtPr>
          <w:id w:val="-1298447509"/>
          <w:citation/>
        </w:sdtPr>
        <w:sdtContent>
          <w:r w:rsidR="000C2B40">
            <w:fldChar w:fldCharType="begin"/>
          </w:r>
          <w:r w:rsidR="000C2B40">
            <w:instrText xml:space="preserve"> AUTONUMLGL  \* Arabic </w:instrText>
          </w:r>
          <w:r w:rsidR="000C2B40">
            <w:fldChar w:fldCharType="end"/>
          </w:r>
        </w:sdtContent>
      </w:sdt>
      <w:r>
        <w:t>]</w:t>
      </w:r>
    </w:p>
    <w:p w14:paraId="01E9136A" w14:textId="77777777" w:rsidR="00C407C2" w:rsidRDefault="00324656">
      <w:r>
        <w:t>Eleinte rendelésre mindössze telefonon keresztül, vagy személyesen volt lehetősége az embereknek.</w:t>
      </w:r>
    </w:p>
    <w:p w14:paraId="659A8C58" w14:textId="364FD9E1" w:rsidR="00C407C2" w:rsidRDefault="00324656">
      <w:r>
        <w:t xml:space="preserve">Az </w:t>
      </w:r>
      <w:r w:rsidR="00CD1BF9">
        <w:t xml:space="preserve">online </w:t>
      </w:r>
      <w:r>
        <w:t>ételrendelés története nem sokkal később kezdődött</w:t>
      </w:r>
      <w:r w:rsidR="00CD1BF9">
        <w:t>.A</w:t>
      </w:r>
      <w:r>
        <w:t xml:space="preserve"> Pizza Hut első rendelését 1994. január 2.-án vette át az interneten keresztül, ráadásul ez volt az első e-kereskedelemben értékesített tárgy.</w:t>
      </w:r>
    </w:p>
    <w:p w14:paraId="7506E6B5" w14:textId="2BF82C75" w:rsidR="00C407C2" w:rsidRDefault="00324656">
      <w:r>
        <w:t xml:space="preserve">Habár a folyamat az elejen lassan indult, magyarországon is elindult az online ételrendelés 1999-ben. Mivel nem volt elterjedve még a világháló használata sem, ezért </w:t>
      </w:r>
      <w:r w:rsidR="006A4FA0">
        <w:t>ezen alkalmazásoknak</w:t>
      </w:r>
      <w:r>
        <w:t xml:space="preserve"> csak lassan, 2010 körül sikerült nagyobb népszerűséget szerezni. [</w:t>
      </w:r>
      <w:sdt>
        <w:sdtPr>
          <w:id w:val="56599676"/>
          <w:citation/>
        </w:sdtPr>
        <w:sdtContent>
          <w:r w:rsidR="008E0E9F">
            <w:fldChar w:fldCharType="begin"/>
          </w:r>
          <w:r w:rsidR="008E0E9F">
            <w:instrText xml:space="preserve"> AUTONUM  \* Arabic </w:instrText>
          </w:r>
          <w:r w:rsidR="008E0E9F">
            <w:fldChar w:fldCharType="end"/>
          </w:r>
        </w:sdtContent>
      </w:sdt>
      <w:r>
        <w:t>]</w:t>
      </w:r>
    </w:p>
    <w:p w14:paraId="24CD9D53" w14:textId="77777777" w:rsidR="00C407C2" w:rsidRDefault="00C407C2">
      <w:pPr>
        <w:ind w:firstLine="0"/>
      </w:pPr>
    </w:p>
    <w:p w14:paraId="7F193E75" w14:textId="77777777" w:rsidR="00C407C2" w:rsidRDefault="00324656">
      <w:pPr>
        <w:pStyle w:val="Heading2"/>
      </w:pPr>
      <w:bookmarkStart w:id="4" w:name="_Toc151928433"/>
      <w:r>
        <w:lastRenderedPageBreak/>
        <w:t>Létező megoldások</w:t>
      </w:r>
      <w:bookmarkEnd w:id="4"/>
    </w:p>
    <w:p w14:paraId="067E0F62" w14:textId="77777777" w:rsidR="00C407C2" w:rsidRPr="00E7348E" w:rsidRDefault="00324656" w:rsidP="007C67EB">
      <w:pPr>
        <w:pStyle w:val="Heading3"/>
      </w:pPr>
      <w:bookmarkStart w:id="5" w:name="_Toc151928434"/>
      <w:r w:rsidRPr="00E7348E">
        <w:t>Foodora - NetPincér</w:t>
      </w:r>
      <w:bookmarkEnd w:id="5"/>
    </w:p>
    <w:p w14:paraId="2D20E643" w14:textId="5DA25A5E" w:rsidR="00C407C2" w:rsidRDefault="00324656">
      <w:r>
        <w:t>Magyarországon az online ételrendelés úttörője a NetPincér volt, amelyet 1999-ben alapított Csontos Zoltán és Perger Péter. Az alkalmazás eredeti célja inkább a Schönherz kollégiumbeli rendelések lebonyolítása volt. [</w:t>
      </w:r>
      <w:sdt>
        <w:sdtPr>
          <w:id w:val="1464695838"/>
          <w:citation/>
        </w:sdtPr>
        <w:sdtContent>
          <w:r w:rsidR="008E0E9F">
            <w:fldChar w:fldCharType="begin"/>
          </w:r>
          <w:r w:rsidR="008E0E9F">
            <w:instrText xml:space="preserve"> AUTONUMLGL  \* Arabic </w:instrText>
          </w:r>
          <w:r w:rsidR="008E0E9F">
            <w:fldChar w:fldCharType="end"/>
          </w:r>
        </w:sdtContent>
      </w:sdt>
      <w:r>
        <w:t>] Később az alkalmazás kinőtte a kollégium kereteit és országosan elkezdte a működését.</w:t>
      </w:r>
    </w:p>
    <w:p w14:paraId="5C88F4A3" w14:textId="77777777" w:rsidR="003F37CD" w:rsidRDefault="00324656" w:rsidP="003F37CD">
      <w:pPr>
        <w:keepNext/>
        <w:ind w:firstLine="0"/>
        <w:jc w:val="center"/>
      </w:pPr>
      <w:r>
        <w:rPr>
          <w:noProof/>
        </w:rPr>
        <w:drawing>
          <wp:inline distT="114300" distB="114300" distL="114300" distR="114300" wp14:anchorId="11F0688F" wp14:editId="4EE7DEB6">
            <wp:extent cx="2884167" cy="3065321"/>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2884167" cy="3065321"/>
                    </a:xfrm>
                    <a:prstGeom prst="rect">
                      <a:avLst/>
                    </a:prstGeom>
                    <a:ln/>
                  </pic:spPr>
                </pic:pic>
              </a:graphicData>
            </a:graphic>
          </wp:inline>
        </w:drawing>
      </w:r>
    </w:p>
    <w:p w14:paraId="7AA75760" w14:textId="42F1578A" w:rsidR="008519C6" w:rsidRPr="003F37CD" w:rsidRDefault="00000000" w:rsidP="003F37CD">
      <w:pPr>
        <w:pStyle w:val="Caption"/>
      </w:pPr>
      <w:fldSimple w:instr=" SEQ ábra \* ARABIC ">
        <w:bookmarkStart w:id="6" w:name="_Toc150281661"/>
        <w:bookmarkStart w:id="7" w:name="_Toc150281796"/>
        <w:bookmarkStart w:id="8" w:name="_Toc150282543"/>
        <w:r w:rsidR="00B33436">
          <w:rPr>
            <w:noProof/>
          </w:rPr>
          <w:t>1</w:t>
        </w:r>
      </w:fldSimple>
      <w:r w:rsidR="003F37CD">
        <w:t xml:space="preserve">. ábra </w:t>
      </w:r>
      <w:r w:rsidR="003F37CD" w:rsidRPr="003F37CD">
        <w:rPr>
          <w:rStyle w:val="AlrscustomChar"/>
        </w:rPr>
        <w:t>Netpincér eredeti oldala</w:t>
      </w:r>
      <w:bookmarkEnd w:id="6"/>
      <w:bookmarkEnd w:id="7"/>
      <w:bookmarkEnd w:id="8"/>
    </w:p>
    <w:p w14:paraId="09F0B5CB" w14:textId="77777777" w:rsidR="00C407C2" w:rsidRDefault="00324656">
      <w:r>
        <w:t>Az applikáció célja ekkortájt mindössze a rendelők és a kereskedők összekötése volt, ebben az időben nem tartoztak saját futárok a márkához.</w:t>
      </w:r>
    </w:p>
    <w:p w14:paraId="727AD8BA" w14:textId="77777777" w:rsidR="00C407C2" w:rsidRDefault="00324656">
      <w:r>
        <w:t>Időközben az alkalmazás rengeteg változáson esett át, és a tulajdonjog is gazdát cserélt 2016-ban. A mai napon már nem Netpincérként hanem Foodoraként emlegetik az alkalmazást, ezzel pedig bekerült egy nagyobb csoport, a Delivery Hero alá.</w:t>
      </w:r>
    </w:p>
    <w:p w14:paraId="6DD9494F" w14:textId="3B7A59EF" w:rsidR="00C407C2" w:rsidRDefault="00324656">
      <w:r>
        <w:t xml:space="preserve">Ez az átalakulás rengeteg új funkciót hozott a vásárlóknak és az kereskedőknek egyaránt, a dedikált futárok mellett nem csak éttermekből, de bevásárló központokból is rendelhetünk már nem csak </w:t>
      </w:r>
      <w:r w:rsidR="00A85B7F">
        <w:t>ételeket,</w:t>
      </w:r>
      <w:r>
        <w:t xml:space="preserve"> de más termékeket is.</w:t>
      </w:r>
    </w:p>
    <w:p w14:paraId="58C025EA" w14:textId="77777777" w:rsidR="003F37CD" w:rsidRDefault="00324656" w:rsidP="003F37CD">
      <w:pPr>
        <w:keepNext/>
        <w:ind w:firstLine="0"/>
        <w:jc w:val="center"/>
      </w:pPr>
      <w:r>
        <w:rPr>
          <w:noProof/>
        </w:rPr>
        <w:lastRenderedPageBreak/>
        <w:drawing>
          <wp:inline distT="114300" distB="114300" distL="114300" distR="114300" wp14:anchorId="3057BEC4" wp14:editId="313E2618">
            <wp:extent cx="5759140" cy="2819400"/>
            <wp:effectExtent l="12700" t="12700" r="12700" b="12700"/>
            <wp:docPr id="9" name="image10.png" descr="A foodora mai oldala"/>
            <wp:cNvGraphicFramePr/>
            <a:graphic xmlns:a="http://schemas.openxmlformats.org/drawingml/2006/main">
              <a:graphicData uri="http://schemas.openxmlformats.org/drawingml/2006/picture">
                <pic:pic xmlns:pic="http://schemas.openxmlformats.org/drawingml/2006/picture">
                  <pic:nvPicPr>
                    <pic:cNvPr id="0" name="image10.png" descr="A foodora mai oldala"/>
                    <pic:cNvPicPr preferRelativeResize="0"/>
                  </pic:nvPicPr>
                  <pic:blipFill>
                    <a:blip r:embed="rId18"/>
                    <a:srcRect/>
                    <a:stretch>
                      <a:fillRect/>
                    </a:stretch>
                  </pic:blipFill>
                  <pic:spPr>
                    <a:xfrm>
                      <a:off x="0" y="0"/>
                      <a:ext cx="5759140" cy="2819400"/>
                    </a:xfrm>
                    <a:prstGeom prst="rect">
                      <a:avLst/>
                    </a:prstGeom>
                    <a:ln w="12700">
                      <a:solidFill>
                        <a:srgbClr val="000000"/>
                      </a:solidFill>
                      <a:prstDash val="solid"/>
                    </a:ln>
                  </pic:spPr>
                </pic:pic>
              </a:graphicData>
            </a:graphic>
          </wp:inline>
        </w:drawing>
      </w:r>
    </w:p>
    <w:p w14:paraId="6BE44106" w14:textId="78DB0906" w:rsidR="003F37CD" w:rsidRDefault="00000000" w:rsidP="003F37CD">
      <w:pPr>
        <w:pStyle w:val="Caption"/>
      </w:pPr>
      <w:fldSimple w:instr=" SEQ ábra \* ARABIC ">
        <w:bookmarkStart w:id="9" w:name="_Toc150282544"/>
        <w:r w:rsidR="00B33436">
          <w:rPr>
            <w:noProof/>
          </w:rPr>
          <w:t>2</w:t>
        </w:r>
      </w:fldSimple>
      <w:r w:rsidR="003F37CD">
        <w:t>. ábra Foodora mai (2023.11.07) oldala</w:t>
      </w:r>
      <w:bookmarkEnd w:id="9"/>
    </w:p>
    <w:p w14:paraId="4837DEFC" w14:textId="0100BD5C" w:rsidR="00C407C2" w:rsidRDefault="00324656">
      <w:r>
        <w:t xml:space="preserve">A mai foodora weboldala rengeteg modern megoldást alkalmaz, többek között integrációt számos fizetési </w:t>
      </w:r>
      <w:r w:rsidR="00A85B7F">
        <w:t>megoldásra,</w:t>
      </w:r>
      <w:r>
        <w:t xml:space="preserve"> mint például az Apple és Google pay. A weboldal megjelenítését pedig a </w:t>
      </w:r>
      <w:r w:rsidRPr="00877DE2">
        <w:rPr>
          <w:i/>
          <w:iCs/>
        </w:rPr>
        <w:t>React</w:t>
      </w:r>
      <w:r w:rsidRPr="00877DE2">
        <w:t xml:space="preserve"> </w:t>
      </w:r>
      <w:r>
        <w:t xml:space="preserve">keretrendszer és </w:t>
      </w:r>
      <w:r w:rsidRPr="00877DE2">
        <w:rPr>
          <w:i/>
          <w:iCs/>
        </w:rPr>
        <w:t>JQuery</w:t>
      </w:r>
      <w:r w:rsidRPr="00877DE2">
        <w:t xml:space="preserve"> </w:t>
      </w:r>
      <w:r>
        <w:t>alkalmazásával készítették el. Ezen megoldások teszik lehetővé a felhasználók számára a gyors és stabil ételrendelést.[</w:t>
      </w:r>
      <w:sdt>
        <w:sdtPr>
          <w:id w:val="-1525483795"/>
          <w:citation/>
        </w:sdtPr>
        <w:sdtContent>
          <w:r w:rsidR="0075628B">
            <w:fldChar w:fldCharType="begin"/>
          </w:r>
          <w:r w:rsidR="0075628B">
            <w:instrText xml:space="preserve"> AUTONUMLGL  \* Arabic </w:instrText>
          </w:r>
          <w:r w:rsidR="0075628B">
            <w:fldChar w:fldCharType="end"/>
          </w:r>
        </w:sdtContent>
      </w:sdt>
      <w:r>
        <w:t>]</w:t>
      </w:r>
    </w:p>
    <w:p w14:paraId="22724D6E" w14:textId="6E4D84F3" w:rsidR="00C407C2" w:rsidRDefault="00324656">
      <w:pPr>
        <w:rPr>
          <w:b/>
          <w:sz w:val="20"/>
          <w:szCs w:val="20"/>
        </w:rPr>
      </w:pPr>
      <w:r>
        <w:t xml:space="preserve">A foodora magyarország legnépszerűbb ételrendelő alkalmazása lett. Sikerének </w:t>
      </w:r>
      <w:r w:rsidR="00CD1BF9">
        <w:t>oka</w:t>
      </w:r>
      <w:r>
        <w:t xml:space="preserve"> például az, hogy több platformot is támogat, nem csak webalkalmazás</w:t>
      </w:r>
      <w:r w:rsidR="00CD1BF9">
        <w:t>on keresztül,</w:t>
      </w:r>
      <w:r>
        <w:t xml:space="preserve"> de telefonon </w:t>
      </w:r>
      <w:r w:rsidRPr="00877DE2">
        <w:rPr>
          <w:i/>
          <w:iCs/>
        </w:rPr>
        <w:t>Android</w:t>
      </w:r>
      <w:r>
        <w:t xml:space="preserve"> és </w:t>
      </w:r>
      <w:r w:rsidRPr="00877DE2">
        <w:rPr>
          <w:i/>
          <w:iCs/>
        </w:rPr>
        <w:t>IOS</w:t>
      </w:r>
      <w:r>
        <w:t xml:space="preserve"> operációs rendszerek</w:t>
      </w:r>
      <w:r w:rsidR="00877DE2">
        <w:t>kel</w:t>
      </w:r>
      <w:r>
        <w:t xml:space="preserve"> is elérhető.</w:t>
      </w:r>
    </w:p>
    <w:p w14:paraId="16112D4F" w14:textId="77777777" w:rsidR="00C407C2" w:rsidRDefault="00324656" w:rsidP="007C67EB">
      <w:pPr>
        <w:pStyle w:val="Heading3"/>
      </w:pPr>
      <w:bookmarkStart w:id="10" w:name="_Toc151928435"/>
      <w:r>
        <w:t>Wolt</w:t>
      </w:r>
      <w:bookmarkEnd w:id="10"/>
    </w:p>
    <w:p w14:paraId="2C03F9F4" w14:textId="78839294" w:rsidR="00C407C2" w:rsidRDefault="00324656">
      <w:r>
        <w:t xml:space="preserve">Magyarország másik jelentős ételrendelő portálja a </w:t>
      </w:r>
      <w:r w:rsidRPr="00877DE2">
        <w:t>wolt</w:t>
      </w:r>
      <w:r>
        <w:t>. A finn származású cég szolgáltatásai 2018 májusában lettek elérhetőek magyarországon.[</w:t>
      </w:r>
      <w:sdt>
        <w:sdtPr>
          <w:id w:val="-2029400815"/>
          <w:citation/>
        </w:sdtPr>
        <w:sdtContent>
          <w:r w:rsidR="0075628B">
            <w:fldChar w:fldCharType="begin"/>
          </w:r>
          <w:r w:rsidR="0075628B">
            <w:instrText xml:space="preserve"> AUTONUMLGL  \* Arabic </w:instrText>
          </w:r>
          <w:r w:rsidR="0075628B">
            <w:fldChar w:fldCharType="end"/>
          </w:r>
        </w:sdtContent>
      </w:sdt>
      <w:r>
        <w:t>]A fentiek ellenére a portál népszerűsége robbanásszerű sikereket ért el az országban és mára már a legnépszerűbb opciók közé tartozik, ha ételrendélsről van szó</w:t>
      </w:r>
    </w:p>
    <w:p w14:paraId="2F98DFB5" w14:textId="17AEFCEB" w:rsidR="00C407C2" w:rsidRDefault="00324656">
      <w:r>
        <w:t xml:space="preserve">A wolt által kínált felhasználói élmény egybevág a foodora által nyújtott élményhez, jellemzően minden étterem rendelkezik egy saját </w:t>
      </w:r>
      <w:r w:rsidR="00A85B7F">
        <w:t>oldallal,</w:t>
      </w:r>
      <w:r>
        <w:t xml:space="preserve"> ahol a termékekből vásárolhat a felhasználó. </w:t>
      </w:r>
    </w:p>
    <w:p w14:paraId="709B17E2" w14:textId="77777777" w:rsidR="003F37CD" w:rsidRDefault="00324656" w:rsidP="003F37CD">
      <w:pPr>
        <w:keepNext/>
        <w:ind w:firstLine="0"/>
      </w:pPr>
      <w:r>
        <w:rPr>
          <w:noProof/>
        </w:rPr>
        <w:lastRenderedPageBreak/>
        <w:drawing>
          <wp:inline distT="114300" distB="114300" distL="114300" distR="114300" wp14:anchorId="384825BC" wp14:editId="42DC6DEB">
            <wp:extent cx="5759140" cy="2641600"/>
            <wp:effectExtent l="12700" t="12700" r="12700" b="1270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59140" cy="2641600"/>
                    </a:xfrm>
                    <a:prstGeom prst="rect">
                      <a:avLst/>
                    </a:prstGeom>
                    <a:ln w="12700">
                      <a:solidFill>
                        <a:srgbClr val="000000"/>
                      </a:solidFill>
                      <a:prstDash val="solid"/>
                    </a:ln>
                  </pic:spPr>
                </pic:pic>
              </a:graphicData>
            </a:graphic>
          </wp:inline>
        </w:drawing>
      </w:r>
    </w:p>
    <w:p w14:paraId="00721120" w14:textId="4C661146" w:rsidR="00C407C2" w:rsidRPr="003F37CD" w:rsidRDefault="00000000" w:rsidP="003F37CD">
      <w:pPr>
        <w:pStyle w:val="Caption"/>
      </w:pPr>
      <w:fldSimple w:instr=" SEQ ábra \* ARABIC ">
        <w:bookmarkStart w:id="11" w:name="_Toc150282545"/>
        <w:r w:rsidR="00B33436">
          <w:rPr>
            <w:noProof/>
          </w:rPr>
          <w:t>3</w:t>
        </w:r>
      </w:fldSimple>
      <w:r w:rsidR="003F37CD">
        <w:t>. ábra Wolt mai (2023.10.27) oldala</w:t>
      </w:r>
      <w:bookmarkEnd w:id="11"/>
    </w:p>
    <w:p w14:paraId="3307A19D" w14:textId="5CA34FA6" w:rsidR="00C407C2" w:rsidRDefault="00324656">
      <w:r>
        <w:t xml:space="preserve">A wolt sok szempontból hasonló funkciókat lát </w:t>
      </w:r>
      <w:r w:rsidR="0075628B">
        <w:t>el,</w:t>
      </w:r>
      <w:r>
        <w:t xml:space="preserve"> mint a netpincérből lett foodora. Lehetőség van szintén nem csak ételek rendelésére és elérhető havi díjas előfizetés </w:t>
      </w:r>
      <w:r w:rsidR="0075628B">
        <w:t>is,</w:t>
      </w:r>
      <w:r>
        <w:t xml:space="preserve"> amely segítségével kedvezményes rendelések bonyolíthatóak le.</w:t>
      </w:r>
    </w:p>
    <w:p w14:paraId="46CFC539" w14:textId="77777777" w:rsidR="00C407C2" w:rsidRDefault="00324656" w:rsidP="00877DE2">
      <w:pPr>
        <w:pStyle w:val="Heading2"/>
      </w:pPr>
      <w:bookmarkStart w:id="12" w:name="_Toc151928436"/>
      <w:r>
        <w:t>Motiváció</w:t>
      </w:r>
      <w:bookmarkEnd w:id="12"/>
    </w:p>
    <w:p w14:paraId="2BCE0219" w14:textId="7256E57F" w:rsidR="00C407C2" w:rsidRDefault="00324656">
      <w:r>
        <w:t xml:space="preserve">A szakdolgozatom témájának olyan alkalmazás akartam </w:t>
      </w:r>
      <w:r w:rsidR="0075628B">
        <w:t>választani,</w:t>
      </w:r>
      <w:r>
        <w:t xml:space="preserve"> amely segítségével kipróbálhatom a webes fejlesztés alapjait és megtanulhatom az iparban használt legújabb technológiákat. Ennek okán igyekeztem a front és backend fejlesztés is magam végezni, ezzel is megtanulva a web alapjait.</w:t>
      </w:r>
    </w:p>
    <w:p w14:paraId="193347E9" w14:textId="68C00EDB" w:rsidR="00C407C2" w:rsidRDefault="00324656">
      <w:r>
        <w:t xml:space="preserve">Mivel magam is rengeteget használtam ételrendelő alkalmazásokat, </w:t>
      </w:r>
      <w:r w:rsidR="0075628B">
        <w:t>megfigyeltem,</w:t>
      </w:r>
      <w:r>
        <w:t xml:space="preserve"> hogy milyen sok funkcióval rendelkezik egy ilyen alkalmazás és kíváncsi </w:t>
      </w:r>
      <w:r w:rsidR="0075628B">
        <w:t>voltam,</w:t>
      </w:r>
      <w:r>
        <w:t xml:space="preserve"> hogy vajon ezeket hogyan lehetne megvalósítani egy projekt során.</w:t>
      </w:r>
    </w:p>
    <w:p w14:paraId="5F5A6C6A" w14:textId="77777777" w:rsidR="00C407C2" w:rsidRDefault="00324656">
      <w:r>
        <w:t>Kézenfekvő megoldásnak tartottam egy ilyen ételrendelő alkalmazás elkészítését, hiszen az alapvető követelményeket, funkciókat ismertem saját tapasztalataim alapján.</w:t>
      </w:r>
    </w:p>
    <w:p w14:paraId="2AFE163F" w14:textId="73081A4A" w:rsidR="00C407C2" w:rsidRDefault="00324656">
      <w:r>
        <w:t xml:space="preserve">Ráadásul nem tartom kizártnak azt </w:t>
      </w:r>
      <w:r w:rsidR="0075628B">
        <w:t>sem,</w:t>
      </w:r>
      <w:r>
        <w:t xml:space="preserve"> hogy az </w:t>
      </w:r>
      <w:r w:rsidR="00877DE2">
        <w:t xml:space="preserve">alkalmazás fejlesztése során tanult ismereteket </w:t>
      </w:r>
      <w:r>
        <w:t xml:space="preserve">később saját projektekhez </w:t>
      </w:r>
      <w:r w:rsidR="00D34117">
        <w:t>felhasználjam,</w:t>
      </w:r>
      <w:r>
        <w:t xml:space="preserve"> ha </w:t>
      </w:r>
      <w:r w:rsidR="00877DE2">
        <w:t>kissé más</w:t>
      </w:r>
      <w:r>
        <w:t xml:space="preserve"> formában is.</w:t>
      </w:r>
    </w:p>
    <w:p w14:paraId="70A82C66" w14:textId="77777777" w:rsidR="00C407C2" w:rsidRDefault="00324656">
      <w:pPr>
        <w:rPr>
          <w:b/>
          <w:color w:val="FF0000"/>
        </w:rPr>
      </w:pPr>
      <w:r>
        <w:t>A frontend fejlesztésben a projekt kezdete előtt kevés tapasztalatom volt, ezért szakmai kihívásként tekintettem erre a lehetőségre, hogy megismerjem a kiszemelt technológiák alapjait és betekintést nyerhessek a velük történő fejlesztésbe.</w:t>
      </w:r>
    </w:p>
    <w:p w14:paraId="7EBC4A20" w14:textId="77777777" w:rsidR="00C407C2" w:rsidRPr="007C67EB" w:rsidRDefault="00324656" w:rsidP="007C67EB">
      <w:pPr>
        <w:pStyle w:val="Heading1"/>
      </w:pPr>
      <w:bookmarkStart w:id="13" w:name="_Toc151928437"/>
      <w:r w:rsidRPr="007C67EB">
        <w:lastRenderedPageBreak/>
        <w:t>Felhasznált technológiák</w:t>
      </w:r>
      <w:bookmarkEnd w:id="13"/>
    </w:p>
    <w:p w14:paraId="18749E3F" w14:textId="77777777" w:rsidR="00C407C2" w:rsidRDefault="00324656">
      <w:r>
        <w:t>A következő fejezetben be fogom mutatni a dolgozatomban használt fontosabb technológiákat. Elsőnek a backendhez használt spring keretrendszert, majd később a frontend technológiákat, végül pedig a felhasznált egyéb technológiákról szeretnék írni.</w:t>
      </w:r>
    </w:p>
    <w:p w14:paraId="4CE78AA9" w14:textId="77777777" w:rsidR="00C407C2" w:rsidRDefault="00324656" w:rsidP="007C67EB">
      <w:pPr>
        <w:pStyle w:val="Heading2"/>
      </w:pPr>
      <w:bookmarkStart w:id="14" w:name="_Toc151928438"/>
      <w:r>
        <w:t>Spring keretrendszer</w:t>
      </w:r>
      <w:bookmarkEnd w:id="14"/>
    </w:p>
    <w:p w14:paraId="69BF62F0" w14:textId="002BBDD1" w:rsidR="00C407C2" w:rsidRDefault="00324656" w:rsidP="001B50DD">
      <w:pPr>
        <w:pStyle w:val="Heading3"/>
      </w:pPr>
      <w:bookmarkStart w:id="15" w:name="_Toc150285076"/>
      <w:bookmarkStart w:id="16" w:name="_Toc150285143"/>
      <w:bookmarkStart w:id="17" w:name="_Toc150286160"/>
      <w:bookmarkStart w:id="18" w:name="_Toc150298896"/>
      <w:bookmarkStart w:id="19" w:name="_Toc151928439"/>
      <w:bookmarkEnd w:id="15"/>
      <w:bookmarkEnd w:id="16"/>
      <w:bookmarkEnd w:id="17"/>
      <w:bookmarkEnd w:id="18"/>
      <w:r>
        <w:t>A spring általánosan</w:t>
      </w:r>
      <w:bookmarkEnd w:id="19"/>
    </w:p>
    <w:p w14:paraId="6E438074" w14:textId="77777777" w:rsidR="00DD1D7A" w:rsidRDefault="00324656">
      <w:pPr>
        <w:ind w:firstLine="0"/>
      </w:pPr>
      <w:r>
        <w:tab/>
      </w:r>
      <w:r w:rsidR="00DD1D7A">
        <w:t>A spring egy nyílt forráskódú java alkalmazás keretrendszer. Általában backend fejlesztés céljából használják, viszont különböző függőségek importálásával (például Thymeleaf) a frontend is megvalósítható a keretrendszer segítségével.</w:t>
      </w:r>
    </w:p>
    <w:p w14:paraId="2EA3D83B" w14:textId="3545A00F" w:rsidR="00C407C2" w:rsidRDefault="00324656">
      <w:pPr>
        <w:ind w:firstLine="0"/>
      </w:pPr>
      <w:r>
        <w:t xml:space="preserve">A spring számos funkciót nyújt a felhasználóinak, </w:t>
      </w:r>
      <w:r w:rsidR="0013284F">
        <w:t>ezen funciókra pár példa</w:t>
      </w:r>
      <w:r>
        <w:t>:</w:t>
      </w:r>
    </w:p>
    <w:p w14:paraId="5EAB0D19" w14:textId="77777777" w:rsidR="00C407C2" w:rsidRDefault="00324656">
      <w:pPr>
        <w:numPr>
          <w:ilvl w:val="0"/>
          <w:numId w:val="2"/>
        </w:numPr>
        <w:spacing w:after="0"/>
      </w:pPr>
      <w:r>
        <w:t>Osztályok lazán csatolásának támogatása</w:t>
      </w:r>
      <w:r w:rsidR="00DD1D7A">
        <w:t>.</w:t>
      </w:r>
    </w:p>
    <w:p w14:paraId="632264BA" w14:textId="77777777" w:rsidR="00C407C2" w:rsidRDefault="00324656">
      <w:pPr>
        <w:numPr>
          <w:ilvl w:val="0"/>
          <w:numId w:val="2"/>
        </w:numPr>
        <w:spacing w:after="0"/>
      </w:pPr>
      <w:r>
        <w:t>Függőségek menedzselése, objektum életciklusok menedzselése a keretrendszer által</w:t>
      </w:r>
      <w:r w:rsidR="00DD1D7A">
        <w:t>.</w:t>
      </w:r>
    </w:p>
    <w:p w14:paraId="397F1BF2" w14:textId="02F314A0" w:rsidR="00C407C2" w:rsidRDefault="00324656">
      <w:pPr>
        <w:numPr>
          <w:ilvl w:val="0"/>
          <w:numId w:val="2"/>
        </w:numPr>
        <w:spacing w:after="0"/>
      </w:pPr>
      <w:r>
        <w:t>Segítségével könnyedén átalakíthatjuk a beérkező</w:t>
      </w:r>
      <w:r w:rsidR="0013284F">
        <w:t xml:space="preserve"> </w:t>
      </w:r>
      <w:r w:rsidR="0013284F" w:rsidRPr="0013284F">
        <w:t>R</w:t>
      </w:r>
      <w:r w:rsidR="0013284F">
        <w:t>e</w:t>
      </w:r>
      <w:r w:rsidR="0013284F" w:rsidRPr="0013284F">
        <w:t>presentational State Transfe</w:t>
      </w:r>
      <w:r w:rsidR="0013284F">
        <w:t xml:space="preserve">r (REST) vagy </w:t>
      </w:r>
      <w:r w:rsidR="0013284F" w:rsidRPr="0013284F">
        <w:t>Simple Object Access Protocol</w:t>
      </w:r>
      <w:r w:rsidR="0013284F">
        <w:t xml:space="preserve"> (SOAP) </w:t>
      </w:r>
      <w:r>
        <w:t>csomagokat java osztályokra.</w:t>
      </w:r>
    </w:p>
    <w:p w14:paraId="5C5FEDBA" w14:textId="77777777" w:rsidR="00C407C2" w:rsidRDefault="00324656">
      <w:pPr>
        <w:numPr>
          <w:ilvl w:val="0"/>
          <w:numId w:val="2"/>
        </w:numPr>
        <w:spacing w:after="0"/>
      </w:pPr>
      <w:r>
        <w:t xml:space="preserve">Támogatja </w:t>
      </w:r>
      <w:r w:rsidR="00DD1D7A">
        <w:t xml:space="preserve">Java DataBase Connectivity </w:t>
      </w:r>
      <w:r>
        <w:t>(</w:t>
      </w:r>
      <w:r w:rsidR="00DD1D7A">
        <w:t>JDBC</w:t>
      </w:r>
      <w:r>
        <w:t>)  segítségével a könnyű adatbázis elérést és konfigurációt.</w:t>
      </w:r>
    </w:p>
    <w:p w14:paraId="672FD81A" w14:textId="77777777" w:rsidR="00C407C2" w:rsidRDefault="00324656">
      <w:pPr>
        <w:numPr>
          <w:ilvl w:val="0"/>
          <w:numId w:val="2"/>
        </w:numPr>
        <w:spacing w:after="0"/>
      </w:pPr>
      <w:r>
        <w:t xml:space="preserve">Erős támogatás az </w:t>
      </w:r>
      <w:r w:rsidR="00DD1D7A">
        <w:t xml:space="preserve">Model View Control </w:t>
      </w:r>
      <w:r>
        <w:t>(</w:t>
      </w:r>
      <w:r w:rsidR="00DD1D7A">
        <w:t>MVC</w:t>
      </w:r>
      <w:r>
        <w:t>)  architektúrára</w:t>
      </w:r>
      <w:r w:rsidR="00DD1D7A">
        <w:t>.</w:t>
      </w:r>
    </w:p>
    <w:p w14:paraId="31824DFD" w14:textId="77777777" w:rsidR="00C407C2" w:rsidRDefault="00DD1D7A">
      <w:pPr>
        <w:numPr>
          <w:ilvl w:val="0"/>
          <w:numId w:val="2"/>
        </w:numPr>
      </w:pPr>
      <w:r>
        <w:t>Application Programming Interface (API) készítés támogatása könnyedén.</w:t>
      </w:r>
    </w:p>
    <w:p w14:paraId="6EF6B601" w14:textId="77777777" w:rsidR="00C407C2" w:rsidRDefault="00324656">
      <w:r>
        <w:t>A fenti pontokból az osztályok lazán csatolásának támogatását szeretném kiemelni, hiszen ennek rengeteg előnye van. Többek között a lazán csatolás növeli a kód tesztelhetőségét, mivel csak egy feladatot ellátó kódrészletet is tudunk tesztelni, ráadásul növeli a kód újrafelhasználhatóságát is.</w:t>
      </w:r>
    </w:p>
    <w:p w14:paraId="09B12F11" w14:textId="77777777" w:rsidR="00C407C2" w:rsidRDefault="00324656">
      <w:r>
        <w:t>A spring keretrendszer funkciói különböző modulokra bonthatóak</w:t>
      </w:r>
      <w:r w:rsidR="00DD1D7A">
        <w:t>,</w:t>
      </w:r>
      <w:r>
        <w:t xml:space="preserve"> amelyek funkció szerint</w:t>
      </w:r>
      <w:r w:rsidR="00DD1D7A">
        <w:t xml:space="preserve"> csoportosíthatóak</w:t>
      </w:r>
      <w:r>
        <w:t>.</w:t>
      </w:r>
    </w:p>
    <w:p w14:paraId="6D674576" w14:textId="378CD7E3" w:rsidR="00C407C2" w:rsidRDefault="00324656">
      <w:r>
        <w:t xml:space="preserve">Az egyik ilyen csoport az adat elérési </w:t>
      </w:r>
      <w:r w:rsidR="00DB24E8">
        <w:t>csoport,</w:t>
      </w:r>
      <w:r>
        <w:t xml:space="preserve"> amely tartalmazza többek között a JDBC és </w:t>
      </w:r>
      <w:r w:rsidR="00DD1D7A">
        <w:t xml:space="preserve">Object Relational Mapping </w:t>
      </w:r>
      <w:r>
        <w:t>(</w:t>
      </w:r>
      <w:r w:rsidR="00DD1D7A">
        <w:t>ORM</w:t>
      </w:r>
      <w:r>
        <w:t>) modulokat. Az ORM</w:t>
      </w:r>
      <w:r w:rsidR="00DD1D7A">
        <w:t xml:space="preserve"> azaz objektum relációs leképezés</w:t>
      </w:r>
      <w:r>
        <w:t xml:space="preserve"> szerepe ahogyan a nevében is szerepel,</w:t>
      </w:r>
      <w:r w:rsidR="00DD1D7A">
        <w:t xml:space="preserve"> </w:t>
      </w:r>
      <w:r>
        <w:t>az adatbázis rekordok objektummá alakítása.</w:t>
      </w:r>
    </w:p>
    <w:p w14:paraId="3142E18E" w14:textId="7C921B9D" w:rsidR="0013284F" w:rsidRDefault="0013284F">
      <w:r>
        <w:t>A spring keretrendszer az alábbi különálló modulokból épül fel:</w:t>
      </w:r>
    </w:p>
    <w:p w14:paraId="347CB011" w14:textId="77777777" w:rsidR="003F37CD" w:rsidRDefault="00324656" w:rsidP="003F37CD">
      <w:pPr>
        <w:keepNext/>
        <w:ind w:firstLine="0"/>
      </w:pPr>
      <w:r>
        <w:rPr>
          <w:noProof/>
        </w:rPr>
        <w:lastRenderedPageBreak/>
        <w:drawing>
          <wp:inline distT="114300" distB="114300" distL="114300" distR="114300" wp14:anchorId="1D71BB4C" wp14:editId="2F2B0DCE">
            <wp:extent cx="5514975" cy="4257675"/>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514975" cy="4257675"/>
                    </a:xfrm>
                    <a:prstGeom prst="rect">
                      <a:avLst/>
                    </a:prstGeom>
                    <a:ln/>
                  </pic:spPr>
                </pic:pic>
              </a:graphicData>
            </a:graphic>
          </wp:inline>
        </w:drawing>
      </w:r>
    </w:p>
    <w:p w14:paraId="16C69791" w14:textId="5FF269C4" w:rsidR="003F37CD" w:rsidRPr="003F37CD" w:rsidRDefault="00000000" w:rsidP="003F37CD">
      <w:pPr>
        <w:pStyle w:val="Caption"/>
        <w:rPr>
          <w:b w:val="0"/>
          <w:sz w:val="24"/>
          <w:szCs w:val="24"/>
        </w:rPr>
      </w:pPr>
      <w:fldSimple w:instr=" SEQ ábra \* ARABIC ">
        <w:bookmarkStart w:id="20" w:name="_Toc150282546"/>
        <w:r w:rsidR="00B33436">
          <w:rPr>
            <w:noProof/>
          </w:rPr>
          <w:t>4</w:t>
        </w:r>
      </w:fldSimple>
      <w:r w:rsidR="003F37CD">
        <w:t>. ábra</w:t>
      </w:r>
      <w:r w:rsidR="003F37CD" w:rsidRPr="003F37CD">
        <w:t xml:space="preserve"> </w:t>
      </w:r>
      <w:r w:rsidR="003F37CD">
        <w:t>A spring modulok csoportosítva[</w:t>
      </w:r>
      <w:sdt>
        <w:sdtPr>
          <w:id w:val="1245457992"/>
          <w:citation/>
        </w:sdtPr>
        <w:sdtContent>
          <w:r w:rsidR="0075628B">
            <w:fldChar w:fldCharType="begin"/>
          </w:r>
          <w:r w:rsidR="0075628B">
            <w:instrText xml:space="preserve"> AUTONUMLGL  \* Arabic </w:instrText>
          </w:r>
          <w:r w:rsidR="0075628B">
            <w:fldChar w:fldCharType="end"/>
          </w:r>
        </w:sdtContent>
      </w:sdt>
      <w:r w:rsidR="003F37CD">
        <w:t>]</w:t>
      </w:r>
      <w:bookmarkEnd w:id="20"/>
    </w:p>
    <w:p w14:paraId="60F7ECEA" w14:textId="77777777" w:rsidR="00C407C2" w:rsidRDefault="00324656" w:rsidP="007C67EB">
      <w:pPr>
        <w:pStyle w:val="Heading3"/>
      </w:pPr>
      <w:bookmarkStart w:id="21" w:name="_Toc151928440"/>
      <w:r>
        <w:t>Bean</w:t>
      </w:r>
      <w:bookmarkEnd w:id="21"/>
    </w:p>
    <w:p w14:paraId="2248BCE1" w14:textId="7623C63D" w:rsidR="00C407C2" w:rsidRDefault="00324656">
      <w:r>
        <w:t xml:space="preserve">Azon </w:t>
      </w:r>
      <w:r w:rsidR="000318B0">
        <w:t>objektumokat,</w:t>
      </w:r>
      <w:r>
        <w:t xml:space="preserve"> amelyek életciklusát a keretrendszer, azon belül az Inversion of Control (IoC) konténer menedzseli, bean-nek nevezzük.  A definícióból kiindulva bármilyen </w:t>
      </w:r>
      <w:r w:rsidR="00DD1D7A">
        <w:t xml:space="preserve">Plain Old Java Object </w:t>
      </w:r>
      <w:r>
        <w:t>(</w:t>
      </w:r>
      <w:r w:rsidR="00DD1D7A">
        <w:t>POJO</w:t>
      </w:r>
      <w:r>
        <w:t>) lehet bean, mindössze a spring konténeren keresztül kell inicializálni az objektumot, amelyhez a konfigurációs metaadatok definiálása szükséges.</w:t>
      </w:r>
    </w:p>
    <w:p w14:paraId="5B82BE7B" w14:textId="1EC17212" w:rsidR="00C407C2" w:rsidRDefault="00324656">
      <w:pPr>
        <w:ind w:firstLine="0"/>
      </w:pPr>
      <w:r>
        <w:t>Az alkalmazás által használt beaneket három módszerrel definiálhatjuk.[</w:t>
      </w:r>
      <w:sdt>
        <w:sdtPr>
          <w:id w:val="-778572636"/>
          <w:citation/>
        </w:sdtPr>
        <w:sdtContent>
          <w:r w:rsidR="00E54809">
            <w:fldChar w:fldCharType="begin"/>
          </w:r>
          <w:r w:rsidR="00E54809">
            <w:instrText xml:space="preserve"> AUTONUMLGL  \* Arabic </w:instrText>
          </w:r>
          <w:r w:rsidR="00E54809">
            <w:fldChar w:fldCharType="end"/>
          </w:r>
        </w:sdtContent>
      </w:sdt>
      <w:r>
        <w:t>]</w:t>
      </w:r>
    </w:p>
    <w:p w14:paraId="41D25E1C" w14:textId="02CD9B59" w:rsidR="00C407C2" w:rsidRDefault="00DD1D7A">
      <w:pPr>
        <w:numPr>
          <w:ilvl w:val="0"/>
          <w:numId w:val="3"/>
        </w:numPr>
        <w:spacing w:after="0"/>
      </w:pPr>
      <w:r>
        <w:t xml:space="preserve">Leggyakoribb megoldásként annotációval jelölhetjük a keretrendszer </w:t>
      </w:r>
      <w:r w:rsidR="00DB24E8">
        <w:t>számára,</w:t>
      </w:r>
      <w:r>
        <w:t xml:space="preserve"> hogy egy beant hozunk létre. Ilyen annotációk a </w:t>
      </w:r>
      <w:r>
        <w:rPr>
          <w:i/>
        </w:rPr>
        <w:t>@Service</w:t>
      </w:r>
      <w:r>
        <w:t xml:space="preserve"> és </w:t>
      </w:r>
      <w:r>
        <w:rPr>
          <w:i/>
        </w:rPr>
        <w:t>@Component</w:t>
      </w:r>
    </w:p>
    <w:p w14:paraId="3E712174" w14:textId="05377160" w:rsidR="00C407C2" w:rsidRDefault="00324656">
      <w:pPr>
        <w:numPr>
          <w:ilvl w:val="0"/>
          <w:numId w:val="3"/>
        </w:numPr>
        <w:spacing w:after="0"/>
      </w:pPr>
      <w:r>
        <w:t xml:space="preserve">Továbbá a projektben létrehozott spring configuration xml segítségével </w:t>
      </w:r>
      <w:r w:rsidR="00DB24E8">
        <w:t>megadhatjuk,</w:t>
      </w:r>
      <w:r>
        <w:t xml:space="preserve"> ha egy osztályt beanként szeretnénk kezelni.</w:t>
      </w:r>
    </w:p>
    <w:p w14:paraId="151D2B58" w14:textId="77777777" w:rsidR="00C407C2" w:rsidRDefault="00324656">
      <w:pPr>
        <w:numPr>
          <w:ilvl w:val="0"/>
          <w:numId w:val="3"/>
        </w:numPr>
      </w:pPr>
      <w:r>
        <w:t>Végül pedig megadhatjuk egy configuration osztály segítségével</w:t>
      </w:r>
      <w:r w:rsidR="00DD1D7A">
        <w:t>,</w:t>
      </w:r>
      <w:r>
        <w:t xml:space="preserve"> amelyet </w:t>
      </w:r>
      <w:r>
        <w:rPr>
          <w:i/>
        </w:rPr>
        <w:t>@Configuration</w:t>
      </w:r>
      <w:r>
        <w:t xml:space="preserve"> annotációval látunk el. Ebben az osztályban definiálhatunk elérési csomagokat</w:t>
      </w:r>
      <w:r w:rsidR="00DD1D7A">
        <w:t>,</w:t>
      </w:r>
      <w:r>
        <w:t xml:space="preserve"> (package) amelyekben a spring beaneket fog keresni </w:t>
      </w:r>
      <w:r>
        <w:rPr>
          <w:i/>
        </w:rPr>
        <w:t xml:space="preserve">@ComponentScan </w:t>
      </w:r>
      <w:r>
        <w:t xml:space="preserve">annotációval és itt is definiálhatunk beaneket </w:t>
      </w:r>
      <w:r>
        <w:rPr>
          <w:i/>
        </w:rPr>
        <w:t xml:space="preserve">@Bean </w:t>
      </w:r>
      <w:r>
        <w:t>annotációval.</w:t>
      </w:r>
    </w:p>
    <w:p w14:paraId="1B149E65" w14:textId="77777777" w:rsidR="00C407C2" w:rsidRDefault="00324656">
      <w:pPr>
        <w:ind w:firstLine="0"/>
        <w:rPr>
          <w:rFonts w:ascii="Consolas" w:eastAsia="Consolas" w:hAnsi="Consolas" w:cs="Consolas"/>
          <w:sz w:val="20"/>
          <w:szCs w:val="20"/>
          <w:highlight w:val="white"/>
        </w:rPr>
      </w:pPr>
      <w:r>
        <w:lastRenderedPageBreak/>
        <w:t>Az utóbbira egy példa kódot is hoztam a könnyebb átláthatóság érdekében:</w:t>
      </w:r>
    </w:p>
    <w:p w14:paraId="010D50D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@Configuration</w:t>
      </w:r>
    </w:p>
    <w:p w14:paraId="76E36B9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@ComponentScan</w:t>
      </w:r>
      <w:r>
        <w:rPr>
          <w:rFonts w:ascii="Consolas" w:eastAsia="Consolas" w:hAnsi="Consolas" w:cs="Consolas"/>
          <w:color w:val="333333"/>
          <w:sz w:val="20"/>
          <w:szCs w:val="20"/>
        </w:rPr>
        <w:t>(value=</w:t>
      </w:r>
      <w:r>
        <w:rPr>
          <w:rFonts w:ascii="Consolas" w:eastAsia="Consolas" w:hAnsi="Consolas" w:cs="Consolas"/>
          <w:color w:val="333333"/>
          <w:sz w:val="20"/>
          <w:szCs w:val="20"/>
          <w:shd w:val="clear" w:color="auto" w:fill="FFF0F0"/>
        </w:rPr>
        <w:t>"aut.bme.rajmunddongo.szakdolgozat.utils"</w:t>
      </w:r>
      <w:r>
        <w:rPr>
          <w:rFonts w:ascii="Consolas" w:eastAsia="Consolas" w:hAnsi="Consolas" w:cs="Consolas"/>
          <w:color w:val="333333"/>
          <w:sz w:val="20"/>
          <w:szCs w:val="20"/>
        </w:rPr>
        <w:t>)</w:t>
      </w:r>
    </w:p>
    <w:p w14:paraId="0DA3B37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8800"/>
          <w:sz w:val="20"/>
          <w:szCs w:val="20"/>
        </w:rPr>
        <w:t>public</w:t>
      </w:r>
      <w:r>
        <w:rPr>
          <w:rFonts w:ascii="Consolas" w:eastAsia="Consolas" w:hAnsi="Consolas" w:cs="Consolas"/>
          <w:color w:val="333333"/>
          <w:sz w:val="20"/>
          <w:szCs w:val="20"/>
        </w:rPr>
        <w:t xml:space="preserve"> </w:t>
      </w:r>
      <w:r>
        <w:rPr>
          <w:rFonts w:ascii="Consolas" w:eastAsia="Consolas" w:hAnsi="Consolas" w:cs="Consolas"/>
          <w:color w:val="008800"/>
          <w:sz w:val="20"/>
          <w:szCs w:val="20"/>
        </w:rPr>
        <w:t>class</w:t>
      </w:r>
      <w:r>
        <w:rPr>
          <w:rFonts w:ascii="Consolas" w:eastAsia="Consolas" w:hAnsi="Consolas" w:cs="Consolas"/>
          <w:color w:val="333333"/>
          <w:sz w:val="20"/>
          <w:szCs w:val="20"/>
        </w:rPr>
        <w:t xml:space="preserve"> </w:t>
      </w:r>
      <w:r>
        <w:rPr>
          <w:rFonts w:ascii="Consolas" w:eastAsia="Consolas" w:hAnsi="Consolas" w:cs="Consolas"/>
          <w:color w:val="BB0066"/>
          <w:sz w:val="20"/>
          <w:szCs w:val="20"/>
        </w:rPr>
        <w:t>MyConfiguration</w:t>
      </w:r>
      <w:r>
        <w:rPr>
          <w:rFonts w:ascii="Consolas" w:eastAsia="Consolas" w:hAnsi="Consolas" w:cs="Consolas"/>
          <w:color w:val="333333"/>
          <w:sz w:val="20"/>
          <w:szCs w:val="20"/>
        </w:rPr>
        <w:t xml:space="preserve"> {</w:t>
      </w:r>
    </w:p>
    <w:p w14:paraId="5C28840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@Bean</w:t>
      </w:r>
    </w:p>
    <w:p w14:paraId="195D78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8800"/>
          <w:sz w:val="20"/>
          <w:szCs w:val="20"/>
        </w:rPr>
        <w:t>public</w:t>
      </w:r>
      <w:r>
        <w:rPr>
          <w:rFonts w:ascii="Consolas" w:eastAsia="Consolas" w:hAnsi="Consolas" w:cs="Consolas"/>
          <w:color w:val="333333"/>
          <w:sz w:val="20"/>
          <w:szCs w:val="20"/>
        </w:rPr>
        <w:t xml:space="preserve"> MyBean </w:t>
      </w:r>
      <w:r>
        <w:rPr>
          <w:rFonts w:ascii="Consolas" w:eastAsia="Consolas" w:hAnsi="Consolas" w:cs="Consolas"/>
          <w:color w:val="0066BB"/>
          <w:sz w:val="20"/>
          <w:szCs w:val="20"/>
        </w:rPr>
        <w:t>getMyBean</w:t>
      </w:r>
      <w:r>
        <w:rPr>
          <w:rFonts w:ascii="Consolas" w:eastAsia="Consolas" w:hAnsi="Consolas" w:cs="Consolas"/>
          <w:color w:val="333333"/>
          <w:sz w:val="20"/>
          <w:szCs w:val="20"/>
        </w:rPr>
        <w:t>(){</w:t>
      </w:r>
    </w:p>
    <w:p w14:paraId="31E87C0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8800"/>
          <w:sz w:val="20"/>
          <w:szCs w:val="20"/>
        </w:rPr>
        <w:t>return</w:t>
      </w:r>
      <w:r>
        <w:rPr>
          <w:rFonts w:ascii="Consolas" w:eastAsia="Consolas" w:hAnsi="Consolas" w:cs="Consolas"/>
          <w:color w:val="333333"/>
          <w:sz w:val="20"/>
          <w:szCs w:val="20"/>
        </w:rPr>
        <w:t xml:space="preserve"> </w:t>
      </w:r>
      <w:r>
        <w:rPr>
          <w:rFonts w:ascii="Consolas" w:eastAsia="Consolas" w:hAnsi="Consolas" w:cs="Consolas"/>
          <w:color w:val="008800"/>
          <w:sz w:val="20"/>
          <w:szCs w:val="20"/>
        </w:rPr>
        <w:t>new</w:t>
      </w:r>
      <w:r>
        <w:rPr>
          <w:rFonts w:ascii="Consolas" w:eastAsia="Consolas" w:hAnsi="Consolas" w:cs="Consolas"/>
          <w:color w:val="333333"/>
          <w:sz w:val="20"/>
          <w:szCs w:val="20"/>
        </w:rPr>
        <w:t xml:space="preserve"> </w:t>
      </w:r>
      <w:r>
        <w:rPr>
          <w:rFonts w:ascii="Consolas" w:eastAsia="Consolas" w:hAnsi="Consolas" w:cs="Consolas"/>
          <w:color w:val="0066BB"/>
          <w:sz w:val="20"/>
          <w:szCs w:val="20"/>
        </w:rPr>
        <w:t>MyBean</w:t>
      </w:r>
      <w:r>
        <w:rPr>
          <w:rFonts w:ascii="Consolas" w:eastAsia="Consolas" w:hAnsi="Consolas" w:cs="Consolas"/>
          <w:color w:val="333333"/>
          <w:sz w:val="20"/>
          <w:szCs w:val="20"/>
        </w:rPr>
        <w:t>();</w:t>
      </w:r>
    </w:p>
    <w:p w14:paraId="3EEB928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6E6036E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w:t>
      </w:r>
    </w:p>
    <w:p w14:paraId="7C27262A" w14:textId="038AEA6D" w:rsidR="00C407C2" w:rsidRDefault="00324656">
      <w:pPr>
        <w:rPr>
          <w:rFonts w:ascii="Consolas" w:eastAsia="Consolas" w:hAnsi="Consolas" w:cs="Consolas"/>
          <w:sz w:val="20"/>
          <w:szCs w:val="20"/>
          <w:highlight w:val="white"/>
        </w:rPr>
      </w:pPr>
      <w:r>
        <w:t xml:space="preserve">A példában látható </w:t>
      </w:r>
      <w:r>
        <w:rPr>
          <w:i/>
        </w:rPr>
        <w:t xml:space="preserve">@ComponentScan </w:t>
      </w:r>
      <w:r>
        <w:t xml:space="preserve">annotáció segítségével a spring képes átvizsgálni a megadott csomagokat beaneket keresve. Lehetőség van az annotáció elhagyására amennyiben Spring Boot-ot használ a </w:t>
      </w:r>
      <w:r w:rsidR="00DB24E8">
        <w:t>programozó,</w:t>
      </w:r>
      <w:r>
        <w:t xml:space="preserve"> amely a spring egy előre konfigurált változata</w:t>
      </w:r>
      <w:r w:rsidR="00DD1D7A">
        <w:t xml:space="preserve"> a könnyebb és gyorsabb fejlesztés támogatásának céljából</w:t>
      </w:r>
      <w:r>
        <w:t xml:space="preserve">. Ilyenkor a </w:t>
      </w:r>
      <w:r>
        <w:rPr>
          <w:i/>
        </w:rPr>
        <w:t>@SpringBootApplication</w:t>
      </w:r>
      <w:r w:rsidR="00DD1D7A">
        <w:t xml:space="preserve"> annotációval ellátott osztállyal</w:t>
      </w:r>
      <w:r>
        <w:t xml:space="preserve"> egy szinten lévő csomagok és alcsomagok mind automatikusan szkennelésre kerülnek beanek felkutatása céljából.</w:t>
      </w:r>
    </w:p>
    <w:p w14:paraId="04F008FB" w14:textId="77777777" w:rsidR="00C407C2" w:rsidRDefault="00324656">
      <w:pPr>
        <w:ind w:firstLine="0"/>
      </w:pPr>
      <w:r>
        <w:t>A fenti megoldások közül mára az annotációk a legelterjedtebbek hiszen ez átláthatóbb és letisztultabb kódot eredményez.</w:t>
      </w:r>
    </w:p>
    <w:p w14:paraId="07953212" w14:textId="16490AE5" w:rsidR="00C407C2" w:rsidRDefault="00324656">
      <w:pPr>
        <w:ind w:firstLine="0"/>
      </w:pPr>
      <w:r>
        <w:t>Nem csak a beanek definiálására van több lehetőségünk, hanem lehetőség van a beanek hatáskörét is megadni. Ezekből 6 darab van definiálva alapból a keretrendszerben.</w:t>
      </w:r>
      <w:r w:rsidR="00E54809" w:rsidRPr="00E54809">
        <w:t xml:space="preserve"> </w:t>
      </w:r>
      <w:r w:rsidR="00E54809">
        <w:t>[</w:t>
      </w:r>
      <w:sdt>
        <w:sdtPr>
          <w:id w:val="-1074197398"/>
          <w:citation/>
        </w:sdtPr>
        <w:sdtContent>
          <w:r w:rsidR="00E54809">
            <w:fldChar w:fldCharType="begin"/>
          </w:r>
          <w:r w:rsidR="00E54809">
            <w:instrText xml:space="preserve"> AUTONUMLGL  \* Arabic </w:instrText>
          </w:r>
          <w:r w:rsidR="00E54809">
            <w:fldChar w:fldCharType="end"/>
          </w:r>
        </w:sdtContent>
      </w:sdt>
      <w:r w:rsidR="00E54809">
        <w:t>]</w:t>
      </w:r>
    </w:p>
    <w:p w14:paraId="01AE8874" w14:textId="77777777" w:rsidR="00C407C2" w:rsidRDefault="00324656">
      <w:pPr>
        <w:numPr>
          <w:ilvl w:val="0"/>
          <w:numId w:val="10"/>
        </w:numPr>
        <w:spacing w:after="0"/>
      </w:pPr>
      <w:r>
        <w:t>Singleton - Ezekből a beanekből csak egy darab jön létre egy IoC konténerben.</w:t>
      </w:r>
    </w:p>
    <w:p w14:paraId="1FB56830" w14:textId="77777777" w:rsidR="00C407C2" w:rsidRDefault="00324656">
      <w:pPr>
        <w:numPr>
          <w:ilvl w:val="0"/>
          <w:numId w:val="10"/>
        </w:numPr>
        <w:spacing w:after="0"/>
      </w:pPr>
      <w:r>
        <w:t>Prototype - A prototype beanekből minden alkalommal új példány jön létre mikor az alkalmazásnak szüksége van rá.</w:t>
      </w:r>
    </w:p>
    <w:p w14:paraId="0D6ACD10" w14:textId="16C422F2" w:rsidR="00C407C2" w:rsidRDefault="00324656">
      <w:pPr>
        <w:numPr>
          <w:ilvl w:val="0"/>
          <w:numId w:val="10"/>
        </w:numPr>
        <w:spacing w:after="0"/>
      </w:pPr>
      <w:r>
        <w:t xml:space="preserve">Request - </w:t>
      </w:r>
      <w:r w:rsidR="00DB24E8">
        <w:t>Hasonló,</w:t>
      </w:r>
      <w:r>
        <w:t xml:space="preserve"> mint a prototype, viszont webes applikációkra szánva. Itt mindig új példány jön létre mikor új http request érkezik.</w:t>
      </w:r>
    </w:p>
    <w:p w14:paraId="55499E33" w14:textId="77777777" w:rsidR="00C407C2" w:rsidRDefault="00324656">
      <w:pPr>
        <w:numPr>
          <w:ilvl w:val="0"/>
          <w:numId w:val="10"/>
        </w:numPr>
        <w:spacing w:after="0"/>
      </w:pPr>
      <w:r>
        <w:t>Session - Minden http sessionre új bean jön létre.</w:t>
      </w:r>
    </w:p>
    <w:p w14:paraId="0446FDFF" w14:textId="126DA942" w:rsidR="00C407C2" w:rsidRDefault="00324656">
      <w:pPr>
        <w:numPr>
          <w:ilvl w:val="0"/>
          <w:numId w:val="10"/>
        </w:numPr>
        <w:spacing w:after="0"/>
      </w:pPr>
      <w:r>
        <w:t xml:space="preserve">Application  - Itt a ServletContexthez kötjük a beanek egyediségét, ami alapvetően hasonló a Singleton scope-hoz viszont itt lehetőség van </w:t>
      </w:r>
      <w:r w:rsidR="00BE0C5A">
        <w:t>arra,</w:t>
      </w:r>
      <w:r>
        <w:t xml:space="preserve"> hogy több alkalmazás </w:t>
      </w:r>
      <w:r w:rsidR="00DD1D7A">
        <w:t xml:space="preserve">is </w:t>
      </w:r>
      <w:r>
        <w:t>ugyanazt a ServletContextet használja ezzel a scope-al megosztva a beant.</w:t>
      </w:r>
    </w:p>
    <w:p w14:paraId="328ACF98" w14:textId="77777777" w:rsidR="00C407C2" w:rsidRDefault="00324656">
      <w:pPr>
        <w:numPr>
          <w:ilvl w:val="0"/>
          <w:numId w:val="10"/>
        </w:numPr>
      </w:pPr>
      <w:r>
        <w:t xml:space="preserve">Websocket - A teljes websocket </w:t>
      </w:r>
      <w:r w:rsidR="00DD1D7A">
        <w:t>munkamenet</w:t>
      </w:r>
      <w:r>
        <w:t xml:space="preserve"> alatt ugyanazt a beant  fogja visszaadni az alkalmazás.</w:t>
      </w:r>
    </w:p>
    <w:p w14:paraId="124AB74A" w14:textId="5E502922" w:rsidR="00DD1D7A" w:rsidRDefault="00324656">
      <w:pPr>
        <w:ind w:firstLine="0"/>
      </w:pPr>
      <w:r>
        <w:tab/>
        <w:t xml:space="preserve">Az bean scope-ját a </w:t>
      </w:r>
      <w:r>
        <w:rPr>
          <w:i/>
        </w:rPr>
        <w:t>@Scope</w:t>
      </w:r>
      <w:r>
        <w:t xml:space="preserve"> annotáció segítségével lehet megadni. Amennyiben számunkra nem megfelelő a spring által biztosított alapvető scope-ok egyike sem, akkor megadhatunk saját magunk</w:t>
      </w:r>
      <w:r w:rsidR="00BE0C5A">
        <w:t xml:space="preserve"> számára</w:t>
      </w:r>
      <w:r>
        <w:t xml:space="preserve"> custom scope-okat</w:t>
      </w:r>
      <w:r w:rsidR="00BE0C5A">
        <w:t>,</w:t>
      </w:r>
      <w:r>
        <w:t xml:space="preserve"> amelyeket személyre  tudunk szabni saját kívánságaink szerint.</w:t>
      </w:r>
    </w:p>
    <w:p w14:paraId="576646C8" w14:textId="77777777" w:rsidR="00C407C2" w:rsidRDefault="00324656" w:rsidP="007C67EB">
      <w:pPr>
        <w:pStyle w:val="Heading3"/>
      </w:pPr>
      <w:bookmarkStart w:id="22" w:name="_Toc151928441"/>
      <w:r>
        <w:lastRenderedPageBreak/>
        <w:t>Inversion of control és Dependency Injection</w:t>
      </w:r>
      <w:bookmarkEnd w:id="22"/>
    </w:p>
    <w:p w14:paraId="09B649A4" w14:textId="4825DD56" w:rsidR="00C407C2" w:rsidRDefault="00324656">
      <w:r>
        <w:t xml:space="preserve">A spring fejlesztés alapja az inversion of control amely segítségével egy biztonságos, pehely súlyú, flexibilis alkalmazást hozhatunk létre. A spring core konténer </w:t>
      </w:r>
      <w:r w:rsidR="00AC00CD">
        <w:t xml:space="preserve">segít </w:t>
      </w:r>
      <w:r>
        <w:t xml:space="preserve">menedzselni az objektumok életciklusát, applikációnk konfigurálását és a függőségeket is. A feladatot a spring az </w:t>
      </w:r>
      <w:r w:rsidR="00DD1D7A">
        <w:rPr>
          <w:i/>
          <w:iCs/>
        </w:rPr>
        <w:t>i</w:t>
      </w:r>
      <w:r w:rsidR="00DD1D7A" w:rsidRPr="00DD1D7A">
        <w:rPr>
          <w:i/>
          <w:iCs/>
        </w:rPr>
        <w:t xml:space="preserve">nversion of </w:t>
      </w:r>
      <w:r w:rsidR="00DD1D7A">
        <w:rPr>
          <w:i/>
          <w:iCs/>
        </w:rPr>
        <w:t>c</w:t>
      </w:r>
      <w:r w:rsidR="00DD1D7A" w:rsidRPr="00DD1D7A">
        <w:rPr>
          <w:i/>
          <w:iCs/>
        </w:rPr>
        <w:t>ontrol</w:t>
      </w:r>
      <w:r w:rsidR="00DD1D7A">
        <w:t xml:space="preserve"> </w:t>
      </w:r>
      <w:r>
        <w:t>tervezési minta alkalmazásával oldja meg.</w:t>
      </w:r>
    </w:p>
    <w:p w14:paraId="3133CA08" w14:textId="77777777" w:rsidR="00C407C2" w:rsidRDefault="00324656">
      <w:r>
        <w:t xml:space="preserve">Szorosan a témához kapcsolódik a dependency injection (DI), amelyet egyes oldalakon szinonimaként említenek az IoC tervezési mintával. A két fogalom közötti különbséget a következőkben szeretném kifejteni. </w:t>
      </w:r>
    </w:p>
    <w:p w14:paraId="2ADA6A40" w14:textId="1117FD28" w:rsidR="00C407C2" w:rsidRDefault="00324656">
      <w:r>
        <w:t xml:space="preserve">Ameddig az IoC egy tervezési </w:t>
      </w:r>
      <w:r w:rsidR="009A52C6">
        <w:t>minta,</w:t>
      </w:r>
      <w:r>
        <w:t xml:space="preserve"> amivel az objektumok életciklusát menedzseljük, addig a DI nem </w:t>
      </w:r>
      <w:r w:rsidR="009A52C6">
        <w:t>más,</w:t>
      </w:r>
      <w:r>
        <w:t xml:space="preserve"> mint egy módszer a függőségek injektálására az alkalmazásunkban, tehát egy </w:t>
      </w:r>
      <w:r w:rsidR="00A81987">
        <w:t>megoldás,</w:t>
      </w:r>
      <w:r>
        <w:t xml:space="preserve"> amely segítségével az IoC-t el tudjuk érni.</w:t>
      </w:r>
    </w:p>
    <w:p w14:paraId="182AEED2" w14:textId="104B20C2" w:rsidR="00C407C2" w:rsidRDefault="00324656">
      <w:r>
        <w:t xml:space="preserve">A </w:t>
      </w:r>
      <w:r w:rsidR="00DD1D7A" w:rsidRPr="00DD1D7A">
        <w:rPr>
          <w:i/>
          <w:iCs/>
        </w:rPr>
        <w:t>dependency injection</w:t>
      </w:r>
      <w:r>
        <w:t xml:space="preserve"> lényege</w:t>
      </w:r>
      <w:r w:rsidR="00DD1D7A">
        <w:t>,</w:t>
      </w:r>
      <w:r>
        <w:t xml:space="preserve"> hogy a létrehozandó objektum a saját függőségeit nem maga </w:t>
      </w:r>
      <w:r w:rsidR="009A52C6">
        <w:t>definiálja,</w:t>
      </w:r>
      <w:r>
        <w:t xml:space="preserve"> hanem ezt a feladatot máshova szervezzük ki, így növelve a lazán csatoltságot.</w:t>
      </w:r>
    </w:p>
    <w:p w14:paraId="4218B266" w14:textId="7774B49A" w:rsidR="00C407C2" w:rsidRDefault="00324656">
      <w:r>
        <w:t xml:space="preserve">Az alábbi példában </w:t>
      </w:r>
      <w:r w:rsidR="009A52C6">
        <w:t>látszik,</w:t>
      </w:r>
      <w:r>
        <w:t xml:space="preserve"> hogy a </w:t>
      </w:r>
      <w:r w:rsidRPr="00DD1D7A">
        <w:rPr>
          <w:i/>
          <w:iCs/>
        </w:rPr>
        <w:t>MyClass</w:t>
      </w:r>
      <w:r>
        <w:t xml:space="preserve"> példányosításakor meg kell adni</w:t>
      </w:r>
      <w:r w:rsidR="00DD1D7A">
        <w:t>,</w:t>
      </w:r>
      <w:r>
        <w:t xml:space="preserve"> hogy milyen </w:t>
      </w:r>
      <w:r w:rsidRPr="00DD1D7A">
        <w:rPr>
          <w:i/>
          <w:iCs/>
        </w:rPr>
        <w:t>MyDependency</w:t>
      </w:r>
      <w:r>
        <w:t xml:space="preserve"> objektum tartozzon a </w:t>
      </w:r>
      <w:r w:rsidRPr="00DD1D7A">
        <w:rPr>
          <w:i/>
          <w:iCs/>
        </w:rPr>
        <w:t>MyClass</w:t>
      </w:r>
      <w:r>
        <w:t xml:space="preserve"> objektumhoz ezzel átadva a tulajdonság létrehozását a konstruktort hívó osztálynak</w:t>
      </w:r>
      <w:r w:rsidR="00DD1D7A">
        <w:t>, így ez egy példa a dependencia injektálásra.</w:t>
      </w:r>
    </w:p>
    <w:p w14:paraId="4880D12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public</w:t>
      </w:r>
      <w:r>
        <w:rPr>
          <w:rFonts w:ascii="Consolas" w:eastAsia="Consolas" w:hAnsi="Consolas" w:cs="Consolas"/>
          <w:color w:val="333333"/>
          <w:sz w:val="20"/>
          <w:szCs w:val="20"/>
        </w:rPr>
        <w:t xml:space="preserve"> </w:t>
      </w:r>
      <w:r>
        <w:rPr>
          <w:rFonts w:ascii="Consolas" w:eastAsia="Consolas" w:hAnsi="Consolas" w:cs="Consolas"/>
          <w:color w:val="000000"/>
          <w:sz w:val="20"/>
          <w:szCs w:val="20"/>
        </w:rPr>
        <w:t>class</w:t>
      </w:r>
      <w:r>
        <w:rPr>
          <w:rFonts w:ascii="Consolas" w:eastAsia="Consolas" w:hAnsi="Consolas" w:cs="Consolas"/>
          <w:color w:val="333333"/>
          <w:sz w:val="20"/>
          <w:szCs w:val="20"/>
        </w:rPr>
        <w:t xml:space="preserve"> </w:t>
      </w:r>
      <w:r>
        <w:rPr>
          <w:rFonts w:ascii="Consolas" w:eastAsia="Consolas" w:hAnsi="Consolas" w:cs="Consolas"/>
          <w:color w:val="BB0066"/>
          <w:sz w:val="20"/>
          <w:szCs w:val="20"/>
        </w:rPr>
        <w:t>MyClass</w:t>
      </w:r>
      <w:r>
        <w:rPr>
          <w:rFonts w:ascii="Consolas" w:eastAsia="Consolas" w:hAnsi="Consolas" w:cs="Consolas"/>
          <w:color w:val="333333"/>
          <w:sz w:val="20"/>
          <w:szCs w:val="20"/>
        </w:rPr>
        <w:t xml:space="preserve"> {</w:t>
      </w:r>
    </w:p>
    <w:p w14:paraId="10E5177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private</w:t>
      </w:r>
      <w:r>
        <w:rPr>
          <w:rFonts w:ascii="Consolas" w:eastAsia="Consolas" w:hAnsi="Consolas" w:cs="Consolas"/>
          <w:color w:val="333333"/>
          <w:sz w:val="20"/>
          <w:szCs w:val="20"/>
        </w:rPr>
        <w:t xml:space="preserve"> MyDependency dependency;</w:t>
      </w:r>
    </w:p>
    <w:p w14:paraId="3FC3117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public</w:t>
      </w:r>
      <w:r>
        <w:rPr>
          <w:rFonts w:ascii="Consolas" w:eastAsia="Consolas" w:hAnsi="Consolas" w:cs="Consolas"/>
          <w:color w:val="333333"/>
          <w:sz w:val="20"/>
          <w:szCs w:val="20"/>
        </w:rPr>
        <w:t xml:space="preserve"> </w:t>
      </w:r>
      <w:r>
        <w:rPr>
          <w:rFonts w:ascii="Consolas" w:eastAsia="Consolas" w:hAnsi="Consolas" w:cs="Consolas"/>
          <w:color w:val="0066BB"/>
          <w:sz w:val="20"/>
          <w:szCs w:val="20"/>
        </w:rPr>
        <w:t>MyClass</w:t>
      </w:r>
      <w:r>
        <w:rPr>
          <w:rFonts w:ascii="Consolas" w:eastAsia="Consolas" w:hAnsi="Consolas" w:cs="Consolas"/>
          <w:color w:val="333333"/>
          <w:sz w:val="20"/>
          <w:szCs w:val="20"/>
        </w:rPr>
        <w:t>(MyDependency dependency) {</w:t>
      </w:r>
    </w:p>
    <w:p w14:paraId="3980FFA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this</w:t>
      </w:r>
      <w:r>
        <w:rPr>
          <w:rFonts w:ascii="Consolas" w:eastAsia="Consolas" w:hAnsi="Consolas" w:cs="Consolas"/>
          <w:color w:val="333333"/>
          <w:sz w:val="20"/>
          <w:szCs w:val="20"/>
        </w:rPr>
        <w:t>.</w:t>
      </w:r>
      <w:r>
        <w:rPr>
          <w:rFonts w:ascii="Consolas" w:eastAsia="Consolas" w:hAnsi="Consolas" w:cs="Consolas"/>
          <w:color w:val="0000CC"/>
          <w:sz w:val="20"/>
          <w:szCs w:val="20"/>
        </w:rPr>
        <w:t>dependency</w:t>
      </w:r>
      <w:r>
        <w:rPr>
          <w:rFonts w:ascii="Consolas" w:eastAsia="Consolas" w:hAnsi="Consolas" w:cs="Consolas"/>
          <w:color w:val="333333"/>
          <w:sz w:val="20"/>
          <w:szCs w:val="20"/>
        </w:rPr>
        <w:t xml:space="preserve"> = dependency;</w:t>
      </w:r>
    </w:p>
    <w:p w14:paraId="24DBACB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p>
    <w:p w14:paraId="1A7CB6A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w:t>
      </w:r>
    </w:p>
    <w:p w14:paraId="3D78E36A" w14:textId="77777777" w:rsidR="00C407C2" w:rsidRDefault="00324656" w:rsidP="007C67EB">
      <w:pPr>
        <w:pStyle w:val="Heading3"/>
      </w:pPr>
      <w:bookmarkStart w:id="23" w:name="_Toc151928442"/>
      <w:r>
        <w:t>Autowired</w:t>
      </w:r>
      <w:bookmarkEnd w:id="23"/>
    </w:p>
    <w:p w14:paraId="61B927CE" w14:textId="18CBA966" w:rsidR="00C407C2" w:rsidRDefault="00324656">
      <w:r>
        <w:t xml:space="preserve">Az </w:t>
      </w:r>
      <w:r>
        <w:rPr>
          <w:i/>
        </w:rPr>
        <w:t>@Autowired</w:t>
      </w:r>
      <w:r>
        <w:t xml:space="preserve"> annotáció segítségével a spring képes megtalálni az alkalmas </w:t>
      </w:r>
      <w:r w:rsidR="00A81987">
        <w:t>beaneket,</w:t>
      </w:r>
      <w:r>
        <w:t xml:space="preserve"> amelyek segítségével ki tudja elégíteni a példányosítandó osztály függőségeit.</w:t>
      </w:r>
    </w:p>
    <w:p w14:paraId="173902EC" w14:textId="72588EDF" w:rsidR="00C407C2" w:rsidRDefault="00324656">
      <w:r>
        <w:t xml:space="preserve">Az annotáció használatakor a már scannelt beaneket injektálja a spring a létrehozandó objektumba. Nem csak </w:t>
      </w:r>
      <w:r w:rsidR="00A81987">
        <w:t>az osztály konstruktorában,</w:t>
      </w:r>
      <w:r>
        <w:t xml:space="preserve"> de a függőségeiben és settereiben is alkalmazható ez az annotáció.</w:t>
      </w:r>
    </w:p>
    <w:p w14:paraId="0131DF98" w14:textId="52CD026E" w:rsidR="00C407C2" w:rsidRDefault="00324656">
      <w:r>
        <w:t>Amennyiben több beant talál megfelelő</w:t>
      </w:r>
      <w:r w:rsidR="004147CD">
        <w:t>nek</w:t>
      </w:r>
      <w:r>
        <w:t xml:space="preserve"> a keretrendszer egy függőség injektálás</w:t>
      </w:r>
      <w:r w:rsidR="004147CD">
        <w:t>ára</w:t>
      </w:r>
      <w:r>
        <w:t xml:space="preserve">, ekkor </w:t>
      </w:r>
      <w:r w:rsidR="004147CD">
        <w:t>hiba</w:t>
      </w:r>
      <w:r>
        <w:t xml:space="preserve"> üzenettel tér vissza az alkalmazás.</w:t>
      </w:r>
    </w:p>
    <w:p w14:paraId="715B851C" w14:textId="77777777" w:rsidR="00C407C2" w:rsidRDefault="00324656">
      <w:pPr>
        <w:pStyle w:val="Heading2"/>
      </w:pPr>
      <w:bookmarkStart w:id="24" w:name="_Toc151928443"/>
      <w:r>
        <w:lastRenderedPageBreak/>
        <w:t>Angular keretrendszer</w:t>
      </w:r>
      <w:bookmarkEnd w:id="24"/>
    </w:p>
    <w:p w14:paraId="5F0E7A88" w14:textId="77777777" w:rsidR="00C407C2" w:rsidRDefault="00324656">
      <w:r>
        <w:t>Az angular egy nyílt forráskódú keretrendszer typescriptben írva. Létezik egy másik szintén elterjedt javascript alapú keretrendszer is, amelyet AngularJS-nek hívnak viszont én az előbbivel foglalkozom a szakdolgozatomban.</w:t>
      </w:r>
    </w:p>
    <w:p w14:paraId="497FA66C" w14:textId="77777777" w:rsidR="00C407C2" w:rsidRDefault="00324656">
      <w:r>
        <w:t>Az angular keretrendszerben történő fejlesztés során egyoldalas kliens applikációkat hozhatunk létre (single page client application) amelyeket typescript és html segítségével készíthetünk el.</w:t>
      </w:r>
    </w:p>
    <w:p w14:paraId="4120501B" w14:textId="5FFC0B86" w:rsidR="00C407C2" w:rsidRDefault="00324656">
      <w:r>
        <w:t xml:space="preserve">Elérhetőek továbbá </w:t>
      </w:r>
      <w:r w:rsidR="00F040BB">
        <w:t>dekorátorok,</w:t>
      </w:r>
      <w:r>
        <w:t xml:space="preserve"> amelyek, a spring annotációkhoz hasonlóan metaadatokat tárolnak az osztály, tulajdonság, metódusról. Ezen dekorátorok segítségével egyszerűen konfigurálhatjuk a kód bizonyos részeit.</w:t>
      </w:r>
    </w:p>
    <w:p w14:paraId="268B6F4D" w14:textId="77777777" w:rsidR="007C67EB" w:rsidRPr="007C67EB" w:rsidRDefault="007C67EB" w:rsidP="007C67EB">
      <w:pPr>
        <w:pStyle w:val="ListParagraph"/>
        <w:keepNext/>
        <w:numPr>
          <w:ilvl w:val="0"/>
          <w:numId w:val="40"/>
        </w:numPr>
        <w:spacing w:before="240" w:after="60"/>
        <w:outlineLvl w:val="2"/>
        <w:rPr>
          <w:rFonts w:cs="Arial"/>
          <w:b/>
          <w:bCs/>
          <w:vanish/>
          <w:sz w:val="28"/>
          <w:szCs w:val="26"/>
        </w:rPr>
      </w:pPr>
      <w:bookmarkStart w:id="25" w:name="_Toc150285083"/>
      <w:bookmarkStart w:id="26" w:name="_Toc150285150"/>
      <w:bookmarkStart w:id="27" w:name="_Toc150286167"/>
      <w:bookmarkStart w:id="28" w:name="_Toc150298903"/>
      <w:bookmarkStart w:id="29" w:name="_Toc151928444"/>
      <w:bookmarkEnd w:id="25"/>
      <w:bookmarkEnd w:id="26"/>
      <w:bookmarkEnd w:id="27"/>
      <w:bookmarkEnd w:id="28"/>
      <w:bookmarkEnd w:id="29"/>
    </w:p>
    <w:p w14:paraId="1607A82B" w14:textId="77777777" w:rsidR="007C67EB" w:rsidRPr="007C67EB" w:rsidRDefault="007C67EB" w:rsidP="007C67EB">
      <w:pPr>
        <w:pStyle w:val="ListParagraph"/>
        <w:keepNext/>
        <w:numPr>
          <w:ilvl w:val="1"/>
          <w:numId w:val="40"/>
        </w:numPr>
        <w:spacing w:before="240" w:after="60"/>
        <w:outlineLvl w:val="2"/>
        <w:rPr>
          <w:rFonts w:cs="Arial"/>
          <w:b/>
          <w:bCs/>
          <w:vanish/>
          <w:sz w:val="28"/>
          <w:szCs w:val="26"/>
        </w:rPr>
      </w:pPr>
      <w:bookmarkStart w:id="30" w:name="_Toc150285084"/>
      <w:bookmarkStart w:id="31" w:name="_Toc150285151"/>
      <w:bookmarkStart w:id="32" w:name="_Toc150286168"/>
      <w:bookmarkStart w:id="33" w:name="_Toc150298904"/>
      <w:bookmarkStart w:id="34" w:name="_Toc151928445"/>
      <w:bookmarkEnd w:id="30"/>
      <w:bookmarkEnd w:id="31"/>
      <w:bookmarkEnd w:id="32"/>
      <w:bookmarkEnd w:id="33"/>
      <w:bookmarkEnd w:id="34"/>
    </w:p>
    <w:p w14:paraId="17C0F964" w14:textId="77777777" w:rsidR="007C67EB" w:rsidRPr="007C67EB" w:rsidRDefault="007C67EB" w:rsidP="007C67EB">
      <w:pPr>
        <w:pStyle w:val="ListParagraph"/>
        <w:keepNext/>
        <w:numPr>
          <w:ilvl w:val="1"/>
          <w:numId w:val="40"/>
        </w:numPr>
        <w:spacing w:before="240" w:after="60"/>
        <w:outlineLvl w:val="2"/>
        <w:rPr>
          <w:rFonts w:cs="Arial"/>
          <w:b/>
          <w:bCs/>
          <w:vanish/>
          <w:sz w:val="28"/>
          <w:szCs w:val="26"/>
        </w:rPr>
      </w:pPr>
      <w:bookmarkStart w:id="35" w:name="_Toc150285085"/>
      <w:bookmarkStart w:id="36" w:name="_Toc150285152"/>
      <w:bookmarkStart w:id="37" w:name="_Toc150286169"/>
      <w:bookmarkStart w:id="38" w:name="_Toc150298905"/>
      <w:bookmarkStart w:id="39" w:name="_Toc151928446"/>
      <w:bookmarkEnd w:id="35"/>
      <w:bookmarkEnd w:id="36"/>
      <w:bookmarkEnd w:id="37"/>
      <w:bookmarkEnd w:id="38"/>
      <w:bookmarkEnd w:id="39"/>
    </w:p>
    <w:p w14:paraId="0FADF19B" w14:textId="2E75B2A0" w:rsidR="00C407C2" w:rsidRDefault="00324656" w:rsidP="007C67EB">
      <w:pPr>
        <w:pStyle w:val="Heading3"/>
        <w:numPr>
          <w:ilvl w:val="2"/>
          <w:numId w:val="40"/>
        </w:numPr>
      </w:pPr>
      <w:bookmarkStart w:id="40" w:name="_Toc151928447"/>
      <w:r>
        <w:t>Komponensek</w:t>
      </w:r>
      <w:bookmarkEnd w:id="40"/>
    </w:p>
    <w:p w14:paraId="1F1A79F6" w14:textId="4936AD2C" w:rsidR="00C407C2" w:rsidRDefault="00324656">
      <w:pPr>
        <w:ind w:firstLine="0"/>
      </w:pPr>
      <w:r>
        <w:rPr>
          <w:b/>
        </w:rPr>
        <w:tab/>
      </w:r>
      <w:r>
        <w:t>Minden angular applikáció komponensekből áll. Ezen komponensek pedig modulokba vannak rendezve, tehát az angular alkalmazás modulok csoportjával van definiálva. Minden alkalmazás rendelkezik gyökér modullal (root module) amely engedélyezi az alkalmazás betöltését.[</w:t>
      </w:r>
      <w:sdt>
        <w:sdtPr>
          <w:id w:val="-2113580851"/>
          <w:citation/>
        </w:sdtPr>
        <w:sdtContent>
          <w:r w:rsidR="00E54809">
            <w:fldChar w:fldCharType="begin"/>
          </w:r>
          <w:r w:rsidR="00E54809">
            <w:instrText xml:space="preserve"> AUTONUMLGL  \* Arabic </w:instrText>
          </w:r>
          <w:r w:rsidR="00E54809">
            <w:fldChar w:fldCharType="end"/>
          </w:r>
        </w:sdtContent>
      </w:sdt>
      <w:r>
        <w:t>]</w:t>
      </w:r>
    </w:p>
    <w:p w14:paraId="55C5A41D" w14:textId="77777777" w:rsidR="00C407C2" w:rsidRDefault="00324656">
      <w:pPr>
        <w:ind w:firstLine="0"/>
      </w:pPr>
      <w:r>
        <w:tab/>
        <w:t>Egy angular komponens pedig 3 elemből áll:</w:t>
      </w:r>
    </w:p>
    <w:p w14:paraId="1A35CCE5" w14:textId="0D68F1E7" w:rsidR="00C407C2" w:rsidRDefault="00F040BB">
      <w:pPr>
        <w:numPr>
          <w:ilvl w:val="0"/>
          <w:numId w:val="11"/>
        </w:numPr>
        <w:spacing w:after="0"/>
      </w:pPr>
      <w:r>
        <w:t xml:space="preserve">Hyper Text Markup Language </w:t>
      </w:r>
      <w:r w:rsidR="00324656">
        <w:t>(H</w:t>
      </w:r>
      <w:r>
        <w:t>TML</w:t>
      </w:r>
      <w:r w:rsidR="00324656">
        <w:t xml:space="preserve">) </w:t>
      </w:r>
      <w:r w:rsidR="00E54809">
        <w:t>sablon,</w:t>
      </w:r>
      <w:r w:rsidR="00324656">
        <w:t xml:space="preserve"> amely leírja mit rendereljen a felhasználói interfészre a program</w:t>
      </w:r>
    </w:p>
    <w:p w14:paraId="1D02374C" w14:textId="30695E55" w:rsidR="00C407C2" w:rsidRDefault="00324656">
      <w:pPr>
        <w:numPr>
          <w:ilvl w:val="0"/>
          <w:numId w:val="11"/>
        </w:numPr>
        <w:spacing w:after="0"/>
      </w:pPr>
      <w:r>
        <w:t xml:space="preserve">TypeScript </w:t>
      </w:r>
      <w:r w:rsidR="00E54809">
        <w:t>osztály,</w:t>
      </w:r>
      <w:r>
        <w:t xml:space="preserve"> amely az oldal viselkedését határozza meg</w:t>
      </w:r>
    </w:p>
    <w:p w14:paraId="79102ABC" w14:textId="253A1E16" w:rsidR="00C407C2" w:rsidRDefault="00F040BB">
      <w:pPr>
        <w:numPr>
          <w:ilvl w:val="0"/>
          <w:numId w:val="11"/>
        </w:numPr>
      </w:pPr>
      <w:r>
        <w:t xml:space="preserve">Cascading Style Sheets </w:t>
      </w:r>
      <w:r w:rsidR="00324656">
        <w:t>(</w:t>
      </w:r>
      <w:r>
        <w:t>CSS</w:t>
      </w:r>
      <w:r w:rsidR="00324656">
        <w:t>) amely megadja hogyan használjuk a komponenst a sablonban</w:t>
      </w:r>
    </w:p>
    <w:p w14:paraId="7C445D1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@Component({</w:t>
      </w:r>
    </w:p>
    <w:p w14:paraId="65B5144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 xml:space="preserve">  selector: 'my-component',</w:t>
      </w:r>
    </w:p>
    <w:p w14:paraId="6ED6B8A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 xml:space="preserve">  templateUrl: './my.component.html',</w:t>
      </w:r>
    </w:p>
    <w:p w14:paraId="3E77FED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w:t>
      </w:r>
    </w:p>
    <w:p w14:paraId="1C7791D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r>
        <w:rPr>
          <w:rFonts w:ascii="Consolas" w:eastAsia="Consolas" w:hAnsi="Consolas" w:cs="Consolas"/>
          <w:sz w:val="20"/>
          <w:szCs w:val="20"/>
          <w:highlight w:val="white"/>
        </w:rPr>
        <w:t>export class MyComponent</w:t>
      </w:r>
    </w:p>
    <w:p w14:paraId="32228686"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p>
    <w:p w14:paraId="718F9CF7" w14:textId="6CDB8396" w:rsidR="00C407C2" w:rsidRDefault="00324656">
      <w:pPr>
        <w:ind w:firstLine="0"/>
      </w:pPr>
      <w:r>
        <w:tab/>
        <w:t xml:space="preserve">A fenti typescript fájlban található példán </w:t>
      </w:r>
      <w:r w:rsidR="00F040BB">
        <w:t>látható,</w:t>
      </w:r>
      <w:r>
        <w:t xml:space="preserve"> hogy a </w:t>
      </w:r>
      <w:r>
        <w:rPr>
          <w:i/>
        </w:rPr>
        <w:t xml:space="preserve">@Component </w:t>
      </w:r>
      <w:r>
        <w:t>dekorátorral megad</w:t>
      </w:r>
      <w:r w:rsidR="00F040BB">
        <w:t>om</w:t>
      </w:r>
      <w:r>
        <w:t xml:space="preserve"> a CSS selectort amelyre a komponens példányosodik</w:t>
      </w:r>
      <w:r w:rsidR="00F040BB">
        <w:t>,</w:t>
      </w:r>
      <w:r>
        <w:t xml:space="preserve"> és</w:t>
      </w:r>
      <w:r w:rsidR="00F040BB">
        <w:t xml:space="preserve"> az alatta lévő sorban feltűntetem</w:t>
      </w:r>
      <w:r>
        <w:t xml:space="preserve"> a sablonhoz tartozó elérési útvonalat. </w:t>
      </w:r>
      <w:r w:rsidR="00B85FCA">
        <w:t xml:space="preserve">Egy másik lehetőség </w:t>
      </w:r>
      <w:r>
        <w:t>a sablon direkt definiálása is a dekorátoron belül.</w:t>
      </w:r>
    </w:p>
    <w:p w14:paraId="2D85AB37" w14:textId="77777777" w:rsidR="00C407C2" w:rsidRDefault="00324656">
      <w:pPr>
        <w:ind w:firstLine="0"/>
      </w:pPr>
      <w:r>
        <w:tab/>
      </w:r>
    </w:p>
    <w:p w14:paraId="7C061DA4" w14:textId="77777777" w:rsidR="00C407C2" w:rsidRDefault="00C407C2">
      <w:pPr>
        <w:ind w:firstLine="0"/>
      </w:pPr>
    </w:p>
    <w:p w14:paraId="11AC136B" w14:textId="21B6949E" w:rsidR="00C407C2" w:rsidRDefault="00324656">
      <w:r>
        <w:t>Minden komponens a felhasználói felület egy részének megjelenítéséért felel. Ezen komponensek sokszor újrahasznosíthatóak</w:t>
      </w:r>
      <w:r w:rsidR="00B85FCA">
        <w:t>,</w:t>
      </w:r>
      <w:r>
        <w:t xml:space="preserve"> és</w:t>
      </w:r>
      <w:r w:rsidR="00B85FCA">
        <w:t xml:space="preserve"> egy másik jellemzőjük, hogy</w:t>
      </w:r>
      <w:r>
        <w:t xml:space="preserve"> jól kivehető feladatokat valósítanak meg az alkalmazásokban.</w:t>
      </w:r>
    </w:p>
    <w:p w14:paraId="1171A6A6" w14:textId="74702B64" w:rsidR="00C407C2" w:rsidRDefault="00324656">
      <w:pPr>
        <w:ind w:firstLine="0"/>
      </w:pPr>
      <w:r>
        <w:tab/>
        <w:t xml:space="preserve">Fontos </w:t>
      </w:r>
      <w:r w:rsidR="00E54809">
        <w:t>megjegyezni,</w:t>
      </w:r>
      <w:r>
        <w:t xml:space="preserve"> hogy a komponens csak felhasználja az alkalmazás üzleti logikáját szolgáltatások (service) formájában, így ez nem a komponensben kerül megírásra.</w:t>
      </w:r>
    </w:p>
    <w:p w14:paraId="5012D950" w14:textId="77777777" w:rsidR="00C407C2" w:rsidRDefault="00324656" w:rsidP="007C67EB">
      <w:pPr>
        <w:pStyle w:val="Heading3"/>
      </w:pPr>
      <w:bookmarkStart w:id="41" w:name="_Toc151928448"/>
      <w:r>
        <w:t>Adatkötések</w:t>
      </w:r>
      <w:bookmarkEnd w:id="41"/>
    </w:p>
    <w:p w14:paraId="7E27B5F0" w14:textId="41026E51" w:rsidR="00C407C2" w:rsidRDefault="00324656">
      <w:pPr>
        <w:ind w:firstLine="0"/>
      </w:pPr>
      <w:r>
        <w:rPr>
          <w:b/>
        </w:rPr>
        <w:tab/>
      </w:r>
      <w:r>
        <w:t xml:space="preserve">Adatkötések segítségével képesek vagyunk HTML elemek és komponensek tulajdonságainak módosítására. Az angular keretrendszer </w:t>
      </w:r>
      <w:r w:rsidR="00E54809">
        <w:t>többféle</w:t>
      </w:r>
      <w:r>
        <w:t xml:space="preserve"> lehetőséget biztosít az adatkötések létrehozására.</w:t>
      </w:r>
    </w:p>
    <w:p w14:paraId="547BBD42" w14:textId="77777777" w:rsidR="00C407C2" w:rsidRDefault="00324656">
      <w:pPr>
        <w:ind w:firstLine="0"/>
      </w:pPr>
      <w:r>
        <w:t>Az angular 3 eltérő típúsu adatkötést különböztet meg:</w:t>
      </w:r>
    </w:p>
    <w:p w14:paraId="2A187D98" w14:textId="77777777" w:rsidR="00C407C2" w:rsidRDefault="00324656">
      <w:pPr>
        <w:numPr>
          <w:ilvl w:val="0"/>
          <w:numId w:val="1"/>
        </w:numPr>
        <w:spacing w:after="0"/>
      </w:pPr>
      <w:r>
        <w:t xml:space="preserve">Adatkapcsolati rétegből a megjelenítési réteghez </w:t>
      </w:r>
    </w:p>
    <w:p w14:paraId="08970A49" w14:textId="77777777" w:rsidR="00C407C2" w:rsidRDefault="00324656">
      <w:pPr>
        <w:numPr>
          <w:ilvl w:val="1"/>
          <w:numId w:val="1"/>
        </w:numPr>
        <w:spacing w:after="0"/>
      </w:pPr>
      <w:r>
        <w:t xml:space="preserve">Erre egy példa: </w:t>
      </w:r>
      <w:r>
        <w:rPr>
          <w:rFonts w:ascii="Consolas" w:eastAsia="Consolas" w:hAnsi="Consolas" w:cs="Consolas"/>
          <w:color w:val="E50000"/>
          <w:sz w:val="21"/>
          <w:szCs w:val="21"/>
        </w:rPr>
        <w:t>[src]</w:t>
      </w:r>
      <w:r>
        <w:rPr>
          <w:rFonts w:ascii="Consolas" w:eastAsia="Consolas" w:hAnsi="Consolas" w:cs="Consolas"/>
          <w:sz w:val="21"/>
          <w:szCs w:val="21"/>
        </w:rPr>
        <w:t>=</w:t>
      </w:r>
      <w:r>
        <w:rPr>
          <w:rFonts w:ascii="Consolas" w:eastAsia="Consolas" w:hAnsi="Consolas" w:cs="Consolas"/>
          <w:color w:val="A31515"/>
          <w:sz w:val="21"/>
          <w:szCs w:val="21"/>
        </w:rPr>
        <w:t>"</w:t>
      </w:r>
      <w:r>
        <w:rPr>
          <w:rFonts w:ascii="Consolas" w:eastAsia="Consolas" w:hAnsi="Consolas" w:cs="Consolas"/>
          <w:sz w:val="21"/>
          <w:szCs w:val="21"/>
        </w:rPr>
        <w:t>myicon</w:t>
      </w:r>
      <w:r>
        <w:rPr>
          <w:rFonts w:ascii="Consolas" w:eastAsia="Consolas" w:hAnsi="Consolas" w:cs="Consolas"/>
          <w:color w:val="A31515"/>
          <w:sz w:val="21"/>
          <w:szCs w:val="21"/>
        </w:rPr>
        <w:t>"</w:t>
      </w:r>
      <w:r>
        <w:t xml:space="preserve"> , ilyenkor az alkalmazás betölti a myicon-t a typescript fájlból.</w:t>
      </w:r>
    </w:p>
    <w:p w14:paraId="257252BC" w14:textId="77777777" w:rsidR="00C407C2" w:rsidRDefault="00324656">
      <w:pPr>
        <w:numPr>
          <w:ilvl w:val="0"/>
          <w:numId w:val="1"/>
        </w:numPr>
        <w:spacing w:after="0"/>
      </w:pPr>
      <w:r>
        <w:t xml:space="preserve">Megjelenítési rétegből az adatkapcsolati réteghez </w:t>
      </w:r>
    </w:p>
    <w:p w14:paraId="2DDCC353" w14:textId="77777777" w:rsidR="00C407C2" w:rsidRDefault="00324656">
      <w:pPr>
        <w:numPr>
          <w:ilvl w:val="1"/>
          <w:numId w:val="1"/>
        </w:numPr>
        <w:spacing w:after="0"/>
      </w:pPr>
      <w:r>
        <w:t xml:space="preserve">Erre példa: </w:t>
      </w:r>
      <w:r>
        <w:rPr>
          <w:rFonts w:ascii="Consolas" w:eastAsia="Consolas" w:hAnsi="Consolas" w:cs="Consolas"/>
          <w:color w:val="E50000"/>
          <w:sz w:val="21"/>
          <w:szCs w:val="21"/>
        </w:rPr>
        <w:t>(click)</w:t>
      </w:r>
      <w:r>
        <w:rPr>
          <w:rFonts w:ascii="Consolas" w:eastAsia="Consolas" w:hAnsi="Consolas" w:cs="Consolas"/>
          <w:sz w:val="21"/>
          <w:szCs w:val="21"/>
        </w:rPr>
        <w:t>=</w:t>
      </w:r>
      <w:r>
        <w:rPr>
          <w:rFonts w:ascii="Consolas" w:eastAsia="Consolas" w:hAnsi="Consolas" w:cs="Consolas"/>
          <w:color w:val="A31515"/>
          <w:sz w:val="21"/>
          <w:szCs w:val="21"/>
        </w:rPr>
        <w:t>"</w:t>
      </w:r>
      <w:r>
        <w:rPr>
          <w:rFonts w:ascii="Consolas" w:eastAsia="Consolas" w:hAnsi="Consolas" w:cs="Consolas"/>
          <w:sz w:val="21"/>
          <w:szCs w:val="21"/>
        </w:rPr>
        <w:t>logout()</w:t>
      </w:r>
      <w:r>
        <w:rPr>
          <w:rFonts w:ascii="Consolas" w:eastAsia="Consolas" w:hAnsi="Consolas" w:cs="Consolas"/>
          <w:color w:val="A31515"/>
          <w:sz w:val="21"/>
          <w:szCs w:val="21"/>
        </w:rPr>
        <w:t xml:space="preserve">" </w:t>
      </w:r>
      <w:r>
        <w:t xml:space="preserve">, ebben az esetben kattintás eseményre meghívódik a </w:t>
      </w:r>
      <w:r>
        <w:rPr>
          <w:i/>
        </w:rPr>
        <w:t>logout()</w:t>
      </w:r>
      <w:r>
        <w:t xml:space="preserve"> metódus.</w:t>
      </w:r>
    </w:p>
    <w:p w14:paraId="093E1681" w14:textId="77777777" w:rsidR="00C407C2" w:rsidRDefault="00324656">
      <w:pPr>
        <w:numPr>
          <w:ilvl w:val="0"/>
          <w:numId w:val="1"/>
        </w:numPr>
        <w:spacing w:after="0"/>
      </w:pPr>
      <w:r>
        <w:t xml:space="preserve">Kétirányú kapcsolat </w:t>
      </w:r>
    </w:p>
    <w:p w14:paraId="2DF2140D" w14:textId="77777777" w:rsidR="00C407C2" w:rsidRDefault="00324656">
      <w:pPr>
        <w:numPr>
          <w:ilvl w:val="1"/>
          <w:numId w:val="1"/>
        </w:numPr>
        <w:spacing w:after="0"/>
      </w:pPr>
      <w:r>
        <w:t xml:space="preserve">Erre példa: </w:t>
      </w:r>
      <w:r>
        <w:rPr>
          <w:rFonts w:ascii="Consolas" w:eastAsia="Consolas" w:hAnsi="Consolas" w:cs="Consolas"/>
          <w:color w:val="E50000"/>
          <w:sz w:val="21"/>
          <w:szCs w:val="21"/>
        </w:rPr>
        <w:t>[(ngModel)]</w:t>
      </w:r>
      <w:r>
        <w:rPr>
          <w:rFonts w:ascii="Consolas" w:eastAsia="Consolas" w:hAnsi="Consolas" w:cs="Consolas"/>
          <w:sz w:val="21"/>
          <w:szCs w:val="21"/>
        </w:rPr>
        <w:t>=</w:t>
      </w:r>
      <w:r>
        <w:rPr>
          <w:rFonts w:ascii="Consolas" w:eastAsia="Consolas" w:hAnsi="Consolas" w:cs="Consolas"/>
          <w:color w:val="A31515"/>
          <w:sz w:val="21"/>
          <w:szCs w:val="21"/>
        </w:rPr>
        <w:t>"</w:t>
      </w:r>
      <w:r>
        <w:rPr>
          <w:rFonts w:ascii="Consolas" w:eastAsia="Consolas" w:hAnsi="Consolas" w:cs="Consolas"/>
          <w:sz w:val="21"/>
          <w:szCs w:val="21"/>
        </w:rPr>
        <w:t>searchQuery</w:t>
      </w:r>
      <w:r>
        <w:rPr>
          <w:rFonts w:ascii="Consolas" w:eastAsia="Consolas" w:hAnsi="Consolas" w:cs="Consolas"/>
          <w:color w:val="A31515"/>
          <w:sz w:val="21"/>
          <w:szCs w:val="21"/>
        </w:rPr>
        <w:t xml:space="preserve">" </w:t>
      </w:r>
      <w:r>
        <w:t xml:space="preserve">, ekkor bármelyik réteg képes lesz változtatni a </w:t>
      </w:r>
      <w:r>
        <w:rPr>
          <w:i/>
        </w:rPr>
        <w:t xml:space="preserve">searchQuery </w:t>
      </w:r>
      <w:r>
        <w:t>értékét.</w:t>
      </w:r>
    </w:p>
    <w:p w14:paraId="3AF8119C" w14:textId="77777777" w:rsidR="00C407C2" w:rsidRDefault="00324656" w:rsidP="007C67EB">
      <w:pPr>
        <w:pStyle w:val="Heading3"/>
      </w:pPr>
      <w:bookmarkStart w:id="42" w:name="_Toc151928449"/>
      <w:r>
        <w:t>Direktívák</w:t>
      </w:r>
      <w:bookmarkEnd w:id="42"/>
    </w:p>
    <w:p w14:paraId="59C8742C" w14:textId="77777777" w:rsidR="00C407C2" w:rsidRDefault="00324656">
      <w:r>
        <w:t xml:space="preserve">A direktívák segítségével új viselkedést tudunk definiálni a sablon elemeinek vagy módosíthatjuk az eddigi viselkedést. </w:t>
      </w:r>
    </w:p>
    <w:p w14:paraId="7A1DA867" w14:textId="16639656" w:rsidR="00C407C2" w:rsidRDefault="00324656">
      <w:r>
        <w:t>Az angular két típusú direktívát különböztet meg. Léteznek attribútum és strukturális direktívák.</w:t>
      </w:r>
      <w:r w:rsidR="00341F04">
        <w:t xml:space="preserve"> </w:t>
      </w:r>
      <w:r>
        <w:t xml:space="preserve">Az attribútum direktívák a már meglévő </w:t>
      </w:r>
      <w:r w:rsidR="00BB2FEA">
        <w:t>Document Object Modell-hez</w:t>
      </w:r>
      <w:r>
        <w:t xml:space="preserve"> (</w:t>
      </w:r>
      <w:r w:rsidR="00BB2FEA">
        <w:t>DOM</w:t>
      </w:r>
      <w:r>
        <w:t xml:space="preserve">) rendelnek kiegészítő viselkedést, ameddig a strukturális direktívák megváltoztatáják a DOM struktúráját. </w:t>
      </w:r>
    </w:p>
    <w:p w14:paraId="5ED27140" w14:textId="0E3D8BCD" w:rsidR="00C407C2" w:rsidRDefault="00324656">
      <w:pPr>
        <w:ind w:firstLine="0"/>
      </w:pPr>
      <w:r>
        <w:tab/>
        <w:t>Attribútum direktívák közé tartozik az</w:t>
      </w:r>
      <w:r>
        <w:rPr>
          <w:i/>
        </w:rPr>
        <w:t xml:space="preserve"> </w:t>
      </w:r>
      <w:r>
        <w:rPr>
          <w:rFonts w:ascii="Consolas" w:eastAsia="Consolas" w:hAnsi="Consolas" w:cs="Consolas"/>
          <w:color w:val="E50000"/>
          <w:sz w:val="21"/>
          <w:szCs w:val="21"/>
        </w:rPr>
        <w:t>[ngStyle]</w:t>
      </w:r>
      <w:r>
        <w:t xml:space="preserve"> amely segítségével módosíthatjuk egy html elem stílusdefinícióját , </w:t>
      </w:r>
      <w:r>
        <w:rPr>
          <w:rFonts w:ascii="Consolas" w:eastAsia="Consolas" w:hAnsi="Consolas" w:cs="Consolas"/>
          <w:color w:val="E50000"/>
          <w:sz w:val="21"/>
          <w:szCs w:val="21"/>
        </w:rPr>
        <w:t>[ngClass]</w:t>
      </w:r>
      <w:r>
        <w:t xml:space="preserve">  segítségével pedig hozzáadhatunk és </w:t>
      </w:r>
      <w:r>
        <w:lastRenderedPageBreak/>
        <w:t xml:space="preserve">eltávolíthatunk CSS osztályokat a HTML elemről. Továbbá a fentebb már említett </w:t>
      </w:r>
      <w:r>
        <w:rPr>
          <w:rFonts w:ascii="Consolas" w:eastAsia="Consolas" w:hAnsi="Consolas" w:cs="Consolas"/>
          <w:color w:val="E50000"/>
          <w:sz w:val="21"/>
          <w:szCs w:val="21"/>
        </w:rPr>
        <w:t>[(ngModel)]</w:t>
      </w:r>
      <w:r>
        <w:rPr>
          <w:i/>
        </w:rPr>
        <w:t xml:space="preserve"> </w:t>
      </w:r>
      <w:r>
        <w:t>segítségével kétirányú kötést hozhatunk létre.</w:t>
      </w:r>
    </w:p>
    <w:p w14:paraId="4A4F8B93" w14:textId="5B886851" w:rsidR="00C407C2" w:rsidRDefault="00324656">
      <w:pPr>
        <w:ind w:firstLine="0"/>
      </w:pPr>
      <w:r>
        <w:tab/>
        <w:t xml:space="preserve">Strukturális direktívák között megtalálható az </w:t>
      </w:r>
      <w:r>
        <w:rPr>
          <w:rFonts w:ascii="Consolas" w:eastAsia="Consolas" w:hAnsi="Consolas" w:cs="Consolas"/>
          <w:color w:val="E50000"/>
          <w:sz w:val="21"/>
          <w:szCs w:val="21"/>
        </w:rPr>
        <w:t>*ngIf</w:t>
      </w:r>
      <w:r>
        <w:t xml:space="preserve"> amely segítségével feltételhez tudjuk kötni egyes elemek megjelenését a DOM-ban. Van lehetőség </w:t>
      </w:r>
      <w:r>
        <w:rPr>
          <w:rFonts w:ascii="Consolas" w:eastAsia="Consolas" w:hAnsi="Consolas" w:cs="Consolas"/>
          <w:color w:val="E50000"/>
          <w:sz w:val="21"/>
          <w:szCs w:val="21"/>
        </w:rPr>
        <w:t xml:space="preserve">*ngSwitchCase </w:t>
      </w:r>
      <w:r>
        <w:t xml:space="preserve">segítségével több feltételt is megadni, hogy a teljesült feltételnek megfelelő elem jelenjen meg a DOM-ban. Végül pedig megadható akár egy </w:t>
      </w:r>
      <w:r>
        <w:rPr>
          <w:rFonts w:ascii="Consolas" w:eastAsia="Consolas" w:hAnsi="Consolas" w:cs="Consolas"/>
          <w:color w:val="E50000"/>
          <w:sz w:val="21"/>
          <w:szCs w:val="21"/>
        </w:rPr>
        <w:t>*ngFor</w:t>
      </w:r>
      <w:r w:rsidR="00341F04">
        <w:t xml:space="preserve">, </w:t>
      </w:r>
      <w:r>
        <w:t>amely segítségével egy lista elemeit ismétli meg a DOM-ban az alkalmazás.</w:t>
      </w:r>
    </w:p>
    <w:p w14:paraId="68AA72BF" w14:textId="77777777" w:rsidR="00C407C2" w:rsidRDefault="00324656" w:rsidP="007C67EB">
      <w:pPr>
        <w:pStyle w:val="Heading3"/>
      </w:pPr>
      <w:bookmarkStart w:id="43" w:name="_Toc151928450"/>
      <w:r>
        <w:t>Modulok</w:t>
      </w:r>
      <w:bookmarkEnd w:id="43"/>
    </w:p>
    <w:p w14:paraId="6E00FC40" w14:textId="77777777" w:rsidR="00C407C2" w:rsidRDefault="00324656">
      <w:pPr>
        <w:ind w:firstLine="0"/>
      </w:pPr>
      <w:r>
        <w:rPr>
          <w:b/>
        </w:rPr>
        <w:tab/>
      </w:r>
      <w:r>
        <w:t>Az angularban szorosan összetartozó kódokat modulokba szervezzük. Szükség esetén pedig ilyen modulokat tudunk a kódba importálni.</w:t>
      </w:r>
    </w:p>
    <w:p w14:paraId="36DA0E8C" w14:textId="6F594014" w:rsidR="00C407C2" w:rsidRDefault="00324656">
      <w:pPr>
        <w:ind w:firstLine="0"/>
      </w:pPr>
      <w:r>
        <w:tab/>
        <w:t xml:space="preserve">Egy modult az </w:t>
      </w:r>
      <w:r>
        <w:rPr>
          <w:i/>
        </w:rPr>
        <w:t xml:space="preserve">@NgModule </w:t>
      </w:r>
      <w:r>
        <w:t xml:space="preserve">dekorátorral lehet definiálni. Ez egy olyan </w:t>
      </w:r>
      <w:r w:rsidR="00E54809">
        <w:t>dekorátor,</w:t>
      </w:r>
      <w:r>
        <w:t xml:space="preserve"> amely egy metaadat objektumot vár </w:t>
      </w:r>
      <w:r w:rsidR="00341F04">
        <w:t xml:space="preserve">bemenetként és </w:t>
      </w:r>
      <w:r>
        <w:t>segítségével definiálhatjuk a modul részleteit.</w:t>
      </w:r>
    </w:p>
    <w:p w14:paraId="666CEEE4" w14:textId="77777777" w:rsidR="00C407C2" w:rsidRDefault="00324656">
      <w:pPr>
        <w:ind w:firstLine="0"/>
      </w:pPr>
      <w:r>
        <w:t>Itt az alábbi tulajdonságokat definiálhatjuk:</w:t>
      </w:r>
    </w:p>
    <w:p w14:paraId="7C159F74" w14:textId="66FF43F3" w:rsidR="00C407C2" w:rsidRDefault="00324656">
      <w:pPr>
        <w:numPr>
          <w:ilvl w:val="0"/>
          <w:numId w:val="6"/>
        </w:numPr>
        <w:spacing w:after="0"/>
        <w:rPr>
          <w:i/>
        </w:rPr>
      </w:pPr>
      <w:r>
        <w:rPr>
          <w:i/>
        </w:rPr>
        <w:t>declaractions</w:t>
      </w:r>
      <w:r>
        <w:t xml:space="preserve"> - Komponensek, </w:t>
      </w:r>
      <w:r w:rsidR="00E54809">
        <w:t>direktívák,</w:t>
      </w:r>
      <w:r>
        <w:t xml:space="preserve"> amelyek a modulba tartoznak.</w:t>
      </w:r>
    </w:p>
    <w:p w14:paraId="6493244B" w14:textId="34EBBE8F" w:rsidR="00C407C2" w:rsidRDefault="00324656">
      <w:pPr>
        <w:numPr>
          <w:ilvl w:val="0"/>
          <w:numId w:val="6"/>
        </w:numPr>
        <w:spacing w:after="0"/>
        <w:rPr>
          <w:i/>
        </w:rPr>
      </w:pPr>
      <w:r>
        <w:rPr>
          <w:i/>
        </w:rPr>
        <w:t>exports -</w:t>
      </w:r>
      <w:r>
        <w:t xml:space="preserve"> Azon részhalmaza a </w:t>
      </w:r>
      <w:r w:rsidR="00E54809">
        <w:t>deklarációknak,</w:t>
      </w:r>
      <w:r>
        <w:t xml:space="preserve"> amely másik modulokból, sablonokból elérhető lesz.</w:t>
      </w:r>
    </w:p>
    <w:p w14:paraId="7BE43486" w14:textId="5D13230D" w:rsidR="00C407C2" w:rsidRDefault="00324656">
      <w:pPr>
        <w:numPr>
          <w:ilvl w:val="0"/>
          <w:numId w:val="6"/>
        </w:numPr>
        <w:spacing w:after="0"/>
        <w:rPr>
          <w:i/>
        </w:rPr>
      </w:pPr>
      <w:r>
        <w:rPr>
          <w:i/>
        </w:rPr>
        <w:t>imports</w:t>
      </w:r>
      <w:r>
        <w:t xml:space="preserve"> - Azon </w:t>
      </w:r>
      <w:r w:rsidR="00E54809">
        <w:t>modulok,</w:t>
      </w:r>
      <w:r>
        <w:t xml:space="preserve"> amelyek exportját felhasználja a modul.</w:t>
      </w:r>
    </w:p>
    <w:p w14:paraId="7CBFEC5E" w14:textId="77777777" w:rsidR="00C407C2" w:rsidRDefault="00324656">
      <w:pPr>
        <w:numPr>
          <w:ilvl w:val="0"/>
          <w:numId w:val="6"/>
        </w:numPr>
        <w:spacing w:after="0"/>
        <w:rPr>
          <w:i/>
        </w:rPr>
      </w:pPr>
      <w:r>
        <w:rPr>
          <w:i/>
        </w:rPr>
        <w:t>providers</w:t>
      </w:r>
      <w:r>
        <w:t xml:space="preserve"> - Az üzleti logikát megvalósító osztályok (service) felsorolása.</w:t>
      </w:r>
    </w:p>
    <w:p w14:paraId="69DBBD5E" w14:textId="45028ECE" w:rsidR="00C407C2" w:rsidRDefault="00324656">
      <w:pPr>
        <w:numPr>
          <w:ilvl w:val="0"/>
          <w:numId w:val="6"/>
        </w:numPr>
        <w:rPr>
          <w:i/>
        </w:rPr>
      </w:pPr>
      <w:r>
        <w:rPr>
          <w:i/>
        </w:rPr>
        <w:t xml:space="preserve">bootstrap - </w:t>
      </w:r>
      <w:r>
        <w:t>A fő applikáció nézet, gyökér komponens definiálása.[</w:t>
      </w:r>
      <w:sdt>
        <w:sdtPr>
          <w:id w:val="-157311405"/>
          <w:citation/>
        </w:sdtPr>
        <w:sdtContent>
          <w:r w:rsidR="00E54809">
            <w:fldChar w:fldCharType="begin"/>
          </w:r>
          <w:r w:rsidR="00E54809">
            <w:instrText xml:space="preserve"> AUTONUM  \* Arabic </w:instrText>
          </w:r>
          <w:r w:rsidR="00E54809">
            <w:fldChar w:fldCharType="end"/>
          </w:r>
        </w:sdtContent>
      </w:sdt>
      <w:r>
        <w:t>]</w:t>
      </w:r>
    </w:p>
    <w:p w14:paraId="7E89E8D4" w14:textId="77777777" w:rsidR="003F37CD" w:rsidRDefault="00324656" w:rsidP="003F37CD">
      <w:pPr>
        <w:keepNext/>
        <w:ind w:firstLine="0"/>
      </w:pPr>
      <w:r>
        <w:rPr>
          <w:noProof/>
        </w:rPr>
        <w:drawing>
          <wp:inline distT="114300" distB="114300" distL="114300" distR="114300" wp14:anchorId="21BD5E58" wp14:editId="78D92CE2">
            <wp:extent cx="5759140" cy="2933700"/>
            <wp:effectExtent l="0" t="0" r="0" b="0"/>
            <wp:docPr id="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759140" cy="2933700"/>
                    </a:xfrm>
                    <a:prstGeom prst="rect">
                      <a:avLst/>
                    </a:prstGeom>
                    <a:ln/>
                  </pic:spPr>
                </pic:pic>
              </a:graphicData>
            </a:graphic>
          </wp:inline>
        </w:drawing>
      </w:r>
    </w:p>
    <w:p w14:paraId="2DFCBCA8" w14:textId="38D5831D" w:rsidR="00C407C2" w:rsidRDefault="00000000" w:rsidP="003F37CD">
      <w:pPr>
        <w:pStyle w:val="Caption"/>
      </w:pPr>
      <w:fldSimple w:instr=" SEQ ábra \* ARABIC ">
        <w:bookmarkStart w:id="44" w:name="_Toc150282547"/>
        <w:r w:rsidR="00B33436">
          <w:rPr>
            <w:noProof/>
          </w:rPr>
          <w:t>5</w:t>
        </w:r>
      </w:fldSimple>
      <w:r w:rsidR="003F37CD">
        <w:t>. ábra Angular modulok architektúrája[10</w:t>
      </w:r>
      <w:r w:rsidR="00E54809">
        <w:t>.</w:t>
      </w:r>
      <w:r w:rsidR="003F37CD">
        <w:t>]</w:t>
      </w:r>
      <w:bookmarkEnd w:id="44"/>
    </w:p>
    <w:p w14:paraId="0ECB587A" w14:textId="1B66C207" w:rsidR="00C407C2" w:rsidRDefault="00324656">
      <w:pPr>
        <w:pStyle w:val="Heading2"/>
      </w:pPr>
      <w:bookmarkStart w:id="45" w:name="_Toc151928451"/>
      <w:r>
        <w:lastRenderedPageBreak/>
        <w:t>Git</w:t>
      </w:r>
      <w:bookmarkEnd w:id="45"/>
    </w:p>
    <w:p w14:paraId="2A0E010F" w14:textId="74A468AA" w:rsidR="00C407C2" w:rsidRDefault="00324656">
      <w:pPr>
        <w:ind w:firstLine="0"/>
      </w:pPr>
      <w:r>
        <w:tab/>
        <w:t xml:space="preserve">A git egy ingyenes nyílt forráskódú verziókezelő </w:t>
      </w:r>
      <w:r w:rsidR="00341F04">
        <w:t>rendszer,</w:t>
      </w:r>
      <w:r>
        <w:t xml:space="preserve"> amely segítségével könnyedén tudjuk az alkalmazásunk verzióit kezelni. Használata mára már sztenderd a szoftverfejlesztésben, mivel rendkívül gyors és könnyen tanulható eszköz. Népszerű mivel elősegíti a kooperációt a csapaton belül és egy erős eszközt ad a fejlesztőnek az alkalmazása verziókövetésére.</w:t>
      </w:r>
    </w:p>
    <w:p w14:paraId="764B73E3" w14:textId="77777777" w:rsidR="00C407C2" w:rsidRDefault="00324656">
      <w:pPr>
        <w:ind w:firstLine="0"/>
      </w:pPr>
      <w:r>
        <w:t>A rendszer segítségével:</w:t>
      </w:r>
    </w:p>
    <w:p w14:paraId="47A9CAB1" w14:textId="77777777" w:rsidR="00C407C2" w:rsidRDefault="00324656">
      <w:pPr>
        <w:numPr>
          <w:ilvl w:val="0"/>
          <w:numId w:val="7"/>
        </w:numPr>
        <w:spacing w:after="0"/>
      </w:pPr>
      <w:r>
        <w:t>Lehetőség van az alkalmazás verziók perzisztálására</w:t>
      </w:r>
    </w:p>
    <w:p w14:paraId="57D1D29F" w14:textId="77777777" w:rsidR="00C407C2" w:rsidRDefault="00324656">
      <w:pPr>
        <w:numPr>
          <w:ilvl w:val="0"/>
          <w:numId w:val="7"/>
        </w:numPr>
        <w:spacing w:after="0"/>
      </w:pPr>
      <w:r>
        <w:t>Alapvető kollaborációra fejlesztők között</w:t>
      </w:r>
    </w:p>
    <w:p w14:paraId="278A144D" w14:textId="77777777" w:rsidR="00C407C2" w:rsidRDefault="00324656">
      <w:pPr>
        <w:numPr>
          <w:ilvl w:val="0"/>
          <w:numId w:val="7"/>
        </w:numPr>
        <w:spacing w:after="0"/>
      </w:pPr>
      <w:r>
        <w:t>Módosítások összefésülésére</w:t>
      </w:r>
    </w:p>
    <w:p w14:paraId="77398F15" w14:textId="77777777" w:rsidR="00C407C2" w:rsidRDefault="00324656">
      <w:pPr>
        <w:numPr>
          <w:ilvl w:val="0"/>
          <w:numId w:val="7"/>
        </w:numPr>
      </w:pPr>
      <w:r>
        <w:t>Módosítás történet visszakeresésére</w:t>
      </w:r>
    </w:p>
    <w:p w14:paraId="763312E9" w14:textId="77777777" w:rsidR="00C407C2" w:rsidRDefault="00324656">
      <w:pPr>
        <w:ind w:firstLine="0"/>
      </w:pPr>
      <w:r>
        <w:tab/>
      </w:r>
    </w:p>
    <w:p w14:paraId="20695F45" w14:textId="77777777" w:rsidR="00C407C2" w:rsidRDefault="00324656">
      <w:pPr>
        <w:pStyle w:val="Heading2"/>
      </w:pPr>
      <w:bookmarkStart w:id="46" w:name="_Toc151928452"/>
      <w:r>
        <w:t>SonarQube</w:t>
      </w:r>
      <w:bookmarkEnd w:id="46"/>
    </w:p>
    <w:p w14:paraId="05789FD4" w14:textId="6421A8BA" w:rsidR="00C407C2" w:rsidRDefault="00324656">
      <w:pPr>
        <w:ind w:firstLine="0"/>
      </w:pPr>
      <w:r>
        <w:tab/>
        <w:t xml:space="preserve">A sonarqube egy szintén nyílt forráskódú statikus analízis </w:t>
      </w:r>
      <w:r w:rsidR="00341F04">
        <w:t>eszköz,</w:t>
      </w:r>
      <w:r>
        <w:t xml:space="preserve"> amely segítségével a fejlesztő folyamatosan visszajelzést kaphat a kód minőségéről és esetleges szükséges változtatásokról, hibákról. Rengeteg nyelvet támogat és működése is rendkívül gyors.</w:t>
      </w:r>
    </w:p>
    <w:p w14:paraId="7F983F9C" w14:textId="3BC0ACA9" w:rsidR="00C407C2" w:rsidRDefault="00324656">
      <w:pPr>
        <w:ind w:firstLine="0"/>
      </w:pPr>
      <w:r>
        <w:tab/>
        <w:t xml:space="preserve">Szintén rendkívül elterjedt eszköz, hiszen nem csak a tesztlefedettséget </w:t>
      </w:r>
      <w:r w:rsidR="00341F04">
        <w:t>ellenőrzi,</w:t>
      </w:r>
      <w:r>
        <w:t xml:space="preserve"> de a kódban rejlő biztonsági hibákra is visszajelzést ad. Gyakori megoldás a sonarqube futtatása minden egyes alkalommal mikor az alkalmazás kitelepítésre kerül, vagy új változtatás érkezik.</w:t>
      </w:r>
    </w:p>
    <w:p w14:paraId="0ECD3B56" w14:textId="77777777" w:rsidR="00C407C2" w:rsidRDefault="00324656">
      <w:pPr>
        <w:pStyle w:val="Heading2"/>
      </w:pPr>
      <w:bookmarkStart w:id="47" w:name="_Toc151928453"/>
      <w:r>
        <w:t>Docker</w:t>
      </w:r>
      <w:bookmarkEnd w:id="47"/>
    </w:p>
    <w:p w14:paraId="726A08DD" w14:textId="45442D47" w:rsidR="00C407C2" w:rsidRDefault="00324656">
      <w:pPr>
        <w:ind w:firstLine="0"/>
      </w:pPr>
      <w:r>
        <w:tab/>
        <w:t xml:space="preserve">A docker platform szolgáltatásként (PaaS - Platform as a Service) termékek </w:t>
      </w:r>
      <w:r w:rsidR="00E54809">
        <w:t>csoportja,</w:t>
      </w:r>
      <w:r>
        <w:t xml:space="preserve"> amelyek operációs rendszer szintű virtualizációt </w:t>
      </w:r>
      <w:r w:rsidR="00341F04">
        <w:t>használnak,</w:t>
      </w:r>
      <w:r>
        <w:t xml:space="preserve"> hogy úgynevezett konténerekben futtassák azokat.</w:t>
      </w:r>
      <w:r w:rsidR="00E54809">
        <w:t xml:space="preserve"> [</w:t>
      </w:r>
      <w:sdt>
        <w:sdtPr>
          <w:id w:val="-1555694039"/>
          <w:citation/>
        </w:sdtPr>
        <w:sdtContent>
          <w:r w:rsidR="00E54809">
            <w:fldChar w:fldCharType="begin"/>
          </w:r>
          <w:r w:rsidR="00E54809">
            <w:instrText xml:space="preserve"> AUTONUMLGL  \* Arabic </w:instrText>
          </w:r>
          <w:r w:rsidR="00E54809">
            <w:fldChar w:fldCharType="end"/>
          </w:r>
        </w:sdtContent>
      </w:sdt>
      <w:r w:rsidR="00E54809">
        <w:t>]</w:t>
      </w:r>
    </w:p>
    <w:p w14:paraId="68E2F015" w14:textId="0ABAC9A1" w:rsidR="00C407C2" w:rsidRDefault="00324656">
      <w:pPr>
        <w:ind w:firstLine="0"/>
      </w:pPr>
      <w:r>
        <w:tab/>
        <w:t xml:space="preserve">A konténerizáció fontos </w:t>
      </w:r>
      <w:r w:rsidR="00E54809">
        <w:t>tulajdonsága,</w:t>
      </w:r>
      <w:r>
        <w:t xml:space="preserve"> hogy ezek a konténerek pehelysúlyúak és rendkívül egyszerű őket létrehozni, amennyiben megfelelően vannak konfigurálva. Az operációs rendszer szintű virtualizáció </w:t>
      </w:r>
      <w:r w:rsidR="00E54809">
        <w:t>lényege,</w:t>
      </w:r>
      <w:r>
        <w:t xml:space="preserve"> hogy az alkalmazás a futtató operációs rendszertől függetlenül tudjon működni.  Konténerizáció során a programok izolálva futnak egymástól a saját függőségeikkel és az előre megadott csatornákon keresztül érik el egymást. </w:t>
      </w:r>
    </w:p>
    <w:p w14:paraId="652141C0" w14:textId="019C7204" w:rsidR="00C407C2" w:rsidRDefault="00324656">
      <w:pPr>
        <w:ind w:firstLine="0"/>
      </w:pPr>
      <w:r>
        <w:lastRenderedPageBreak/>
        <w:t xml:space="preserve">Megadhatunk úgynevezett docker compose fájlokat </w:t>
      </w:r>
      <w:r w:rsidR="00341F04">
        <w:t>is,</w:t>
      </w:r>
      <w:r>
        <w:t xml:space="preserve"> amelyek segítségével egyszerre több konténert indíthatunk el és definiálhatjuk a konténerek </w:t>
      </w:r>
      <w:r w:rsidR="00341F04">
        <w:t>tulajdonságait,</w:t>
      </w:r>
      <w:r>
        <w:t xml:space="preserve"> mint például:</w:t>
      </w:r>
    </w:p>
    <w:p w14:paraId="47E440B6" w14:textId="77777777" w:rsidR="00C407C2" w:rsidRDefault="00324656">
      <w:pPr>
        <w:numPr>
          <w:ilvl w:val="0"/>
          <w:numId w:val="12"/>
        </w:numPr>
        <w:spacing w:after="0"/>
      </w:pPr>
      <w:r>
        <w:t>Egymáshoz való csatlakozáshoz szükséges portokat</w:t>
      </w:r>
    </w:p>
    <w:p w14:paraId="1A93576B" w14:textId="14057EBF" w:rsidR="00C407C2" w:rsidRDefault="00324656">
      <w:pPr>
        <w:numPr>
          <w:ilvl w:val="0"/>
          <w:numId w:val="12"/>
        </w:numPr>
        <w:spacing w:after="0"/>
      </w:pPr>
      <w:r>
        <w:t xml:space="preserve">Adatbázis esetén az eléréshez szükséges </w:t>
      </w:r>
      <w:r w:rsidR="00E54809">
        <w:t>adatokat,</w:t>
      </w:r>
      <w:r>
        <w:t xml:space="preserve"> mint URL és azonosító adatok</w:t>
      </w:r>
    </w:p>
    <w:p w14:paraId="218D5A6C" w14:textId="77777777" w:rsidR="00C407C2" w:rsidRDefault="00324656">
      <w:pPr>
        <w:numPr>
          <w:ilvl w:val="0"/>
          <w:numId w:val="12"/>
        </w:numPr>
      </w:pPr>
      <w:bookmarkStart w:id="48" w:name="_heading=h.hm3w0vy5ip99" w:colFirst="0" w:colLast="0"/>
      <w:bookmarkEnd w:id="48"/>
      <w:r>
        <w:t>Függőségeket egymástól, például ne induljon el a frontend backend nélkül.</w:t>
      </w:r>
    </w:p>
    <w:p w14:paraId="46D29DB4" w14:textId="77777777" w:rsidR="00C407C2" w:rsidRDefault="00324656">
      <w:pPr>
        <w:pStyle w:val="Heading1"/>
      </w:pPr>
      <w:bookmarkStart w:id="49" w:name="_Toc151928454"/>
      <w:r>
        <w:lastRenderedPageBreak/>
        <w:t>Specifikáció</w:t>
      </w:r>
      <w:bookmarkEnd w:id="49"/>
    </w:p>
    <w:p w14:paraId="18F8CC46" w14:textId="0DB4A65D" w:rsidR="00C407C2" w:rsidRDefault="00324656">
      <w:pPr>
        <w:ind w:firstLine="0"/>
      </w:pPr>
      <w:r>
        <w:tab/>
      </w:r>
      <w:r>
        <w:tab/>
        <w:t>A feladatkiírás szerint, a kész applikációnak számos funkcióval rendelkeznie kell.</w:t>
      </w:r>
      <w:r w:rsidR="00B85FCA">
        <w:t xml:space="preserve"> </w:t>
      </w:r>
      <w:r>
        <w:t xml:space="preserve">A feladat egy olyan webalkalmazás </w:t>
      </w:r>
      <w:r w:rsidR="00341F04">
        <w:t>készítése,</w:t>
      </w:r>
      <w:r>
        <w:t xml:space="preserve"> amely a felhasználó számára intuitív navigációt tesz lehetővé és képes ellátni egy ételrendelő portál fő funkcióit.</w:t>
      </w:r>
    </w:p>
    <w:p w14:paraId="1BC150A8" w14:textId="6CC6CBC9" w:rsidR="00C407C2" w:rsidRDefault="00324656">
      <w:r>
        <w:t xml:space="preserve">Egyik követelménye a szakdolgozatomnak a regisztráció és bejelentkezés implementációja, itt 3 különböző felhasználói szintet szükséges megkülönböztetni. Ezek az </w:t>
      </w:r>
      <w:r>
        <w:rPr>
          <w:i/>
        </w:rPr>
        <w:t>ADMIN</w:t>
      </w:r>
      <w:r w:rsidR="00B85FCA">
        <w:rPr>
          <w:i/>
        </w:rPr>
        <w:t xml:space="preserve"> </w:t>
      </w:r>
      <w:r w:rsidR="00B85FCA" w:rsidRPr="00B85FCA">
        <w:rPr>
          <w:iCs/>
        </w:rPr>
        <w:t>(</w:t>
      </w:r>
      <w:r w:rsidR="00B85FCA" w:rsidRPr="00B85FCA">
        <w:rPr>
          <w:i/>
        </w:rPr>
        <w:t>adminisztátor</w:t>
      </w:r>
      <w:r w:rsidR="00B85FCA" w:rsidRPr="00B85FCA">
        <w:rPr>
          <w:iCs/>
        </w:rPr>
        <w:t>)</w:t>
      </w:r>
      <w:r w:rsidRPr="00B85FCA">
        <w:rPr>
          <w:iCs/>
        </w:rPr>
        <w:t>,</w:t>
      </w:r>
      <w:r>
        <w:t xml:space="preserve"> </w:t>
      </w:r>
      <w:r>
        <w:rPr>
          <w:i/>
        </w:rPr>
        <w:t>USER</w:t>
      </w:r>
      <w:r>
        <w:t xml:space="preserve"> (</w:t>
      </w:r>
      <w:r w:rsidRPr="00B85FCA">
        <w:rPr>
          <w:i/>
          <w:iCs/>
        </w:rPr>
        <w:t>felhasználó</w:t>
      </w:r>
      <w:r>
        <w:t xml:space="preserve">) és </w:t>
      </w:r>
      <w:r>
        <w:rPr>
          <w:i/>
        </w:rPr>
        <w:t xml:space="preserve">MERCHANT </w:t>
      </w:r>
      <w:r>
        <w:t>(</w:t>
      </w:r>
      <w:r w:rsidRPr="00B85FCA">
        <w:rPr>
          <w:i/>
          <w:iCs/>
        </w:rPr>
        <w:t>kereskedő</w:t>
      </w:r>
      <w:r>
        <w:t>).</w:t>
      </w:r>
    </w:p>
    <w:p w14:paraId="623FEB7C" w14:textId="77777777" w:rsidR="00C407C2" w:rsidRDefault="00324656">
      <w:pPr>
        <w:ind w:firstLine="0"/>
      </w:pPr>
      <w:r>
        <w:t>A fenti felhasználóknak különböző műveletekhez lesz jogosultságuk.</w:t>
      </w:r>
    </w:p>
    <w:p w14:paraId="4B815A29" w14:textId="77777777" w:rsidR="003F37CD" w:rsidRDefault="00324656" w:rsidP="003F37CD">
      <w:pPr>
        <w:keepNext/>
        <w:ind w:firstLine="0"/>
        <w:jc w:val="center"/>
      </w:pPr>
      <w:r>
        <w:rPr>
          <w:noProof/>
        </w:rPr>
        <w:drawing>
          <wp:inline distT="114300" distB="114300" distL="114300" distR="114300" wp14:anchorId="3E9BCEEA" wp14:editId="7A5DC7BD">
            <wp:extent cx="4125750" cy="2937914"/>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4125750" cy="2937914"/>
                    </a:xfrm>
                    <a:prstGeom prst="rect">
                      <a:avLst/>
                    </a:prstGeom>
                    <a:ln/>
                  </pic:spPr>
                </pic:pic>
              </a:graphicData>
            </a:graphic>
          </wp:inline>
        </w:drawing>
      </w:r>
    </w:p>
    <w:p w14:paraId="4D28A645" w14:textId="6DF47B38" w:rsidR="00C407C2" w:rsidRPr="003F37CD" w:rsidRDefault="00000000" w:rsidP="003F37CD">
      <w:pPr>
        <w:pStyle w:val="Caption"/>
        <w:rPr>
          <w:b w:val="0"/>
          <w:sz w:val="24"/>
          <w:szCs w:val="24"/>
        </w:rPr>
      </w:pPr>
      <w:fldSimple w:instr=" SEQ ábra \* ARABIC ">
        <w:bookmarkStart w:id="50" w:name="_Toc150282548"/>
        <w:r w:rsidR="00B33436">
          <w:rPr>
            <w:noProof/>
          </w:rPr>
          <w:t>6</w:t>
        </w:r>
      </w:fldSimple>
      <w:r w:rsidR="003F37CD">
        <w:t>. ábra</w:t>
      </w:r>
      <w:r w:rsidR="003F37CD" w:rsidRPr="003F37CD">
        <w:t xml:space="preserve"> </w:t>
      </w:r>
      <w:r w:rsidR="003F37CD">
        <w:t xml:space="preserve">Kereskedőhöz tartozó </w:t>
      </w:r>
      <w:r w:rsidR="00780075">
        <w:t>felhasználási esetek</w:t>
      </w:r>
      <w:r w:rsidR="003F37CD">
        <w:t>.</w:t>
      </w:r>
      <w:bookmarkEnd w:id="50"/>
    </w:p>
    <w:p w14:paraId="2B7F808E" w14:textId="77777777" w:rsidR="00C407C2" w:rsidRDefault="00324656">
      <w:r>
        <w:t xml:space="preserve">A fenti ábrán a kereskedőkhöz tartozó felhasználási lehetőségeket listázza, amely tartalmazza többek között a termékek hozzáadását és a beérkezett rendelések listázását, majd ezek státuszainak módosítását, ezzel adminisztrációs lehetőséget biztosítva a kereskedőnek a rendelései felett. Eközben az </w:t>
      </w:r>
      <w:r>
        <w:rPr>
          <w:i/>
        </w:rPr>
        <w:t>ADMIN</w:t>
      </w:r>
      <w:r>
        <w:t xml:space="preserve"> jogosultságú felhasználóhoz mindössze egy felhasználási eset tartozik, ez pedig az egyes fiókok törlése, így a regisztrált felhasználói fiókok törlésre kerülhetnek amennyiben ez indokolt.</w:t>
      </w:r>
    </w:p>
    <w:p w14:paraId="5573991B" w14:textId="2184D322" w:rsidR="00C407C2" w:rsidRDefault="00324656">
      <w:r>
        <w:t>A lenti diagramon a vásárlókhoz tartozó felhasználási esetek vannak felsorolva, ez magában foglalja a főoldalon történő kereskedők listázását, lehetőséget regisztrálni és bejelentkezni</w:t>
      </w:r>
      <w:r w:rsidR="00B85FCA">
        <w:t>,</w:t>
      </w:r>
      <w:r>
        <w:t xml:space="preserve"> továbbá a teljes rendelési folyamat végrehajtását a termék kiválasztásától a fizetésen át a rendelés követéséig.</w:t>
      </w:r>
    </w:p>
    <w:p w14:paraId="21A47C16" w14:textId="77777777" w:rsidR="003F37CD" w:rsidRDefault="00324656" w:rsidP="003F37CD">
      <w:pPr>
        <w:keepNext/>
        <w:ind w:firstLine="0"/>
        <w:jc w:val="center"/>
      </w:pPr>
      <w:r>
        <w:rPr>
          <w:noProof/>
        </w:rPr>
        <w:lastRenderedPageBreak/>
        <w:drawing>
          <wp:inline distT="114300" distB="114300" distL="114300" distR="114300" wp14:anchorId="7AC48A9A" wp14:editId="61063A58">
            <wp:extent cx="5759140" cy="46355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759140" cy="4635500"/>
                    </a:xfrm>
                    <a:prstGeom prst="rect">
                      <a:avLst/>
                    </a:prstGeom>
                    <a:ln/>
                  </pic:spPr>
                </pic:pic>
              </a:graphicData>
            </a:graphic>
          </wp:inline>
        </w:drawing>
      </w:r>
    </w:p>
    <w:p w14:paraId="0C96DA99" w14:textId="4AD938CC" w:rsidR="00C407C2" w:rsidRPr="003F37CD" w:rsidRDefault="00000000" w:rsidP="003F37CD">
      <w:pPr>
        <w:pStyle w:val="Caption"/>
        <w:rPr>
          <w:b w:val="0"/>
          <w:sz w:val="24"/>
          <w:szCs w:val="24"/>
        </w:rPr>
      </w:pPr>
      <w:fldSimple w:instr=" SEQ ábra \* ARABIC ">
        <w:bookmarkStart w:id="51" w:name="_Toc150282549"/>
        <w:r w:rsidR="00B33436">
          <w:rPr>
            <w:noProof/>
          </w:rPr>
          <w:t>7</w:t>
        </w:r>
      </w:fldSimple>
      <w:r w:rsidR="003F37CD">
        <w:t xml:space="preserve">. ábra Vásárlóhoz tartozó </w:t>
      </w:r>
      <w:r w:rsidR="007762E5">
        <w:t>felhasználási eset</w:t>
      </w:r>
      <w:r w:rsidR="003F37CD">
        <w:t>ek.</w:t>
      </w:r>
      <w:bookmarkEnd w:id="51"/>
    </w:p>
    <w:p w14:paraId="124CC43A" w14:textId="77777777" w:rsidR="00C407C2" w:rsidRDefault="00C407C2">
      <w:pPr>
        <w:ind w:firstLine="0"/>
        <w:jc w:val="center"/>
        <w:rPr>
          <w:b/>
          <w:sz w:val="20"/>
          <w:szCs w:val="20"/>
        </w:rPr>
      </w:pPr>
    </w:p>
    <w:p w14:paraId="261091BB" w14:textId="2C1034D7" w:rsidR="00C407C2" w:rsidRDefault="00324656">
      <w:r>
        <w:t xml:space="preserve">Az applikációban a rendelési folyamat az alábbi lépések soraként valósul meg: A vásárló regisztrál vagy bejelentkezik majd a főoldalra </w:t>
      </w:r>
      <w:r w:rsidR="007762E5">
        <w:t>kerül,</w:t>
      </w:r>
      <w:r>
        <w:t xml:space="preserve"> ahol kilistázódnak a kereskedők, itt egy kereskedő kiválasztása után megtekintheti annak termékeit majd ezek közül a bevásárlókosárba adhat hozzá terméket, vagy távolíthat el. Amennyiben kiválasztásra kerültek a termékek átnavigálhat a rendelés összegzésének </w:t>
      </w:r>
      <w:r w:rsidR="007762E5">
        <w:t>oldalára,</w:t>
      </w:r>
      <w:r>
        <w:t xml:space="preserve"> ahol kuponokat aktiválhat a felhasználó kedvezményekért. Az ezt követő oldal maga a fizetés majd a sikeres fizetés után átirányítás történik rendelés követésének </w:t>
      </w:r>
      <w:r w:rsidR="007762E5">
        <w:t>oldalára,</w:t>
      </w:r>
      <w:r>
        <w:t xml:space="preserve"> ahol megtekinthetőek a rendelő és rendelés adatai a rendelés státuszával.</w:t>
      </w:r>
    </w:p>
    <w:p w14:paraId="64B3704C" w14:textId="77777777" w:rsidR="00C407C2" w:rsidRDefault="00324656">
      <w:pPr>
        <w:pStyle w:val="Heading1"/>
      </w:pPr>
      <w:bookmarkStart w:id="52" w:name="_Toc151928455"/>
      <w:r>
        <w:lastRenderedPageBreak/>
        <w:t>Tervezés</w:t>
      </w:r>
      <w:bookmarkEnd w:id="52"/>
    </w:p>
    <w:p w14:paraId="52E80ABF" w14:textId="77777777" w:rsidR="00C407C2" w:rsidRDefault="00324656">
      <w:pPr>
        <w:ind w:firstLine="0"/>
      </w:pPr>
      <w:r>
        <w:tab/>
        <w:t>A következőkben egy részletesebb leírást szeretnék adni az általam elkészített megoldás megfontolásairól.</w:t>
      </w:r>
    </w:p>
    <w:p w14:paraId="2AF113E2" w14:textId="77777777" w:rsidR="00C407C2" w:rsidRDefault="00324656">
      <w:pPr>
        <w:pStyle w:val="Heading2"/>
      </w:pPr>
      <w:bookmarkStart w:id="53" w:name="_Toc151928456"/>
      <w:r>
        <w:t>A projekt megalapozása</w:t>
      </w:r>
      <w:bookmarkEnd w:id="53"/>
    </w:p>
    <w:p w14:paraId="7D949E6A" w14:textId="12637CEF" w:rsidR="00C407C2" w:rsidRDefault="00324656">
      <w:r>
        <w:t xml:space="preserve">A feladatkiírásom habár meghatározta a backend és frontendhez használt keretrendszert, még szükséges volt eldönteni </w:t>
      </w:r>
      <w:r w:rsidR="007762E5">
        <w:t>például,</w:t>
      </w:r>
      <w:r>
        <w:t xml:space="preserve"> hogy szeretnék-e plusz eszközöket használni a fejlesztéshez.</w:t>
      </w:r>
    </w:p>
    <w:p w14:paraId="498E3621" w14:textId="71946EFA" w:rsidR="00C407C2" w:rsidRDefault="00324656">
      <w:r>
        <w:t xml:space="preserve">Igyekeztem felgyorsítani a fejlesztést, ezért az általam már ismert </w:t>
      </w:r>
      <w:r>
        <w:rPr>
          <w:i/>
        </w:rPr>
        <w:t xml:space="preserve">TailwindCSS </w:t>
      </w:r>
      <w:r>
        <w:t xml:space="preserve"> </w:t>
      </w:r>
      <w:r w:rsidR="007762E5">
        <w:t xml:space="preserve">Cascading Style Sheets </w:t>
      </w:r>
      <w:r>
        <w:t xml:space="preserve">keretrendszert alkalmaztam a fejlesztéshez. A döntésem oka nem csak </w:t>
      </w:r>
      <w:r w:rsidR="007762E5">
        <w:t>az egyszerűbb szintaxis,</w:t>
      </w:r>
      <w:r>
        <w:t xml:space="preserve"> de a kód átláthatóságának növelésében és a keretrendszer jól dokumentáltságában rejlik. </w:t>
      </w:r>
    </w:p>
    <w:p w14:paraId="6FBF5FEF" w14:textId="438F2B50" w:rsidR="00C407C2" w:rsidRDefault="00324656">
      <w:r>
        <w:t xml:space="preserve">Egy másik jelentősebb hatással járó döntés volt, hogy a spring mellé egy build tool-t kellett választanom. Itt két opciót fontoltam meg, az egyik a </w:t>
      </w:r>
      <w:r>
        <w:rPr>
          <w:i/>
        </w:rPr>
        <w:t>maven</w:t>
      </w:r>
      <w:r>
        <w:t xml:space="preserve"> a másik pedig a </w:t>
      </w:r>
      <w:r>
        <w:rPr>
          <w:i/>
        </w:rPr>
        <w:t>gradle</w:t>
      </w:r>
      <w:r>
        <w:t xml:space="preserve">. Mindegyik eszköz rendelkezik a szükséges funkcionalításokkal, mindössze a szintaxis más a kettő között. A </w:t>
      </w:r>
      <w:r>
        <w:rPr>
          <w:i/>
        </w:rPr>
        <w:t>gradle</w:t>
      </w:r>
      <w:r>
        <w:t xml:space="preserve">-ben </w:t>
      </w:r>
      <w:r>
        <w:rPr>
          <w:i/>
        </w:rPr>
        <w:t>groovy</w:t>
      </w:r>
      <w:r>
        <w:t xml:space="preserve"> ameddig </w:t>
      </w:r>
      <w:r>
        <w:rPr>
          <w:i/>
        </w:rPr>
        <w:t>maven</w:t>
      </w:r>
      <w:r>
        <w:t xml:space="preserve">-ben </w:t>
      </w:r>
      <w:r w:rsidR="007762E5">
        <w:t xml:space="preserve">Extensible Markup Language </w:t>
      </w:r>
      <w:r>
        <w:t>(</w:t>
      </w:r>
      <w:r w:rsidR="007762E5">
        <w:t>XML</w:t>
      </w:r>
      <w:r>
        <w:t xml:space="preserve">) nyelven íródnak az utasítások. Végül a </w:t>
      </w:r>
      <w:r>
        <w:rPr>
          <w:i/>
        </w:rPr>
        <w:t>maven</w:t>
      </w:r>
      <w:r>
        <w:t xml:space="preserve"> mellett döntöttem mert kevesebb tapasztalattal rendelkeztem</w:t>
      </w:r>
      <w:r w:rsidR="009C1369">
        <w:t xml:space="preserve"> a technológiában</w:t>
      </w:r>
      <w:r>
        <w:t xml:space="preserve"> és hasznosnak találtam az eszköz</w:t>
      </w:r>
      <w:r w:rsidR="009C1369">
        <w:t xml:space="preserve"> mélyebb</w:t>
      </w:r>
      <w:r>
        <w:t xml:space="preserve"> elsajátítását.</w:t>
      </w:r>
    </w:p>
    <w:p w14:paraId="1BD04CC3" w14:textId="77777777" w:rsidR="00C407C2" w:rsidRDefault="00324656">
      <w:pPr>
        <w:ind w:firstLine="0"/>
      </w:pPr>
      <w:r>
        <w:tab/>
        <w:t>Az autentikáció, autorizáció megvalósítására a legszimpatikusabb technológia számomra a JWT (Json Web Token) használata volt. Alternatívaként felmerült egy külső szolgáltatás (third party) bevonásának ötlete is, viszont az előbbi megoldás rengeteg fejlődési lehetőséget rejtett, mindeközben  növelve a szakdolgozat értékét.</w:t>
      </w:r>
    </w:p>
    <w:p w14:paraId="211D8EE9" w14:textId="77777777" w:rsidR="00C407C2" w:rsidRDefault="00324656">
      <w:pPr>
        <w:pStyle w:val="Heading1"/>
      </w:pPr>
      <w:bookmarkStart w:id="54" w:name="_Toc151928457"/>
      <w:r>
        <w:lastRenderedPageBreak/>
        <w:t>Felhasználói nézetek megvalósítása</w:t>
      </w:r>
      <w:bookmarkEnd w:id="54"/>
    </w:p>
    <w:p w14:paraId="060051B9" w14:textId="77777777" w:rsidR="00C407C2" w:rsidRDefault="00324656">
      <w:pPr>
        <w:ind w:firstLine="0"/>
      </w:pPr>
      <w:r>
        <w:tab/>
        <w:t>A megvalósítás első lépéseként, a szükséges nézetek meghatározása után, megterveztem a felhasználói nézeteket.</w:t>
      </w:r>
    </w:p>
    <w:p w14:paraId="554BC7D9" w14:textId="61B1F2C4" w:rsidR="00C407C2" w:rsidRDefault="00324656">
      <w:pPr>
        <w:ind w:firstLine="0"/>
      </w:pPr>
      <w:r>
        <w:tab/>
        <w:t>A tervezéshez itt elsőnek mockup</w:t>
      </w:r>
      <w:r w:rsidR="00CD35E3">
        <w:t>-okat</w:t>
      </w:r>
      <w:r>
        <w:t xml:space="preserve"> készítettem, amely jelentése “minta” , “mintadarab”. Ezen látványtervek elsődleges célja az </w:t>
      </w:r>
      <w:r w:rsidR="007762E5">
        <w:t>volt,</w:t>
      </w:r>
      <w:r>
        <w:t xml:space="preserve"> hogy az egyes oldalak kinézetét, funkcionalítását, </w:t>
      </w:r>
      <w:r w:rsidR="00DA7D31">
        <w:t>navigálási</w:t>
      </w:r>
      <w:r>
        <w:t xml:space="preserve"> lehetőségeit jól kivehető ábrákban megjelenítsem. Természetes</w:t>
      </w:r>
      <w:r w:rsidR="00DA7D31">
        <w:t>en</w:t>
      </w:r>
      <w:r>
        <w:t xml:space="preserve"> a fejlesztés során igyekeztem a lehető legjobb felhasználói élmény nyújtó megoldások alkalmazására és az intuitív tervezésre, hogy a  lehető legjobb felhasználói élmény tudjam nyújtani az oldal látogatóinak.</w:t>
      </w:r>
    </w:p>
    <w:p w14:paraId="573EBF06" w14:textId="41B0E5E5" w:rsidR="00C407C2" w:rsidRDefault="00324656">
      <w:pPr>
        <w:ind w:firstLine="0"/>
      </w:pPr>
      <w:r>
        <w:tab/>
        <w:t xml:space="preserve">Tervezéshez a </w:t>
      </w:r>
      <w:r>
        <w:rPr>
          <w:i/>
        </w:rPr>
        <w:t xml:space="preserve">miro </w:t>
      </w:r>
      <w:r>
        <w:t xml:space="preserve">nevű kollaborációs platformot </w:t>
      </w:r>
      <w:r w:rsidR="007762E5">
        <w:t>használtam,</w:t>
      </w:r>
      <w:r>
        <w:t xml:space="preserve"> amely segítségével elkészítettem a felhasználói nézetek terveit.</w:t>
      </w:r>
    </w:p>
    <w:p w14:paraId="049F52CA" w14:textId="77777777" w:rsidR="003F37CD" w:rsidRDefault="00324656" w:rsidP="003F37CD">
      <w:pPr>
        <w:keepNext/>
        <w:ind w:firstLine="0"/>
      </w:pPr>
      <w:r>
        <w:rPr>
          <w:noProof/>
        </w:rPr>
        <w:drawing>
          <wp:inline distT="114300" distB="114300" distL="114300" distR="114300" wp14:anchorId="46F91A4F" wp14:editId="5D732875">
            <wp:extent cx="5759140" cy="2844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759140" cy="2844800"/>
                    </a:xfrm>
                    <a:prstGeom prst="rect">
                      <a:avLst/>
                    </a:prstGeom>
                    <a:ln/>
                  </pic:spPr>
                </pic:pic>
              </a:graphicData>
            </a:graphic>
          </wp:inline>
        </w:drawing>
      </w:r>
    </w:p>
    <w:p w14:paraId="1D33384D" w14:textId="5086E18F" w:rsidR="00C407C2" w:rsidRDefault="00000000" w:rsidP="003F37CD">
      <w:pPr>
        <w:pStyle w:val="Caption"/>
      </w:pPr>
      <w:fldSimple w:instr=" SEQ ábra \* ARABIC ">
        <w:bookmarkStart w:id="55" w:name="_Toc150282550"/>
        <w:r w:rsidR="00B33436">
          <w:rPr>
            <w:noProof/>
          </w:rPr>
          <w:t>8</w:t>
        </w:r>
      </w:fldSimple>
      <w:r w:rsidR="003F37CD">
        <w:t>. ábra Kereskedő oldalának nézete mockup</w:t>
      </w:r>
      <w:bookmarkEnd w:id="55"/>
    </w:p>
    <w:p w14:paraId="13AE35C0" w14:textId="0C8F9360" w:rsidR="00C407C2" w:rsidRDefault="00324656">
      <w:r>
        <w:t xml:space="preserve">A fenti ábrához hasonlóan készítettem el a többi nézet terveit </w:t>
      </w:r>
      <w:r w:rsidR="007762E5">
        <w:t>is,</w:t>
      </w:r>
      <w:r>
        <w:t xml:space="preserve"> amelyek nagyban segítettek a projekt előrehaladásában. Habár az ábrán nem látszik, az egyes nézeteket összekötöttem a hozzájuk tartozó navigációs gombbal, ezzel </w:t>
      </w:r>
      <w:r w:rsidR="007762E5">
        <w:t>biztosítva,</w:t>
      </w:r>
      <w:r>
        <w:t xml:space="preserve"> hogy minden nézet elérhető a felhasználói felületről. Erre egy példa az ábrán látható regisztrációs gomb összekötése a regisztráció nézettel.</w:t>
      </w:r>
    </w:p>
    <w:p w14:paraId="1D50CC49" w14:textId="77777777" w:rsidR="00C407C2" w:rsidRDefault="00C407C2"/>
    <w:p w14:paraId="3FB9D593" w14:textId="77777777" w:rsidR="00C407C2" w:rsidRDefault="00324656">
      <w:pPr>
        <w:pStyle w:val="Heading2"/>
      </w:pPr>
      <w:bookmarkStart w:id="56" w:name="_Toc151928458"/>
      <w:r>
        <w:lastRenderedPageBreak/>
        <w:t>Általánosan a frontendről</w:t>
      </w:r>
      <w:bookmarkEnd w:id="56"/>
    </w:p>
    <w:p w14:paraId="57434610" w14:textId="5085F3AB" w:rsidR="00C407C2" w:rsidRDefault="00324656">
      <w:pPr>
        <w:ind w:firstLine="0"/>
      </w:pPr>
      <w:r>
        <w:tab/>
        <w:t>A nézetek megtervezése után elkészítettem a weboldal felhasználói felületét, amely megvalósításakor több helyen hasonló elemeket használtam, így ezeket</w:t>
      </w:r>
      <w:r w:rsidR="002B4923">
        <w:t xml:space="preserve"> a több helyen előforduló elemeket</w:t>
      </w:r>
      <w:r>
        <w:t xml:space="preserve"> szeretném most összefoglalni.</w:t>
      </w:r>
    </w:p>
    <w:p w14:paraId="4AE3AF99" w14:textId="4131DCB2" w:rsidR="00C407C2" w:rsidRDefault="00324656">
      <w:pPr>
        <w:ind w:firstLine="0"/>
      </w:pPr>
      <w:r>
        <w:tab/>
        <w:t>A webalkalmazás tervezésekor a frontendnek elsődlegesen a megjelenítés feladatatát szántam, ennek köszönhetően kevés üzleti logika került ide és a</w:t>
      </w:r>
      <w:r w:rsidR="002B4923">
        <w:t xml:space="preserve"> szolgáltatások </w:t>
      </w:r>
      <w:r>
        <w:t>nagy része backenden kerü</w:t>
      </w:r>
      <w:r w:rsidR="002B4923">
        <w:t>lt megírásra</w:t>
      </w:r>
      <w:r>
        <w:t>.</w:t>
      </w:r>
    </w:p>
    <w:p w14:paraId="1BD46DFB" w14:textId="6B98571F" w:rsidR="00C407C2" w:rsidRDefault="00324656" w:rsidP="001B50DD">
      <w:pPr>
        <w:pStyle w:val="Heading3"/>
      </w:pPr>
      <w:bookmarkStart w:id="57" w:name="_Toc150285098"/>
      <w:bookmarkStart w:id="58" w:name="_Toc150285165"/>
      <w:bookmarkStart w:id="59" w:name="_Toc150286182"/>
      <w:bookmarkStart w:id="60" w:name="_Toc150298918"/>
      <w:bookmarkStart w:id="61" w:name="_Toc151928459"/>
      <w:bookmarkEnd w:id="57"/>
      <w:bookmarkEnd w:id="58"/>
      <w:bookmarkEnd w:id="59"/>
      <w:bookmarkEnd w:id="60"/>
      <w:r>
        <w:t>Komponensek és csomagok</w:t>
      </w:r>
      <w:bookmarkEnd w:id="61"/>
    </w:p>
    <w:p w14:paraId="3F8BF127" w14:textId="641A6423" w:rsidR="00C407C2" w:rsidRDefault="00324656">
      <w:pPr>
        <w:ind w:firstLine="0"/>
      </w:pPr>
      <w:r>
        <w:tab/>
        <w:t xml:space="preserve">Minden frontend </w:t>
      </w:r>
      <w:r w:rsidR="007762E5">
        <w:t>nézetet,</w:t>
      </w:r>
      <w:r>
        <w:t xml:space="preserve"> amelyet bemutatok a következőekben külön komponensként kezeltem. Egyedüli kivétel a </w:t>
      </w:r>
      <w:r>
        <w:rPr>
          <w:i/>
        </w:rPr>
        <w:t xml:space="preserve">Header </w:t>
      </w:r>
      <w:r w:rsidR="007762E5">
        <w:rPr>
          <w:i/>
        </w:rPr>
        <w:t>komponens,</w:t>
      </w:r>
      <w:r>
        <w:t xml:space="preserve"> amely az alkalmazás nézeteinek keretét adja ezért az utóbbi külön komponensként lett felvéve.</w:t>
      </w:r>
    </w:p>
    <w:p w14:paraId="76AF3D21" w14:textId="77777777" w:rsidR="00C407C2" w:rsidRDefault="00324656">
      <w:pPr>
        <w:ind w:firstLine="0"/>
      </w:pPr>
      <w:r>
        <w:tab/>
        <w:t xml:space="preserve">Ezen komponensek külön csomagokban (package) helyezkednek el. Viszont van még definiálva 2 említésre méltó csomag a </w:t>
      </w:r>
      <w:r>
        <w:rPr>
          <w:i/>
        </w:rPr>
        <w:t xml:space="preserve">service </w:t>
      </w:r>
      <w:r>
        <w:t xml:space="preserve">és a </w:t>
      </w:r>
      <w:r>
        <w:rPr>
          <w:i/>
        </w:rPr>
        <w:t>model.</w:t>
      </w:r>
    </w:p>
    <w:p w14:paraId="3BC924A2" w14:textId="3B96381B" w:rsidR="00C407C2" w:rsidRDefault="00324656">
      <w:pPr>
        <w:ind w:firstLine="0"/>
      </w:pPr>
      <w:r>
        <w:tab/>
      </w:r>
      <w:r>
        <w:rPr>
          <w:i/>
        </w:rPr>
        <w:t xml:space="preserve">Service </w:t>
      </w:r>
      <w:r>
        <w:t xml:space="preserve">csomagban az üzleti logika megvalósítása történik általánosan, amely az alkalmazásomban legtöbbször egy </w:t>
      </w:r>
      <w:r w:rsidR="003B0E09">
        <w:t>REST kérés</w:t>
      </w:r>
      <w:r>
        <w:t xml:space="preserve"> formájában valósul meg. Ezen csomagban található szolgáltatásokat (service) használom</w:t>
      </w:r>
      <w:r w:rsidR="003B0E09">
        <w:t xml:space="preserve"> például,</w:t>
      </w:r>
      <w:r>
        <w:t xml:space="preserve"> mikor a felhasználó átnavigál egy weboldalra</w:t>
      </w:r>
      <w:r w:rsidR="003B0E09">
        <w:t xml:space="preserve"> és </w:t>
      </w:r>
      <w:r>
        <w:t xml:space="preserve">a backendről </w:t>
      </w:r>
      <w:r w:rsidR="003B0E09">
        <w:t>elkérem</w:t>
      </w:r>
      <w:r>
        <w:t xml:space="preserve"> a megjelenítéshez szükséges adatokat.</w:t>
      </w:r>
    </w:p>
    <w:p w14:paraId="2E8F2841" w14:textId="3095D9F3" w:rsidR="00C407C2" w:rsidRDefault="00324656">
      <w:pPr>
        <w:ind w:firstLine="0"/>
      </w:pPr>
      <w:r>
        <w:tab/>
      </w:r>
      <w:r>
        <w:rPr>
          <w:i/>
        </w:rPr>
        <w:t xml:space="preserve">Model </w:t>
      </w:r>
      <w:r>
        <w:t xml:space="preserve">csomagban különböző osztályokat </w:t>
      </w:r>
      <w:r w:rsidR="008C50A3">
        <w:t>definiáltam,</w:t>
      </w:r>
      <w:r>
        <w:t xml:space="preserve"> amelyek a ki és bemenő requesteknek megfelelően megkönnyítik az adatok küldését és fogadását</w:t>
      </w:r>
      <w:r w:rsidR="003B0E09">
        <w:t xml:space="preserve"> azzal hogy egy struktúrát adnak az utazó adatoknak.</w:t>
      </w:r>
    </w:p>
    <w:p w14:paraId="45081171" w14:textId="77777777" w:rsidR="00C407C2" w:rsidRDefault="00324656" w:rsidP="007C67EB">
      <w:pPr>
        <w:pStyle w:val="Heading3"/>
      </w:pPr>
      <w:bookmarkStart w:id="62" w:name="_Toc151928460"/>
      <w:r>
        <w:t>Képek megjelenítése</w:t>
      </w:r>
      <w:bookmarkEnd w:id="62"/>
    </w:p>
    <w:p w14:paraId="6191EEFF" w14:textId="0102CB56" w:rsidR="00C407C2" w:rsidRDefault="00324656">
      <w:pPr>
        <w:ind w:firstLine="0"/>
      </w:pPr>
      <w:r>
        <w:tab/>
        <w:t xml:space="preserve">Egy másik szintén általános megoldás a komponensek között a képek </w:t>
      </w:r>
      <w:r w:rsidR="008C50A3">
        <w:t>megjelenítése,</w:t>
      </w:r>
      <w:r>
        <w:t xml:space="preserve"> amely backendről érkezik. Itt a backend oldalon egy byte tömb érkezik a </w:t>
      </w:r>
      <w:r w:rsidR="008C50A3">
        <w:t>frontend-re,</w:t>
      </w:r>
      <w:r>
        <w:t xml:space="preserve"> amely feladata feldolgozni és megjeleníteni a tartalmát képként. Ezt a feladatot úgy oldottam meg hogy a </w:t>
      </w:r>
      <w:r>
        <w:rPr>
          <w:i/>
        </w:rPr>
        <w:t>GET request</w:t>
      </w:r>
      <w:r>
        <w:t xml:space="preserve"> válasz típusát “text”-re állítottam majd a beérkezett adatot stringként kezelve átadtam az angular DOMSanitizer </w:t>
      </w:r>
      <w:r>
        <w:rPr>
          <w:i/>
        </w:rPr>
        <w:t>bypassSecurityTrustURL</w:t>
      </w:r>
      <w:r>
        <w:t xml:space="preserve"> függvényének miközben </w:t>
      </w:r>
      <w:r w:rsidR="008C50A3">
        <w:t>megadtam,</w:t>
      </w:r>
      <w:r>
        <w:t xml:space="preserve"> hogy a típusa egy png kép. A megoldás így néz ki:</w:t>
      </w:r>
    </w:p>
    <w:p w14:paraId="368A896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this.fileManager.downloadFile(product.imgSource).subscribe(data=&gt;{</w:t>
      </w:r>
      <w:r>
        <w:rPr>
          <w:rFonts w:ascii="Consolas" w:eastAsia="Consolas" w:hAnsi="Consolas" w:cs="Consolas"/>
          <w:color w:val="000000"/>
          <w:sz w:val="20"/>
          <w:szCs w:val="20"/>
          <w:highlight w:val="white"/>
        </w:rPr>
        <w:br/>
        <w:t>product.imgDataUrl=this.sanitizer.bypassSecurityTrustUrl('data:image/png;base64,' + data)</w:t>
      </w:r>
      <w:r>
        <w:rPr>
          <w:rFonts w:ascii="Consolas" w:eastAsia="Consolas" w:hAnsi="Consolas" w:cs="Consolas"/>
          <w:color w:val="000000"/>
          <w:sz w:val="20"/>
          <w:szCs w:val="20"/>
          <w:highlight w:val="white"/>
        </w:rPr>
        <w:br/>
        <w:t>});</w:t>
      </w:r>
    </w:p>
    <w:p w14:paraId="7BC5E2F2"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firstLine="0"/>
        <w:rPr>
          <w:rFonts w:ascii="Consolas" w:eastAsia="Consolas" w:hAnsi="Consolas" w:cs="Consolas"/>
          <w:sz w:val="20"/>
          <w:szCs w:val="20"/>
          <w:highlight w:val="white"/>
        </w:rPr>
      </w:pPr>
    </w:p>
    <w:p w14:paraId="71A05665" w14:textId="3C8BD19A" w:rsidR="00C407C2" w:rsidRDefault="00324656">
      <w:pPr>
        <w:ind w:firstLine="0"/>
      </w:pPr>
      <w:r>
        <w:t xml:space="preserve">A fenti függvényhívás eredménye egy </w:t>
      </w:r>
      <w:r>
        <w:rPr>
          <w:i/>
        </w:rPr>
        <w:t xml:space="preserve">SafeUrl </w:t>
      </w:r>
      <w:r>
        <w:t xml:space="preserve">típusú </w:t>
      </w:r>
      <w:r w:rsidR="008C50A3">
        <w:t>objektum,</w:t>
      </w:r>
      <w:r>
        <w:t xml:space="preserve"> amely könnyedén megjeleníthető a felhasználó felületen. Egy példa a megjelenítésére:</w:t>
      </w:r>
    </w:p>
    <w:p w14:paraId="2F1F63E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&lt;img [src]="product.imgDataUrl"&gt;</w:t>
      </w:r>
    </w:p>
    <w:p w14:paraId="6247FDC3" w14:textId="77777777" w:rsidR="00C407C2" w:rsidRDefault="00324656" w:rsidP="007C67EB">
      <w:pPr>
        <w:pStyle w:val="Heading3"/>
      </w:pPr>
      <w:bookmarkStart w:id="63" w:name="_Toc151928461"/>
      <w:r>
        <w:t>Betöltési animáció</w:t>
      </w:r>
      <w:bookmarkEnd w:id="63"/>
    </w:p>
    <w:p w14:paraId="7EDF1D2B" w14:textId="7614D6A2" w:rsidR="00C407C2" w:rsidRDefault="00324656">
      <w:pPr>
        <w:ind w:firstLine="0"/>
      </w:pPr>
      <w:r>
        <w:tab/>
        <w:t>Bizonyos esetekben sokáig tarthat ameddig a backend elküld minden szükséges adatot egy-egy komponens vagy nézet megjelenítéséhez, ez</w:t>
      </w:r>
      <w:r w:rsidR="008C50A3">
        <w:t xml:space="preserve"> </w:t>
      </w:r>
      <w:r>
        <w:t xml:space="preserve">idő alatt pedig az alkalmazás üresen jelenik meg. Erre egy példa a főoldal kereskedői az alkalmazásban, hiszen ekkor nem csak </w:t>
      </w:r>
      <w:r w:rsidR="008C50A3">
        <w:t>a kereskedők adataira,</w:t>
      </w:r>
      <w:r>
        <w:t xml:space="preserve"> de a kereskedőkhöz tartozó képekre is szükség van.</w:t>
      </w:r>
    </w:p>
    <w:p w14:paraId="506EFA13" w14:textId="7FD718AA" w:rsidR="00C407C2" w:rsidRDefault="00324656">
      <w:pPr>
        <w:ind w:firstLine="0"/>
      </w:pPr>
      <w:r>
        <w:tab/>
        <w:t xml:space="preserve">A fenti problémára találták ki a betöltési </w:t>
      </w:r>
      <w:r w:rsidR="008C50A3">
        <w:t>animációt,</w:t>
      </w:r>
      <w:r>
        <w:t xml:space="preserve"> amely segítségével ideiglenesen jeleníthetünk meg tartalmat</w:t>
      </w:r>
      <w:r w:rsidR="003B0E09">
        <w:t>,</w:t>
      </w:r>
      <w:r>
        <w:t xml:space="preserve"> ameddig nem érkeznek meg a megjelenítéshez szükséges adatok.</w:t>
      </w:r>
    </w:p>
    <w:p w14:paraId="4C7C83B1" w14:textId="1D2DF6FA" w:rsidR="00C407C2" w:rsidRDefault="00324656">
      <w:r>
        <w:t xml:space="preserve">A megoldásomban egy külön szolgáltatást (service) hoztam létre, amely segítségével irányíthatom az egyes oldalak betöltését. A betöltés szolgáltatás (loading service) rendelkezik 2 attribútummal és 2 metódussal. A metódusok segítségével </w:t>
      </w:r>
      <w:r w:rsidR="008C50A3">
        <w:t>jelezhetjük,</w:t>
      </w:r>
      <w:r>
        <w:t xml:space="preserve"> hogy megérkezett a szükséges adat és ennek megfelelően változik a kettő attribútum. Két attribútumra azért van szükség mert az egyik egy </w:t>
      </w:r>
      <w:r>
        <w:rPr>
          <w:i/>
        </w:rPr>
        <w:t>BehaviourSubject&lt;boolean&gt;</w:t>
      </w:r>
      <w:r>
        <w:t xml:space="preserve"> típúsu </w:t>
      </w:r>
      <w:r w:rsidR="008C50A3">
        <w:t>változó,</w:t>
      </w:r>
      <w:r>
        <w:t xml:space="preserve"> amely értéke a </w:t>
      </w:r>
      <w:r>
        <w:rPr>
          <w:i/>
        </w:rPr>
        <w:t>next()</w:t>
      </w:r>
      <w:r>
        <w:t xml:space="preserve"> metódussal állítható és a másik attribútum pedig az előző attribútum megfigyelhetővé (Observable) alakítása.</w:t>
      </w:r>
    </w:p>
    <w:p w14:paraId="5FD50081" w14:textId="79DA2658" w:rsidR="00C407C2" w:rsidRDefault="00324656">
      <w:r>
        <w:t xml:space="preserve">Az előbb említett függvényeket pedig úgy </w:t>
      </w:r>
      <w:r w:rsidR="008C50A3">
        <w:t>alkalmazom,</w:t>
      </w:r>
      <w:r>
        <w:t xml:space="preserve"> hogy mikor a nézet megnyílik akkor a szolgáltatáshoz tartozó attribútum értéke </w:t>
      </w:r>
      <w:r w:rsidRPr="003B0E09">
        <w:rPr>
          <w:i/>
          <w:iCs/>
        </w:rPr>
        <w:t>false</w:t>
      </w:r>
      <w:r w:rsidR="003B0E09">
        <w:t>,</w:t>
      </w:r>
      <w:r>
        <w:t xml:space="preserve"> majd minden sikeres kéréssel növelek egy számlálót és mikor a sikeres kérések száma eléri az összes kérés számát, akkor a szolgáltatás függvényét hívva megváltoztatom a hozzá tartozó attribútum </w:t>
      </w:r>
      <w:r w:rsidRPr="003B0E09">
        <w:rPr>
          <w:i/>
          <w:iCs/>
        </w:rPr>
        <w:t>true</w:t>
      </w:r>
      <w:r>
        <w:t>-ra</w:t>
      </w:r>
      <w:r w:rsidR="009E2759">
        <w:t>,</w:t>
      </w:r>
      <w:r>
        <w:t xml:space="preserve"> amely a nézeten az adatok megjelenítését jelenti.</w:t>
      </w:r>
    </w:p>
    <w:p w14:paraId="09814196" w14:textId="77777777" w:rsidR="00C407C2" w:rsidRDefault="00324656">
      <w:r>
        <w:t xml:space="preserve">A feltételesen megjelenítendő adatok megjelenítését pedig </w:t>
      </w:r>
      <w:r>
        <w:rPr>
          <w:i/>
        </w:rPr>
        <w:t>*ngIf</w:t>
      </w:r>
      <w:r>
        <w:t xml:space="preserve">  strukturális direktíva használatával feltételhez kötöm. Erre egy példa:</w:t>
      </w:r>
    </w:p>
    <w:p w14:paraId="3EBDE07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highlight w:val="white"/>
        </w:rPr>
        <w:t>*ngIf="(loadingService.isLoading$ | async) === false"</w:t>
      </w:r>
    </w:p>
    <w:p w14:paraId="61248F17" w14:textId="77777777" w:rsidR="00747B05" w:rsidRDefault="00747B05">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p>
    <w:p w14:paraId="50A3266C" w14:textId="77777777" w:rsidR="00747B05" w:rsidRDefault="00747B05">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p>
    <w:p w14:paraId="017E4551" w14:textId="77777777" w:rsidR="00747B05" w:rsidRDefault="00747B05">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p>
    <w:p w14:paraId="07D759F3" w14:textId="77777777" w:rsidR="00747B05" w:rsidRDefault="00747B05">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pPr>
    </w:p>
    <w:p w14:paraId="155958A7" w14:textId="77777777" w:rsidR="00C407C2" w:rsidRDefault="00324656">
      <w:pPr>
        <w:pStyle w:val="Heading2"/>
      </w:pPr>
      <w:bookmarkStart w:id="64" w:name="_Toc151928462"/>
      <w:r>
        <w:lastRenderedPageBreak/>
        <w:t>Rendelési folyamat lebonyolítása</w:t>
      </w:r>
      <w:bookmarkEnd w:id="64"/>
    </w:p>
    <w:p w14:paraId="1FAAB837" w14:textId="77777777" w:rsidR="00C407C2" w:rsidRDefault="00324656">
      <w:pPr>
        <w:ind w:firstLine="0"/>
        <w:rPr>
          <w:rFonts w:ascii="Consolas" w:eastAsia="Consolas" w:hAnsi="Consolas" w:cs="Consolas"/>
          <w:sz w:val="20"/>
          <w:szCs w:val="20"/>
          <w:highlight w:val="white"/>
        </w:rPr>
      </w:pPr>
      <w:r>
        <w:tab/>
        <w:t>A rendelési folyamat lebonyolítása a főoldalról kezdődik majd a kereskedő oldalán át a rendelés összegzésén túl és a stripe integrációban történő fizetés után következő rendelés összegzése oldalon ér véget. Pontokba szedve az 5.2 ábra majd 5.6. ábrától az 5.9-es ábráig látható a teljes folyamat menete.</w:t>
      </w:r>
    </w:p>
    <w:p w14:paraId="7369DCA3" w14:textId="77777777" w:rsidR="00C407C2" w:rsidRDefault="00324656">
      <w:pPr>
        <w:pStyle w:val="Heading2"/>
      </w:pPr>
      <w:bookmarkStart w:id="65" w:name="_Toc151928463"/>
      <w:r>
        <w:t>Főoldal</w:t>
      </w:r>
      <w:bookmarkEnd w:id="65"/>
    </w:p>
    <w:p w14:paraId="1D1BF297" w14:textId="77777777" w:rsidR="003F37CD" w:rsidRDefault="00324656" w:rsidP="003F37CD">
      <w:pPr>
        <w:keepNext/>
        <w:ind w:firstLine="0"/>
      </w:pPr>
      <w:r>
        <w:rPr>
          <w:noProof/>
        </w:rPr>
        <w:drawing>
          <wp:inline distT="114300" distB="114300" distL="114300" distR="114300" wp14:anchorId="25E3EF97" wp14:editId="346B3A97">
            <wp:extent cx="5759140" cy="2806700"/>
            <wp:effectExtent l="12700" t="12700" r="12700" b="1270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3F423E12" w14:textId="6220866E" w:rsidR="00C407C2" w:rsidRDefault="00000000" w:rsidP="003F37CD">
      <w:pPr>
        <w:pStyle w:val="Caption"/>
      </w:pPr>
      <w:fldSimple w:instr=" SEQ ábra \* ARABIC ">
        <w:bookmarkStart w:id="66" w:name="_Toc150282551"/>
        <w:r w:rsidR="00B33436">
          <w:rPr>
            <w:noProof/>
          </w:rPr>
          <w:t>9</w:t>
        </w:r>
      </w:fldSimple>
      <w:r w:rsidR="003F37CD">
        <w:t>. ábra Főoldal képernyőkép</w:t>
      </w:r>
      <w:bookmarkEnd w:id="66"/>
    </w:p>
    <w:p w14:paraId="1066868A" w14:textId="77777777" w:rsidR="00C407C2" w:rsidRDefault="00324656">
      <w:pPr>
        <w:ind w:firstLine="0"/>
      </w:pPr>
      <w:r>
        <w:tab/>
        <w:t>Az itt látható képernyőkép az általam elkészített főoldalt mutatja be, itt lehetősége van a felhasználónak az éttermek között válogatni, kiszállítási áraikat megnézni és átnavigálni többek között a regisztrációs és bejelentkezési nézetekre, vagy a kiválasztott kereskedő oldalára a termékek megtekintéséhez.</w:t>
      </w:r>
    </w:p>
    <w:p w14:paraId="48440C9C" w14:textId="63B926AD" w:rsidR="00C407C2" w:rsidRDefault="00324656">
      <w:pPr>
        <w:ind w:firstLine="0"/>
      </w:pPr>
      <w:r>
        <w:t xml:space="preserve">Ezen az oldalon megvalósítottam a betöltési </w:t>
      </w:r>
      <w:r w:rsidR="009E2759">
        <w:t>animációt,</w:t>
      </w:r>
      <w:r>
        <w:t xml:space="preserve"> amely szerint “loading…” jelenik meg az éttermek helyett ameddig nem érkezett meg az adat a másik oldalról.</w:t>
      </w:r>
    </w:p>
    <w:p w14:paraId="2F375C19" w14:textId="4E4657FF" w:rsidR="00132026" w:rsidRDefault="00132026">
      <w:pPr>
        <w:ind w:firstLine="0"/>
      </w:pPr>
      <w:r>
        <w:t>Regisztráció és bejelentkezés után a vásárlókat erre az oldalra navigálja az alkalmazás automatikusan.</w:t>
      </w:r>
    </w:p>
    <w:p w14:paraId="75A4AA84" w14:textId="77777777" w:rsidR="00C407C2" w:rsidRDefault="00324656">
      <w:pPr>
        <w:pStyle w:val="Heading2"/>
      </w:pPr>
      <w:bookmarkStart w:id="67" w:name="_Toc151928464"/>
      <w:r>
        <w:lastRenderedPageBreak/>
        <w:t>Regisztráció vásárlóknak</w:t>
      </w:r>
      <w:bookmarkEnd w:id="67"/>
    </w:p>
    <w:p w14:paraId="4797DC16" w14:textId="77777777" w:rsidR="00517871" w:rsidRDefault="00324656" w:rsidP="00517871">
      <w:pPr>
        <w:keepNext/>
        <w:ind w:firstLine="0"/>
      </w:pPr>
      <w:r>
        <w:rPr>
          <w:b/>
          <w:noProof/>
          <w:sz w:val="32"/>
          <w:szCs w:val="32"/>
        </w:rPr>
        <w:drawing>
          <wp:inline distT="114300" distB="114300" distL="114300" distR="114300" wp14:anchorId="10B37851" wp14:editId="64A93A0E">
            <wp:extent cx="5760000" cy="2806700"/>
            <wp:effectExtent l="19050" t="19050" r="12700" b="127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760000" cy="2806700"/>
                    </a:xfrm>
                    <a:prstGeom prst="rect">
                      <a:avLst/>
                    </a:prstGeom>
                    <a:ln w="12700">
                      <a:solidFill>
                        <a:srgbClr val="000000"/>
                      </a:solidFill>
                      <a:prstDash val="solid"/>
                    </a:ln>
                  </pic:spPr>
                </pic:pic>
              </a:graphicData>
            </a:graphic>
          </wp:inline>
        </w:drawing>
      </w:r>
    </w:p>
    <w:p w14:paraId="492E6EBB" w14:textId="5963E0F4" w:rsidR="00C407C2" w:rsidRPr="00517871" w:rsidRDefault="00000000" w:rsidP="00517871">
      <w:pPr>
        <w:pStyle w:val="Caption"/>
        <w:rPr>
          <w:b w:val="0"/>
          <w:sz w:val="24"/>
          <w:szCs w:val="24"/>
        </w:rPr>
      </w:pPr>
      <w:fldSimple w:instr=" SEQ ábra \* ARABIC ">
        <w:bookmarkStart w:id="68" w:name="_Toc150282552"/>
        <w:r w:rsidR="00B33436">
          <w:rPr>
            <w:noProof/>
          </w:rPr>
          <w:t>10</w:t>
        </w:r>
      </w:fldSimple>
      <w:r w:rsidR="00517871">
        <w:t>. ábra Vásárló regisztráció képernyőkép</w:t>
      </w:r>
      <w:bookmarkEnd w:id="68"/>
    </w:p>
    <w:p w14:paraId="4CA4F79C" w14:textId="77777777" w:rsidR="00211B90" w:rsidRDefault="00324656">
      <w:r>
        <w:t xml:space="preserve">A következő ábrán látható a vásárlók számára szánt regisztrációs felület. Itt név, email, jelszó és cím megadása után a regisztráció gomb megnyomásával regisztrálhat a felhasználó egy vásárlóhoz tartozó fiókot. </w:t>
      </w:r>
    </w:p>
    <w:p w14:paraId="1AA39ECC" w14:textId="77777777" w:rsidR="00211B90" w:rsidRDefault="00324656">
      <w:r>
        <w:t xml:space="preserve">Lehetőséget ad az oldal átnavigálni a kereskedői fiók regisztrálására és amennyiben a felhasználó már regisztrált átnavigálhat a bejelentkezéshez fenntartott oldalra is. Ahogyan az ábrán is kivehető, itt figyelmeztetést küld a weboldal amennyiben nem töltötte ki a felhasználó az összes szükséges mezőt. </w:t>
      </w:r>
    </w:p>
    <w:p w14:paraId="5A8E0A2B" w14:textId="6FBC01F2" w:rsidR="00C407C2" w:rsidRDefault="00324656">
      <w:r>
        <w:t xml:space="preserve">Továbbá az egyes mezőkhöz tartozó </w:t>
      </w:r>
      <w:r>
        <w:rPr>
          <w:i/>
        </w:rPr>
        <w:t xml:space="preserve">label </w:t>
      </w:r>
      <w:r>
        <w:t xml:space="preserve">elemekben definiálásra került az elvárt érték így például a </w:t>
      </w:r>
      <w:r>
        <w:rPr>
          <w:i/>
        </w:rPr>
        <w:t>google chrome</w:t>
      </w:r>
      <w:r>
        <w:t xml:space="preserve"> böngésző amennyiben tárol már ilyen jellegű adatot, automatikusan kitölti a mezőket.</w:t>
      </w:r>
    </w:p>
    <w:p w14:paraId="1628EE10" w14:textId="77777777" w:rsidR="00C407C2" w:rsidRDefault="00324656">
      <w:pPr>
        <w:pStyle w:val="Heading2"/>
      </w:pPr>
      <w:bookmarkStart w:id="69" w:name="_Toc151928465"/>
      <w:r>
        <w:lastRenderedPageBreak/>
        <w:t>Regisztráció kereskedőknek</w:t>
      </w:r>
      <w:bookmarkEnd w:id="69"/>
    </w:p>
    <w:p w14:paraId="096497A5" w14:textId="77777777" w:rsidR="00517871" w:rsidRDefault="00324656" w:rsidP="00517871">
      <w:pPr>
        <w:keepNext/>
        <w:ind w:firstLine="0"/>
      </w:pPr>
      <w:r>
        <w:rPr>
          <w:noProof/>
        </w:rPr>
        <w:drawing>
          <wp:inline distT="114300" distB="114300" distL="114300" distR="114300" wp14:anchorId="49AAEC5F" wp14:editId="3D3AD3ED">
            <wp:extent cx="5759140" cy="2806700"/>
            <wp:effectExtent l="12700" t="12700" r="12700" b="1270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3B419881" w14:textId="59A83727" w:rsidR="00C407C2" w:rsidRDefault="00000000" w:rsidP="00517871">
      <w:pPr>
        <w:pStyle w:val="Caption"/>
      </w:pPr>
      <w:fldSimple w:instr=" SEQ ábra \* ARABIC ">
        <w:bookmarkStart w:id="70" w:name="_Toc150282553"/>
        <w:r w:rsidR="00B33436">
          <w:rPr>
            <w:noProof/>
          </w:rPr>
          <w:t>11</w:t>
        </w:r>
      </w:fldSimple>
      <w:r w:rsidR="00517871">
        <w:t>. ábra Kereskedő regisztráció képernyőkép</w:t>
      </w:r>
      <w:bookmarkEnd w:id="70"/>
    </w:p>
    <w:p w14:paraId="19229088" w14:textId="77777777" w:rsidR="00C407C2" w:rsidRDefault="00324656">
      <w:pPr>
        <w:rPr>
          <w:b/>
          <w:sz w:val="32"/>
          <w:szCs w:val="32"/>
        </w:rPr>
      </w:pPr>
      <w:r>
        <w:t>Az alábbi oldalon a kereskedők tudnak regisztrálni a kereskedő neve, email, jelszó és lakcím megadásával. Sikeres regisztráció esetén automatikusan bejelentkeznek és át lesznek irányítva a kereskedő termék hozzáadásának oldalára, ahol termékeket tudnak hozzáadni az újonnan létrehozott oldalukhoz.</w:t>
      </w:r>
    </w:p>
    <w:p w14:paraId="5E0F60FC" w14:textId="77777777" w:rsidR="00C407C2" w:rsidRDefault="00324656">
      <w:pPr>
        <w:pStyle w:val="Heading2"/>
      </w:pPr>
      <w:bookmarkStart w:id="71" w:name="_Toc151928466"/>
      <w:r>
        <w:t>Bejelentkezés</w:t>
      </w:r>
      <w:bookmarkEnd w:id="71"/>
    </w:p>
    <w:p w14:paraId="086573D7" w14:textId="77777777" w:rsidR="00517871" w:rsidRDefault="00324656" w:rsidP="00517871">
      <w:pPr>
        <w:keepNext/>
        <w:ind w:firstLine="0"/>
      </w:pPr>
      <w:r>
        <w:rPr>
          <w:b/>
          <w:noProof/>
          <w:sz w:val="32"/>
          <w:szCs w:val="32"/>
        </w:rPr>
        <w:drawing>
          <wp:inline distT="114300" distB="114300" distL="114300" distR="114300" wp14:anchorId="14E0F5A7" wp14:editId="153CD73F">
            <wp:extent cx="5759140" cy="2806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759140" cy="2806700"/>
                    </a:xfrm>
                    <a:prstGeom prst="rect">
                      <a:avLst/>
                    </a:prstGeom>
                    <a:ln/>
                  </pic:spPr>
                </pic:pic>
              </a:graphicData>
            </a:graphic>
          </wp:inline>
        </w:drawing>
      </w:r>
    </w:p>
    <w:p w14:paraId="47BCFE1C" w14:textId="1809CB70" w:rsidR="00517871" w:rsidRDefault="00000000" w:rsidP="00517871">
      <w:pPr>
        <w:pStyle w:val="Caption"/>
      </w:pPr>
      <w:fldSimple w:instr=" SEQ ábra \* ARABIC ">
        <w:bookmarkStart w:id="72" w:name="_Toc150282554"/>
        <w:r w:rsidR="00B33436">
          <w:rPr>
            <w:noProof/>
          </w:rPr>
          <w:t>12</w:t>
        </w:r>
      </w:fldSimple>
      <w:r w:rsidR="00517871">
        <w:t>. ábra Bejelentkezés képernyőkép</w:t>
      </w:r>
      <w:bookmarkEnd w:id="72"/>
    </w:p>
    <w:p w14:paraId="46107978" w14:textId="40FDF016" w:rsidR="00C407C2" w:rsidRDefault="00324656">
      <w:r>
        <w:lastRenderedPageBreak/>
        <w:t>Az alábbi nézet bejelentkezés lehetőséget biztosít a felhasználó számára, ez a felület egységes bármilyen jogsultságokkal rendelkező felhasználó lép be.</w:t>
      </w:r>
    </w:p>
    <w:p w14:paraId="68F0480B" w14:textId="57495C9D" w:rsidR="003B0E09" w:rsidRDefault="003B0E09" w:rsidP="003B0E09">
      <w:pPr>
        <w:ind w:firstLine="0"/>
      </w:pPr>
      <w:r>
        <w:tab/>
        <w:t>Itt lehetőség van átnavigálni az elfelejtett jelszó oldalra és a regisztációs oldalra is.</w:t>
      </w:r>
    </w:p>
    <w:p w14:paraId="0110DA06" w14:textId="77777777" w:rsidR="00C407C2" w:rsidRDefault="00324656">
      <w:pPr>
        <w:pStyle w:val="Heading2"/>
      </w:pPr>
      <w:bookmarkStart w:id="73" w:name="_Toc151928467"/>
      <w:r>
        <w:t>Kereskedő oldalának nézete</w:t>
      </w:r>
      <w:bookmarkEnd w:id="73"/>
    </w:p>
    <w:p w14:paraId="5125CB07" w14:textId="77777777" w:rsidR="00517871" w:rsidRDefault="00324656" w:rsidP="00517871">
      <w:pPr>
        <w:keepNext/>
        <w:ind w:firstLine="0"/>
      </w:pPr>
      <w:r>
        <w:rPr>
          <w:b/>
          <w:noProof/>
          <w:sz w:val="32"/>
          <w:szCs w:val="32"/>
        </w:rPr>
        <w:drawing>
          <wp:inline distT="114300" distB="114300" distL="114300" distR="114300" wp14:anchorId="5A1A3B9D" wp14:editId="3B6DEAED">
            <wp:extent cx="5759140" cy="2794000"/>
            <wp:effectExtent l="12700" t="12700" r="12700" b="1270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7E88BB18" w14:textId="6FB8E1C1" w:rsidR="00C407C2" w:rsidRPr="00517871" w:rsidRDefault="00000000" w:rsidP="00517871">
      <w:pPr>
        <w:pStyle w:val="Caption"/>
      </w:pPr>
      <w:fldSimple w:instr=" SEQ ábra \* ARABIC ">
        <w:bookmarkStart w:id="74" w:name="_Toc150282555"/>
        <w:r w:rsidR="00B33436">
          <w:rPr>
            <w:noProof/>
          </w:rPr>
          <w:t>13</w:t>
        </w:r>
      </w:fldSimple>
      <w:r w:rsidR="00517871">
        <w:t>. ábra Kereskedő oldaláról képernyőkép</w:t>
      </w:r>
      <w:bookmarkEnd w:id="74"/>
    </w:p>
    <w:p w14:paraId="35261D8F" w14:textId="26EB9A44" w:rsidR="00C407C2" w:rsidRDefault="00324656">
      <w:r>
        <w:t xml:space="preserve">Ezen ábra a </w:t>
      </w:r>
      <w:r>
        <w:rPr>
          <w:i/>
        </w:rPr>
        <w:t>8. ábrán</w:t>
      </w:r>
      <w:r>
        <w:t xml:space="preserve"> megtervezett oldalnézet </w:t>
      </w:r>
      <w:r w:rsidR="00132026">
        <w:t>implementációja,</w:t>
      </w:r>
      <w:r>
        <w:t xml:space="preserve"> amely segítségével egy vásárló megnézheti a főoldalon kiválasztott kereskedő oldalát. Itt kilistázva megtalálhatóak az adott kereskedőhöz tartozó ételek áraikkal és egy kis leírással </w:t>
      </w:r>
      <w:r w:rsidR="00132026">
        <w:t>együtt,</w:t>
      </w:r>
      <w:r>
        <w:t xml:space="preserve"> amely tartalmazhat egy, a kereskedő által definiált rövid szöveget.</w:t>
      </w:r>
    </w:p>
    <w:p w14:paraId="1248C507" w14:textId="5281DB7F" w:rsidR="00C407C2" w:rsidRDefault="00324656">
      <w:r>
        <w:t>A nézeten a vásárlónak lehetősége van nem csak az étterem értékelésének (rating) megtekintésére, de annak módosítására is, szavazással. A fent látható hangulatjelek jelzik az értékelés minősítését a szomorú hangulatjelektől a vidámabb hangulatokig</w:t>
      </w:r>
      <w:r w:rsidR="002E02C4">
        <w:t>,</w:t>
      </w:r>
      <w:r>
        <w:t xml:space="preserve"> amelyek egy 1 és 5 közötti skálát töletenek </w:t>
      </w:r>
      <w:r w:rsidR="00132026">
        <w:t>ki,</w:t>
      </w:r>
      <w:r>
        <w:t xml:space="preserve"> ahol minden boldogabb hangulat 1 értékkel magasabb értékelést jelent.</w:t>
      </w:r>
    </w:p>
    <w:p w14:paraId="0CBB5B5D" w14:textId="77777777" w:rsidR="00C407C2" w:rsidRDefault="00324656">
      <w:pPr>
        <w:ind w:firstLine="0"/>
      </w:pPr>
      <w:r>
        <w:tab/>
        <w:t>A nézet fő funkciója, hogy a vásárló számára prezentálja a kereskedő által biztosított választékot, majd lehetőséget adjon a vásárlónak a termékek hozzáadására a kosárhoz az “Add to cart” gomb megnyomásával. A teljesség érdekében a nézet jobb oldalán megjelenő kosár panel biztosítja a már kosárba helyezett termékek gyors áttekintését, továbbá navigációs lehetőséget biztosít a rendelés összegzése oldalra amennyiben a vásárló megtalálta a számára ideális termékeket.</w:t>
      </w:r>
    </w:p>
    <w:p w14:paraId="0AACACA5" w14:textId="77777777" w:rsidR="00C407C2" w:rsidRDefault="00324656">
      <w:pPr>
        <w:pStyle w:val="Heading2"/>
      </w:pPr>
      <w:bookmarkStart w:id="75" w:name="_Toc151928468"/>
      <w:r>
        <w:lastRenderedPageBreak/>
        <w:t>Rendelés összegzése</w:t>
      </w:r>
      <w:bookmarkEnd w:id="75"/>
    </w:p>
    <w:p w14:paraId="38C94E64" w14:textId="77777777" w:rsidR="00517871" w:rsidRDefault="00324656" w:rsidP="00517871">
      <w:pPr>
        <w:keepNext/>
        <w:ind w:firstLine="0"/>
        <w:jc w:val="left"/>
      </w:pPr>
      <w:r>
        <w:rPr>
          <w:b/>
          <w:noProof/>
          <w:sz w:val="20"/>
          <w:szCs w:val="20"/>
        </w:rPr>
        <w:drawing>
          <wp:inline distT="114300" distB="114300" distL="114300" distR="114300" wp14:anchorId="02DA475D" wp14:editId="0AF07648">
            <wp:extent cx="5759140" cy="2324100"/>
            <wp:effectExtent l="12700" t="12700" r="12700" b="1270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759140" cy="2324100"/>
                    </a:xfrm>
                    <a:prstGeom prst="rect">
                      <a:avLst/>
                    </a:prstGeom>
                    <a:ln w="12700">
                      <a:solidFill>
                        <a:srgbClr val="000000"/>
                      </a:solidFill>
                      <a:prstDash val="solid"/>
                    </a:ln>
                  </pic:spPr>
                </pic:pic>
              </a:graphicData>
            </a:graphic>
          </wp:inline>
        </w:drawing>
      </w:r>
    </w:p>
    <w:p w14:paraId="01100632" w14:textId="488FE600" w:rsidR="00517871" w:rsidRDefault="00000000" w:rsidP="00517871">
      <w:pPr>
        <w:pStyle w:val="Caption"/>
      </w:pPr>
      <w:fldSimple w:instr=" SEQ ábra \* ARABIC ">
        <w:bookmarkStart w:id="76" w:name="_Toc150282556"/>
        <w:r w:rsidR="00B33436">
          <w:rPr>
            <w:noProof/>
          </w:rPr>
          <w:t>14</w:t>
        </w:r>
      </w:fldSimple>
      <w:r w:rsidR="00517871">
        <w:t>. ábra</w:t>
      </w:r>
      <w:r w:rsidR="00517871" w:rsidRPr="00517871">
        <w:t xml:space="preserve"> </w:t>
      </w:r>
      <w:r w:rsidR="00517871">
        <w:t>Rendelés összegzése képernyőkép</w:t>
      </w:r>
      <w:bookmarkEnd w:id="76"/>
    </w:p>
    <w:p w14:paraId="10AE8FB4" w14:textId="7C428873" w:rsidR="00C407C2" w:rsidRDefault="00324656">
      <w:r>
        <w:t xml:space="preserve">A következő ábra a rendelés összegzését </w:t>
      </w:r>
      <w:r w:rsidR="00132026">
        <w:t>mutatja,</w:t>
      </w:r>
      <w:r>
        <w:t xml:space="preserve"> amely egy utolsó áttekintést nyújt a vásárló számára a vásárlás előtt az általa kiválasztott termékekről.</w:t>
      </w:r>
    </w:p>
    <w:p w14:paraId="13CBB3BA" w14:textId="5815B32D" w:rsidR="00C407C2" w:rsidRDefault="00324656">
      <w:r>
        <w:t xml:space="preserve">Ezen az oldalon továbbá lehetőség van az esetleges kuponok </w:t>
      </w:r>
      <w:r w:rsidR="00132026">
        <w:t>megadására,</w:t>
      </w:r>
      <w:r>
        <w:t xml:space="preserve"> amelyek egy meghatározott kedvezményt biztosítanak a felhasználónak. Jelen </w:t>
      </w:r>
      <w:r w:rsidR="00316E42">
        <w:t>beállítások szerint</w:t>
      </w:r>
      <w:r>
        <w:t xml:space="preserve"> egy kupon egy vásárláskor egyszer használható és maximálisan 90% kedvezmény érhető el.</w:t>
      </w:r>
    </w:p>
    <w:p w14:paraId="08BA970D" w14:textId="77777777" w:rsidR="00C407C2" w:rsidRDefault="00324656">
      <w:pPr>
        <w:pStyle w:val="Heading2"/>
      </w:pPr>
      <w:bookmarkStart w:id="77" w:name="_Toc151928469"/>
      <w:r>
        <w:t>Fizetés integráció</w:t>
      </w:r>
      <w:bookmarkEnd w:id="77"/>
    </w:p>
    <w:p w14:paraId="154D9DB0" w14:textId="77777777" w:rsidR="00517871" w:rsidRDefault="00324656" w:rsidP="00517871">
      <w:pPr>
        <w:keepNext/>
        <w:ind w:firstLine="0"/>
      </w:pPr>
      <w:r>
        <w:rPr>
          <w:b/>
          <w:noProof/>
          <w:sz w:val="32"/>
          <w:szCs w:val="32"/>
        </w:rPr>
        <w:drawing>
          <wp:inline distT="114300" distB="114300" distL="114300" distR="114300" wp14:anchorId="45F6642D" wp14:editId="186DEFC7">
            <wp:extent cx="5759140" cy="2806700"/>
            <wp:effectExtent l="12700" t="12700" r="12700" b="1270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6405D0AB" w14:textId="092040C1" w:rsidR="00C407C2" w:rsidRPr="00517871" w:rsidRDefault="00000000" w:rsidP="00517871">
      <w:pPr>
        <w:pStyle w:val="Caption"/>
      </w:pPr>
      <w:fldSimple w:instr=" SEQ ábra \* ARABIC ">
        <w:bookmarkStart w:id="78" w:name="_Toc150282557"/>
        <w:r w:rsidR="00B33436">
          <w:rPr>
            <w:noProof/>
          </w:rPr>
          <w:t>15</w:t>
        </w:r>
      </w:fldSimple>
      <w:r w:rsidR="00517871">
        <w:t>. ábra Fizetés integráció képernyőkép</w:t>
      </w:r>
      <w:bookmarkEnd w:id="78"/>
    </w:p>
    <w:p w14:paraId="4E2315CC" w14:textId="77777777" w:rsidR="00C407C2" w:rsidRDefault="00C407C2">
      <w:pPr>
        <w:ind w:firstLine="0"/>
        <w:jc w:val="center"/>
        <w:rPr>
          <w:b/>
          <w:sz w:val="20"/>
          <w:szCs w:val="20"/>
        </w:rPr>
      </w:pPr>
    </w:p>
    <w:p w14:paraId="33081F9B" w14:textId="5387BC68" w:rsidR="00C407C2" w:rsidRDefault="00324656">
      <w:r>
        <w:lastRenderedPageBreak/>
        <w:t xml:space="preserve">A fenti képernyőképet a teljesség érdekében jelenítem meg, hiszen ez az oldal nem általam készült. Egy külső szolgáltatás a </w:t>
      </w:r>
      <w:r>
        <w:rPr>
          <w:i/>
        </w:rPr>
        <w:t>Stripe</w:t>
      </w:r>
      <w:r>
        <w:t xml:space="preserve"> segítségével integráltam a fizetés lehetőségét az alkalmazásba és a fent említett oldal segítségével biztosítom a lehetőséget a biztonságos fizetésre az alkalmazásban. A sikeres fizetés után a vásárló a rendelés követése oldalra lesz átirányítva.</w:t>
      </w:r>
    </w:p>
    <w:p w14:paraId="1953D3AD" w14:textId="37D528DC" w:rsidR="00316E42" w:rsidRDefault="00316E42">
      <w:r>
        <w:t>Ezen az oldalon a kedvezmények az egyes termékekre külön vonatkoznak. Például a képeken látható „Goulash” ára 123$ helyett 110$ a képen, mivel a „STUDENT” kuponkód megadásra került.</w:t>
      </w:r>
    </w:p>
    <w:p w14:paraId="59B157BF" w14:textId="77777777" w:rsidR="00C407C2" w:rsidRDefault="00324656">
      <w:pPr>
        <w:pStyle w:val="Heading2"/>
      </w:pPr>
      <w:bookmarkStart w:id="79" w:name="_Toc151928470"/>
      <w:r>
        <w:t>Rendelés állapotának követése</w:t>
      </w:r>
      <w:bookmarkEnd w:id="79"/>
    </w:p>
    <w:p w14:paraId="35CB048C" w14:textId="77777777" w:rsidR="00517871" w:rsidRDefault="00324656" w:rsidP="00517871">
      <w:pPr>
        <w:keepNext/>
        <w:ind w:firstLine="0"/>
        <w:jc w:val="center"/>
      </w:pPr>
      <w:r>
        <w:rPr>
          <w:b/>
          <w:noProof/>
          <w:sz w:val="32"/>
          <w:szCs w:val="32"/>
        </w:rPr>
        <w:drawing>
          <wp:inline distT="114300" distB="114300" distL="114300" distR="114300" wp14:anchorId="4C945CE4" wp14:editId="72BC681F">
            <wp:extent cx="5759140" cy="2806700"/>
            <wp:effectExtent l="12700" t="12700" r="12700" b="1270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1F547E90" w14:textId="6829AB3D" w:rsidR="00517871" w:rsidRDefault="00000000" w:rsidP="00517871">
      <w:pPr>
        <w:pStyle w:val="Caption"/>
      </w:pPr>
      <w:fldSimple w:instr=" SEQ ábra \* ARABIC ">
        <w:bookmarkStart w:id="80" w:name="_Toc150282558"/>
        <w:r w:rsidR="00B33436">
          <w:rPr>
            <w:noProof/>
          </w:rPr>
          <w:t>16</w:t>
        </w:r>
      </w:fldSimple>
      <w:r w:rsidR="00517871">
        <w:t>. ábra Rendelés állapotának követése képernyőkép</w:t>
      </w:r>
      <w:bookmarkEnd w:id="80"/>
    </w:p>
    <w:p w14:paraId="596E20F7" w14:textId="77777777" w:rsidR="00C407C2" w:rsidRDefault="00324656" w:rsidP="00C00615">
      <w:r>
        <w:t>A rendelési folyamat befejeztével a vásárló a rendelés követése felhasználói nézetre érkezik meg. Itt újból áttekinthetővé válik a rendelés. Felsorolva megjelennek a rendelt termékek és megjelenik a rendelés végösszege a kuponok által biztosított kedvezmények végösszegével együtt.</w:t>
      </w:r>
    </w:p>
    <w:p w14:paraId="70F379AC" w14:textId="6EA9D6A0" w:rsidR="00C407C2" w:rsidRDefault="00324656">
      <w:r>
        <w:t xml:space="preserve">Ezen a nézeten van lehetősége a vásárlónak követnie a rendelés státuszát, ez </w:t>
      </w:r>
      <w:r w:rsidR="00316E42">
        <w:t>rendelés után</w:t>
      </w:r>
      <w:r>
        <w:t xml:space="preserve"> </w:t>
      </w:r>
      <w:r w:rsidR="00316E42">
        <w:t>„Ordered”</w:t>
      </w:r>
      <w:r>
        <w:t xml:space="preserve"> majd később változtatható a rendelés állapotától függően a kereskedő által.</w:t>
      </w:r>
      <w:r w:rsidR="00316E42">
        <w:t xml:space="preserve"> Továbbá megjelenik a rendelés állapotának időrend</w:t>
      </w:r>
      <w:r w:rsidR="00CA6F5C">
        <w:t xml:space="preserve"> szerinti</w:t>
      </w:r>
      <w:r w:rsidR="00316E42">
        <w:t xml:space="preserve"> reprezentációja is.</w:t>
      </w:r>
    </w:p>
    <w:p w14:paraId="478FA270" w14:textId="5BA36FE0" w:rsidR="00C407C2" w:rsidRDefault="00324656">
      <w:r>
        <w:t xml:space="preserve">Végül megjelenik még pár információ a </w:t>
      </w:r>
      <w:r w:rsidR="00132026">
        <w:t>rendelőről,</w:t>
      </w:r>
      <w:r>
        <w:t xml:space="preserve"> mint például a rendelés címe, számlázási cím, email cím és az eddigi rendelések száma.</w:t>
      </w:r>
    </w:p>
    <w:p w14:paraId="6C576C57" w14:textId="77777777" w:rsidR="00C407C2" w:rsidRDefault="00324656">
      <w:pPr>
        <w:pStyle w:val="Heading2"/>
      </w:pPr>
      <w:bookmarkStart w:id="81" w:name="_Toc151928471"/>
      <w:r>
        <w:lastRenderedPageBreak/>
        <w:t>Termékek hozzáadása a kereskedőkhöz</w:t>
      </w:r>
      <w:bookmarkEnd w:id="81"/>
    </w:p>
    <w:p w14:paraId="0CF0B9EC" w14:textId="77777777" w:rsidR="00517871" w:rsidRDefault="00324656" w:rsidP="00517871">
      <w:pPr>
        <w:keepNext/>
        <w:ind w:firstLine="0"/>
      </w:pPr>
      <w:r>
        <w:rPr>
          <w:b/>
          <w:noProof/>
          <w:sz w:val="32"/>
          <w:szCs w:val="32"/>
        </w:rPr>
        <w:drawing>
          <wp:inline distT="114300" distB="114300" distL="114300" distR="114300" wp14:anchorId="40F37089" wp14:editId="56311A99">
            <wp:extent cx="5759140" cy="2806700"/>
            <wp:effectExtent l="12700" t="12700" r="12700" b="1270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759140" cy="2806700"/>
                    </a:xfrm>
                    <a:prstGeom prst="rect">
                      <a:avLst/>
                    </a:prstGeom>
                    <a:ln w="12700">
                      <a:solidFill>
                        <a:srgbClr val="000000"/>
                      </a:solidFill>
                      <a:prstDash val="solid"/>
                    </a:ln>
                  </pic:spPr>
                </pic:pic>
              </a:graphicData>
            </a:graphic>
          </wp:inline>
        </w:drawing>
      </w:r>
    </w:p>
    <w:p w14:paraId="0B691068" w14:textId="3E0EC79F" w:rsidR="00517871" w:rsidRDefault="00000000" w:rsidP="00517871">
      <w:pPr>
        <w:pStyle w:val="Caption"/>
      </w:pPr>
      <w:fldSimple w:instr=" SEQ ábra \* ARABIC ">
        <w:bookmarkStart w:id="82" w:name="_Toc150282559"/>
        <w:r w:rsidR="00B33436">
          <w:rPr>
            <w:noProof/>
          </w:rPr>
          <w:t>17</w:t>
        </w:r>
      </w:fldSimple>
      <w:r w:rsidR="00517871">
        <w:t>. ábra Termék hozzáadása a kereskedőhöz képernyőkép</w:t>
      </w:r>
      <w:bookmarkEnd w:id="82"/>
    </w:p>
    <w:p w14:paraId="7C133641" w14:textId="30DB4EBF" w:rsidR="00C407C2" w:rsidRDefault="00324656" w:rsidP="00517871">
      <w:pPr>
        <w:ind w:firstLine="0"/>
      </w:pPr>
      <w:r>
        <w:t>Az alábbi oldalra lesz irányítva minden bejelentkezett kereskedő, ezen az oldalon adható hozzá bármilyen termék a termék nevének, árának, leírásának meghatározása majd a termékhez történő kép feltöltése után.</w:t>
      </w:r>
    </w:p>
    <w:p w14:paraId="6868CAA7" w14:textId="68A9C376" w:rsidR="00CA6F5C" w:rsidRDefault="00CA6F5C" w:rsidP="00517871">
      <w:pPr>
        <w:ind w:firstLine="0"/>
      </w:pPr>
      <w:r>
        <w:t>Továbbá ezen az oldalon változatható a kereskedő kiszállítási ára is.</w:t>
      </w:r>
    </w:p>
    <w:p w14:paraId="081545F1" w14:textId="77777777" w:rsidR="00C407C2" w:rsidRDefault="00324656">
      <w:pPr>
        <w:pStyle w:val="Heading2"/>
      </w:pPr>
      <w:bookmarkStart w:id="83" w:name="_Toc151928472"/>
      <w:r>
        <w:t>Rendelések állapotának menedzselése</w:t>
      </w:r>
      <w:bookmarkEnd w:id="83"/>
    </w:p>
    <w:p w14:paraId="2908EBEA" w14:textId="77777777" w:rsidR="00517871" w:rsidRDefault="00324656" w:rsidP="00517871">
      <w:pPr>
        <w:keepNext/>
        <w:ind w:firstLine="0"/>
      </w:pPr>
      <w:r>
        <w:rPr>
          <w:b/>
          <w:noProof/>
          <w:sz w:val="32"/>
          <w:szCs w:val="32"/>
        </w:rPr>
        <w:drawing>
          <wp:inline distT="114300" distB="114300" distL="114300" distR="114300" wp14:anchorId="34D64FD3" wp14:editId="1CC12F3E">
            <wp:extent cx="5759140" cy="2616200"/>
            <wp:effectExtent l="12700" t="12700" r="12700" b="1270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759140" cy="2616200"/>
                    </a:xfrm>
                    <a:prstGeom prst="rect">
                      <a:avLst/>
                    </a:prstGeom>
                    <a:ln w="12700">
                      <a:solidFill>
                        <a:srgbClr val="000000"/>
                      </a:solidFill>
                      <a:prstDash val="solid"/>
                    </a:ln>
                  </pic:spPr>
                </pic:pic>
              </a:graphicData>
            </a:graphic>
          </wp:inline>
        </w:drawing>
      </w:r>
    </w:p>
    <w:p w14:paraId="3328D870" w14:textId="6C8FC7A6" w:rsidR="00C407C2" w:rsidRPr="00517871" w:rsidRDefault="00000000" w:rsidP="00517871">
      <w:pPr>
        <w:pStyle w:val="Caption"/>
      </w:pPr>
      <w:fldSimple w:instr=" SEQ ábra \* ARABIC ">
        <w:bookmarkStart w:id="84" w:name="_Toc150282560"/>
        <w:r w:rsidR="00B33436">
          <w:rPr>
            <w:noProof/>
          </w:rPr>
          <w:t>18</w:t>
        </w:r>
      </w:fldSimple>
      <w:r w:rsidR="00517871">
        <w:t>. ábra Rendelések állapotának menedzselése képernyőkép</w:t>
      </w:r>
      <w:bookmarkEnd w:id="84"/>
    </w:p>
    <w:p w14:paraId="52D13D5D" w14:textId="63F81B7A" w:rsidR="00C407C2" w:rsidRDefault="00324656">
      <w:r>
        <w:lastRenderedPageBreak/>
        <w:t xml:space="preserve">A rendelések státuszának módosítása a kereskedők számára elérhető </w:t>
      </w:r>
      <w:r w:rsidR="00132026">
        <w:t>oldal,</w:t>
      </w:r>
      <w:r>
        <w:t xml:space="preserve"> amely segítségével a kereskedő számára beérkezett rendelések státusza módosítható. Az oldal a fejlécben található ikonok segítségével érhető el, amely a jelenlegi képen a kis teherautó. A módosítás egy legördülő lista segítségével hajható </w:t>
      </w:r>
      <w:r w:rsidR="00132026">
        <w:t>végre,</w:t>
      </w:r>
      <w:r>
        <w:t xml:space="preserve"> ahol a kereskedőnek ki kell választania a rendelés új státuszát a legördülő 4 opció közül. Az opciók az alábbiak: </w:t>
      </w:r>
      <w:r>
        <w:rPr>
          <w:i/>
        </w:rPr>
        <w:t>Ordered</w:t>
      </w:r>
      <w:r>
        <w:t xml:space="preserve">, </w:t>
      </w:r>
      <w:r>
        <w:rPr>
          <w:i/>
        </w:rPr>
        <w:t>Shipped</w:t>
      </w:r>
      <w:r>
        <w:t xml:space="preserve">, </w:t>
      </w:r>
      <w:r>
        <w:rPr>
          <w:i/>
        </w:rPr>
        <w:t>On the way</w:t>
      </w:r>
      <w:r>
        <w:t xml:space="preserve"> és </w:t>
      </w:r>
      <w:r>
        <w:rPr>
          <w:i/>
        </w:rPr>
        <w:t>Delivered.</w:t>
      </w:r>
      <w:r>
        <w:t xml:space="preserve"> A módosítás eredménye látható lesz a vásárló számára is a rendelés követése oldalon.</w:t>
      </w:r>
    </w:p>
    <w:p w14:paraId="402C03C8" w14:textId="77777777" w:rsidR="00C407C2" w:rsidRDefault="00324656">
      <w:pPr>
        <w:pStyle w:val="Heading2"/>
      </w:pPr>
      <w:bookmarkStart w:id="85" w:name="_Toc151928473"/>
      <w:r>
        <w:t>Profilkép feltöltése</w:t>
      </w:r>
      <w:bookmarkEnd w:id="85"/>
    </w:p>
    <w:p w14:paraId="091891EA" w14:textId="77777777" w:rsidR="00517871" w:rsidRDefault="00324656" w:rsidP="00517871">
      <w:pPr>
        <w:keepNext/>
        <w:ind w:firstLine="0"/>
      </w:pPr>
      <w:r>
        <w:rPr>
          <w:noProof/>
        </w:rPr>
        <w:drawing>
          <wp:inline distT="114300" distB="114300" distL="114300" distR="114300" wp14:anchorId="3A3E0BFB" wp14:editId="795E6755">
            <wp:extent cx="5759140" cy="2794000"/>
            <wp:effectExtent l="12700" t="12700" r="12700" b="1270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3B011FFA" w14:textId="2BF92224" w:rsidR="00517871" w:rsidRDefault="00000000" w:rsidP="00517871">
      <w:pPr>
        <w:pStyle w:val="Caption"/>
      </w:pPr>
      <w:fldSimple w:instr=" SEQ ábra \* ARABIC ">
        <w:bookmarkStart w:id="86" w:name="_Toc150282561"/>
        <w:r w:rsidR="00B33436">
          <w:rPr>
            <w:noProof/>
          </w:rPr>
          <w:t>19</w:t>
        </w:r>
      </w:fldSimple>
      <w:r w:rsidR="00517871">
        <w:t>. ábra Rendelések státuszának módosítása képernyőkép</w:t>
      </w:r>
      <w:bookmarkEnd w:id="86"/>
    </w:p>
    <w:p w14:paraId="59B9B74F" w14:textId="77777777" w:rsidR="00C407C2" w:rsidRDefault="00324656">
      <w:pPr>
        <w:ind w:firstLine="0"/>
      </w:pPr>
      <w:r>
        <w:tab/>
        <w:t>Külön nézet érhető el a profilkép feltöltésére, amely a fejlécben található beállítás gomb megnyomásával érhető el. Itt a felhasználó kiválaszthat egy képet az “Upload picture” gombra kattintva majd feltöltheti azt az upload gomb segítségével. Továbbá opcionálisan lehetőséget biztosít a kijelentkezésre is.</w:t>
      </w:r>
    </w:p>
    <w:p w14:paraId="44BA2AA4" w14:textId="77777777" w:rsidR="00C407C2" w:rsidRDefault="00324656">
      <w:pPr>
        <w:pStyle w:val="Heading2"/>
      </w:pPr>
      <w:bookmarkStart w:id="87" w:name="_Toc151928474"/>
      <w:r>
        <w:lastRenderedPageBreak/>
        <w:t>Elfelejtett jelszó</w:t>
      </w:r>
      <w:bookmarkEnd w:id="87"/>
    </w:p>
    <w:p w14:paraId="2C4EB4C2" w14:textId="77777777" w:rsidR="00517871" w:rsidRDefault="00324656" w:rsidP="00517871">
      <w:pPr>
        <w:keepNext/>
        <w:ind w:firstLine="0"/>
      </w:pPr>
      <w:r>
        <w:rPr>
          <w:b/>
          <w:noProof/>
          <w:sz w:val="32"/>
          <w:szCs w:val="32"/>
        </w:rPr>
        <w:drawing>
          <wp:inline distT="114300" distB="114300" distL="114300" distR="114300" wp14:anchorId="35AF2F33" wp14:editId="1CB2932B">
            <wp:extent cx="5759140" cy="2692400"/>
            <wp:effectExtent l="12700" t="12700" r="12700" b="127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759140" cy="2692400"/>
                    </a:xfrm>
                    <a:prstGeom prst="rect">
                      <a:avLst/>
                    </a:prstGeom>
                    <a:ln w="12700">
                      <a:solidFill>
                        <a:srgbClr val="000000"/>
                      </a:solidFill>
                      <a:prstDash val="solid"/>
                    </a:ln>
                  </pic:spPr>
                </pic:pic>
              </a:graphicData>
            </a:graphic>
          </wp:inline>
        </w:drawing>
      </w:r>
    </w:p>
    <w:p w14:paraId="4F714DC3" w14:textId="2ADC16A7" w:rsidR="00517871" w:rsidRDefault="00000000" w:rsidP="00517871">
      <w:pPr>
        <w:pStyle w:val="Caption"/>
      </w:pPr>
      <w:fldSimple w:instr=" SEQ ábra \* ARABIC ">
        <w:bookmarkStart w:id="88" w:name="_Toc150282562"/>
        <w:r w:rsidR="00B33436">
          <w:rPr>
            <w:noProof/>
          </w:rPr>
          <w:t>20</w:t>
        </w:r>
      </w:fldSimple>
      <w:r w:rsidR="00517871">
        <w:t>. ábra Elfelejtett jelszó felhasználói nézet képernyőkép</w:t>
      </w:r>
      <w:bookmarkEnd w:id="88"/>
    </w:p>
    <w:p w14:paraId="3F057FA6" w14:textId="64405864" w:rsidR="00132026" w:rsidRDefault="00324656">
      <w:pPr>
        <w:ind w:firstLine="0"/>
        <w:rPr>
          <w:b/>
          <w:noProof/>
          <w:sz w:val="20"/>
          <w:szCs w:val="20"/>
        </w:rPr>
      </w:pPr>
      <w:r>
        <w:tab/>
        <w:t>A bejelentkezés nézeten az elfelejtett jelszóra kattintva a felhasználó átnavigálhat erre a nézetre, amely segítségével, az email cím megadása után új jelszót kérhet. Az alkalmazás ezek után a megadott email címre elküld egy linket, amely segítségével egy másik nézeten a felhasználó beállíthatja az új jelszavát. Ezek a linkek rövid ideig, 15 percig érvényesek.</w:t>
      </w:r>
      <w:r w:rsidR="00001202">
        <w:t xml:space="preserve"> </w:t>
      </w:r>
      <w:r>
        <w:t>A jelenlegi megoldás szerint az emailben érkező URL tartalmazza a link lejárati idejét, viszont ennek a lejárati időnek a módosítása érvénytelenné teszi a linket, hiszen ez a lejárati idő a backenden is ellenőrzésre kerül, így ennek a funkcionalitása mindössze a felhasználó számára a beérkezett link érvényes</w:t>
      </w:r>
      <w:r w:rsidR="0087319F">
        <w:t>ségének jelzése.</w:t>
      </w:r>
      <w:r w:rsidR="00132026" w:rsidRPr="00132026">
        <w:rPr>
          <w:b/>
          <w:noProof/>
          <w:sz w:val="20"/>
          <w:szCs w:val="20"/>
        </w:rPr>
        <w:t xml:space="preserve"> </w:t>
      </w:r>
    </w:p>
    <w:p w14:paraId="7A8C47EE" w14:textId="1A68BC1E" w:rsidR="00C407C2" w:rsidRDefault="00132026">
      <w:pPr>
        <w:ind w:firstLine="0"/>
      </w:pPr>
      <w:r>
        <w:rPr>
          <w:b/>
          <w:noProof/>
          <w:sz w:val="20"/>
          <w:szCs w:val="20"/>
        </w:rPr>
        <w:drawing>
          <wp:inline distT="114300" distB="114300" distL="114300" distR="114300" wp14:anchorId="2699FCBD" wp14:editId="7C81AA56">
            <wp:extent cx="5759140" cy="2794000"/>
            <wp:effectExtent l="12700" t="12700" r="12700" b="12700"/>
            <wp:docPr id="2" name="image13.png" descr="A képen szöveg, képernyőkép, szoftver, Weblap látható&#10;&#10;Automatikusan generált leírás"/>
            <wp:cNvGraphicFramePr/>
            <a:graphic xmlns:a="http://schemas.openxmlformats.org/drawingml/2006/main">
              <a:graphicData uri="http://schemas.openxmlformats.org/drawingml/2006/picture">
                <pic:pic xmlns:pic="http://schemas.openxmlformats.org/drawingml/2006/picture">
                  <pic:nvPicPr>
                    <pic:cNvPr id="2" name="image13.png" descr="A képen szöveg, képernyőkép, szoftver, Weblap látható&#10;&#10;Automatikusan generált leírás"/>
                    <pic:cNvPicPr preferRelativeResize="0"/>
                  </pic:nvPicPr>
                  <pic:blipFill>
                    <a:blip r:embed="rId37"/>
                    <a:srcRect/>
                    <a:stretch>
                      <a:fillRect/>
                    </a:stretch>
                  </pic:blipFill>
                  <pic:spPr>
                    <a:xfrm>
                      <a:off x="0" y="0"/>
                      <a:ext cx="5759140" cy="2794000"/>
                    </a:xfrm>
                    <a:prstGeom prst="rect">
                      <a:avLst/>
                    </a:prstGeom>
                    <a:ln w="12700">
                      <a:solidFill>
                        <a:srgbClr val="000000"/>
                      </a:solidFill>
                      <a:prstDash val="solid"/>
                    </a:ln>
                  </pic:spPr>
                </pic:pic>
              </a:graphicData>
            </a:graphic>
          </wp:inline>
        </w:drawing>
      </w:r>
    </w:p>
    <w:p w14:paraId="1D842E5F" w14:textId="254BFFFB" w:rsidR="00517871" w:rsidRDefault="00517871" w:rsidP="00517871">
      <w:pPr>
        <w:keepNext/>
        <w:ind w:firstLine="0"/>
        <w:jc w:val="left"/>
      </w:pPr>
    </w:p>
    <w:p w14:paraId="0E0C61F1" w14:textId="64F2BC97" w:rsidR="00517871" w:rsidRDefault="00000000" w:rsidP="00517871">
      <w:pPr>
        <w:pStyle w:val="Caption"/>
      </w:pPr>
      <w:fldSimple w:instr=" SEQ ábra \* ARABIC ">
        <w:bookmarkStart w:id="89" w:name="_Toc150282563"/>
        <w:r w:rsidR="00B33436">
          <w:rPr>
            <w:noProof/>
          </w:rPr>
          <w:t>21</w:t>
        </w:r>
      </w:fldSimple>
      <w:r w:rsidR="00517871">
        <w:t>. ábra Új jelszó megadása képernyőkép</w:t>
      </w:r>
      <w:bookmarkEnd w:id="89"/>
    </w:p>
    <w:p w14:paraId="4AEEFA77" w14:textId="77777777" w:rsidR="00C407C2" w:rsidRDefault="00324656">
      <w:pPr>
        <w:pStyle w:val="Heading2"/>
      </w:pPr>
      <w:bookmarkStart w:id="90" w:name="_Toc151928475"/>
      <w:r>
        <w:t>Admin felület</w:t>
      </w:r>
      <w:bookmarkEnd w:id="90"/>
    </w:p>
    <w:p w14:paraId="373A4E87" w14:textId="77777777" w:rsidR="00517871" w:rsidRDefault="00324656" w:rsidP="00517871">
      <w:pPr>
        <w:keepNext/>
        <w:ind w:firstLine="0"/>
      </w:pPr>
      <w:r>
        <w:rPr>
          <w:noProof/>
        </w:rPr>
        <w:drawing>
          <wp:inline distT="114300" distB="114300" distL="114300" distR="114300" wp14:anchorId="6EDD074D" wp14:editId="306DFF4C">
            <wp:extent cx="5759140" cy="1892300"/>
            <wp:effectExtent l="12700" t="12700" r="12700" b="1270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759140" cy="1892300"/>
                    </a:xfrm>
                    <a:prstGeom prst="rect">
                      <a:avLst/>
                    </a:prstGeom>
                    <a:ln w="12700">
                      <a:solidFill>
                        <a:srgbClr val="000000"/>
                      </a:solidFill>
                      <a:prstDash val="solid"/>
                    </a:ln>
                  </pic:spPr>
                </pic:pic>
              </a:graphicData>
            </a:graphic>
          </wp:inline>
        </w:drawing>
      </w:r>
    </w:p>
    <w:p w14:paraId="4D0B845E" w14:textId="203792CA" w:rsidR="00C407C2" w:rsidRDefault="00000000" w:rsidP="00517871">
      <w:pPr>
        <w:pStyle w:val="Caption"/>
      </w:pPr>
      <w:fldSimple w:instr=" SEQ ábra \* ARABIC ">
        <w:bookmarkStart w:id="91" w:name="_Toc150282564"/>
        <w:r w:rsidR="00B33436">
          <w:rPr>
            <w:noProof/>
          </w:rPr>
          <w:t>22</w:t>
        </w:r>
      </w:fldSimple>
      <w:r w:rsidR="00517871">
        <w:t>. ábra Admin felület képernyőkép</w:t>
      </w:r>
      <w:bookmarkEnd w:id="91"/>
    </w:p>
    <w:p w14:paraId="6CAF6132" w14:textId="77777777" w:rsidR="00C407C2" w:rsidRDefault="00324656">
      <w:pPr>
        <w:ind w:firstLine="0"/>
      </w:pPr>
      <w:r>
        <w:tab/>
        <w:t>A fenti nézet csak admin felhasználók számára elérhető és itt képes az admin törölni az egyes felhasználói fiókokat.</w:t>
      </w:r>
    </w:p>
    <w:p w14:paraId="1F3099E0" w14:textId="77777777" w:rsidR="00C407C2" w:rsidRDefault="00324656">
      <w:pPr>
        <w:ind w:firstLine="0"/>
      </w:pPr>
      <w:r>
        <w:tab/>
        <w:t>Törlés hatására a fiókok adatai nem törlődnek mindössze inaktívvá válnak tehát a bejelentkezés már nem lesz lehetséges ezen fiókok számára.</w:t>
      </w:r>
    </w:p>
    <w:p w14:paraId="268BF0A1" w14:textId="77777777" w:rsidR="00C407C2" w:rsidRDefault="00324656">
      <w:pPr>
        <w:pStyle w:val="Heading2"/>
      </w:pPr>
      <w:bookmarkStart w:id="92" w:name="_Toc151928476"/>
      <w:r>
        <w:t>Autentikáció, autorizáció a frontenden</w:t>
      </w:r>
      <w:bookmarkEnd w:id="92"/>
    </w:p>
    <w:p w14:paraId="619B2A8D" w14:textId="77777777" w:rsidR="00C407C2" w:rsidRDefault="00324656">
      <w:pPr>
        <w:ind w:firstLine="0"/>
      </w:pPr>
      <w:r>
        <w:tab/>
        <w:t>JWT (Json Web Token) alapú autentikáció esetén fontos feladat, hogy a frontend is megfelelő fejlécekkel küldje a kéréseket az autentikációt, autorizációt végző backend számára. A JWT alapú autentikáció esetén a frontend feladata, hogy:</w:t>
      </w:r>
    </w:p>
    <w:p w14:paraId="18BC49CD" w14:textId="77777777" w:rsidR="00C407C2" w:rsidRDefault="00324656">
      <w:pPr>
        <w:numPr>
          <w:ilvl w:val="0"/>
          <w:numId w:val="8"/>
        </w:numPr>
        <w:spacing w:after="0"/>
      </w:pPr>
      <w:r>
        <w:t>Minden autorizálást igénylő kérésben benne kell, hogy legyen az “Authorization” fejléc a hozzá tartozó értékkel.</w:t>
      </w:r>
    </w:p>
    <w:p w14:paraId="0A680A81" w14:textId="6401EA6C" w:rsidR="00C407C2" w:rsidRDefault="00324656">
      <w:pPr>
        <w:numPr>
          <w:ilvl w:val="0"/>
          <w:numId w:val="8"/>
        </w:numPr>
        <w:spacing w:after="0"/>
      </w:pPr>
      <w:r>
        <w:t xml:space="preserve">Meghatározott időközönként kötelező a frontendnek úgynevezettt frissítési (refresh) tokent </w:t>
      </w:r>
      <w:r w:rsidR="00BB36D8">
        <w:t>küldenie,</w:t>
      </w:r>
      <w:r>
        <w:t xml:space="preserve"> amely segítségével új hozzáférési (access) token keletkezik.</w:t>
      </w:r>
    </w:p>
    <w:p w14:paraId="54679FD9" w14:textId="77777777" w:rsidR="00C407C2" w:rsidRDefault="00324656">
      <w:pPr>
        <w:numPr>
          <w:ilvl w:val="0"/>
          <w:numId w:val="8"/>
        </w:numPr>
      </w:pPr>
      <w:r>
        <w:t>Bejelentkezés esetén eltárolni a backendről érkező tokeneket amely segítségével később hozzáférhet az erőforrásokhoz.</w:t>
      </w:r>
    </w:p>
    <w:p w14:paraId="266C2F63" w14:textId="77777777" w:rsidR="00C407C2" w:rsidRDefault="00324656">
      <w:pPr>
        <w:ind w:left="360" w:firstLine="0"/>
      </w:pPr>
      <w:r>
        <w:t>Az első lépésnek bejelentkezés után az érkezett két tokent elmentem a böngésző munkamenetéhez tartozó tárolóba.</w:t>
      </w:r>
    </w:p>
    <w:p w14:paraId="1F629D7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setToken(token: JwtType): void {</w:t>
      </w:r>
    </w:p>
    <w:p w14:paraId="2540AAE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console.log(</w:t>
      </w:r>
      <w:r>
        <w:rPr>
          <w:rFonts w:ascii="Consolas" w:eastAsia="Consolas" w:hAnsi="Consolas" w:cs="Consolas"/>
          <w:color w:val="A31515"/>
          <w:sz w:val="20"/>
          <w:szCs w:val="20"/>
        </w:rPr>
        <w:t>'setToken token:'</w:t>
      </w:r>
      <w:r>
        <w:rPr>
          <w:rFonts w:ascii="Consolas" w:eastAsia="Consolas" w:hAnsi="Consolas" w:cs="Consolas"/>
          <w:color w:val="000000"/>
          <w:sz w:val="20"/>
          <w:szCs w:val="20"/>
        </w:rPr>
        <w:t>, { token });</w:t>
      </w:r>
    </w:p>
    <w:p w14:paraId="3CE9991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sessionStorage.setItem(</w:t>
      </w:r>
      <w:r>
        <w:rPr>
          <w:rFonts w:ascii="Consolas" w:eastAsia="Consolas" w:hAnsi="Consolas" w:cs="Consolas"/>
          <w:color w:val="A31515"/>
          <w:sz w:val="20"/>
          <w:szCs w:val="20"/>
        </w:rPr>
        <w:t>'access'</w:t>
      </w:r>
      <w:r>
        <w:rPr>
          <w:rFonts w:ascii="Consolas" w:eastAsia="Consolas" w:hAnsi="Consolas" w:cs="Consolas"/>
          <w:color w:val="000000"/>
          <w:sz w:val="20"/>
          <w:szCs w:val="20"/>
        </w:rPr>
        <w:t>, token.access_token);</w:t>
      </w:r>
    </w:p>
    <w:p w14:paraId="68A1F4A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lastRenderedPageBreak/>
        <w:t>    sessionStorage.setItem(</w:t>
      </w:r>
      <w:r>
        <w:rPr>
          <w:rFonts w:ascii="Consolas" w:eastAsia="Consolas" w:hAnsi="Consolas" w:cs="Consolas"/>
          <w:color w:val="A31515"/>
          <w:sz w:val="20"/>
          <w:szCs w:val="20"/>
        </w:rPr>
        <w:t>'refresh'</w:t>
      </w:r>
      <w:r>
        <w:rPr>
          <w:rFonts w:ascii="Consolas" w:eastAsia="Consolas" w:hAnsi="Consolas" w:cs="Consolas"/>
          <w:color w:val="000000"/>
          <w:sz w:val="20"/>
          <w:szCs w:val="20"/>
        </w:rPr>
        <w:t>, token.refresh_token);</w:t>
      </w:r>
    </w:p>
    <w:p w14:paraId="2833451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51EF6E4F" w14:textId="428D0803" w:rsidR="00C407C2" w:rsidRDefault="00324656">
      <w:pPr>
        <w:ind w:left="360" w:firstLine="0"/>
      </w:pPr>
      <w:r>
        <w:t xml:space="preserve">A következő lépésben egy </w:t>
      </w:r>
      <w:r>
        <w:rPr>
          <w:i/>
        </w:rPr>
        <w:t>Interceptor</w:t>
      </w:r>
      <w:r>
        <w:t xml:space="preserve">-t hoztam </w:t>
      </w:r>
      <w:r w:rsidR="00BB36D8">
        <w:t>létre,</w:t>
      </w:r>
      <w:r>
        <w:t xml:space="preserve"> amely segítségével minden kérésben elküldöm az </w:t>
      </w:r>
      <w:r>
        <w:rPr>
          <w:i/>
        </w:rPr>
        <w:t>Authorization</w:t>
      </w:r>
      <w:r>
        <w:t xml:space="preserve"> fejlécben a hozzáférési tokent.  Ennek az implementációja az alábbi:</w:t>
      </w:r>
    </w:p>
    <w:p w14:paraId="6967A17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@Injectable()</w:t>
      </w:r>
    </w:p>
    <w:p w14:paraId="47A9569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FF"/>
          <w:sz w:val="20"/>
          <w:szCs w:val="20"/>
        </w:rPr>
        <w:t>export</w:t>
      </w:r>
      <w:r>
        <w:rPr>
          <w:rFonts w:ascii="Consolas" w:eastAsia="Consolas" w:hAnsi="Consolas" w:cs="Consolas"/>
          <w:color w:val="000000"/>
          <w:sz w:val="20"/>
          <w:szCs w:val="20"/>
        </w:rPr>
        <w:t xml:space="preserve"> </w:t>
      </w:r>
      <w:r>
        <w:rPr>
          <w:rFonts w:ascii="Consolas" w:eastAsia="Consolas" w:hAnsi="Consolas" w:cs="Consolas"/>
          <w:color w:val="0000FF"/>
          <w:sz w:val="20"/>
          <w:szCs w:val="20"/>
        </w:rPr>
        <w:t>class</w:t>
      </w:r>
      <w:r>
        <w:rPr>
          <w:rFonts w:ascii="Consolas" w:eastAsia="Consolas" w:hAnsi="Consolas" w:cs="Consolas"/>
          <w:color w:val="000000"/>
          <w:sz w:val="20"/>
          <w:szCs w:val="20"/>
        </w:rPr>
        <w:t xml:space="preserve"> AuthInterceptor </w:t>
      </w:r>
      <w:r>
        <w:rPr>
          <w:rFonts w:ascii="Consolas" w:eastAsia="Consolas" w:hAnsi="Consolas" w:cs="Consolas"/>
          <w:color w:val="0000FF"/>
          <w:sz w:val="20"/>
          <w:szCs w:val="20"/>
        </w:rPr>
        <w:t>implements</w:t>
      </w:r>
      <w:r>
        <w:rPr>
          <w:rFonts w:ascii="Consolas" w:eastAsia="Consolas" w:hAnsi="Consolas" w:cs="Consolas"/>
          <w:color w:val="000000"/>
          <w:sz w:val="20"/>
          <w:szCs w:val="20"/>
        </w:rPr>
        <w:t xml:space="preserve"> HttpInterceptor {</w:t>
      </w:r>
    </w:p>
    <w:p w14:paraId="466C10A9"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
    <w:p w14:paraId="3AC7FE8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constructor</w:t>
      </w:r>
      <w:r>
        <w:rPr>
          <w:rFonts w:ascii="Consolas" w:eastAsia="Consolas" w:hAnsi="Consolas" w:cs="Consolas"/>
          <w:color w:val="000000"/>
          <w:sz w:val="20"/>
          <w:szCs w:val="20"/>
        </w:rPr>
        <w:t>(</w:t>
      </w:r>
      <w:r>
        <w:rPr>
          <w:rFonts w:ascii="Consolas" w:eastAsia="Consolas" w:hAnsi="Consolas" w:cs="Consolas"/>
          <w:color w:val="0000FF"/>
          <w:sz w:val="20"/>
          <w:szCs w:val="20"/>
        </w:rPr>
        <w:t>private</w:t>
      </w:r>
      <w:r>
        <w:rPr>
          <w:rFonts w:ascii="Consolas" w:eastAsia="Consolas" w:hAnsi="Consolas" w:cs="Consolas"/>
          <w:color w:val="000000"/>
          <w:sz w:val="20"/>
          <w:szCs w:val="20"/>
        </w:rPr>
        <w:t xml:space="preserve"> authService: AuthService) {}</w:t>
      </w:r>
    </w:p>
    <w:p w14:paraId="257B9646"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p>
    <w:p w14:paraId="1140B52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intercept(request: HttpRequest&lt;any&gt;, next: HttpHandler) {</w:t>
      </w:r>
    </w:p>
    <w:p w14:paraId="7A71613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const</w:t>
      </w:r>
      <w:r>
        <w:rPr>
          <w:rFonts w:ascii="Consolas" w:eastAsia="Consolas" w:hAnsi="Consolas" w:cs="Consolas"/>
          <w:color w:val="000000"/>
          <w:sz w:val="20"/>
          <w:szCs w:val="20"/>
        </w:rPr>
        <w:t xml:space="preserve"> authToken = </w:t>
      </w:r>
      <w:r>
        <w:rPr>
          <w:rFonts w:ascii="Consolas" w:eastAsia="Consolas" w:hAnsi="Consolas" w:cs="Consolas"/>
          <w:color w:val="0000FF"/>
          <w:sz w:val="20"/>
          <w:szCs w:val="20"/>
        </w:rPr>
        <w:t>this</w:t>
      </w:r>
      <w:r>
        <w:rPr>
          <w:rFonts w:ascii="Consolas" w:eastAsia="Consolas" w:hAnsi="Consolas" w:cs="Consolas"/>
          <w:color w:val="000000"/>
          <w:sz w:val="20"/>
          <w:szCs w:val="20"/>
        </w:rPr>
        <w:t>.authService.getToken();</w:t>
      </w:r>
    </w:p>
    <w:p w14:paraId="6AAB7DF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console.log(</w:t>
      </w:r>
      <w:r>
        <w:rPr>
          <w:rFonts w:ascii="Consolas" w:eastAsia="Consolas" w:hAnsi="Consolas" w:cs="Consolas"/>
          <w:color w:val="A31515"/>
          <w:sz w:val="20"/>
          <w:szCs w:val="20"/>
        </w:rPr>
        <w:t>"Intercepting token:"</w:t>
      </w:r>
      <w:r>
        <w:rPr>
          <w:rFonts w:ascii="Consolas" w:eastAsia="Consolas" w:hAnsi="Consolas" w:cs="Consolas"/>
          <w:color w:val="000000"/>
          <w:sz w:val="20"/>
          <w:szCs w:val="20"/>
        </w:rPr>
        <w:t>+authToken?.access_token)</w:t>
      </w:r>
    </w:p>
    <w:p w14:paraId="500BE6F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if</w:t>
      </w:r>
      <w:r>
        <w:rPr>
          <w:rFonts w:ascii="Consolas" w:eastAsia="Consolas" w:hAnsi="Consolas" w:cs="Consolas"/>
          <w:color w:val="000000"/>
          <w:sz w:val="20"/>
          <w:szCs w:val="20"/>
        </w:rPr>
        <w:t xml:space="preserve"> (authToken &amp;&amp; authToken.refresh_token) {</w:t>
      </w:r>
    </w:p>
    <w:p w14:paraId="73A845B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const</w:t>
      </w:r>
      <w:r>
        <w:rPr>
          <w:rFonts w:ascii="Consolas" w:eastAsia="Consolas" w:hAnsi="Consolas" w:cs="Consolas"/>
          <w:color w:val="000000"/>
          <w:sz w:val="20"/>
          <w:szCs w:val="20"/>
        </w:rPr>
        <w:t xml:space="preserve"> authRequest = request.clone({</w:t>
      </w:r>
    </w:p>
    <w:p w14:paraId="1987F30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headers: request.headers.set(</w:t>
      </w:r>
      <w:r>
        <w:rPr>
          <w:rFonts w:ascii="Consolas" w:eastAsia="Consolas" w:hAnsi="Consolas" w:cs="Consolas"/>
          <w:color w:val="A31515"/>
          <w:sz w:val="20"/>
          <w:szCs w:val="20"/>
        </w:rPr>
        <w:t>'Authorization'</w:t>
      </w:r>
      <w:r>
        <w:rPr>
          <w:rFonts w:ascii="Consolas" w:eastAsia="Consolas" w:hAnsi="Consolas" w:cs="Consolas"/>
          <w:color w:val="000000"/>
          <w:sz w:val="20"/>
          <w:szCs w:val="20"/>
        </w:rPr>
        <w:t xml:space="preserve">, </w:t>
      </w:r>
      <w:r>
        <w:rPr>
          <w:rFonts w:ascii="Consolas" w:eastAsia="Consolas" w:hAnsi="Consolas" w:cs="Consolas"/>
          <w:color w:val="A31515"/>
          <w:sz w:val="20"/>
          <w:szCs w:val="20"/>
        </w:rPr>
        <w:t xml:space="preserve">`Bearer </w:t>
      </w:r>
      <w:r>
        <w:rPr>
          <w:rFonts w:ascii="Consolas" w:eastAsia="Consolas" w:hAnsi="Consolas" w:cs="Consolas"/>
          <w:color w:val="0000FF"/>
          <w:sz w:val="20"/>
          <w:szCs w:val="20"/>
        </w:rPr>
        <w:t>${</w:t>
      </w:r>
      <w:r>
        <w:rPr>
          <w:rFonts w:ascii="Consolas" w:eastAsia="Consolas" w:hAnsi="Consolas" w:cs="Consolas"/>
          <w:color w:val="000000"/>
          <w:sz w:val="20"/>
          <w:szCs w:val="20"/>
        </w:rPr>
        <w:t>authToken.access_token</w:t>
      </w:r>
      <w:r>
        <w:rPr>
          <w:rFonts w:ascii="Consolas" w:eastAsia="Consolas" w:hAnsi="Consolas" w:cs="Consolas"/>
          <w:color w:val="0000FF"/>
          <w:sz w:val="20"/>
          <w:szCs w:val="20"/>
        </w:rPr>
        <w:t>}</w:t>
      </w:r>
      <w:r>
        <w:rPr>
          <w:rFonts w:ascii="Consolas" w:eastAsia="Consolas" w:hAnsi="Consolas" w:cs="Consolas"/>
          <w:color w:val="A31515"/>
          <w:sz w:val="20"/>
          <w:szCs w:val="20"/>
        </w:rPr>
        <w:t>`</w:t>
      </w:r>
      <w:r>
        <w:rPr>
          <w:rFonts w:ascii="Consolas" w:eastAsia="Consolas" w:hAnsi="Consolas" w:cs="Consolas"/>
          <w:color w:val="000000"/>
          <w:sz w:val="20"/>
          <w:szCs w:val="20"/>
        </w:rPr>
        <w:t>)</w:t>
      </w:r>
    </w:p>
    <w:p w14:paraId="0F82E9C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2C500EE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return</w:t>
      </w:r>
      <w:r>
        <w:rPr>
          <w:rFonts w:ascii="Consolas" w:eastAsia="Consolas" w:hAnsi="Consolas" w:cs="Consolas"/>
          <w:color w:val="000000"/>
          <w:sz w:val="20"/>
          <w:szCs w:val="20"/>
        </w:rPr>
        <w:t xml:space="preserve"> next.handle(authRequest);</w:t>
      </w:r>
    </w:p>
    <w:p w14:paraId="16596F7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w:t>
      </w:r>
      <w:r>
        <w:rPr>
          <w:rFonts w:ascii="Consolas" w:eastAsia="Consolas" w:hAnsi="Consolas" w:cs="Consolas"/>
          <w:color w:val="0000FF"/>
          <w:sz w:val="20"/>
          <w:szCs w:val="20"/>
        </w:rPr>
        <w:t>else</w:t>
      </w:r>
      <w:r>
        <w:rPr>
          <w:rFonts w:ascii="Consolas" w:eastAsia="Consolas" w:hAnsi="Consolas" w:cs="Consolas"/>
          <w:color w:val="000000"/>
          <w:sz w:val="20"/>
          <w:szCs w:val="20"/>
        </w:rPr>
        <w:t xml:space="preserve"> {</w:t>
      </w:r>
    </w:p>
    <w:p w14:paraId="001517A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FF"/>
          <w:sz w:val="20"/>
          <w:szCs w:val="20"/>
        </w:rPr>
        <w:t>return</w:t>
      </w:r>
      <w:r>
        <w:rPr>
          <w:rFonts w:ascii="Consolas" w:eastAsia="Consolas" w:hAnsi="Consolas" w:cs="Consolas"/>
          <w:color w:val="000000"/>
          <w:sz w:val="20"/>
          <w:szCs w:val="20"/>
        </w:rPr>
        <w:t xml:space="preserve"> next.handle(request);</w:t>
      </w:r>
    </w:p>
    <w:p w14:paraId="4437F2D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316D332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w:t>
      </w:r>
    </w:p>
    <w:p w14:paraId="454F192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w:t>
      </w:r>
    </w:p>
    <w:p w14:paraId="06840446" w14:textId="77777777" w:rsidR="00C407C2" w:rsidRDefault="00324656">
      <w:pPr>
        <w:ind w:firstLine="0"/>
      </w:pPr>
      <w:r>
        <w:t>A másik feladat a tokenek időnkénti frissítése hiszen ezen hozzáférési tokenek 15 percig érvényesek. Ezért bizonyos oldalak látogatásakor automatikusan küldésre kerül egy frissítési token amelyre válaszul érkezik az újonnal létrehozott hozzáférési és frissítési token. Ezt az eredményt egy új kérés küldésével, majd a munkamenet tárhelyen tárolt adatok felülírásával érem el.</w:t>
      </w:r>
    </w:p>
    <w:p w14:paraId="11A49985" w14:textId="77777777" w:rsidR="00C407C2" w:rsidRDefault="00324656">
      <w:pPr>
        <w:pStyle w:val="Heading1"/>
      </w:pPr>
      <w:bookmarkStart w:id="93" w:name="_Toc151928477"/>
      <w:r>
        <w:lastRenderedPageBreak/>
        <w:t>Backend megvalósítása</w:t>
      </w:r>
      <w:bookmarkEnd w:id="93"/>
    </w:p>
    <w:p w14:paraId="72A23D9C" w14:textId="77777777" w:rsidR="00C407C2" w:rsidRDefault="00324656">
      <w:pPr>
        <w:pStyle w:val="Heading2"/>
      </w:pPr>
      <w:bookmarkStart w:id="94" w:name="_Toc151928478"/>
      <w:r>
        <w:t>Mikroszolgáltatások architektúra</w:t>
      </w:r>
      <w:bookmarkEnd w:id="94"/>
    </w:p>
    <w:p w14:paraId="55226FA6" w14:textId="29C09C37" w:rsidR="00C407C2" w:rsidRDefault="00324656">
      <w:pPr>
        <w:ind w:firstLine="0"/>
      </w:pPr>
      <w:r>
        <w:tab/>
        <w:t>A szakdolgozatomban az üzleti logika jelentős részre a backend oldalon kerül megvalósításra, ezért igyekeztem a lehető legátláthatóbb struktúrában kialakítani a szolgáltatásokat, amelyek az alkalmazás adatait fogják biztosítani. Ennek okán és a könnyű átláthatóság, bővíthetőség érdekében nem 1 hanem 3 darab különböző spring applikációba szerveztem ki a backend működését. Az alábbi megoldás a mikroszolgáltatás architektúr</w:t>
      </w:r>
      <w:r w:rsidR="00E73156">
        <w:t>a alá</w:t>
      </w:r>
      <w:r>
        <w:t xml:space="preserve"> tartozik, hiszen minden alkalmazás egy feladatot lát el és ezen alkalmazások önállóak és saját adatbázissal rendelkeznek. Itt érdemes megjegyezni, hogy az Order Tracker service szigorúan véve nem mikroszolgáltatás hiszen nem egy jól definiált feladatot lát el.</w:t>
      </w:r>
    </w:p>
    <w:p w14:paraId="25221563" w14:textId="77777777" w:rsidR="00C407C2" w:rsidRDefault="00324656">
      <w:pPr>
        <w:pStyle w:val="Heading2"/>
      </w:pPr>
      <w:bookmarkStart w:id="95" w:name="_Toc151928479"/>
      <w:r>
        <w:t>Order tracker</w:t>
      </w:r>
      <w:bookmarkEnd w:id="95"/>
    </w:p>
    <w:p w14:paraId="279B47E4" w14:textId="42B15FB6" w:rsidR="00C407C2" w:rsidRDefault="00324656">
      <w:pPr>
        <w:ind w:firstLine="0"/>
      </w:pPr>
      <w:r>
        <w:rPr>
          <w:b/>
          <w:sz w:val="32"/>
          <w:szCs w:val="32"/>
        </w:rPr>
        <w:tab/>
      </w:r>
      <w:r>
        <w:t xml:space="preserve">Az első és egyben legnagyobb szolgáltatása az alkalmazásban az Order Tracker nevű szolgáltatása. Feladata a teljes frontend kiszolgálása egy pár </w:t>
      </w:r>
      <w:r w:rsidR="00BB36D8">
        <w:t>kivétellel,</w:t>
      </w:r>
      <w:r>
        <w:t xml:space="preserve"> amely harmadik fél bevonását jelentené.</w:t>
      </w:r>
    </w:p>
    <w:p w14:paraId="6C2C9428" w14:textId="77777777" w:rsidR="001B50DD" w:rsidRPr="001B50DD" w:rsidRDefault="001B50DD" w:rsidP="001B50DD">
      <w:pPr>
        <w:pStyle w:val="ListParagraph"/>
        <w:keepNext/>
        <w:numPr>
          <w:ilvl w:val="0"/>
          <w:numId w:val="4"/>
        </w:numPr>
        <w:spacing w:before="240" w:after="60"/>
        <w:outlineLvl w:val="2"/>
        <w:rPr>
          <w:rFonts w:cs="Arial"/>
          <w:b/>
          <w:bCs/>
          <w:vanish/>
          <w:sz w:val="28"/>
          <w:szCs w:val="26"/>
        </w:rPr>
      </w:pPr>
      <w:bookmarkStart w:id="96" w:name="_Toc151928480"/>
      <w:bookmarkEnd w:id="96"/>
    </w:p>
    <w:p w14:paraId="05276D92" w14:textId="77777777" w:rsidR="001B50DD" w:rsidRPr="001B50DD" w:rsidRDefault="001B50DD" w:rsidP="001B50DD">
      <w:pPr>
        <w:pStyle w:val="ListParagraph"/>
        <w:keepNext/>
        <w:numPr>
          <w:ilvl w:val="0"/>
          <w:numId w:val="4"/>
        </w:numPr>
        <w:spacing w:before="240" w:after="60"/>
        <w:outlineLvl w:val="2"/>
        <w:rPr>
          <w:rFonts w:cs="Arial"/>
          <w:b/>
          <w:bCs/>
          <w:vanish/>
          <w:sz w:val="28"/>
          <w:szCs w:val="26"/>
        </w:rPr>
      </w:pPr>
      <w:bookmarkStart w:id="97" w:name="_Toc151928481"/>
      <w:bookmarkEnd w:id="97"/>
    </w:p>
    <w:p w14:paraId="12AB976A" w14:textId="77777777" w:rsidR="001B50DD" w:rsidRPr="001B50DD" w:rsidRDefault="001B50DD" w:rsidP="001B50DD">
      <w:pPr>
        <w:pStyle w:val="ListParagraph"/>
        <w:keepNext/>
        <w:numPr>
          <w:ilvl w:val="0"/>
          <w:numId w:val="4"/>
        </w:numPr>
        <w:spacing w:before="240" w:after="60"/>
        <w:outlineLvl w:val="2"/>
        <w:rPr>
          <w:rFonts w:cs="Arial"/>
          <w:b/>
          <w:bCs/>
          <w:vanish/>
          <w:sz w:val="28"/>
          <w:szCs w:val="26"/>
        </w:rPr>
      </w:pPr>
      <w:bookmarkStart w:id="98" w:name="_Toc151928482"/>
      <w:bookmarkEnd w:id="98"/>
    </w:p>
    <w:p w14:paraId="32B0A7AD" w14:textId="77777777" w:rsidR="001B50DD" w:rsidRPr="001B50DD" w:rsidRDefault="001B50DD" w:rsidP="001B50DD">
      <w:pPr>
        <w:pStyle w:val="ListParagraph"/>
        <w:keepNext/>
        <w:numPr>
          <w:ilvl w:val="0"/>
          <w:numId w:val="4"/>
        </w:numPr>
        <w:spacing w:before="240" w:after="60"/>
        <w:outlineLvl w:val="2"/>
        <w:rPr>
          <w:rFonts w:cs="Arial"/>
          <w:b/>
          <w:bCs/>
          <w:vanish/>
          <w:sz w:val="28"/>
          <w:szCs w:val="26"/>
        </w:rPr>
      </w:pPr>
      <w:bookmarkStart w:id="99" w:name="_Toc151928483"/>
      <w:bookmarkEnd w:id="99"/>
    </w:p>
    <w:p w14:paraId="0ACA5CAC" w14:textId="77777777" w:rsidR="001B50DD" w:rsidRPr="001B50DD" w:rsidRDefault="001B50DD" w:rsidP="001B50DD">
      <w:pPr>
        <w:pStyle w:val="ListParagraph"/>
        <w:keepNext/>
        <w:numPr>
          <w:ilvl w:val="0"/>
          <w:numId w:val="4"/>
        </w:numPr>
        <w:spacing w:before="240" w:after="60"/>
        <w:outlineLvl w:val="2"/>
        <w:rPr>
          <w:rFonts w:cs="Arial"/>
          <w:b/>
          <w:bCs/>
          <w:vanish/>
          <w:sz w:val="28"/>
          <w:szCs w:val="26"/>
        </w:rPr>
      </w:pPr>
      <w:bookmarkStart w:id="100" w:name="_Toc151928484"/>
      <w:bookmarkEnd w:id="100"/>
    </w:p>
    <w:p w14:paraId="331AA715" w14:textId="77777777" w:rsidR="001B50DD" w:rsidRPr="001B50DD" w:rsidRDefault="001B50DD" w:rsidP="001B50DD">
      <w:pPr>
        <w:pStyle w:val="ListParagraph"/>
        <w:keepNext/>
        <w:numPr>
          <w:ilvl w:val="0"/>
          <w:numId w:val="4"/>
        </w:numPr>
        <w:spacing w:before="240" w:after="60"/>
        <w:outlineLvl w:val="2"/>
        <w:rPr>
          <w:rFonts w:cs="Arial"/>
          <w:b/>
          <w:bCs/>
          <w:vanish/>
          <w:sz w:val="28"/>
          <w:szCs w:val="26"/>
        </w:rPr>
      </w:pPr>
      <w:bookmarkStart w:id="101" w:name="_Toc151928485"/>
      <w:bookmarkEnd w:id="101"/>
    </w:p>
    <w:p w14:paraId="31B9608A" w14:textId="77777777" w:rsidR="001B50DD" w:rsidRPr="001B50DD" w:rsidRDefault="001B50DD" w:rsidP="001B50DD">
      <w:pPr>
        <w:pStyle w:val="ListParagraph"/>
        <w:keepNext/>
        <w:numPr>
          <w:ilvl w:val="1"/>
          <w:numId w:val="4"/>
        </w:numPr>
        <w:spacing w:before="240" w:after="60"/>
        <w:outlineLvl w:val="2"/>
        <w:rPr>
          <w:rFonts w:cs="Arial"/>
          <w:b/>
          <w:bCs/>
          <w:vanish/>
          <w:sz w:val="28"/>
          <w:szCs w:val="26"/>
        </w:rPr>
      </w:pPr>
      <w:bookmarkStart w:id="102" w:name="_Toc151928486"/>
      <w:bookmarkEnd w:id="102"/>
    </w:p>
    <w:p w14:paraId="765AF2B0" w14:textId="77777777" w:rsidR="001B50DD" w:rsidRPr="001B50DD" w:rsidRDefault="001B50DD" w:rsidP="001B50DD">
      <w:pPr>
        <w:pStyle w:val="ListParagraph"/>
        <w:keepNext/>
        <w:numPr>
          <w:ilvl w:val="1"/>
          <w:numId w:val="4"/>
        </w:numPr>
        <w:spacing w:before="240" w:after="60"/>
        <w:outlineLvl w:val="2"/>
        <w:rPr>
          <w:rFonts w:cs="Arial"/>
          <w:b/>
          <w:bCs/>
          <w:vanish/>
          <w:sz w:val="28"/>
          <w:szCs w:val="26"/>
        </w:rPr>
      </w:pPr>
      <w:bookmarkStart w:id="103" w:name="_Toc151928487"/>
      <w:bookmarkEnd w:id="103"/>
    </w:p>
    <w:p w14:paraId="0B21AFE7" w14:textId="2FB964C0" w:rsidR="00C407C2" w:rsidRDefault="00324656" w:rsidP="001B50DD">
      <w:pPr>
        <w:pStyle w:val="Heading3"/>
        <w:numPr>
          <w:ilvl w:val="2"/>
          <w:numId w:val="4"/>
        </w:numPr>
        <w:rPr>
          <w:sz w:val="32"/>
          <w:szCs w:val="32"/>
        </w:rPr>
      </w:pPr>
      <w:bookmarkStart w:id="104" w:name="_Toc151928488"/>
      <w:r>
        <w:t>Adatbázis, entitások</w:t>
      </w:r>
      <w:bookmarkEnd w:id="104"/>
    </w:p>
    <w:p w14:paraId="2665DBA1" w14:textId="77777777" w:rsidR="00C407C2" w:rsidRDefault="00324656">
      <w:pPr>
        <w:ind w:firstLine="0"/>
      </w:pPr>
      <w:r>
        <w:tab/>
        <w:t>A backendhez tartozó első feladat az adatbázis létrehozása, majd az ehhez történő kapcsolat kialakítása.</w:t>
      </w:r>
    </w:p>
    <w:p w14:paraId="2CA7777F" w14:textId="77777777" w:rsidR="00C407C2" w:rsidRDefault="00324656">
      <w:pPr>
        <w:ind w:firstLine="0"/>
      </w:pPr>
      <w:r>
        <w:tab/>
        <w:t xml:space="preserve">Adatbázisnak </w:t>
      </w:r>
      <w:r>
        <w:rPr>
          <w:i/>
        </w:rPr>
        <w:t xml:space="preserve">PostgreSQL </w:t>
      </w:r>
      <w:r>
        <w:t>adatbázist választottam könnyen kezelhetősége és jól dokumentáltsága miatt. Az alkalmazást egy JPA implementáció, a Hibernate segítségével kapcsolom az adatbázishoz, amely képes generálni az adatbázishoz szükséges táblákat az entitásokban megadott annotációknak köszönhetően. Az alkalmazás megfelelő működéséhez létrehoztam egy order tracker nevű adatbázist és sémat, valamint megadtam a szükséges hitelesítési adatokat a kapcsolódáshoz az application.properties fájlban.</w:t>
      </w:r>
    </w:p>
    <w:p w14:paraId="2FA00BF8" w14:textId="77777777" w:rsidR="00C407C2" w:rsidRDefault="00324656">
      <w:pPr>
        <w:ind w:firstLine="0"/>
      </w:pPr>
      <w:r>
        <w:t xml:space="preserve">A teljes adatbázishoz kapcsolódó </w:t>
      </w:r>
      <w:r>
        <w:rPr>
          <w:i/>
        </w:rPr>
        <w:t xml:space="preserve">yaml </w:t>
      </w:r>
      <w:r>
        <w:t>kód így néz ki:</w:t>
      </w:r>
    </w:p>
    <w:p w14:paraId="29F7F1D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server.port=8081</w:t>
      </w:r>
    </w:p>
    <w:p w14:paraId="2805F9F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spring.jpa.show-sql=true</w:t>
      </w:r>
    </w:p>
    <w:p w14:paraId="0853FE7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spring.jpa.properties.hibernate.format_sql=true</w:t>
      </w:r>
    </w:p>
    <w:p w14:paraId="1955940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spring.jpa.hibernate.ddl-auto=update</w:t>
      </w:r>
    </w:p>
    <w:p w14:paraId="031D0CB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spring.jpa.properties.hibernate.dialect = org.hibernate.dialect.PostgreSQLDialect</w:t>
      </w:r>
    </w:p>
    <w:p w14:paraId="0C7C99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spring.datasource.url=jdbc:postgresql://localhost:5432/ordertracker</w:t>
      </w:r>
    </w:p>
    <w:p w14:paraId="231D5E6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spring.datasource.username=postgres</w:t>
      </w:r>
    </w:p>
    <w:p w14:paraId="38BA408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lastRenderedPageBreak/>
        <w:t>spring.datasource.password=postgres</w:t>
      </w:r>
    </w:p>
    <w:p w14:paraId="5C4AB72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spring.datasource.driver-class-name=org.postgresql.Driver</w:t>
      </w:r>
    </w:p>
    <w:p w14:paraId="39611A33" w14:textId="77777777" w:rsidR="00C407C2" w:rsidRDefault="00C407C2">
      <w:pPr>
        <w:spacing w:after="0" w:line="265" w:lineRule="auto"/>
        <w:ind w:firstLine="0"/>
        <w:rPr>
          <w:color w:val="333333"/>
        </w:rPr>
      </w:pPr>
    </w:p>
    <w:p w14:paraId="5D36F7DC" w14:textId="77777777" w:rsidR="00C407C2" w:rsidRDefault="00324656">
      <w:pPr>
        <w:ind w:firstLine="0"/>
      </w:pPr>
      <w:r>
        <w:t xml:space="preserve">Az adatbázishoz kapcsolódás után, az entitásokról szeretnék beszélni. Az entitás nem más mint, olyan osztályok összessége, amelyeket perzisztálni kívánunk az adatbázisba valamilyen objektum relációs leképezést alkalmazó technológia segítségével. Az entitásokat az </w:t>
      </w:r>
      <w:r>
        <w:rPr>
          <w:i/>
        </w:rPr>
        <w:t xml:space="preserve">@Entity </w:t>
      </w:r>
      <w:r>
        <w:t>annotáció jelöli.</w:t>
      </w:r>
    </w:p>
    <w:p w14:paraId="20CF8AE4" w14:textId="77777777" w:rsidR="00C407C2" w:rsidRDefault="00324656">
      <w:pPr>
        <w:ind w:firstLine="0"/>
      </w:pPr>
      <w:r>
        <w:t xml:space="preserve">Az entityk közötti kapcsolatokat különböző annotációkkal tudjuk leírni, például vegyük az alábbi kódot: </w:t>
      </w:r>
    </w:p>
    <w:p w14:paraId="551009B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@ManyToMany</w:t>
      </w:r>
      <w:r>
        <w:rPr>
          <w:rFonts w:ascii="Consolas" w:eastAsia="Consolas" w:hAnsi="Consolas" w:cs="Consolas"/>
          <w:color w:val="333333"/>
          <w:sz w:val="20"/>
          <w:szCs w:val="20"/>
          <w:highlight w:val="white"/>
        </w:rPr>
        <w:t xml:space="preserve"> </w:t>
      </w:r>
    </w:p>
    <w:p w14:paraId="6352B1B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@JsonIgnore</w:t>
      </w:r>
      <w:r>
        <w:rPr>
          <w:rFonts w:ascii="Consolas" w:eastAsia="Consolas" w:hAnsi="Consolas" w:cs="Consolas"/>
          <w:color w:val="333333"/>
          <w:sz w:val="20"/>
          <w:szCs w:val="20"/>
          <w:highlight w:val="white"/>
        </w:rPr>
        <w:t xml:space="preserve"> </w:t>
      </w:r>
    </w:p>
    <w:p w14:paraId="76787E5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0000"/>
          <w:sz w:val="20"/>
          <w:szCs w:val="20"/>
          <w:highlight w:val="white"/>
        </w:rPr>
        <w:t>@JoinColumn</w:t>
      </w:r>
      <w:r>
        <w:rPr>
          <w:rFonts w:ascii="Consolas" w:eastAsia="Consolas" w:hAnsi="Consolas" w:cs="Consolas"/>
          <w:color w:val="333333"/>
          <w:sz w:val="20"/>
          <w:szCs w:val="20"/>
          <w:highlight w:val="white"/>
        </w:rPr>
        <w:t xml:space="preserve">(name = </w:t>
      </w:r>
      <w:r>
        <w:rPr>
          <w:rFonts w:ascii="Consolas" w:eastAsia="Consolas" w:hAnsi="Consolas" w:cs="Consolas"/>
          <w:color w:val="333333"/>
          <w:sz w:val="20"/>
          <w:szCs w:val="20"/>
          <w:shd w:val="clear" w:color="auto" w:fill="FFF0F0"/>
        </w:rPr>
        <w:t>"product_id"</w:t>
      </w:r>
      <w:r>
        <w:rPr>
          <w:rFonts w:ascii="Consolas" w:eastAsia="Consolas" w:hAnsi="Consolas" w:cs="Consolas"/>
          <w:color w:val="333333"/>
          <w:sz w:val="20"/>
          <w:szCs w:val="20"/>
          <w:highlight w:val="white"/>
        </w:rPr>
        <w:t xml:space="preserve">) </w:t>
      </w:r>
    </w:p>
    <w:p w14:paraId="0793A6A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highlight w:val="white"/>
        </w:rPr>
      </w:pPr>
      <w:r>
        <w:rPr>
          <w:rFonts w:ascii="Consolas" w:eastAsia="Consolas" w:hAnsi="Consolas" w:cs="Consolas"/>
          <w:color w:val="008800"/>
          <w:sz w:val="20"/>
          <w:szCs w:val="20"/>
          <w:highlight w:val="white"/>
        </w:rPr>
        <w:t>private</w:t>
      </w:r>
      <w:r>
        <w:rPr>
          <w:rFonts w:ascii="Consolas" w:eastAsia="Consolas" w:hAnsi="Consolas" w:cs="Consolas"/>
          <w:color w:val="333333"/>
          <w:sz w:val="20"/>
          <w:szCs w:val="20"/>
          <w:highlight w:val="white"/>
        </w:rPr>
        <w:t xml:space="preserve"> List products;</w:t>
      </w:r>
    </w:p>
    <w:p w14:paraId="466DF105" w14:textId="77777777" w:rsidR="00C407C2" w:rsidRDefault="00C407C2">
      <w:pPr>
        <w:spacing w:after="0" w:line="265" w:lineRule="auto"/>
        <w:ind w:firstLine="0"/>
        <w:rPr>
          <w:rFonts w:ascii="Consolas" w:eastAsia="Consolas" w:hAnsi="Consolas" w:cs="Consolas"/>
          <w:color w:val="333333"/>
          <w:sz w:val="20"/>
          <w:szCs w:val="20"/>
          <w:highlight w:val="white"/>
        </w:rPr>
      </w:pPr>
    </w:p>
    <w:p w14:paraId="02C4332C" w14:textId="706765BF" w:rsidR="00C407C2" w:rsidRDefault="00324656">
      <w:pPr>
        <w:ind w:firstLine="0"/>
      </w:pPr>
      <w:r>
        <w:t xml:space="preserve">Itt a </w:t>
      </w:r>
      <w:r>
        <w:rPr>
          <w:i/>
        </w:rPr>
        <w:t>@ManyToMany</w:t>
      </w:r>
      <w:r>
        <w:t xml:space="preserve"> annotáció megadja, hogy az osztály több-több kapcsolatban áll a </w:t>
      </w:r>
      <w:r>
        <w:rPr>
          <w:i/>
        </w:rPr>
        <w:t xml:space="preserve">Product </w:t>
      </w:r>
      <w:r>
        <w:t xml:space="preserve">entitással és @JsonIgnore annotációval megadtam, hogy ne szerializálja az alkalmazás mikor megpróbálja az objektumot Json formátumba alakítani, ezt azért tettem mert ellenkező esetben Json szerializációs </w:t>
      </w:r>
      <w:r w:rsidR="00E73156">
        <w:t>hiba</w:t>
      </w:r>
      <w:r>
        <w:t xml:space="preserve"> lépne fel, ha mindkét oldalon hagyjuk megjeleníteni a másik oldal objektumait, akkor végtelen rekurzív ciklusba fullad az alkalmazásunk és végül </w:t>
      </w:r>
      <w:r w:rsidR="00273608">
        <w:t>hibaüzenetet</w:t>
      </w:r>
      <w:r>
        <w:t xml:space="preserve"> fogunk kapni. </w:t>
      </w:r>
    </w:p>
    <w:p w14:paraId="3BEBD71B" w14:textId="1FAB4345" w:rsidR="00C407C2" w:rsidRDefault="00324656">
      <w:pPr>
        <w:ind w:firstLine="0"/>
      </w:pPr>
      <w:r>
        <w:t>Egy alternatív megoldás, ha megadjuk, hogy</w:t>
      </w:r>
      <w:r w:rsidR="00273608">
        <w:t xml:space="preserve"> </w:t>
      </w:r>
      <w:r>
        <w:t xml:space="preserve">csak a másik objektum ID-ját jelenítsük meg. </w:t>
      </w:r>
      <w:r w:rsidR="00273608">
        <w:t>Az előbbit</w:t>
      </w:r>
      <w:r>
        <w:t xml:space="preserve"> így lehet megtenni: </w:t>
      </w:r>
    </w:p>
    <w:p w14:paraId="61A8028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b/>
          <w:color w:val="555555"/>
          <w:sz w:val="20"/>
          <w:szCs w:val="20"/>
        </w:rPr>
        <w:t>@JsonIdentityInfo</w:t>
      </w:r>
      <w:r>
        <w:rPr>
          <w:rFonts w:ascii="Consolas" w:eastAsia="Consolas" w:hAnsi="Consolas" w:cs="Consolas"/>
          <w:color w:val="000000"/>
          <w:sz w:val="20"/>
          <w:szCs w:val="20"/>
        </w:rPr>
        <w:t>(generator = ObjectIdGenerators.</w:t>
      </w:r>
      <w:r>
        <w:rPr>
          <w:rFonts w:ascii="Consolas" w:eastAsia="Consolas" w:hAnsi="Consolas" w:cs="Consolas"/>
          <w:color w:val="0000CC"/>
          <w:sz w:val="20"/>
          <w:szCs w:val="20"/>
        </w:rPr>
        <w:t>PropertyGenerator</w:t>
      </w:r>
      <w:r>
        <w:rPr>
          <w:rFonts w:ascii="Consolas" w:eastAsia="Consolas" w:hAnsi="Consolas" w:cs="Consolas"/>
          <w:color w:val="000000"/>
          <w:sz w:val="20"/>
          <w:szCs w:val="20"/>
        </w:rPr>
        <w:t>.</w:t>
      </w:r>
      <w:r>
        <w:rPr>
          <w:rFonts w:ascii="Consolas" w:eastAsia="Consolas" w:hAnsi="Consolas" w:cs="Consolas"/>
          <w:color w:val="0000CC"/>
          <w:sz w:val="20"/>
          <w:szCs w:val="20"/>
        </w:rPr>
        <w:t>class</w:t>
      </w:r>
      <w:r>
        <w:rPr>
          <w:rFonts w:ascii="Consolas" w:eastAsia="Consolas" w:hAnsi="Consolas" w:cs="Consolas"/>
          <w:color w:val="000000"/>
          <w:sz w:val="20"/>
          <w:szCs w:val="20"/>
        </w:rPr>
        <w:t xml:space="preserve">, property = </w:t>
      </w:r>
      <w:r>
        <w:rPr>
          <w:rFonts w:ascii="Consolas" w:eastAsia="Consolas" w:hAnsi="Consolas" w:cs="Consolas"/>
          <w:color w:val="000000"/>
          <w:sz w:val="20"/>
          <w:szCs w:val="20"/>
          <w:shd w:val="clear" w:color="auto" w:fill="FFF0F0"/>
        </w:rPr>
        <w:t>"id"</w:t>
      </w:r>
      <w:r>
        <w:rPr>
          <w:rFonts w:ascii="Consolas" w:eastAsia="Consolas" w:hAnsi="Consolas" w:cs="Consolas"/>
          <w:color w:val="000000"/>
          <w:sz w:val="20"/>
          <w:szCs w:val="20"/>
        </w:rPr>
        <w:t>)</w:t>
      </w:r>
    </w:p>
    <w:p w14:paraId="0575A5C0" w14:textId="77777777" w:rsidR="00C407C2" w:rsidRDefault="00C407C2">
      <w:pPr>
        <w:spacing w:after="0" w:line="265" w:lineRule="auto"/>
        <w:ind w:firstLine="0"/>
        <w:rPr>
          <w:color w:val="333333"/>
        </w:rPr>
      </w:pPr>
    </w:p>
    <w:p w14:paraId="0D646CC7" w14:textId="3FA436D7" w:rsidR="00C407C2" w:rsidRDefault="00324656">
      <w:pPr>
        <w:ind w:firstLine="0"/>
      </w:pPr>
      <w:r>
        <w:t xml:space="preserve">Majd a fenti példán a </w:t>
      </w:r>
      <w:r>
        <w:rPr>
          <w:i/>
        </w:rPr>
        <w:t>@JoinColumn</w:t>
      </w:r>
      <w:r>
        <w:t xml:space="preserve"> annotációval </w:t>
      </w:r>
      <w:r w:rsidR="00BB36D8">
        <w:t>megadtam,</w:t>
      </w:r>
      <w:r>
        <w:t xml:space="preserve"> hogy mely oszlopokat szeretném összekötni. Továbbá szeretném megjegyezni, hogy a </w:t>
      </w:r>
      <w:r>
        <w:rPr>
          <w:i/>
        </w:rPr>
        <w:t>@Column</w:t>
      </w:r>
      <w:r>
        <w:t xml:space="preserve"> annotáció használatakor, a JPA mindig az attribútum nevét camel case-ről snake case-re alakítja át és azt az értéket veszi alapul amikor keresi a táblában az oszlop nevét, ezért a lenti esetben például a</w:t>
      </w:r>
      <w:r w:rsidR="00490CCA">
        <w:t xml:space="preserve"> </w:t>
      </w:r>
      <w:r w:rsidR="00490CCA" w:rsidRPr="00490CCA">
        <w:rPr>
          <w:i/>
          <w:iCs/>
        </w:rPr>
        <w:t>@Column</w:t>
      </w:r>
      <w:r w:rsidR="00490CCA">
        <w:t xml:space="preserve"> </w:t>
      </w:r>
      <w:r>
        <w:t>annotáció el is hagyható:</w:t>
      </w:r>
    </w:p>
    <w:p w14:paraId="60ADC05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b/>
          <w:color w:val="555555"/>
          <w:sz w:val="20"/>
          <w:szCs w:val="20"/>
        </w:rPr>
        <w:t>@Column</w:t>
      </w:r>
      <w:r>
        <w:rPr>
          <w:rFonts w:ascii="Consolas" w:eastAsia="Consolas" w:hAnsi="Consolas" w:cs="Consolas"/>
          <w:color w:val="000000"/>
          <w:sz w:val="20"/>
          <w:szCs w:val="20"/>
        </w:rPr>
        <w:t xml:space="preserve">(name = </w:t>
      </w:r>
      <w:r>
        <w:rPr>
          <w:rFonts w:ascii="Consolas" w:eastAsia="Consolas" w:hAnsi="Consolas" w:cs="Consolas"/>
          <w:color w:val="000000"/>
          <w:sz w:val="20"/>
          <w:szCs w:val="20"/>
          <w:shd w:val="clear" w:color="auto" w:fill="FFF0F0"/>
        </w:rPr>
        <w:t>"order_date"</w:t>
      </w:r>
      <w:r>
        <w:rPr>
          <w:rFonts w:ascii="Consolas" w:eastAsia="Consolas" w:hAnsi="Consolas" w:cs="Consolas"/>
          <w:color w:val="000000"/>
          <w:sz w:val="20"/>
          <w:szCs w:val="20"/>
        </w:rPr>
        <w:t xml:space="preserve">) </w:t>
      </w:r>
    </w:p>
    <w:p w14:paraId="04B8D6B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LocalDateTime orderDate;</w:t>
      </w:r>
    </w:p>
    <w:p w14:paraId="421145A1" w14:textId="77777777" w:rsidR="00C407C2" w:rsidRDefault="00324656" w:rsidP="007C67EB">
      <w:pPr>
        <w:pStyle w:val="Heading3"/>
        <w:numPr>
          <w:ilvl w:val="2"/>
          <w:numId w:val="4"/>
        </w:numPr>
        <w:rPr>
          <w:sz w:val="32"/>
          <w:szCs w:val="32"/>
        </w:rPr>
      </w:pPr>
      <w:bookmarkStart w:id="105" w:name="_Toc151928489"/>
      <w:r>
        <w:t>Repository</w:t>
      </w:r>
      <w:bookmarkEnd w:id="105"/>
    </w:p>
    <w:p w14:paraId="2BA8F899" w14:textId="09860C0B" w:rsidR="00C407C2" w:rsidRDefault="00324656">
      <w:pPr>
        <w:ind w:firstLine="0"/>
      </w:pPr>
      <w:r>
        <w:tab/>
        <w:t xml:space="preserve">Miután definiáltam az entitásokat, szükségem volt egy </w:t>
      </w:r>
      <w:r w:rsidR="00BB36D8">
        <w:t>megoldásra,</w:t>
      </w:r>
      <w:r>
        <w:t xml:space="preserve"> amely segítségével el tudom érni az adatbázisban tárolt adatokat és menedzselni tudom őket. Erre tökéletes </w:t>
      </w:r>
      <w:r>
        <w:lastRenderedPageBreak/>
        <w:t xml:space="preserve">megoldás a springben használható adattároló (repository) amely segítségével rendkívül könnyen érhetünk el adatokat a beépített függvények </w:t>
      </w:r>
      <w:r w:rsidR="00BB36D8">
        <w:t>segítségével,</w:t>
      </w:r>
      <w:r>
        <w:t xml:space="preserve"> mint például a </w:t>
      </w:r>
      <w:r>
        <w:rPr>
          <w:i/>
        </w:rPr>
        <w:t xml:space="preserve">findAll() </w:t>
      </w:r>
      <w:r>
        <w:t>és kevés kód írásával új függvényeket hozhatunk létre.</w:t>
      </w:r>
    </w:p>
    <w:p w14:paraId="0C55C786" w14:textId="03EB00F7" w:rsidR="00C407C2" w:rsidRDefault="00324656">
      <w:r>
        <w:t xml:space="preserve">Minden entitáshoz létrehoztam egy hozzá tartozó </w:t>
      </w:r>
      <w:r w:rsidR="00BB36D8">
        <w:t>adattárat,</w:t>
      </w:r>
      <w:r>
        <w:t xml:space="preserve"> amely segítségével manipulálni a tudom az entitásokat az adatbázisban.</w:t>
      </w:r>
    </w:p>
    <w:p w14:paraId="51D40D29" w14:textId="39C066D9" w:rsidR="00C407C2" w:rsidRDefault="00324656">
      <w:r>
        <w:t xml:space="preserve">Egy adattár mindig egy másik adattárat bővít </w:t>
      </w:r>
      <w:r w:rsidR="00BB36D8">
        <w:t>ki,</w:t>
      </w:r>
      <w:r>
        <w:t xml:space="preserve"> amely legtöbbször a CrudRepository vagy JpaRepository. Az adattárakat a </w:t>
      </w:r>
      <w:r>
        <w:rPr>
          <w:i/>
        </w:rPr>
        <w:t xml:space="preserve">@Repository </w:t>
      </w:r>
      <w:r>
        <w:t xml:space="preserve">annotációval láttam el, ezzel jelezve a spring </w:t>
      </w:r>
      <w:r w:rsidR="00BB36D8">
        <w:t>számára,</w:t>
      </w:r>
      <w:r>
        <w:t xml:space="preserve"> hogy adattárként kezelje a Beant. </w:t>
      </w:r>
    </w:p>
    <w:p w14:paraId="4F09C18C" w14:textId="04C67E67" w:rsidR="00C407C2" w:rsidRDefault="00324656">
      <w:pPr>
        <w:ind w:firstLine="0"/>
      </w:pPr>
      <w:r>
        <w:t>Amennyiben nincsen a számunkra szükséges metódus definiálva az adattárban, és az adattár metódus nevével leírható az óhajtott metódus funkcionalitása, akkor elég megadnunk a metódus nevét és a spring elkészíti hozzá az implementációt. Példa</w:t>
      </w:r>
      <w:r w:rsidR="00490CCA">
        <w:t xml:space="preserve"> egy </w:t>
      </w:r>
      <w:r w:rsidR="00490CCA" w:rsidRPr="00490CCA">
        <w:rPr>
          <w:i/>
          <w:iCs/>
        </w:rPr>
        <w:t>Token</w:t>
      </w:r>
      <w:r w:rsidR="00490CCA">
        <w:t xml:space="preserve"> objektum lekérdezésére a String típusú </w:t>
      </w:r>
      <w:r w:rsidR="00490CCA" w:rsidRPr="00490CCA">
        <w:rPr>
          <w:i/>
          <w:iCs/>
        </w:rPr>
        <w:t>token</w:t>
      </w:r>
      <w:r w:rsidR="00490CCA">
        <w:t xml:space="preserve"> tulajdonság alapján</w:t>
      </w:r>
      <w:r>
        <w:t>:</w:t>
      </w:r>
    </w:p>
    <w:p w14:paraId="4453080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Optional&lt;Token&gt; </w:t>
      </w:r>
      <w:r>
        <w:rPr>
          <w:rFonts w:ascii="Consolas" w:eastAsia="Consolas" w:hAnsi="Consolas" w:cs="Consolas"/>
          <w:b/>
          <w:color w:val="0066BB"/>
          <w:sz w:val="20"/>
          <w:szCs w:val="20"/>
        </w:rPr>
        <w:t>findByToken</w:t>
      </w:r>
      <w:r>
        <w:rPr>
          <w:rFonts w:ascii="Consolas" w:eastAsia="Consolas" w:hAnsi="Consolas" w:cs="Consolas"/>
          <w:color w:val="000000"/>
          <w:sz w:val="20"/>
          <w:szCs w:val="20"/>
        </w:rPr>
        <w:t>(String token);</w:t>
      </w:r>
    </w:p>
    <w:p w14:paraId="4067CB29" w14:textId="77777777" w:rsidR="00C407C2" w:rsidRDefault="00C407C2">
      <w:pPr>
        <w:spacing w:after="0" w:line="265" w:lineRule="auto"/>
        <w:ind w:firstLine="0"/>
      </w:pPr>
    </w:p>
    <w:p w14:paraId="68E9BCD5" w14:textId="77777777" w:rsidR="00C407C2" w:rsidRDefault="00324656">
      <w:pPr>
        <w:ind w:firstLine="0"/>
      </w:pPr>
      <w:r>
        <w:t>Továbbá megadhatunk saját magunk által definiált sql lekérdezést is:</w:t>
      </w:r>
    </w:p>
    <w:p w14:paraId="69FE288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555555"/>
          <w:sz w:val="20"/>
          <w:szCs w:val="20"/>
        </w:rPr>
        <w:t>@Query</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"select t from Token t where id = :1"</w:t>
      </w:r>
      <w:r>
        <w:rPr>
          <w:rFonts w:ascii="Consolas" w:eastAsia="Consolas" w:hAnsi="Consolas" w:cs="Consolas"/>
          <w:color w:val="000000"/>
          <w:sz w:val="20"/>
          <w:szCs w:val="20"/>
        </w:rPr>
        <w:t>)</w:t>
      </w:r>
    </w:p>
    <w:p w14:paraId="56655AC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List&lt;Token&gt; </w:t>
      </w:r>
      <w:r>
        <w:rPr>
          <w:rFonts w:ascii="Consolas" w:eastAsia="Consolas" w:hAnsi="Consolas" w:cs="Consolas"/>
          <w:b/>
          <w:color w:val="0066BB"/>
          <w:sz w:val="20"/>
          <w:szCs w:val="20"/>
        </w:rPr>
        <w:t>findTokensWhereIdisOne</w:t>
      </w:r>
      <w:r>
        <w:rPr>
          <w:rFonts w:ascii="Consolas" w:eastAsia="Consolas" w:hAnsi="Consolas" w:cs="Consolas"/>
          <w:color w:val="000000"/>
          <w:sz w:val="20"/>
          <w:szCs w:val="20"/>
        </w:rPr>
        <w:t>();</w:t>
      </w:r>
    </w:p>
    <w:p w14:paraId="09590DD8" w14:textId="77777777" w:rsidR="00C407C2" w:rsidRDefault="00324656" w:rsidP="007C67EB">
      <w:pPr>
        <w:pStyle w:val="Heading3"/>
        <w:numPr>
          <w:ilvl w:val="2"/>
          <w:numId w:val="4"/>
        </w:numPr>
        <w:rPr>
          <w:sz w:val="32"/>
          <w:szCs w:val="32"/>
        </w:rPr>
      </w:pPr>
      <w:bookmarkStart w:id="106" w:name="_Toc151928490"/>
      <w:r>
        <w:t>Kérések kiszolgálása</w:t>
      </w:r>
      <w:bookmarkEnd w:id="106"/>
    </w:p>
    <w:p w14:paraId="3874C0C1" w14:textId="77777777" w:rsidR="00C407C2" w:rsidRDefault="00324656">
      <w:pPr>
        <w:ind w:firstLine="0"/>
      </w:pPr>
      <w:r>
        <w:tab/>
        <w:t xml:space="preserve">A backenden definiált osztályok különböző csomagokban vannak definiálva, ilyen például a fent említett entitás (entity) és adattár (repository). Ezen csomagok együttműködése biztosítja az alkalmazás működését és segítségükkel jól elkülöníthető az egyes osztályok feladatának jellege is. </w:t>
      </w:r>
    </w:p>
    <w:p w14:paraId="7213892C" w14:textId="77777777" w:rsidR="00C407C2" w:rsidRDefault="00324656">
      <w:pPr>
        <w:ind w:firstLine="0"/>
      </w:pPr>
      <w:r>
        <w:t>Az alkalmazás legtöbbször POST és GET kéréseket szolgál ki, POST requestet használok a backenden történő mentésre, módosításra GET kérést pedig adatok lekédezésére.</w:t>
      </w:r>
    </w:p>
    <w:p w14:paraId="72824DC0" w14:textId="77777777" w:rsidR="00C407C2" w:rsidRDefault="00324656">
      <w:pPr>
        <w:ind w:firstLine="0"/>
      </w:pPr>
      <w:r>
        <w:tab/>
        <w:t>A következőkben bemutatom hogyan néz ki egy kérés kiszolgálása a backenden megírt csomagok segítségével. A bemutatásra a termék hozzáadását választottam a vásárló kosarához.</w:t>
      </w:r>
    </w:p>
    <w:p w14:paraId="230A8D9E" w14:textId="77777777" w:rsidR="00517871" w:rsidRDefault="00324656" w:rsidP="00517871">
      <w:pPr>
        <w:keepNext/>
        <w:ind w:firstLine="0"/>
      </w:pPr>
      <w:r>
        <w:rPr>
          <w:noProof/>
        </w:rPr>
        <w:lastRenderedPageBreak/>
        <w:drawing>
          <wp:inline distT="114300" distB="114300" distL="114300" distR="114300" wp14:anchorId="06E7D6DD" wp14:editId="072A7E02">
            <wp:extent cx="5759140" cy="26162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759140" cy="2616200"/>
                    </a:xfrm>
                    <a:prstGeom prst="rect">
                      <a:avLst/>
                    </a:prstGeom>
                    <a:ln/>
                  </pic:spPr>
                </pic:pic>
              </a:graphicData>
            </a:graphic>
          </wp:inline>
        </w:drawing>
      </w:r>
    </w:p>
    <w:p w14:paraId="0BEDA6D4" w14:textId="23000FBB" w:rsidR="00C407C2" w:rsidRDefault="00000000" w:rsidP="00517871">
      <w:pPr>
        <w:pStyle w:val="Caption"/>
      </w:pPr>
      <w:fldSimple w:instr=" SEQ ábra \* ARABIC ">
        <w:bookmarkStart w:id="107" w:name="_Toc150282565"/>
        <w:r w:rsidR="00B33436">
          <w:rPr>
            <w:noProof/>
          </w:rPr>
          <w:t>23</w:t>
        </w:r>
      </w:fldSimple>
      <w:r w:rsidR="00517871">
        <w:t>. ábra Termék mentése a vásárló kosarába</w:t>
      </w:r>
      <w:bookmarkEnd w:id="107"/>
    </w:p>
    <w:p w14:paraId="40F74D88" w14:textId="6F4C7F9C" w:rsidR="00C407C2" w:rsidRDefault="00324656">
      <w:pPr>
        <w:ind w:firstLine="0"/>
      </w:pPr>
      <w:r>
        <w:t>A 2</w:t>
      </w:r>
      <w:r w:rsidR="00490CCA">
        <w:t>3</w:t>
      </w:r>
      <w:r>
        <w:t xml:space="preserve">.ábrán látható hogyan hívják egymás metódusait a csomagokban lévő osztályok. A fenti példában elsőnek a kontroller (controller) fogadja a beérkező Representational state transfer (REST) kérést majd a kontroller meghívja az </w:t>
      </w:r>
      <w:r>
        <w:rPr>
          <w:i/>
        </w:rPr>
        <w:t>addToCustomerShoppingCartProduct</w:t>
      </w:r>
      <w:r>
        <w:t xml:space="preserve"> metódust a hozzá tartozó szolgáltatás </w:t>
      </w:r>
      <w:r w:rsidR="00BB36D8">
        <w:t>osztályban,</w:t>
      </w:r>
      <w:r>
        <w:t xml:space="preserve"> amely feladata </w:t>
      </w:r>
      <w:r w:rsidR="005C6932">
        <w:t>az üzleti logika,</w:t>
      </w:r>
      <w:r>
        <w:t xml:space="preserve"> azaz a hozzáadás megvalósítása.</w:t>
      </w:r>
    </w:p>
    <w:p w14:paraId="6A661EF7" w14:textId="77777777" w:rsidR="00C407C2" w:rsidRDefault="00324656" w:rsidP="00102350">
      <w:pPr>
        <w:pStyle w:val="Kd"/>
        <w:rPr>
          <w:rFonts w:eastAsia="Consolas"/>
        </w:rPr>
      </w:pPr>
      <w:r>
        <w:rPr>
          <w:rFonts w:eastAsia="Consolas"/>
          <w:b/>
          <w:color w:val="555555"/>
        </w:rPr>
        <w:t>@PostMapping</w:t>
      </w:r>
      <w:r>
        <w:rPr>
          <w:rFonts w:eastAsia="Consolas"/>
        </w:rPr>
        <w:t>(</w:t>
      </w:r>
      <w:r>
        <w:rPr>
          <w:rFonts w:eastAsia="Consolas"/>
          <w:shd w:val="clear" w:color="auto" w:fill="FFF0F0"/>
        </w:rPr>
        <w:t>"/customer/{id}/shoppingcart/product"</w:t>
      </w:r>
      <w:r>
        <w:rPr>
          <w:rFonts w:eastAsia="Consolas"/>
        </w:rPr>
        <w:t>)</w:t>
      </w:r>
    </w:p>
    <w:p w14:paraId="7CE8338D" w14:textId="77777777" w:rsidR="00102350" w:rsidRDefault="00324656" w:rsidP="00102350">
      <w:pPr>
        <w:pStyle w:val="Kd"/>
        <w:jc w:val="left"/>
        <w:rPr>
          <w:rFonts w:eastAsia="Consolas"/>
        </w:rPr>
      </w:pPr>
      <w:r>
        <w:rPr>
          <w:rFonts w:eastAsia="Consolas"/>
          <w:b/>
          <w:color w:val="008800"/>
        </w:rPr>
        <w:t>public</w:t>
      </w:r>
      <w:r>
        <w:rPr>
          <w:rFonts w:eastAsia="Consolas"/>
        </w:rPr>
        <w:t xml:space="preserve"> ResponseEntity&lt;HttpStatus&gt; </w:t>
      </w:r>
      <w:r>
        <w:rPr>
          <w:rFonts w:eastAsia="Consolas"/>
          <w:b/>
          <w:color w:val="0066BB"/>
        </w:rPr>
        <w:t>addToCustomerShoppingCartProduct</w:t>
      </w:r>
      <w:r>
        <w:rPr>
          <w:rFonts w:eastAsia="Consolas"/>
        </w:rPr>
        <w:t>(</w:t>
      </w:r>
      <w:r>
        <w:rPr>
          <w:rFonts w:eastAsia="Consolas"/>
          <w:b/>
          <w:color w:val="555555"/>
        </w:rPr>
        <w:t>@PathVariable</w:t>
      </w:r>
      <w:r>
        <w:rPr>
          <w:rFonts w:eastAsia="Consolas"/>
        </w:rPr>
        <w:t>(</w:t>
      </w:r>
      <w:r>
        <w:rPr>
          <w:rFonts w:eastAsia="Consolas"/>
          <w:shd w:val="clear" w:color="auto" w:fill="FFF0F0"/>
        </w:rPr>
        <w:t>"id"</w:t>
      </w:r>
      <w:r>
        <w:rPr>
          <w:rFonts w:eastAsia="Consolas"/>
        </w:rPr>
        <w:t xml:space="preserve">) Long id, </w:t>
      </w:r>
      <w:r>
        <w:rPr>
          <w:rFonts w:eastAsia="Consolas"/>
          <w:b/>
          <w:color w:val="555555"/>
        </w:rPr>
        <w:t>@RequestBody</w:t>
      </w:r>
      <w:r>
        <w:rPr>
          <w:rFonts w:eastAsia="Consolas"/>
        </w:rPr>
        <w:t xml:space="preserve"> Product product) </w:t>
      </w:r>
    </w:p>
    <w:p w14:paraId="34899C64" w14:textId="6CD886CF" w:rsidR="00C407C2" w:rsidRPr="00102350" w:rsidRDefault="00324656" w:rsidP="00102350">
      <w:pPr>
        <w:pStyle w:val="Kd"/>
        <w:jc w:val="left"/>
        <w:rPr>
          <w:rFonts w:eastAsia="Consolas"/>
        </w:rPr>
      </w:pPr>
      <w:r>
        <w:rPr>
          <w:rFonts w:eastAsia="Consolas"/>
        </w:rPr>
        <w:t>{</w:t>
      </w:r>
      <w:r>
        <w:rPr>
          <w:rFonts w:eastAsia="Consolas"/>
          <w:b/>
          <w:color w:val="008800"/>
        </w:rPr>
        <w:t>return</w:t>
      </w:r>
      <w:r>
        <w:rPr>
          <w:rFonts w:eastAsia="Consolas"/>
        </w:rPr>
        <w:t xml:space="preserve"> customerService.</w:t>
      </w:r>
      <w:r>
        <w:rPr>
          <w:rFonts w:eastAsia="Consolas"/>
          <w:color w:val="0000CC"/>
        </w:rPr>
        <w:t>addToCustomerShoppingCartProduct</w:t>
      </w:r>
      <w:r>
        <w:rPr>
          <w:rFonts w:eastAsia="Consolas"/>
        </w:rPr>
        <w:t>(product, id);</w:t>
      </w:r>
      <w:r>
        <w:rPr>
          <w:rFonts w:ascii="Courier New" w:eastAsia="Courier New" w:hAnsi="Courier New" w:cs="Courier New"/>
          <w:color w:val="333333"/>
        </w:rPr>
        <w:t>}</w:t>
      </w:r>
    </w:p>
    <w:p w14:paraId="1E417F3F" w14:textId="54C03015" w:rsidR="00C407C2" w:rsidRDefault="00324656">
      <w:pPr>
        <w:ind w:firstLine="0"/>
      </w:pPr>
      <w:r>
        <w:t xml:space="preserve">A kontrollerben megírt kód az alábbi módon néz ki, itt </w:t>
      </w:r>
      <w:r>
        <w:rPr>
          <w:i/>
        </w:rPr>
        <w:t xml:space="preserve">@PostMapping </w:t>
      </w:r>
      <w:r>
        <w:t xml:space="preserve">annotációval </w:t>
      </w:r>
      <w:r w:rsidR="00BB36D8">
        <w:t>definiálom,</w:t>
      </w:r>
      <w:r>
        <w:t xml:space="preserve"> hogy milyen elérési útvonalon várja az alkalmazás a kérést és a </w:t>
      </w:r>
      <w:r>
        <w:rPr>
          <w:i/>
        </w:rPr>
        <w:t>@PathVariable</w:t>
      </w:r>
      <w:r>
        <w:t xml:space="preserve"> annotációval jelölöm a spring </w:t>
      </w:r>
      <w:r w:rsidR="00BB36D8">
        <w:t>számára,</w:t>
      </w:r>
      <w:r>
        <w:t xml:space="preserve"> hogy az elérési útvonalban az </w:t>
      </w:r>
      <w:r>
        <w:rPr>
          <w:i/>
        </w:rPr>
        <w:t>{id}</w:t>
      </w:r>
      <w:r>
        <w:t xml:space="preserve"> helyére megadott értéket a kérésben </w:t>
      </w:r>
      <w:r>
        <w:rPr>
          <w:i/>
        </w:rPr>
        <w:t>Long</w:t>
      </w:r>
      <w:r>
        <w:t xml:space="preserve"> típusú váltózóként kezelje. A </w:t>
      </w:r>
      <w:r>
        <w:rPr>
          <w:i/>
        </w:rPr>
        <w:t>@RequestBody</w:t>
      </w:r>
      <w:r>
        <w:t xml:space="preserve"> annotáció segítségével </w:t>
      </w:r>
      <w:r w:rsidR="00BB36D8">
        <w:t>megadtam,</w:t>
      </w:r>
      <w:r>
        <w:t xml:space="preserve"> hogy a kérés adatcsomagját alakítsa át a spring </w:t>
      </w:r>
      <w:r>
        <w:rPr>
          <w:i/>
        </w:rPr>
        <w:t>Product</w:t>
      </w:r>
      <w:r>
        <w:t xml:space="preserve"> </w:t>
      </w:r>
      <w:r w:rsidR="00674892">
        <w:t>objektummá</w:t>
      </w:r>
      <w:r>
        <w:t>.</w:t>
      </w:r>
    </w:p>
    <w:p w14:paraId="51BB6256" w14:textId="42FA9EE1" w:rsidR="00C407C2" w:rsidRDefault="00324656">
      <w:pPr>
        <w:ind w:firstLine="0"/>
      </w:pPr>
      <w:r>
        <w:t xml:space="preserve">A szolgáltatáson belül az olvashatóság érdekében a kód egy részét kiszerveztem egy külön privát metódusba az osztályon belül, amelyet </w:t>
      </w:r>
      <w:r>
        <w:rPr>
          <w:i/>
        </w:rPr>
        <w:t>addShoppingCartToProductShoppingCarts</w:t>
      </w:r>
      <w:r>
        <w:t xml:space="preserve">-nak hívnak és magát a hozzáadást végzi az ellenőrzések után. Mivel többször előfordul a kódban a szükség a kosár tartalmának ellenőrzésére, főleg </w:t>
      </w:r>
      <w:r w:rsidR="00BB36D8">
        <w:t>arra,</w:t>
      </w:r>
      <w:r>
        <w:t xml:space="preserve"> hogy egy termék megtalálható-e benne, ezért ezt egy külön utils csomagban található osztályban valósítottam meg, amely </w:t>
      </w:r>
      <w:r w:rsidR="005C6932">
        <w:t>szerepe,</w:t>
      </w:r>
      <w:r>
        <w:t xml:space="preserve"> hogy a programban több osztály által felhasznált funkciókat valósítsanak meg. Miután megtörténnek a változtatások, már csak a perzisztálás maradt hátra, ezt pedig a már fentebb megismert adattár azaz Repository segítségével teszem meg. Minden ilyen adattár rendelkezik egy </w:t>
      </w:r>
      <w:r>
        <w:rPr>
          <w:i/>
        </w:rPr>
        <w:t>save()</w:t>
      </w:r>
      <w:r>
        <w:t xml:space="preserve"> </w:t>
      </w:r>
      <w:r w:rsidR="00BB36D8">
        <w:lastRenderedPageBreak/>
        <w:t>metódussal,</w:t>
      </w:r>
      <w:r>
        <w:t xml:space="preserve"> amely segítségével az adattár lementi a hozzá tartozó entitást és visszaadja a mentett adatot.</w:t>
      </w:r>
    </w:p>
    <w:p w14:paraId="5D6994AA" w14:textId="6EFA6DBD" w:rsidR="00AD0DA7" w:rsidRDefault="00AD0DA7" w:rsidP="00AD0DA7">
      <w:pPr>
        <w:pStyle w:val="Heading3"/>
        <w:numPr>
          <w:ilvl w:val="2"/>
          <w:numId w:val="4"/>
        </w:numPr>
      </w:pPr>
      <w:bookmarkStart w:id="108" w:name="_Toc151928491"/>
      <w:r>
        <w:t>Rendelés a backenden</w:t>
      </w:r>
      <w:bookmarkEnd w:id="108"/>
    </w:p>
    <w:p w14:paraId="71BAA2F2" w14:textId="0499B109" w:rsidR="00AD0DA7" w:rsidRDefault="00AD0DA7" w:rsidP="00AD0DA7">
      <w:r>
        <w:t>A frontend oldalról bemutattam már hogyan is néz ki a rendelés folyamata a vásárló oldaláról. Viszont ennek az alapjait a backenden fektettem le. Itt különböző végpontok segítségével biztosítom a vásárló számára a rendelés lehetőségét.</w:t>
      </w:r>
    </w:p>
    <w:p w14:paraId="6BBB5837" w14:textId="365DB109" w:rsidR="00AD0DA7" w:rsidRDefault="00AD0DA7" w:rsidP="00AD0DA7">
      <w:r>
        <w:t xml:space="preserve">Sorban az alábbi oldalakon a fájl </w:t>
      </w:r>
      <w:r w:rsidR="00106E06">
        <w:t>letöltést</w:t>
      </w:r>
      <w:r>
        <w:t xml:space="preserve"> leszámítva az alábbi végpontok hívódnak meg</w:t>
      </w:r>
      <w:r w:rsidR="00106E06">
        <w:t xml:space="preserve"> abban az esetben, ha a felhasználó csak </w:t>
      </w:r>
      <w:r w:rsidR="00530BCC">
        <w:t>alapműveleteket</w:t>
      </w:r>
      <w:r w:rsidR="00106E06">
        <w:t xml:space="preserve"> végez</w:t>
      </w:r>
      <w:r>
        <w:t>:</w:t>
      </w:r>
    </w:p>
    <w:p w14:paraId="1283AA79" w14:textId="4C2C7514" w:rsidR="00AD0DA7" w:rsidRDefault="00AD0DA7" w:rsidP="00AD0DA7">
      <w:pPr>
        <w:pStyle w:val="ListParagraph"/>
        <w:numPr>
          <w:ilvl w:val="0"/>
          <w:numId w:val="43"/>
        </w:numPr>
      </w:pPr>
      <w:r>
        <w:t>Kereskedő oldala</w:t>
      </w:r>
    </w:p>
    <w:p w14:paraId="3899153A" w14:textId="43A6BD3D" w:rsidR="00AD0DA7" w:rsidRDefault="00FB79B6" w:rsidP="00AD0DA7">
      <w:pPr>
        <w:pStyle w:val="ListParagraph"/>
        <w:numPr>
          <w:ilvl w:val="1"/>
          <w:numId w:val="43"/>
        </w:numPr>
      </w:pPr>
      <w:r>
        <w:t xml:space="preserve">GET </w:t>
      </w:r>
      <w:r w:rsidR="00AD0DA7">
        <w:t>„</w:t>
      </w:r>
      <w:r w:rsidR="00AD0DA7" w:rsidRPr="00AD0DA7">
        <w:rPr>
          <w:b/>
          <w:bCs/>
          <w:i/>
          <w:iCs/>
        </w:rPr>
        <w:t>api/auth/merchant/{id}/products</w:t>
      </w:r>
      <w:r w:rsidR="00AD0DA7">
        <w:t xml:space="preserve">” </w:t>
      </w:r>
      <w:r w:rsidR="00530BCC">
        <w:t>L</w:t>
      </w:r>
      <w:r w:rsidR="00AD0DA7">
        <w:t>ekérdezem a kereskedőhöz tartozó termékeket</w:t>
      </w:r>
    </w:p>
    <w:p w14:paraId="0768E017" w14:textId="555AFCAD" w:rsidR="00AD0DA7" w:rsidRDefault="00FB79B6" w:rsidP="00FB79B6">
      <w:pPr>
        <w:pStyle w:val="ListParagraph"/>
        <w:numPr>
          <w:ilvl w:val="1"/>
          <w:numId w:val="43"/>
        </w:numPr>
      </w:pPr>
      <w:r>
        <w:t xml:space="preserve">GET </w:t>
      </w:r>
      <w:r w:rsidR="00AD0DA7">
        <w:t>„</w:t>
      </w:r>
      <w:r w:rsidR="00AD0DA7" w:rsidRPr="00AD0DA7">
        <w:rPr>
          <w:b/>
          <w:bCs/>
          <w:i/>
          <w:iCs/>
        </w:rPr>
        <w:t>api/customer/{id}/shoppingcart/products</w:t>
      </w:r>
      <w:r w:rsidR="00AD0DA7">
        <w:t xml:space="preserve">” </w:t>
      </w:r>
      <w:r w:rsidR="00530BCC">
        <w:t>L</w:t>
      </w:r>
      <w:r w:rsidR="00AD0DA7">
        <w:t>ekérdezem a vásárló kosarában lévő termékeket</w:t>
      </w:r>
    </w:p>
    <w:p w14:paraId="161B3F14" w14:textId="331BB62D" w:rsidR="00106E06" w:rsidRDefault="00106E06" w:rsidP="00106E06">
      <w:pPr>
        <w:pStyle w:val="ListParagraph"/>
        <w:numPr>
          <w:ilvl w:val="1"/>
          <w:numId w:val="43"/>
        </w:numPr>
      </w:pPr>
      <w:r>
        <w:t>GET „</w:t>
      </w:r>
      <w:r w:rsidRPr="00FB79B6">
        <w:rPr>
          <w:b/>
          <w:bCs/>
          <w:i/>
          <w:iCs/>
        </w:rPr>
        <w:t>api/merchant/</w:t>
      </w:r>
      <w:r w:rsidR="00293D34">
        <w:rPr>
          <w:b/>
          <w:bCs/>
          <w:i/>
          <w:iCs/>
        </w:rPr>
        <w:t>{id}</w:t>
      </w:r>
      <w:r>
        <w:t xml:space="preserve">” </w:t>
      </w:r>
      <w:r w:rsidR="00530BCC">
        <w:t>Lekérem a kereskedő adatait</w:t>
      </w:r>
    </w:p>
    <w:p w14:paraId="5C502753" w14:textId="31D376F6" w:rsidR="00106E06" w:rsidRDefault="00106E06" w:rsidP="00106E06">
      <w:pPr>
        <w:pStyle w:val="ListParagraph"/>
        <w:numPr>
          <w:ilvl w:val="1"/>
          <w:numId w:val="43"/>
        </w:numPr>
      </w:pPr>
      <w:r>
        <w:t>POST „</w:t>
      </w:r>
      <w:r w:rsidRPr="00106E06">
        <w:rPr>
          <w:b/>
          <w:bCs/>
          <w:i/>
          <w:iCs/>
        </w:rPr>
        <w:t>api/customer/{id}/shoppingcart/product</w:t>
      </w:r>
      <w:r>
        <w:t xml:space="preserve">” </w:t>
      </w:r>
      <w:r w:rsidR="00530BCC">
        <w:t>Hozzáadom a terméket a vásárló kosarához.</w:t>
      </w:r>
    </w:p>
    <w:p w14:paraId="40A02FA2" w14:textId="7429822D" w:rsidR="00106E06" w:rsidRDefault="00530BCC" w:rsidP="00106E06">
      <w:pPr>
        <w:pStyle w:val="ListParagraph"/>
        <w:numPr>
          <w:ilvl w:val="1"/>
          <w:numId w:val="43"/>
        </w:numPr>
      </w:pPr>
      <w:r>
        <w:t>DELETE</w:t>
      </w:r>
      <w:r w:rsidR="00106E06">
        <w:t xml:space="preserve"> „</w:t>
      </w:r>
      <w:r w:rsidRPr="00530BCC">
        <w:rPr>
          <w:b/>
          <w:bCs/>
          <w:i/>
          <w:iCs/>
        </w:rPr>
        <w:t>api/customer/{id}/shoppingcart/product/{productid}</w:t>
      </w:r>
      <w:r w:rsidR="00106E06">
        <w:t xml:space="preserve">” </w:t>
      </w:r>
      <w:r>
        <w:t>Törlöm vele a terméket a vásárló kosarából.</w:t>
      </w:r>
    </w:p>
    <w:p w14:paraId="69314D7B" w14:textId="11474A2C" w:rsidR="00FB79B6" w:rsidRDefault="00FB79B6" w:rsidP="00FB79B6">
      <w:pPr>
        <w:pStyle w:val="ListParagraph"/>
        <w:numPr>
          <w:ilvl w:val="0"/>
          <w:numId w:val="43"/>
        </w:numPr>
      </w:pPr>
      <w:r>
        <w:t>Rendelés összegzése oldal</w:t>
      </w:r>
    </w:p>
    <w:p w14:paraId="0D5E8BFE" w14:textId="3E43ECE0" w:rsidR="00FB79B6" w:rsidRDefault="00FB79B6" w:rsidP="00FB79B6">
      <w:pPr>
        <w:pStyle w:val="ListParagraph"/>
        <w:numPr>
          <w:ilvl w:val="1"/>
          <w:numId w:val="43"/>
        </w:numPr>
      </w:pPr>
      <w:r>
        <w:t>GET „</w:t>
      </w:r>
      <w:r w:rsidRPr="00AD0DA7">
        <w:rPr>
          <w:b/>
          <w:bCs/>
          <w:i/>
          <w:iCs/>
        </w:rPr>
        <w:t>api/customer/{id}/shoppingcart/products</w:t>
      </w:r>
      <w:r>
        <w:t xml:space="preserve">” </w:t>
      </w:r>
      <w:r w:rsidR="00530BCC">
        <w:t>L</w:t>
      </w:r>
      <w:r>
        <w:t>ekérdezem a vásárló kosarában lévő termékeket</w:t>
      </w:r>
    </w:p>
    <w:p w14:paraId="50CE1552" w14:textId="112F866A" w:rsidR="00FB79B6" w:rsidRPr="00C85F15" w:rsidRDefault="00FB79B6" w:rsidP="00FB79B6">
      <w:pPr>
        <w:pStyle w:val="ListParagraph"/>
        <w:numPr>
          <w:ilvl w:val="1"/>
          <w:numId w:val="43"/>
        </w:numPr>
        <w:rPr>
          <w:b/>
          <w:bCs/>
          <w:i/>
          <w:iCs/>
        </w:rPr>
      </w:pPr>
      <w:r>
        <w:t>POST</w:t>
      </w:r>
      <w:r w:rsidR="00C85F15">
        <w:t xml:space="preserve"> </w:t>
      </w:r>
      <w:r>
        <w:t>„</w:t>
      </w:r>
      <w:r w:rsidRPr="00FB79B6">
        <w:rPr>
          <w:b/>
          <w:bCs/>
          <w:i/>
          <w:iCs/>
        </w:rPr>
        <w:t>api/order/customer/{cid}/merchant/{mid}</w:t>
      </w:r>
      <w:r>
        <w:t xml:space="preserve">” </w:t>
      </w:r>
      <w:r w:rsidR="00530BCC">
        <w:t>L</w:t>
      </w:r>
      <w:r>
        <w:t>étrehoz</w:t>
      </w:r>
      <w:r w:rsidR="00530BCC">
        <w:t>om</w:t>
      </w:r>
      <w:r>
        <w:t xml:space="preserve"> a rendelést a felhasználóhoz</w:t>
      </w:r>
    </w:p>
    <w:p w14:paraId="4C303998" w14:textId="7CA6A523" w:rsidR="00C85F15" w:rsidRDefault="00C85F15" w:rsidP="00C85F15">
      <w:pPr>
        <w:pStyle w:val="ListParagraph"/>
        <w:numPr>
          <w:ilvl w:val="0"/>
          <w:numId w:val="43"/>
        </w:numPr>
      </w:pPr>
      <w:r>
        <w:t>Stripe integráció</w:t>
      </w:r>
    </w:p>
    <w:p w14:paraId="3B9D6E35" w14:textId="776424DD" w:rsidR="00C85F15" w:rsidRPr="00C85F15" w:rsidRDefault="00C85F15" w:rsidP="00C85F15">
      <w:pPr>
        <w:pStyle w:val="ListParagraph"/>
        <w:numPr>
          <w:ilvl w:val="1"/>
          <w:numId w:val="43"/>
        </w:numPr>
      </w:pPr>
      <w:r>
        <w:t>Itt a payment service-ben bemutatott hívások történnek meg</w:t>
      </w:r>
    </w:p>
    <w:p w14:paraId="2DF4B142" w14:textId="77777777" w:rsidR="00FB79B6" w:rsidRDefault="00FB79B6" w:rsidP="00FB79B6">
      <w:pPr>
        <w:pStyle w:val="ListParagraph"/>
        <w:numPr>
          <w:ilvl w:val="0"/>
          <w:numId w:val="43"/>
        </w:numPr>
      </w:pPr>
      <w:r>
        <w:t>Rendelés összegzése oldal</w:t>
      </w:r>
    </w:p>
    <w:p w14:paraId="02130007" w14:textId="432FD25B" w:rsidR="00FB79B6" w:rsidRPr="00C85F15" w:rsidRDefault="00C85F15" w:rsidP="00FB79B6">
      <w:pPr>
        <w:pStyle w:val="ListParagraph"/>
        <w:numPr>
          <w:ilvl w:val="1"/>
          <w:numId w:val="43"/>
        </w:numPr>
        <w:rPr>
          <w:b/>
          <w:bCs/>
          <w:i/>
          <w:iCs/>
        </w:rPr>
      </w:pPr>
      <w:r>
        <w:t>GET „</w:t>
      </w:r>
      <w:r w:rsidRPr="00C85F15">
        <w:rPr>
          <w:b/>
          <w:bCs/>
          <w:i/>
          <w:iCs/>
        </w:rPr>
        <w:t>api/customer/{id}/shoppingcart/orderId</w:t>
      </w:r>
      <w:r>
        <w:t xml:space="preserve">” </w:t>
      </w:r>
      <w:r w:rsidR="00530BCC">
        <w:t>S</w:t>
      </w:r>
      <w:r>
        <w:t>egítségével lekérdezem a rendeléshez tartozó azonosítót</w:t>
      </w:r>
    </w:p>
    <w:p w14:paraId="1CDF395B" w14:textId="1BF21814" w:rsidR="00C85F15" w:rsidRPr="00C85F15" w:rsidRDefault="00C85F15" w:rsidP="00C85F15">
      <w:pPr>
        <w:pStyle w:val="ListParagraph"/>
        <w:numPr>
          <w:ilvl w:val="1"/>
          <w:numId w:val="43"/>
        </w:numPr>
        <w:rPr>
          <w:b/>
          <w:bCs/>
          <w:i/>
          <w:iCs/>
        </w:rPr>
      </w:pPr>
      <w:r>
        <w:lastRenderedPageBreak/>
        <w:t>GET „</w:t>
      </w:r>
      <w:r w:rsidRPr="00C85F15">
        <w:rPr>
          <w:b/>
          <w:bCs/>
          <w:i/>
          <w:iCs/>
        </w:rPr>
        <w:t>api/customer/{id}/previousorders</w:t>
      </w:r>
      <w:r>
        <w:t xml:space="preserve">” </w:t>
      </w:r>
      <w:r w:rsidR="00530BCC">
        <w:t>L</w:t>
      </w:r>
      <w:r>
        <w:t>ekérdezem az előző rendelések számát</w:t>
      </w:r>
    </w:p>
    <w:p w14:paraId="639008DD" w14:textId="61209FCC" w:rsidR="00C85F15" w:rsidRPr="00C85F15" w:rsidRDefault="00C85F15" w:rsidP="00C85F15">
      <w:pPr>
        <w:pStyle w:val="ListParagraph"/>
        <w:numPr>
          <w:ilvl w:val="1"/>
          <w:numId w:val="43"/>
        </w:numPr>
        <w:rPr>
          <w:b/>
          <w:bCs/>
          <w:i/>
          <w:iCs/>
        </w:rPr>
      </w:pPr>
      <w:r>
        <w:t>GET „</w:t>
      </w:r>
      <w:r w:rsidRPr="00C85F15">
        <w:rPr>
          <w:b/>
          <w:bCs/>
          <w:i/>
          <w:iCs/>
        </w:rPr>
        <w:t>api/order/{id}</w:t>
      </w:r>
      <w:r>
        <w:t xml:space="preserve">” </w:t>
      </w:r>
      <w:r w:rsidR="00530BCC">
        <w:t>L</w:t>
      </w:r>
      <w:r>
        <w:t>ekérdezem a rendelés adatait</w:t>
      </w:r>
      <w:r w:rsidR="00530BCC">
        <w:t xml:space="preserve"> és megjelenítem a felhasználó felületen</w:t>
      </w:r>
    </w:p>
    <w:p w14:paraId="27B0E572" w14:textId="1827A87D" w:rsidR="00C85F15" w:rsidRPr="00C85F15" w:rsidRDefault="00C85F15" w:rsidP="00C85F15">
      <w:pPr>
        <w:pStyle w:val="ListParagraph"/>
        <w:numPr>
          <w:ilvl w:val="1"/>
          <w:numId w:val="43"/>
        </w:numPr>
        <w:rPr>
          <w:b/>
          <w:bCs/>
          <w:i/>
          <w:iCs/>
        </w:rPr>
      </w:pPr>
      <w:r>
        <w:t>GET „</w:t>
      </w:r>
      <w:r w:rsidRPr="00C85F15">
        <w:rPr>
          <w:b/>
          <w:bCs/>
          <w:i/>
          <w:iCs/>
        </w:rPr>
        <w:t>api/order/{id}</w:t>
      </w:r>
      <w:r>
        <w:rPr>
          <w:b/>
          <w:bCs/>
          <w:i/>
          <w:iCs/>
        </w:rPr>
        <w:t>/delivery”</w:t>
      </w:r>
      <w:r>
        <w:t xml:space="preserve"> </w:t>
      </w:r>
      <w:r w:rsidR="00530BCC">
        <w:t>L</w:t>
      </w:r>
      <w:r>
        <w:t>ekérdezem a kiszállítás adatait</w:t>
      </w:r>
      <w:r w:rsidR="00530BCC">
        <w:t xml:space="preserve"> és megjelenítem a felhasználó felületen</w:t>
      </w:r>
    </w:p>
    <w:p w14:paraId="1CB85DE7" w14:textId="24E796C7" w:rsidR="00C407C2" w:rsidRDefault="00324656" w:rsidP="007C67EB">
      <w:pPr>
        <w:pStyle w:val="Heading3"/>
        <w:numPr>
          <w:ilvl w:val="2"/>
          <w:numId w:val="4"/>
        </w:numPr>
        <w:rPr>
          <w:sz w:val="32"/>
          <w:szCs w:val="32"/>
        </w:rPr>
      </w:pPr>
      <w:bookmarkStart w:id="109" w:name="_Toc151928492"/>
      <w:r>
        <w:t>Regisztráció, bejelentkezés</w:t>
      </w:r>
      <w:bookmarkEnd w:id="109"/>
    </w:p>
    <w:p w14:paraId="67F72688" w14:textId="77777777" w:rsidR="00C407C2" w:rsidRDefault="00324656">
      <w:pPr>
        <w:ind w:firstLine="0"/>
      </w:pPr>
      <w:r>
        <w:tab/>
        <w:t>Az alkalmazásban megvalósuló bejelentkezés és regisztrálás lehetőségének megvalósítása a backend oldalon történik az order tracker szolgáltatásban. Ez a funkció manapság már minden modern alkalmazás elengedhetetlen része.</w:t>
      </w:r>
    </w:p>
    <w:p w14:paraId="0F8E116A" w14:textId="52E03445" w:rsidR="00C407C2" w:rsidRDefault="00324656">
      <w:pPr>
        <w:ind w:firstLine="0"/>
      </w:pPr>
      <w:r>
        <w:t xml:space="preserve">Viszont elsőnek a sikeres kérések küldésének érdekében át kellett állítanom az alkalmazásban a Cross-origin resource sharing-ot (CORS) amely </w:t>
      </w:r>
      <w:r w:rsidR="00BB36D8">
        <w:t>lényege,</w:t>
      </w:r>
      <w:r>
        <w:t xml:space="preserve"> hogy az alkalmazást megvédje a Cross Site Request Forgery-től  (CSRF) amely egy népszerű kibertámadási </w:t>
      </w:r>
      <w:r w:rsidR="00BB36D8">
        <w:t>módszer,</w:t>
      </w:r>
      <w:r>
        <w:t xml:space="preserve"> amely segítségével a támadó </w:t>
      </w:r>
      <w:r w:rsidR="00BB36D8">
        <w:t>eléri,</w:t>
      </w:r>
      <w:r>
        <w:t xml:space="preserve"> hogy a felhasználó nem szándékos műveleteket hajtson létre a már bejelentkezett fiókjában. A CORS </w:t>
      </w:r>
      <w:r w:rsidR="00BB36D8">
        <w:t>meghatározza,</w:t>
      </w:r>
      <w:r>
        <w:t xml:space="preserve"> hogy milyen eredetű csomagokat fogadjon az alkalmazás a saját internetes tartományán (domain) kívül. Az alábbi kód segítségével felüldefiniáltam a corsfiltert amely a CORS kérések szűréséért felel.</w:t>
      </w:r>
    </w:p>
    <w:p w14:paraId="583ED976"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@Bean</w:t>
      </w:r>
    </w:p>
    <w:p w14:paraId="7E29686B"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8800"/>
          <w:sz w:val="20"/>
          <w:szCs w:val="20"/>
        </w:rPr>
        <w:t>public</w:t>
      </w:r>
      <w:r>
        <w:rPr>
          <w:rFonts w:ascii="Consolas" w:eastAsia="Consolas" w:hAnsi="Consolas" w:cs="Consolas"/>
          <w:color w:val="000000"/>
          <w:sz w:val="20"/>
          <w:szCs w:val="20"/>
        </w:rPr>
        <w:t xml:space="preserve"> CorsFilter </w:t>
      </w:r>
      <w:r>
        <w:rPr>
          <w:rFonts w:ascii="Consolas" w:eastAsia="Consolas" w:hAnsi="Consolas" w:cs="Consolas"/>
          <w:color w:val="0066BB"/>
          <w:sz w:val="20"/>
          <w:szCs w:val="20"/>
        </w:rPr>
        <w:t>corsFilter</w:t>
      </w:r>
      <w:r>
        <w:rPr>
          <w:rFonts w:ascii="Consolas" w:eastAsia="Consolas" w:hAnsi="Consolas" w:cs="Consolas"/>
          <w:color w:val="000000"/>
          <w:sz w:val="20"/>
          <w:szCs w:val="20"/>
        </w:rPr>
        <w:t>() {</w:t>
      </w:r>
    </w:p>
    <w:p w14:paraId="1597C7EF"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UrlBasedCorsConfigurationSource source = </w:t>
      </w:r>
      <w:r>
        <w:rPr>
          <w:rFonts w:ascii="Consolas" w:eastAsia="Consolas" w:hAnsi="Consolas" w:cs="Consolas"/>
          <w:color w:val="008800"/>
          <w:sz w:val="20"/>
          <w:szCs w:val="20"/>
        </w:rPr>
        <w:t>new</w:t>
      </w:r>
      <w:r>
        <w:rPr>
          <w:rFonts w:ascii="Consolas" w:eastAsia="Consolas" w:hAnsi="Consolas" w:cs="Consolas"/>
          <w:color w:val="000000"/>
          <w:sz w:val="20"/>
          <w:szCs w:val="20"/>
        </w:rPr>
        <w:t xml:space="preserve"> UrlBasedCorsConfigurationSource();</w:t>
      </w:r>
    </w:p>
    <w:p w14:paraId="7ADDE76C"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CorsConfiguration config = </w:t>
      </w:r>
      <w:r>
        <w:rPr>
          <w:rFonts w:ascii="Consolas" w:eastAsia="Consolas" w:hAnsi="Consolas" w:cs="Consolas"/>
          <w:color w:val="008800"/>
          <w:sz w:val="20"/>
          <w:szCs w:val="20"/>
        </w:rPr>
        <w:t>new</w:t>
      </w:r>
      <w:r>
        <w:rPr>
          <w:rFonts w:ascii="Consolas" w:eastAsia="Consolas" w:hAnsi="Consolas" w:cs="Consolas"/>
          <w:color w:val="000000"/>
          <w:sz w:val="20"/>
          <w:szCs w:val="20"/>
        </w:rPr>
        <w:t xml:space="preserve"> CorsConfiguration();</w:t>
      </w:r>
    </w:p>
    <w:p w14:paraId="2E042501"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setAllowCredentials</w:t>
      </w:r>
      <w:r>
        <w:rPr>
          <w:rFonts w:ascii="Consolas" w:eastAsia="Consolas" w:hAnsi="Consolas" w:cs="Consolas"/>
          <w:color w:val="000000"/>
          <w:sz w:val="20"/>
          <w:szCs w:val="20"/>
        </w:rPr>
        <w:t>(</w:t>
      </w:r>
      <w:r>
        <w:rPr>
          <w:rFonts w:ascii="Consolas" w:eastAsia="Consolas" w:hAnsi="Consolas" w:cs="Consolas"/>
          <w:color w:val="008800"/>
          <w:sz w:val="20"/>
          <w:szCs w:val="20"/>
        </w:rPr>
        <w:t>true</w:t>
      </w:r>
      <w:r>
        <w:rPr>
          <w:rFonts w:ascii="Consolas" w:eastAsia="Consolas" w:hAnsi="Consolas" w:cs="Consolas"/>
          <w:color w:val="000000"/>
          <w:sz w:val="20"/>
          <w:szCs w:val="20"/>
        </w:rPr>
        <w:t>);</w:t>
      </w:r>
    </w:p>
    <w:p w14:paraId="700C5A1F"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addAllowedOriginPattern</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24EA5166"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addAllowedHeader</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4C416C87"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addAllowedMethod</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w:t>
      </w:r>
    </w:p>
    <w:p w14:paraId="04ED52E9"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source.</w:t>
      </w:r>
      <w:r>
        <w:rPr>
          <w:rFonts w:ascii="Consolas" w:eastAsia="Consolas" w:hAnsi="Consolas" w:cs="Consolas"/>
          <w:color w:val="0000CC"/>
          <w:sz w:val="20"/>
          <w:szCs w:val="20"/>
        </w:rPr>
        <w:t>registerCorsConfiguration</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w:t>
      </w:r>
      <w:r>
        <w:rPr>
          <w:rFonts w:ascii="Consolas" w:eastAsia="Consolas" w:hAnsi="Consolas" w:cs="Consolas"/>
          <w:color w:val="000000"/>
          <w:sz w:val="20"/>
          <w:szCs w:val="20"/>
        </w:rPr>
        <w:t>, config);</w:t>
      </w:r>
    </w:p>
    <w:p w14:paraId="1F925C49"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config.</w:t>
      </w:r>
      <w:r>
        <w:rPr>
          <w:rFonts w:ascii="Consolas" w:eastAsia="Consolas" w:hAnsi="Consolas" w:cs="Consolas"/>
          <w:color w:val="0000CC"/>
          <w:sz w:val="20"/>
          <w:szCs w:val="20"/>
        </w:rPr>
        <w:t>addExposedHeader</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"Access-Control-Allow-Origin"</w:t>
      </w:r>
      <w:r>
        <w:rPr>
          <w:rFonts w:ascii="Consolas" w:eastAsia="Consolas" w:hAnsi="Consolas" w:cs="Consolas"/>
          <w:color w:val="000000"/>
          <w:sz w:val="20"/>
          <w:szCs w:val="20"/>
        </w:rPr>
        <w:t>);</w:t>
      </w:r>
    </w:p>
    <w:p w14:paraId="4CEB135E" w14:textId="77777777" w:rsidR="00C407C2" w:rsidRDefault="00C407C2"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p>
    <w:p w14:paraId="7152D57C"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8800"/>
          <w:sz w:val="20"/>
          <w:szCs w:val="20"/>
        </w:rPr>
        <w:t>return</w:t>
      </w:r>
      <w:r>
        <w:rPr>
          <w:rFonts w:ascii="Consolas" w:eastAsia="Consolas" w:hAnsi="Consolas" w:cs="Consolas"/>
          <w:color w:val="000000"/>
          <w:sz w:val="20"/>
          <w:szCs w:val="20"/>
        </w:rPr>
        <w:t xml:space="preserve"> </w:t>
      </w:r>
      <w:r>
        <w:rPr>
          <w:rFonts w:ascii="Consolas" w:eastAsia="Consolas" w:hAnsi="Consolas" w:cs="Consolas"/>
          <w:color w:val="008800"/>
          <w:sz w:val="20"/>
          <w:szCs w:val="20"/>
        </w:rPr>
        <w:t>new</w:t>
      </w:r>
      <w:r>
        <w:rPr>
          <w:rFonts w:ascii="Consolas" w:eastAsia="Consolas" w:hAnsi="Consolas" w:cs="Consolas"/>
          <w:color w:val="000000"/>
          <w:sz w:val="20"/>
          <w:szCs w:val="20"/>
        </w:rPr>
        <w:t xml:space="preserve"> </w:t>
      </w:r>
      <w:r>
        <w:rPr>
          <w:rFonts w:ascii="Consolas" w:eastAsia="Consolas" w:hAnsi="Consolas" w:cs="Consolas"/>
          <w:color w:val="0066BB"/>
          <w:sz w:val="20"/>
          <w:szCs w:val="20"/>
        </w:rPr>
        <w:t>CorsFilter</w:t>
      </w:r>
      <w:r>
        <w:rPr>
          <w:rFonts w:ascii="Consolas" w:eastAsia="Consolas" w:hAnsi="Consolas" w:cs="Consolas"/>
          <w:color w:val="000000"/>
          <w:sz w:val="20"/>
          <w:szCs w:val="20"/>
        </w:rPr>
        <w:t>(source);</w:t>
      </w:r>
    </w:p>
    <w:p w14:paraId="11D4FC2C" w14:textId="77777777" w:rsidR="00C407C2" w:rsidRDefault="00324656" w:rsidP="0037674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32DADCDB" w14:textId="77777777" w:rsidR="00C407C2" w:rsidRDefault="00324656">
      <w:pPr>
        <w:ind w:firstLine="0"/>
      </w:pPr>
      <w:r>
        <w:t>A fenti kódban látható, hogy bármilyen eredetű minta megengedett bármilyen headerrel és bármilyen http módszert alkalmazva.</w:t>
      </w:r>
    </w:p>
    <w:p w14:paraId="1157923B" w14:textId="77777777" w:rsidR="00C407C2" w:rsidRDefault="00324656">
      <w:pPr>
        <w:ind w:firstLine="0"/>
      </w:pPr>
      <w:r>
        <w:t xml:space="preserve">Ahogyan említettem már, az autentikáció a megoldásához JWT alapú autentikációt választottam, amely egy iparbeli standard RFC 7591 megoldás[14]. Ennek a megoldásnak a lényege az, hogy bejelentkezéskor keletkezik kettő token, egy hozzáférési (access) és egy frissítési (refresh) token amelyek szükségesek lesznek a sikeres kérés küldéséhez. </w:t>
      </w:r>
    </w:p>
    <w:p w14:paraId="67919EA6" w14:textId="77777777" w:rsidR="00C407C2" w:rsidRDefault="00324656">
      <w:pPr>
        <w:ind w:firstLine="0"/>
      </w:pPr>
      <w:r>
        <w:lastRenderedPageBreak/>
        <w:t>A JWT tokenek 3 részből állnak:</w:t>
      </w:r>
    </w:p>
    <w:p w14:paraId="58802F81" w14:textId="09601659" w:rsidR="00C407C2" w:rsidRDefault="00324656">
      <w:pPr>
        <w:numPr>
          <w:ilvl w:val="0"/>
          <w:numId w:val="5"/>
        </w:numPr>
        <w:spacing w:after="0"/>
      </w:pPr>
      <w:r>
        <w:t xml:space="preserve">Fejrész: Megadja a token típusát és a titkosításhoz használt </w:t>
      </w:r>
      <w:r w:rsidR="00BB36D8">
        <w:t>algoritmust,</w:t>
      </w:r>
      <w:r>
        <w:t xml:space="preserve"> amely nálam Hmac Sha256</w:t>
      </w:r>
    </w:p>
    <w:p w14:paraId="48AB429A" w14:textId="199B83F6" w:rsidR="00C407C2" w:rsidRDefault="00324656">
      <w:pPr>
        <w:numPr>
          <w:ilvl w:val="0"/>
          <w:numId w:val="5"/>
        </w:numPr>
        <w:spacing w:after="0"/>
      </w:pPr>
      <w:r>
        <w:t xml:space="preserve">Törzs </w:t>
      </w:r>
      <w:r w:rsidR="00BB36D8">
        <w:t>rész,</w:t>
      </w:r>
      <w:r>
        <w:t xml:space="preserve"> azaz adatcsomagot tartalmazó rész: Ez állításokat, úgy nevezett “claim”-eket tartalmaz általában a </w:t>
      </w:r>
      <w:r w:rsidR="005C6932">
        <w:t>felhasználóról,</w:t>
      </w:r>
      <w:r>
        <w:t xml:space="preserve"> akihez a token tartozik. Nálam ezekre példa a hozzárendelt felhasználó neve, lejárati dátuma és a kiállítás dátuma. Ez a része BASE64URL kódolással van ellátva.</w:t>
      </w:r>
    </w:p>
    <w:p w14:paraId="6D26E682" w14:textId="77777777" w:rsidR="00C407C2" w:rsidRDefault="00324656">
      <w:pPr>
        <w:numPr>
          <w:ilvl w:val="0"/>
          <w:numId w:val="5"/>
        </w:numPr>
      </w:pPr>
      <w:r>
        <w:t>Aláírás: A token utolsó része, az előző részeket írja alá a titkosított kulccsal, amelyet az alkalmazás ismer csak. A felépítése az alábbi:</w:t>
      </w:r>
    </w:p>
    <w:p w14:paraId="0865FDE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HMACSHA256(  base64UrlEncode(header) + "." +  base64UrlEncode(payload), secret)</w:t>
      </w:r>
    </w:p>
    <w:p w14:paraId="4BC9E6A0" w14:textId="77777777" w:rsidR="00C407C2" w:rsidRDefault="00324656">
      <w:pPr>
        <w:ind w:firstLine="0"/>
      </w:pPr>
      <w:r>
        <w:tab/>
        <w:t xml:space="preserve">Első lépésnek létrehoztam a JWT tokenek létrehozásához szükséges függvényeket a </w:t>
      </w:r>
      <w:r>
        <w:rPr>
          <w:i/>
        </w:rPr>
        <w:t xml:space="preserve">JwtService </w:t>
      </w:r>
      <w:r>
        <w:t>nevű java osztályban. Itt találhatóak a JWT tokenek létrehozására, Claimek kinyerésére és a lejárat ellenőrzésére készült függvények.</w:t>
      </w:r>
    </w:p>
    <w:p w14:paraId="1BA156F4" w14:textId="3C11340B" w:rsidR="00C407C2" w:rsidRDefault="00324656">
      <w:pPr>
        <w:ind w:firstLine="0"/>
      </w:pPr>
      <w:r>
        <w:t xml:space="preserve">A JWT függvények könnyebb kezelésére </w:t>
      </w:r>
      <w:r w:rsidR="00BB36D8">
        <w:t>az</w:t>
      </w:r>
      <w:r>
        <w:rPr>
          <w:i/>
        </w:rPr>
        <w:t xml:space="preserve"> io.jsonwebtoken </w:t>
      </w:r>
      <w:r w:rsidR="003768ED">
        <w:t>csoport alá tartozó csomagokból</w:t>
      </w:r>
      <w:r>
        <w:t xml:space="preserve"> importáltam függőségeket a </w:t>
      </w:r>
      <w:r>
        <w:rPr>
          <w:i/>
        </w:rPr>
        <w:t>maven</w:t>
      </w:r>
      <w:r>
        <w:t xml:space="preserve"> segítségével. Ezek nagyban megkönnyítették a tokenek kezelését.</w:t>
      </w:r>
    </w:p>
    <w:p w14:paraId="1791856A" w14:textId="77777777" w:rsidR="00C407C2" w:rsidRDefault="00324656">
      <w:pPr>
        <w:ind w:firstLine="0"/>
      </w:pPr>
      <w:bookmarkStart w:id="110" w:name="_heading=h.2et92p0" w:colFirst="0" w:colLast="0"/>
      <w:bookmarkEnd w:id="110"/>
      <w:r>
        <w:t xml:space="preserve">Miután létrehoztam a tokenek kezelésének alapjait, meg kellett valósítanom a regisztráció és bejelentkezéshez használt függvényeket. Ezek implementációjára az </w:t>
      </w:r>
      <w:r>
        <w:rPr>
          <w:i/>
        </w:rPr>
        <w:t>AuthenticationService</w:t>
      </w:r>
      <w:r>
        <w:t xml:space="preserve"> osztályban került sor.</w:t>
      </w:r>
    </w:p>
    <w:p w14:paraId="44B804E1" w14:textId="77777777" w:rsidR="00C407C2" w:rsidRDefault="00324656">
      <w:pPr>
        <w:ind w:firstLine="0"/>
      </w:pPr>
      <w:r>
        <w:t>A bejelentkezés megvalósítása az alábbi kóddal történik:</w:t>
      </w:r>
    </w:p>
    <w:p w14:paraId="62A00F9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008800"/>
          <w:sz w:val="20"/>
          <w:szCs w:val="20"/>
        </w:rPr>
        <w:t>public</w:t>
      </w:r>
      <w:r>
        <w:rPr>
          <w:rFonts w:ascii="Consolas" w:eastAsia="Consolas" w:hAnsi="Consolas" w:cs="Consolas"/>
          <w:color w:val="000000"/>
          <w:sz w:val="20"/>
          <w:szCs w:val="20"/>
        </w:rPr>
        <w:t xml:space="preserve"> AuthenticationResponse </w:t>
      </w:r>
      <w:r>
        <w:rPr>
          <w:rFonts w:ascii="Consolas" w:eastAsia="Consolas" w:hAnsi="Consolas" w:cs="Consolas"/>
          <w:b/>
          <w:color w:val="0066BB"/>
          <w:sz w:val="20"/>
          <w:szCs w:val="20"/>
        </w:rPr>
        <w:t>login</w:t>
      </w:r>
      <w:r>
        <w:rPr>
          <w:rFonts w:ascii="Consolas" w:eastAsia="Consolas" w:hAnsi="Consolas" w:cs="Consolas"/>
          <w:color w:val="000000"/>
          <w:sz w:val="20"/>
          <w:szCs w:val="20"/>
        </w:rPr>
        <w:t>(AuthenticationRequest request) {</w:t>
      </w:r>
    </w:p>
    <w:p w14:paraId="3183FF1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authenticationManager.</w:t>
      </w:r>
      <w:r>
        <w:rPr>
          <w:rFonts w:ascii="Consolas" w:eastAsia="Consolas" w:hAnsi="Consolas" w:cs="Consolas"/>
          <w:color w:val="0000CC"/>
          <w:sz w:val="20"/>
          <w:szCs w:val="20"/>
        </w:rPr>
        <w:t>authenticate</w:t>
      </w:r>
      <w:r>
        <w:rPr>
          <w:rFonts w:ascii="Consolas" w:eastAsia="Consolas" w:hAnsi="Consolas" w:cs="Consolas"/>
          <w:color w:val="000000"/>
          <w:sz w:val="20"/>
          <w:szCs w:val="20"/>
        </w:rPr>
        <w:t>(</w:t>
      </w:r>
    </w:p>
    <w:p w14:paraId="2FDE9F6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008800"/>
          <w:sz w:val="20"/>
          <w:szCs w:val="20"/>
        </w:rPr>
        <w:t>new</w:t>
      </w:r>
      <w:r>
        <w:rPr>
          <w:rFonts w:ascii="Consolas" w:eastAsia="Consolas" w:hAnsi="Consolas" w:cs="Consolas"/>
          <w:color w:val="000000"/>
          <w:sz w:val="20"/>
          <w:szCs w:val="20"/>
        </w:rPr>
        <w:t xml:space="preserve"> </w:t>
      </w:r>
      <w:r>
        <w:rPr>
          <w:rFonts w:ascii="Consolas" w:eastAsia="Consolas" w:hAnsi="Consolas" w:cs="Consolas"/>
          <w:b/>
          <w:color w:val="0066BB"/>
          <w:sz w:val="20"/>
          <w:szCs w:val="20"/>
        </w:rPr>
        <w:t>UsernamePasswordAuthenticationToken</w:t>
      </w:r>
      <w:r>
        <w:rPr>
          <w:rFonts w:ascii="Consolas" w:eastAsia="Consolas" w:hAnsi="Consolas" w:cs="Consolas"/>
          <w:color w:val="000000"/>
          <w:sz w:val="20"/>
          <w:szCs w:val="20"/>
        </w:rPr>
        <w:t>(</w:t>
      </w:r>
    </w:p>
    <w:p w14:paraId="0A96F2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request.</w:t>
      </w:r>
      <w:r>
        <w:rPr>
          <w:rFonts w:ascii="Consolas" w:eastAsia="Consolas" w:hAnsi="Consolas" w:cs="Consolas"/>
          <w:color w:val="0000CC"/>
          <w:sz w:val="20"/>
          <w:szCs w:val="20"/>
        </w:rPr>
        <w:t>getEmail</w:t>
      </w:r>
      <w:r>
        <w:rPr>
          <w:rFonts w:ascii="Consolas" w:eastAsia="Consolas" w:hAnsi="Consolas" w:cs="Consolas"/>
          <w:color w:val="000000"/>
          <w:sz w:val="20"/>
          <w:szCs w:val="20"/>
        </w:rPr>
        <w:t>(),</w:t>
      </w:r>
    </w:p>
    <w:p w14:paraId="5BE823F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request.</w:t>
      </w:r>
      <w:r>
        <w:rPr>
          <w:rFonts w:ascii="Consolas" w:eastAsia="Consolas" w:hAnsi="Consolas" w:cs="Consolas"/>
          <w:color w:val="0000CC"/>
          <w:sz w:val="20"/>
          <w:szCs w:val="20"/>
        </w:rPr>
        <w:t>getPassword</w:t>
      </w:r>
      <w:r>
        <w:rPr>
          <w:rFonts w:ascii="Consolas" w:eastAsia="Consolas" w:hAnsi="Consolas" w:cs="Consolas"/>
          <w:color w:val="000000"/>
          <w:sz w:val="20"/>
          <w:szCs w:val="20"/>
        </w:rPr>
        <w:t>()</w:t>
      </w:r>
    </w:p>
    <w:p w14:paraId="73B8D47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4BC686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AFDD25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User user = repository.</w:t>
      </w:r>
      <w:r>
        <w:rPr>
          <w:rFonts w:ascii="Consolas" w:eastAsia="Consolas" w:hAnsi="Consolas" w:cs="Consolas"/>
          <w:color w:val="0000CC"/>
          <w:sz w:val="20"/>
          <w:szCs w:val="20"/>
        </w:rPr>
        <w:t>findByEmail</w:t>
      </w:r>
      <w:r>
        <w:rPr>
          <w:rFonts w:ascii="Consolas" w:eastAsia="Consolas" w:hAnsi="Consolas" w:cs="Consolas"/>
          <w:color w:val="000000"/>
          <w:sz w:val="20"/>
          <w:szCs w:val="20"/>
        </w:rPr>
        <w:t>(request.</w:t>
      </w:r>
      <w:r>
        <w:rPr>
          <w:rFonts w:ascii="Consolas" w:eastAsia="Consolas" w:hAnsi="Consolas" w:cs="Consolas"/>
          <w:color w:val="0000CC"/>
          <w:sz w:val="20"/>
          <w:szCs w:val="20"/>
        </w:rPr>
        <w:t>getEmail</w:t>
      </w:r>
      <w:r>
        <w:rPr>
          <w:rFonts w:ascii="Consolas" w:eastAsia="Consolas" w:hAnsi="Consolas" w:cs="Consolas"/>
          <w:color w:val="000000"/>
          <w:sz w:val="20"/>
          <w:szCs w:val="20"/>
        </w:rPr>
        <w:t>())</w:t>
      </w:r>
    </w:p>
    <w:p w14:paraId="167A4F4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orElseThrow</w:t>
      </w:r>
      <w:r>
        <w:rPr>
          <w:rFonts w:ascii="Consolas" w:eastAsia="Consolas" w:hAnsi="Consolas" w:cs="Consolas"/>
          <w:color w:val="000000"/>
          <w:sz w:val="20"/>
          <w:szCs w:val="20"/>
        </w:rPr>
        <w:t>();</w:t>
      </w:r>
    </w:p>
    <w:p w14:paraId="6D405F8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String jwtToken = jwtService.</w:t>
      </w:r>
      <w:r>
        <w:rPr>
          <w:rFonts w:ascii="Consolas" w:eastAsia="Consolas" w:hAnsi="Consolas" w:cs="Consolas"/>
          <w:color w:val="0000CC"/>
          <w:sz w:val="20"/>
          <w:szCs w:val="20"/>
        </w:rPr>
        <w:t>createAccessToken</w:t>
      </w:r>
      <w:r>
        <w:rPr>
          <w:rFonts w:ascii="Consolas" w:eastAsia="Consolas" w:hAnsi="Consolas" w:cs="Consolas"/>
          <w:color w:val="000000"/>
          <w:sz w:val="20"/>
          <w:szCs w:val="20"/>
        </w:rPr>
        <w:t>(user);</w:t>
      </w:r>
    </w:p>
    <w:p w14:paraId="599DF79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String refreshToken = jwtService.</w:t>
      </w:r>
      <w:r>
        <w:rPr>
          <w:rFonts w:ascii="Consolas" w:eastAsia="Consolas" w:hAnsi="Consolas" w:cs="Consolas"/>
          <w:color w:val="0000CC"/>
          <w:sz w:val="20"/>
          <w:szCs w:val="20"/>
        </w:rPr>
        <w:t>createRefreshToken</w:t>
      </w:r>
      <w:r>
        <w:rPr>
          <w:rFonts w:ascii="Consolas" w:eastAsia="Consolas" w:hAnsi="Consolas" w:cs="Consolas"/>
          <w:color w:val="000000"/>
          <w:sz w:val="20"/>
          <w:szCs w:val="20"/>
        </w:rPr>
        <w:t>(user);</w:t>
      </w:r>
    </w:p>
    <w:p w14:paraId="1C2F45A0"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revokeAllTokensForUser(user);</w:t>
      </w:r>
    </w:p>
    <w:p w14:paraId="5C8EDDB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saveTokensForUser(user, jwtToken);</w:t>
      </w:r>
    </w:p>
    <w:p w14:paraId="6FDBD5F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b/>
          <w:color w:val="008800"/>
          <w:sz w:val="20"/>
          <w:szCs w:val="20"/>
        </w:rPr>
        <w:t>return</w:t>
      </w:r>
      <w:r>
        <w:rPr>
          <w:rFonts w:ascii="Consolas" w:eastAsia="Consolas" w:hAnsi="Consolas" w:cs="Consolas"/>
          <w:color w:val="000000"/>
          <w:sz w:val="20"/>
          <w:szCs w:val="20"/>
        </w:rPr>
        <w:t xml:space="preserve"> AuthenticationResponse.</w:t>
      </w:r>
      <w:r>
        <w:rPr>
          <w:rFonts w:ascii="Consolas" w:eastAsia="Consolas" w:hAnsi="Consolas" w:cs="Consolas"/>
          <w:color w:val="0000CC"/>
          <w:sz w:val="20"/>
          <w:szCs w:val="20"/>
        </w:rPr>
        <w:t>builder</w:t>
      </w:r>
      <w:r>
        <w:rPr>
          <w:rFonts w:ascii="Consolas" w:eastAsia="Consolas" w:hAnsi="Consolas" w:cs="Consolas"/>
          <w:color w:val="000000"/>
          <w:sz w:val="20"/>
          <w:szCs w:val="20"/>
        </w:rPr>
        <w:t>()</w:t>
      </w:r>
    </w:p>
    <w:p w14:paraId="5FAB8E6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accessToken</w:t>
      </w:r>
      <w:r>
        <w:rPr>
          <w:rFonts w:ascii="Consolas" w:eastAsia="Consolas" w:hAnsi="Consolas" w:cs="Consolas"/>
          <w:color w:val="000000"/>
          <w:sz w:val="20"/>
          <w:szCs w:val="20"/>
        </w:rPr>
        <w:t>(jwtToken)</w:t>
      </w:r>
    </w:p>
    <w:p w14:paraId="538348C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refreshToken</w:t>
      </w:r>
      <w:r>
        <w:rPr>
          <w:rFonts w:ascii="Consolas" w:eastAsia="Consolas" w:hAnsi="Consolas" w:cs="Consolas"/>
          <w:color w:val="000000"/>
          <w:sz w:val="20"/>
          <w:szCs w:val="20"/>
        </w:rPr>
        <w:t>(refreshToken)</w:t>
      </w:r>
    </w:p>
    <w:p w14:paraId="6E8B028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build</w:t>
      </w:r>
      <w:r>
        <w:rPr>
          <w:rFonts w:ascii="Consolas" w:eastAsia="Consolas" w:hAnsi="Consolas" w:cs="Consolas"/>
          <w:color w:val="000000"/>
          <w:sz w:val="20"/>
          <w:szCs w:val="20"/>
        </w:rPr>
        <w:t>();</w:t>
      </w:r>
    </w:p>
    <w:p w14:paraId="65EDF7B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75464575" w14:textId="77777777" w:rsidR="00C407C2" w:rsidRDefault="00324656">
      <w:pPr>
        <w:ind w:firstLine="0"/>
      </w:pPr>
      <w:r>
        <w:lastRenderedPageBreak/>
        <w:t xml:space="preserve">A fenti példakódban a felhasználói bejelentkezést valósítottam meg. Itt elsőnek a </w:t>
      </w:r>
      <w:r>
        <w:rPr>
          <w:i/>
        </w:rPr>
        <w:t>AppConfig</w:t>
      </w:r>
      <w:r>
        <w:t xml:space="preserve">-ban definiált </w:t>
      </w:r>
      <w:r>
        <w:rPr>
          <w:i/>
        </w:rPr>
        <w:t>AuthenticationManager</w:t>
      </w:r>
      <w:r>
        <w:t xml:space="preserve"> bean segítségével autentikálom a felhasználót, amely kivételt fog dobni amennyiben helytelen hitelesítési adatokkal hívom meg a függvényt. Utána az adatbázisban tárolt felhasználói adatok segítségével új hozzáférési és frissítési tokeneket generálok majd visszavonom a felhasználó számára kiadott régi tokeneket és elmentem az új tokent majd visszaadom az új tokeneket amelyet a kontroller az </w:t>
      </w:r>
      <w:r>
        <w:rPr>
          <w:i/>
        </w:rPr>
        <w:t xml:space="preserve">AuthenticationResponse </w:t>
      </w:r>
      <w:r>
        <w:t>domain osztály segítségével továbbít majd a frontend számára.</w:t>
      </w:r>
    </w:p>
    <w:p w14:paraId="23E38900" w14:textId="77777777" w:rsidR="00C407C2" w:rsidRDefault="00324656">
      <w:pPr>
        <w:ind w:firstLine="0"/>
      </w:pPr>
      <w:r>
        <w:t xml:space="preserve">A regisztráció és a bejelentkezés elkészítése után a következő feladat a kérések szűrése és az illetéktelen kérések visszautasításának feladata. Ez a </w:t>
      </w:r>
      <w:r>
        <w:rPr>
          <w:i/>
        </w:rPr>
        <w:t>SecurityFilterChain</w:t>
      </w:r>
      <w:r>
        <w:t xml:space="preserve"> felüldefiniálásával értem el.  Az alkalmazáshoz használt </w:t>
      </w:r>
      <w:r>
        <w:rPr>
          <w:i/>
        </w:rPr>
        <w:t xml:space="preserve">SecurityFilterChain </w:t>
      </w:r>
      <w:r>
        <w:t>az alábbi módon néz ki:</w:t>
      </w:r>
    </w:p>
    <w:p w14:paraId="6B0B8343"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@Bean</w:t>
      </w:r>
    </w:p>
    <w:p w14:paraId="33B79F5F"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8800"/>
          <w:sz w:val="20"/>
          <w:szCs w:val="20"/>
        </w:rPr>
        <w:t>public</w:t>
      </w:r>
      <w:r>
        <w:rPr>
          <w:rFonts w:ascii="Consolas" w:eastAsia="Consolas" w:hAnsi="Consolas" w:cs="Consolas"/>
          <w:color w:val="000000"/>
          <w:sz w:val="20"/>
          <w:szCs w:val="20"/>
        </w:rPr>
        <w:t xml:space="preserve"> SecurityFilterChain </w:t>
      </w:r>
      <w:r>
        <w:rPr>
          <w:rFonts w:ascii="Consolas" w:eastAsia="Consolas" w:hAnsi="Consolas" w:cs="Consolas"/>
          <w:color w:val="0066BB"/>
          <w:sz w:val="20"/>
          <w:szCs w:val="20"/>
        </w:rPr>
        <w:t>securityFilterChain</w:t>
      </w:r>
      <w:r>
        <w:rPr>
          <w:rFonts w:ascii="Consolas" w:eastAsia="Consolas" w:hAnsi="Consolas" w:cs="Consolas"/>
          <w:color w:val="000000"/>
          <w:sz w:val="20"/>
          <w:szCs w:val="20"/>
        </w:rPr>
        <w:t xml:space="preserve">(HttpSecurity http) </w:t>
      </w:r>
      <w:r>
        <w:rPr>
          <w:rFonts w:ascii="Consolas" w:eastAsia="Consolas" w:hAnsi="Consolas" w:cs="Consolas"/>
          <w:color w:val="008800"/>
          <w:sz w:val="20"/>
          <w:szCs w:val="20"/>
        </w:rPr>
        <w:t>throws</w:t>
      </w:r>
      <w:r>
        <w:rPr>
          <w:rFonts w:ascii="Consolas" w:eastAsia="Consolas" w:hAnsi="Consolas" w:cs="Consolas"/>
          <w:color w:val="000000"/>
          <w:sz w:val="20"/>
          <w:szCs w:val="20"/>
        </w:rPr>
        <w:t xml:space="preserve"> Exception {</w:t>
      </w:r>
    </w:p>
    <w:p w14:paraId="2669C712"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http</w:t>
      </w:r>
    </w:p>
    <w:p w14:paraId="4306C2EC"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addFilterBefore</w:t>
      </w:r>
      <w:r>
        <w:rPr>
          <w:rFonts w:ascii="Consolas" w:eastAsia="Consolas" w:hAnsi="Consolas" w:cs="Consolas"/>
          <w:color w:val="000000"/>
          <w:sz w:val="20"/>
          <w:szCs w:val="20"/>
        </w:rPr>
        <w:t>(corsFilter(),CorsFilter.</w:t>
      </w:r>
      <w:r>
        <w:rPr>
          <w:rFonts w:ascii="Consolas" w:eastAsia="Consolas" w:hAnsi="Consolas" w:cs="Consolas"/>
          <w:color w:val="0000CC"/>
          <w:sz w:val="20"/>
          <w:szCs w:val="20"/>
        </w:rPr>
        <w:t>class</w:t>
      </w:r>
      <w:r>
        <w:rPr>
          <w:rFonts w:ascii="Consolas" w:eastAsia="Consolas" w:hAnsi="Consolas" w:cs="Consolas"/>
          <w:color w:val="000000"/>
          <w:sz w:val="20"/>
          <w:szCs w:val="20"/>
        </w:rPr>
        <w:t>)</w:t>
      </w:r>
    </w:p>
    <w:p w14:paraId="7570B937"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csrf</w:t>
      </w:r>
      <w:r>
        <w:rPr>
          <w:rFonts w:ascii="Consolas" w:eastAsia="Consolas" w:hAnsi="Consolas" w:cs="Consolas"/>
          <w:color w:val="000000"/>
          <w:sz w:val="20"/>
          <w:szCs w:val="20"/>
        </w:rPr>
        <w:t>()</w:t>
      </w:r>
    </w:p>
    <w:p w14:paraId="007E58E3"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disable</w:t>
      </w:r>
      <w:r>
        <w:rPr>
          <w:rFonts w:ascii="Consolas" w:eastAsia="Consolas" w:hAnsi="Consolas" w:cs="Consolas"/>
          <w:color w:val="000000"/>
          <w:sz w:val="20"/>
          <w:szCs w:val="20"/>
        </w:rPr>
        <w:t>()</w:t>
      </w:r>
    </w:p>
    <w:p w14:paraId="0A24B125"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authorizeHttpRequests</w:t>
      </w:r>
      <w:r>
        <w:rPr>
          <w:rFonts w:ascii="Consolas" w:eastAsia="Consolas" w:hAnsi="Consolas" w:cs="Consolas"/>
          <w:color w:val="000000"/>
          <w:sz w:val="20"/>
          <w:szCs w:val="20"/>
        </w:rPr>
        <w:t>()</w:t>
      </w:r>
    </w:p>
    <w:p w14:paraId="3CAC8028"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requestMatchers</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"/api/auth/**"</w:t>
      </w:r>
      <w:r>
        <w:rPr>
          <w:rFonts w:ascii="Consolas" w:eastAsia="Consolas" w:hAnsi="Consolas" w:cs="Consolas"/>
          <w:color w:val="000000"/>
          <w:sz w:val="20"/>
          <w:szCs w:val="20"/>
        </w:rPr>
        <w:t>)</w:t>
      </w:r>
    </w:p>
    <w:p w14:paraId="40BD47D9"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permitAll</w:t>
      </w:r>
      <w:r>
        <w:rPr>
          <w:rFonts w:ascii="Consolas" w:eastAsia="Consolas" w:hAnsi="Consolas" w:cs="Consolas"/>
          <w:color w:val="000000"/>
          <w:sz w:val="20"/>
          <w:szCs w:val="20"/>
        </w:rPr>
        <w:t>()</w:t>
      </w:r>
    </w:p>
    <w:p w14:paraId="387A32BD"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anyRequest</w:t>
      </w:r>
      <w:r>
        <w:rPr>
          <w:rFonts w:ascii="Consolas" w:eastAsia="Consolas" w:hAnsi="Consolas" w:cs="Consolas"/>
          <w:color w:val="000000"/>
          <w:sz w:val="20"/>
          <w:szCs w:val="20"/>
        </w:rPr>
        <w:t>()</w:t>
      </w:r>
    </w:p>
    <w:p w14:paraId="42F94D82"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authenticated</w:t>
      </w:r>
      <w:r>
        <w:rPr>
          <w:rFonts w:ascii="Consolas" w:eastAsia="Consolas" w:hAnsi="Consolas" w:cs="Consolas"/>
          <w:color w:val="000000"/>
          <w:sz w:val="20"/>
          <w:szCs w:val="20"/>
        </w:rPr>
        <w:t>()</w:t>
      </w:r>
    </w:p>
    <w:p w14:paraId="711F4DB0"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and</w:t>
      </w:r>
      <w:r>
        <w:rPr>
          <w:rFonts w:ascii="Consolas" w:eastAsia="Consolas" w:hAnsi="Consolas" w:cs="Consolas"/>
          <w:color w:val="000000"/>
          <w:sz w:val="20"/>
          <w:szCs w:val="20"/>
        </w:rPr>
        <w:t>()</w:t>
      </w:r>
    </w:p>
    <w:p w14:paraId="58F4547E"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sessionManagement</w:t>
      </w:r>
      <w:r>
        <w:rPr>
          <w:rFonts w:ascii="Consolas" w:eastAsia="Consolas" w:hAnsi="Consolas" w:cs="Consolas"/>
          <w:color w:val="000000"/>
          <w:sz w:val="20"/>
          <w:szCs w:val="20"/>
        </w:rPr>
        <w:t>()</w:t>
      </w:r>
    </w:p>
    <w:p w14:paraId="305A53D8"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sessionCreationPolicy</w:t>
      </w:r>
      <w:r>
        <w:rPr>
          <w:rFonts w:ascii="Consolas" w:eastAsia="Consolas" w:hAnsi="Consolas" w:cs="Consolas"/>
          <w:color w:val="000000"/>
          <w:sz w:val="20"/>
          <w:szCs w:val="20"/>
        </w:rPr>
        <w:t>(SessionCreationPolicy.</w:t>
      </w:r>
      <w:r>
        <w:rPr>
          <w:rFonts w:ascii="Consolas" w:eastAsia="Consolas" w:hAnsi="Consolas" w:cs="Consolas"/>
          <w:color w:val="0000CC"/>
          <w:sz w:val="20"/>
          <w:szCs w:val="20"/>
        </w:rPr>
        <w:t>STATELESS</w:t>
      </w:r>
      <w:r>
        <w:rPr>
          <w:rFonts w:ascii="Consolas" w:eastAsia="Consolas" w:hAnsi="Consolas" w:cs="Consolas"/>
          <w:color w:val="000000"/>
          <w:sz w:val="20"/>
          <w:szCs w:val="20"/>
        </w:rPr>
        <w:t>)</w:t>
      </w:r>
    </w:p>
    <w:p w14:paraId="144F58CB"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and</w:t>
      </w:r>
      <w:r>
        <w:rPr>
          <w:rFonts w:ascii="Consolas" w:eastAsia="Consolas" w:hAnsi="Consolas" w:cs="Consolas"/>
          <w:color w:val="000000"/>
          <w:sz w:val="20"/>
          <w:szCs w:val="20"/>
        </w:rPr>
        <w:t>()</w:t>
      </w:r>
    </w:p>
    <w:p w14:paraId="430E169F"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authenticationProvider</w:t>
      </w:r>
      <w:r>
        <w:rPr>
          <w:rFonts w:ascii="Consolas" w:eastAsia="Consolas" w:hAnsi="Consolas" w:cs="Consolas"/>
          <w:color w:val="000000"/>
          <w:sz w:val="20"/>
          <w:szCs w:val="20"/>
        </w:rPr>
        <w:t>(authenticationProvider)</w:t>
      </w:r>
    </w:p>
    <w:p w14:paraId="0E86B86B"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addFilterBefore</w:t>
      </w:r>
      <w:r>
        <w:rPr>
          <w:rFonts w:ascii="Consolas" w:eastAsia="Consolas" w:hAnsi="Consolas" w:cs="Consolas"/>
          <w:color w:val="000000"/>
          <w:sz w:val="20"/>
          <w:szCs w:val="20"/>
        </w:rPr>
        <w:t>(jwtAuthFilter, UsernamePasswordAuthenticationFilter.</w:t>
      </w:r>
      <w:r>
        <w:rPr>
          <w:rFonts w:ascii="Consolas" w:eastAsia="Consolas" w:hAnsi="Consolas" w:cs="Consolas"/>
          <w:color w:val="0000CC"/>
          <w:sz w:val="20"/>
          <w:szCs w:val="20"/>
        </w:rPr>
        <w:t>class</w:t>
      </w:r>
      <w:r>
        <w:rPr>
          <w:rFonts w:ascii="Consolas" w:eastAsia="Consolas" w:hAnsi="Consolas" w:cs="Consolas"/>
          <w:color w:val="000000"/>
          <w:sz w:val="20"/>
          <w:szCs w:val="20"/>
        </w:rPr>
        <w:t>)</w:t>
      </w:r>
    </w:p>
    <w:p w14:paraId="615D8E80"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logout</w:t>
      </w:r>
      <w:r>
        <w:rPr>
          <w:rFonts w:ascii="Consolas" w:eastAsia="Consolas" w:hAnsi="Consolas" w:cs="Consolas"/>
          <w:color w:val="000000"/>
          <w:sz w:val="20"/>
          <w:szCs w:val="20"/>
        </w:rPr>
        <w:t>()</w:t>
      </w:r>
    </w:p>
    <w:p w14:paraId="5D30B617"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logoutUrl</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"/api/v1/auth/logout"</w:t>
      </w:r>
      <w:r>
        <w:rPr>
          <w:rFonts w:ascii="Consolas" w:eastAsia="Consolas" w:hAnsi="Consolas" w:cs="Consolas"/>
          <w:color w:val="000000"/>
          <w:sz w:val="20"/>
          <w:szCs w:val="20"/>
        </w:rPr>
        <w:t>)</w:t>
      </w:r>
    </w:p>
    <w:p w14:paraId="30C67848"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addLogoutHandler</w:t>
      </w:r>
      <w:r>
        <w:rPr>
          <w:rFonts w:ascii="Consolas" w:eastAsia="Consolas" w:hAnsi="Consolas" w:cs="Consolas"/>
          <w:color w:val="000000"/>
          <w:sz w:val="20"/>
          <w:szCs w:val="20"/>
        </w:rPr>
        <w:t>(logoutHandler)</w:t>
      </w:r>
    </w:p>
    <w:p w14:paraId="49013986"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00CC"/>
          <w:sz w:val="20"/>
          <w:szCs w:val="20"/>
        </w:rPr>
        <w:t>logoutSuccessHandler</w:t>
      </w:r>
      <w:r>
        <w:rPr>
          <w:rFonts w:ascii="Consolas" w:eastAsia="Consolas" w:hAnsi="Consolas" w:cs="Consolas"/>
          <w:color w:val="000000"/>
          <w:sz w:val="20"/>
          <w:szCs w:val="20"/>
        </w:rPr>
        <w:t>((request, response, authentication) -&gt; SecurityContextHolder.</w:t>
      </w:r>
      <w:r>
        <w:rPr>
          <w:rFonts w:ascii="Consolas" w:eastAsia="Consolas" w:hAnsi="Consolas" w:cs="Consolas"/>
          <w:color w:val="0000CC"/>
          <w:sz w:val="20"/>
          <w:szCs w:val="20"/>
        </w:rPr>
        <w:t>clearContext</w:t>
      </w:r>
      <w:r>
        <w:rPr>
          <w:rFonts w:ascii="Consolas" w:eastAsia="Consolas" w:hAnsi="Consolas" w:cs="Consolas"/>
          <w:color w:val="000000"/>
          <w:sz w:val="20"/>
          <w:szCs w:val="20"/>
        </w:rPr>
        <w:t>())</w:t>
      </w:r>
    </w:p>
    <w:p w14:paraId="4F089B93"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184544B3" w14:textId="77777777" w:rsidR="00C407C2" w:rsidRDefault="00C407C2"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p>
    <w:p w14:paraId="346948E4"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008800"/>
          <w:sz w:val="20"/>
          <w:szCs w:val="20"/>
        </w:rPr>
        <w:t>return</w:t>
      </w:r>
      <w:r>
        <w:rPr>
          <w:rFonts w:ascii="Consolas" w:eastAsia="Consolas" w:hAnsi="Consolas" w:cs="Consolas"/>
          <w:color w:val="000000"/>
          <w:sz w:val="20"/>
          <w:szCs w:val="20"/>
        </w:rPr>
        <w:t xml:space="preserve"> http.</w:t>
      </w:r>
      <w:r>
        <w:rPr>
          <w:rFonts w:ascii="Consolas" w:eastAsia="Consolas" w:hAnsi="Consolas" w:cs="Consolas"/>
          <w:color w:val="0000CC"/>
          <w:sz w:val="20"/>
          <w:szCs w:val="20"/>
        </w:rPr>
        <w:t>build</w:t>
      </w:r>
      <w:r>
        <w:rPr>
          <w:rFonts w:ascii="Consolas" w:eastAsia="Consolas" w:hAnsi="Consolas" w:cs="Consolas"/>
          <w:color w:val="000000"/>
          <w:sz w:val="20"/>
          <w:szCs w:val="20"/>
        </w:rPr>
        <w:t>();</w:t>
      </w:r>
    </w:p>
    <w:p w14:paraId="461E1FB4" w14:textId="77777777" w:rsidR="00C407C2" w:rsidRDefault="00324656" w:rsidP="003C589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jc w:val="left"/>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0CB3242B" w14:textId="77777777" w:rsidR="00C407C2" w:rsidRDefault="00324656">
      <w:pPr>
        <w:ind w:firstLine="0"/>
      </w:pPr>
      <w:r>
        <w:t xml:space="preserve">A fenti beant elemezve látható, hogy a feljebb bemutatott </w:t>
      </w:r>
      <w:r>
        <w:rPr>
          <w:i/>
        </w:rPr>
        <w:t>CorsFilter</w:t>
      </w:r>
      <w:r>
        <w:t>t</w:t>
      </w:r>
      <w:r>
        <w:rPr>
          <w:i/>
        </w:rPr>
        <w:t xml:space="preserve"> </w:t>
      </w:r>
      <w:r>
        <w:t xml:space="preserve">hozzáadom a szűréslánchoz majd kikapcsolom a CSRF védelmet. Megadom, hogy authorizáció lesz szükséges a http kérések fogadásakor, viszont a „/api/auth/**” reguláris kifejezésre illeszkedő kéréseket engedélyezem ellenőrzés nélkül. A </w:t>
      </w:r>
      <w:r>
        <w:rPr>
          <w:i/>
        </w:rPr>
        <w:t>sessionCreationPolicy</w:t>
      </w:r>
      <w:r>
        <w:t xml:space="preserve"> definiálásával meghatározom, hogy a spring ne hozzon létre munkameneteket. Ezt követően megadtam az alkalmazáshoz tartozó </w:t>
      </w:r>
      <w:r>
        <w:rPr>
          <w:i/>
        </w:rPr>
        <w:t>AuthenticationProvider</w:t>
      </w:r>
      <w:r>
        <w:t xml:space="preserve">-t és az általam elkészített JWT authentikációs </w:t>
      </w:r>
      <w:r>
        <w:lastRenderedPageBreak/>
        <w:t xml:space="preserve">filtert. Továbbá definiáltam egy kijelentkezéshez használt urlt és megadtam, hogy sikeres kijelentkezés esetén törlődjön a tárolt </w:t>
      </w:r>
      <w:r>
        <w:rPr>
          <w:i/>
        </w:rPr>
        <w:t>SecurityContext</w:t>
      </w:r>
      <w:r>
        <w:t>.</w:t>
      </w:r>
    </w:p>
    <w:p w14:paraId="4F7F4F0D" w14:textId="77777777" w:rsidR="00C407C2" w:rsidRDefault="00324656">
      <w:pPr>
        <w:pStyle w:val="Heading2"/>
      </w:pPr>
      <w:bookmarkStart w:id="111" w:name="_Toc151928493"/>
      <w:r>
        <w:t>Payment service</w:t>
      </w:r>
      <w:bookmarkEnd w:id="111"/>
    </w:p>
    <w:p w14:paraId="62087FDC" w14:textId="1FA5A0FE" w:rsidR="00C407C2" w:rsidRDefault="00324656">
      <w:pPr>
        <w:ind w:firstLine="0"/>
      </w:pPr>
      <w:r>
        <w:rPr>
          <w:b/>
          <w:sz w:val="32"/>
          <w:szCs w:val="32"/>
        </w:rPr>
        <w:tab/>
      </w:r>
      <w:r>
        <w:t xml:space="preserve">Ez a mikroszolgáltatás a Stripe-al történő integrációért felel. A stripe segítségével </w:t>
      </w:r>
      <w:r w:rsidR="003362AC">
        <w:t>megvalósított fizetésért felel az alkalmazásban.</w:t>
      </w:r>
    </w:p>
    <w:p w14:paraId="7B1E0877" w14:textId="1A05CF27" w:rsidR="00C407C2" w:rsidRDefault="00324656">
      <w:r>
        <w:t xml:space="preserve">A szolgáltatás mindössze egy darab </w:t>
      </w:r>
      <w:r w:rsidR="00BB36D8">
        <w:t>Application Programming Interface</w:t>
      </w:r>
      <w:r>
        <w:t>-</w:t>
      </w:r>
      <w:r w:rsidR="00BB36D8">
        <w:t>el</w:t>
      </w:r>
      <w:r>
        <w:t xml:space="preserve"> (</w:t>
      </w:r>
      <w:r w:rsidR="00BB36D8">
        <w:t>API</w:t>
      </w:r>
      <w:r>
        <w:t xml:space="preserve">) </w:t>
      </w:r>
      <w:r w:rsidR="00BB36D8">
        <w:t>rendelkezik,</w:t>
      </w:r>
      <w:r>
        <w:t xml:space="preserve"> amely termékek listáját és egy valutát kér majd egy URL-t (Uniform Resource Locator) ad </w:t>
      </w:r>
      <w:r w:rsidR="005C6932">
        <w:t>vissza,</w:t>
      </w:r>
      <w:r>
        <w:t xml:space="preserve"> amelyet megnyitva elérhetővé válik a stripe </w:t>
      </w:r>
      <w:r w:rsidR="00102350">
        <w:t>oldala,</w:t>
      </w:r>
      <w:r>
        <w:t xml:space="preserve"> amelyen a </w:t>
      </w:r>
      <w:r w:rsidR="003362AC">
        <w:t>megadott termékek kifizetése</w:t>
      </w:r>
      <w:r>
        <w:t xml:space="preserve"> elvégezhető.</w:t>
      </w:r>
    </w:p>
    <w:p w14:paraId="7F69167E" w14:textId="77777777" w:rsidR="001B50DD" w:rsidRPr="001B50DD" w:rsidRDefault="001B50DD" w:rsidP="001B50DD">
      <w:pPr>
        <w:pStyle w:val="ListParagraph"/>
        <w:keepNext/>
        <w:numPr>
          <w:ilvl w:val="1"/>
          <w:numId w:val="4"/>
        </w:numPr>
        <w:spacing w:before="240" w:after="60"/>
        <w:outlineLvl w:val="2"/>
        <w:rPr>
          <w:rFonts w:cs="Arial"/>
          <w:b/>
          <w:bCs/>
          <w:vanish/>
          <w:sz w:val="28"/>
          <w:szCs w:val="26"/>
        </w:rPr>
      </w:pPr>
      <w:bookmarkStart w:id="112" w:name="_Toc151928494"/>
      <w:bookmarkEnd w:id="112"/>
    </w:p>
    <w:p w14:paraId="4A37AC80" w14:textId="5ACCD736" w:rsidR="00C407C2" w:rsidRDefault="00324656" w:rsidP="001B50DD">
      <w:pPr>
        <w:pStyle w:val="Heading3"/>
        <w:numPr>
          <w:ilvl w:val="2"/>
          <w:numId w:val="4"/>
        </w:numPr>
        <w:rPr>
          <w:sz w:val="32"/>
          <w:szCs w:val="32"/>
        </w:rPr>
      </w:pPr>
      <w:bookmarkStart w:id="113" w:name="_Toc151928495"/>
      <w:r>
        <w:t>Stripe integráció</w:t>
      </w:r>
      <w:bookmarkEnd w:id="113"/>
    </w:p>
    <w:p w14:paraId="54E17A4C" w14:textId="005AA7B0" w:rsidR="00C407C2" w:rsidRDefault="00324656">
      <w:pPr>
        <w:ind w:firstLine="0"/>
      </w:pPr>
      <w:r>
        <w:tab/>
        <w:t xml:space="preserve">A stripe lehetőséget ad a </w:t>
      </w:r>
      <w:r w:rsidR="00BB36D8">
        <w:t>programozóknak,</w:t>
      </w:r>
      <w:r>
        <w:t xml:space="preserve"> hogy egyszerűen integrálhassanak fizetési opciókat az alkalmazásaikba. Rengeteg endpoint </w:t>
      </w:r>
      <w:r w:rsidR="00BB36D8">
        <w:t>elérhető,</w:t>
      </w:r>
      <w:r>
        <w:t xml:space="preserve"> amely segítségével személyre szabható a vásárlók számára tervezett fizetési folyamat, de én ezek körül csak párat használtam az alkalmazásban.</w:t>
      </w:r>
    </w:p>
    <w:p w14:paraId="691DA09B" w14:textId="33B68F64" w:rsidR="00C407C2" w:rsidRDefault="00324656">
      <w:r>
        <w:t xml:space="preserve">A stripe lehetőséget ad teszt környezet </w:t>
      </w:r>
      <w:r w:rsidR="00BB36D8">
        <w:t>alkalmazására,</w:t>
      </w:r>
      <w:r>
        <w:t xml:space="preserve"> amelyhez nem kell mást tenni mindössze test API kulcsot kell alkalmazni a kérés küldésekor.</w:t>
      </w:r>
    </w:p>
    <w:p w14:paraId="30A742D6" w14:textId="5C7A652F" w:rsidR="00C407C2" w:rsidRDefault="00324656">
      <w:pPr>
        <w:ind w:firstLine="0"/>
      </w:pPr>
      <w:r>
        <w:tab/>
        <w:t xml:space="preserve">Az eredmény eléréséhez a szolgáltatásnak 3 kérést kell küldenie a stripe </w:t>
      </w:r>
      <w:r w:rsidR="00BB36D8">
        <w:t>számára,</w:t>
      </w:r>
      <w:r>
        <w:t xml:space="preserve"> hogy végül visszakapja a szükséges URL-t:</w:t>
      </w:r>
    </w:p>
    <w:p w14:paraId="1BBBCE22" w14:textId="683279C7" w:rsidR="00C407C2" w:rsidRDefault="00324656">
      <w:pPr>
        <w:numPr>
          <w:ilvl w:val="0"/>
          <w:numId w:val="9"/>
        </w:numPr>
        <w:spacing w:after="0"/>
      </w:pPr>
      <w:r>
        <w:t xml:space="preserve">Az első kérésben a stripe számára elküldöm a </w:t>
      </w:r>
      <w:r w:rsidR="00BB36D8">
        <w:t>termékeket,</w:t>
      </w:r>
      <w:r>
        <w:t xml:space="preserve"> amelyeket később ki szeretnék fiztettetni a vásárlóval. Ezt minden egyes termékre meg kell tenni külön a listában. Minden egyes </w:t>
      </w:r>
      <w:r w:rsidR="00BB36D8">
        <w:t>termékre,</w:t>
      </w:r>
      <w:r>
        <w:t xml:space="preserve"> amit elküldök a stripe ad vissza egy </w:t>
      </w:r>
      <w:r w:rsidR="005C6932">
        <w:t>választ,</w:t>
      </w:r>
      <w:r>
        <w:t xml:space="preserve"> amely tartalmazza  a termék </w:t>
      </w:r>
      <w:r w:rsidR="00102350">
        <w:t>adatait,</w:t>
      </w:r>
      <w:r>
        <w:t xml:space="preserve"> amelyek között ott van a stripe által létrehozott azonosító a termékhez.</w:t>
      </w:r>
    </w:p>
    <w:p w14:paraId="0EDF9F48" w14:textId="77777777" w:rsidR="00C407C2" w:rsidRDefault="00324656">
      <w:pPr>
        <w:numPr>
          <w:ilvl w:val="0"/>
          <w:numId w:val="9"/>
        </w:numPr>
        <w:spacing w:after="0"/>
      </w:pPr>
      <w:r>
        <w:t xml:space="preserve">A második kérés során beárazom a terméket, az adatcsomagnak ebben a kérésben tartalmaznia kell az első kérés során küldött azonosítót és mellette az árat és a valuta nevét a </w:t>
      </w:r>
      <w:r>
        <w:rPr>
          <w:i/>
        </w:rPr>
        <w:t xml:space="preserve">unit_amount </w:t>
      </w:r>
      <w:r>
        <w:t xml:space="preserve">és </w:t>
      </w:r>
      <w:r>
        <w:rPr>
          <w:i/>
        </w:rPr>
        <w:t xml:space="preserve">currency </w:t>
      </w:r>
      <w:r>
        <w:t>mezőkben.</w:t>
      </w:r>
    </w:p>
    <w:p w14:paraId="33EE5816" w14:textId="08CA9CE4" w:rsidR="00C407C2" w:rsidRDefault="00324656">
      <w:pPr>
        <w:numPr>
          <w:ilvl w:val="0"/>
          <w:numId w:val="9"/>
        </w:numPr>
      </w:pPr>
      <w:r>
        <w:t xml:space="preserve">A harmadik kérésben a stripe által biztosított módon sorolom fel a termékeket a rendelési mennyiséggel együtt és mivel </w:t>
      </w:r>
      <w:r w:rsidR="00BB36D8">
        <w:t>elvárt,</w:t>
      </w:r>
      <w:r>
        <w:t xml:space="preserve"> hogy a sikeres fizetés befejeztével átirányítás történjen, ezért meg kell adni az </w:t>
      </w:r>
      <w:r>
        <w:rPr>
          <w:i/>
        </w:rPr>
        <w:t>after_completion[type]</w:t>
      </w:r>
      <w:r>
        <w:t xml:space="preserve"> és </w:t>
      </w:r>
      <w:r>
        <w:rPr>
          <w:i/>
        </w:rPr>
        <w:t xml:space="preserve">after_completion[redirect][url] </w:t>
      </w:r>
      <w:r>
        <w:t>mezőket is.</w:t>
      </w:r>
    </w:p>
    <w:p w14:paraId="59B6100B" w14:textId="77777777" w:rsidR="00C407C2" w:rsidRDefault="00324656">
      <w:pPr>
        <w:ind w:firstLine="0"/>
      </w:pPr>
      <w:r>
        <w:lastRenderedPageBreak/>
        <w:t>A harmadik kérésre egy minta az alábbi módon néz ki:</w:t>
      </w:r>
    </w:p>
    <w:p w14:paraId="38925DD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line_items[0][quantity]:1</w:t>
      </w:r>
    </w:p>
    <w:p w14:paraId="62271E3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line_items[0][price]:price_1NoniVLPnGf2wGgP9hLzQftD</w:t>
      </w:r>
    </w:p>
    <w:p w14:paraId="11BF937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after_completion[type]:redirect</w:t>
      </w:r>
    </w:p>
    <w:p w14:paraId="7D8890B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highlight w:val="white"/>
        </w:rPr>
        <w:t>after_completion[redirect][url]:http://localhost:4200/</w:t>
      </w:r>
    </w:p>
    <w:p w14:paraId="7B23E868" w14:textId="77777777" w:rsidR="00C407C2" w:rsidRDefault="00C407C2">
      <w:pPr>
        <w:ind w:firstLine="0"/>
      </w:pPr>
    </w:p>
    <w:p w14:paraId="2B97E5C7" w14:textId="77777777" w:rsidR="00C407C2" w:rsidRDefault="00324656">
      <w:pPr>
        <w:ind w:firstLine="0"/>
      </w:pPr>
      <w:r>
        <w:t>Ahogyan az a fenti kérésben is látszik, nem Json hanem x-www-form-urlencoded formátumban szükséges a kérés adatcsomagját küldeni.</w:t>
      </w:r>
    </w:p>
    <w:p w14:paraId="7D56D0D7" w14:textId="77777777" w:rsidR="00C407C2" w:rsidRDefault="00324656" w:rsidP="007C67EB">
      <w:pPr>
        <w:pStyle w:val="Heading3"/>
        <w:numPr>
          <w:ilvl w:val="2"/>
          <w:numId w:val="4"/>
        </w:numPr>
        <w:rPr>
          <w:sz w:val="32"/>
          <w:szCs w:val="32"/>
        </w:rPr>
      </w:pPr>
      <w:bookmarkStart w:id="114" w:name="_Toc151928496"/>
      <w:r>
        <w:t>Swagger</w:t>
      </w:r>
      <w:bookmarkEnd w:id="114"/>
    </w:p>
    <w:p w14:paraId="0696C83D" w14:textId="47B96FCA" w:rsidR="00C407C2" w:rsidRDefault="00324656">
      <w:pPr>
        <w:ind w:firstLine="0"/>
      </w:pPr>
      <w:r>
        <w:tab/>
        <w:t xml:space="preserve">Minden alkalmazás alapköve a jól dokumentáltság és hogy az alkalmazás a leírtaknak megfelelően működjön. Erre a célra tökéletes megoldásnak találtam a Open API </w:t>
      </w:r>
      <w:r w:rsidR="00BB36D8">
        <w:t>használatát,</w:t>
      </w:r>
      <w:r>
        <w:t xml:space="preserve"> amely segítségével az alkalmazás meg tud  felelni az előbb említett követelményeknek. Az open api megoldása az, hogy az alkalmazás dokumentációjából generálja a </w:t>
      </w:r>
      <w:r w:rsidR="00BB36D8">
        <w:t>kódot,</w:t>
      </w:r>
      <w:r>
        <w:t xml:space="preserve"> amely az alkalmazásban fut, ezzel szó szerint a dokumentáció lesz a megvalósítás definíciója.</w:t>
      </w:r>
    </w:p>
    <w:p w14:paraId="618C70A6" w14:textId="1DCE9FC1" w:rsidR="00C407C2" w:rsidRDefault="00324656">
      <w:pPr>
        <w:ind w:firstLine="0"/>
      </w:pPr>
      <w:r>
        <w:tab/>
        <w:t xml:space="preserve">Az implementáció kettő jelentős lépésből áll. Elsőnek létre hoztam egy </w:t>
      </w:r>
      <w:r>
        <w:rPr>
          <w:i/>
        </w:rPr>
        <w:t>yaml</w:t>
      </w:r>
      <w:r>
        <w:t xml:space="preserve"> </w:t>
      </w:r>
      <w:r w:rsidR="00BB36D8">
        <w:t>fájlt,</w:t>
      </w:r>
      <w:r>
        <w:t xml:space="preserve"> amelyben az openapi konvenciónak megfelelően definiáltam a számomra szükséges model fájlokat. Itt számos lehetősége van a programozónak, megadható leírás, példa vagy akármilyen metaadat az egyes objektumokról, ezzel megkönnyítve a dokumentáció olvasása során az olvasó megértését.</w:t>
      </w:r>
    </w:p>
    <w:p w14:paraId="63CA7BC0" w14:textId="7A71A706" w:rsidR="00C407C2" w:rsidRDefault="00324656">
      <w:pPr>
        <w:ind w:firstLine="0"/>
      </w:pPr>
      <w:r>
        <w:tab/>
        <w:t xml:space="preserve">Az megvalósítás következő lépése a maven számára </w:t>
      </w:r>
      <w:r w:rsidR="00BB36D8">
        <w:t>megadni,</w:t>
      </w:r>
      <w:r>
        <w:t xml:space="preserve"> hogy a projekt építése (build) során az openapi generátort használja az alkalmazás az új fájlok létrehozására.</w:t>
      </w:r>
    </w:p>
    <w:p w14:paraId="69FA60B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&lt;plugin&gt;</w:t>
      </w:r>
    </w:p>
    <w:p w14:paraId="455D693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&lt;groupId&gt;org.openapitools&lt;/groupId&gt;</w:t>
      </w:r>
    </w:p>
    <w:p w14:paraId="2B9AD5F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&lt;artifactId&gt;openapi-generator-maven-plugin&lt;/artifactId&gt;</w:t>
      </w:r>
    </w:p>
    <w:p w14:paraId="6E0F8D9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&lt;version&gt;4.2.3&lt;/version&gt;</w:t>
      </w:r>
    </w:p>
    <w:p w14:paraId="65B8D04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&lt;executions&gt;</w:t>
      </w:r>
    </w:p>
    <w:p w14:paraId="7E1ADA3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&lt;execution&gt;</w:t>
      </w:r>
    </w:p>
    <w:p w14:paraId="6732EA3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&lt;goals&gt;</w:t>
      </w:r>
    </w:p>
    <w:p w14:paraId="27511A1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&lt;goal&gt;generate&lt;/goal&gt;</w:t>
      </w:r>
    </w:p>
    <w:p w14:paraId="6D6224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&lt;/goals&gt;</w:t>
      </w:r>
    </w:p>
    <w:p w14:paraId="69257ED3"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&lt;configuration&gt;</w:t>
      </w:r>
    </w:p>
    <w:p w14:paraId="5E7F423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&lt;inputSpec&gt;${project.basedir}/src/main/resources/openapi.yaml&lt;/inputSpec&gt;</w:t>
      </w:r>
    </w:p>
    <w:p w14:paraId="531CF2F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&lt;generatorName&gt;java&lt;/generatorName&gt;</w:t>
      </w:r>
    </w:p>
    <w:p w14:paraId="18A2525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&lt;configOptions&gt;</w:t>
      </w:r>
    </w:p>
    <w:p w14:paraId="263D8E3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&lt;additionalModelTypeAnnotations&gt;@lombok.Data @lombok.NoArgsConstructor @lombok.AllArgsConstructor @lombok.Getter @lombok.Setter&lt;/additionalModelTypeAnnotations&gt;</w:t>
      </w:r>
    </w:p>
    <w:p w14:paraId="2285160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&lt;/configOptions&gt;</w:t>
      </w:r>
    </w:p>
    <w:p w14:paraId="66AA68F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&lt;generateApis&gt;false&lt;/generateApis&gt;</w:t>
      </w:r>
    </w:p>
    <w:p w14:paraId="328A0A46"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lastRenderedPageBreak/>
        <w:t xml:space="preserve">                        </w:t>
      </w:r>
      <w:r>
        <w:rPr>
          <w:rFonts w:ascii="Consolas" w:eastAsia="Consolas" w:hAnsi="Consolas" w:cs="Consolas"/>
          <w:color w:val="000000"/>
          <w:sz w:val="20"/>
          <w:szCs w:val="20"/>
          <w:highlight w:val="white"/>
        </w:rPr>
        <w:tab/>
        <w:t>&lt;generateSupportingFiles&gt;false&lt;/generateSupportingFiles&gt;</w:t>
      </w:r>
    </w:p>
    <w:p w14:paraId="74B8F5E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&lt;generateApiDocumentation&gt;false&lt;/generateApiDocumentation&gt;</w:t>
      </w:r>
    </w:p>
    <w:p w14:paraId="76BE438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&lt;/configuration&gt;</w:t>
      </w:r>
    </w:p>
    <w:p w14:paraId="7C32980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&lt;/execution&gt;</w:t>
      </w:r>
    </w:p>
    <w:p w14:paraId="3BFFC8C5"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&lt;/executions&gt;</w:t>
      </w:r>
    </w:p>
    <w:p w14:paraId="5EC6014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00"/>
          <w:sz w:val="20"/>
          <w:szCs w:val="20"/>
          <w:highlight w:val="white"/>
        </w:rPr>
        <w:tab/>
        <w:t>&lt;/plugin&gt;</w:t>
      </w:r>
    </w:p>
    <w:p w14:paraId="6D2B3D0E"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sz w:val="20"/>
          <w:szCs w:val="20"/>
          <w:highlight w:val="white"/>
        </w:rPr>
      </w:pPr>
    </w:p>
    <w:p w14:paraId="2ED23A7F" w14:textId="78914E64" w:rsidR="00C407C2" w:rsidRDefault="00324656">
      <w:pPr>
        <w:ind w:firstLine="0"/>
      </w:pPr>
      <w:r>
        <w:rPr>
          <w:rFonts w:ascii="Consolas" w:eastAsia="Consolas" w:hAnsi="Consolas" w:cs="Consolas"/>
          <w:sz w:val="20"/>
          <w:szCs w:val="20"/>
          <w:highlight w:val="white"/>
        </w:rPr>
        <w:tab/>
      </w:r>
      <w:r>
        <w:t>A fenti példakódban a látható ahogyan definiálom azt a maven plugint</w:t>
      </w:r>
      <w:r w:rsidR="0067672A">
        <w:t>,</w:t>
      </w:r>
      <w:r>
        <w:t xml:space="preserve"> amely segítségével az osztályok létre fognak jönni. Itt a függőség elérhetőségei után </w:t>
      </w:r>
      <w:r w:rsidR="00BB36D8">
        <w:t>megadom,</w:t>
      </w:r>
      <w:r>
        <w:t xml:space="preserve"> hogy milyen műveleteket végezzen </w:t>
      </w:r>
      <w:r w:rsidR="00BB36D8">
        <w:t>el,</w:t>
      </w:r>
      <w:r>
        <w:t xml:space="preserve"> amikor az alkalmazás felépül. Elsőnek </w:t>
      </w:r>
      <w:r w:rsidR="00BB36D8">
        <w:t>megadom,</w:t>
      </w:r>
      <w:r>
        <w:t xml:space="preserve"> hogy a művelet célja generálás lesz és megadom az elérési útvonalat a yaml </w:t>
      </w:r>
      <w:r w:rsidR="00BB36D8">
        <w:t>fájlhoz,</w:t>
      </w:r>
      <w:r>
        <w:t xml:space="preserve"> amelyben a generálandó osztályok leírása található. Mivel szükségem van pár osztály szintű annotációra is ezért ezeket az </w:t>
      </w:r>
      <w:r>
        <w:rPr>
          <w:rFonts w:ascii="Consolas" w:eastAsia="Consolas" w:hAnsi="Consolas" w:cs="Consolas"/>
          <w:i/>
          <w:sz w:val="20"/>
          <w:szCs w:val="20"/>
          <w:highlight w:val="white"/>
        </w:rPr>
        <w:t>&lt;additionalModelTypeAnnotations&gt;</w:t>
      </w:r>
      <w:r>
        <w:t>-ben definiálom.</w:t>
      </w:r>
    </w:p>
    <w:p w14:paraId="521AF014" w14:textId="77777777" w:rsidR="00C407C2" w:rsidRDefault="00324656">
      <w:pPr>
        <w:ind w:firstLine="0"/>
      </w:pPr>
      <w:r>
        <w:t xml:space="preserve">A fenti kód ellenőrzése a </w:t>
      </w:r>
      <w:r>
        <w:rPr>
          <w:i/>
        </w:rPr>
        <w:t xml:space="preserve">maven clean install </w:t>
      </w:r>
      <w:r>
        <w:t>parancs kiadásával tehető meg, amely újra fogja építeni az alkalmazást ezzel együtt elkészítve az új osztályokat.</w:t>
      </w:r>
    </w:p>
    <w:p w14:paraId="6E791637" w14:textId="77777777" w:rsidR="00C407C2" w:rsidRDefault="00324656">
      <w:pPr>
        <w:pStyle w:val="Heading2"/>
      </w:pPr>
      <w:bookmarkStart w:id="115" w:name="_Toc151928497"/>
      <w:r>
        <w:t>File upload service</w:t>
      </w:r>
      <w:bookmarkEnd w:id="115"/>
    </w:p>
    <w:p w14:paraId="36562BD9" w14:textId="77777777" w:rsidR="00C407C2" w:rsidRDefault="00324656">
      <w:pPr>
        <w:ind w:firstLine="0"/>
      </w:pPr>
      <w:r>
        <w:tab/>
        <w:t>A file upload azaz fájl feltöltés szolgáltatás célja, hogy az alkalmazásban tárolandó képeket kezelje és egy egységes API-t biztosítson az alkalmazásoknak.</w:t>
      </w:r>
    </w:p>
    <w:p w14:paraId="22DD0504" w14:textId="49C5711D" w:rsidR="00C407C2" w:rsidRDefault="00324656">
      <w:pPr>
        <w:ind w:firstLine="0"/>
      </w:pPr>
      <w:r>
        <w:tab/>
        <w:t xml:space="preserve">Ezt a szolgáltatást nem közvetlenül a frontend fogja hívni a benne megírt szolgáltatásokkal, hanem a frontend egy kérést fog küldeni az ordertracker </w:t>
      </w:r>
      <w:r w:rsidR="00BB36D8">
        <w:t>szolgáltatásnak,</w:t>
      </w:r>
      <w:r>
        <w:t xml:space="preserve"> amely egy S2S (service to service) kérés segítségével manipulálja vagy kérdezi le az adatbázisban tárolt képeket.</w:t>
      </w:r>
    </w:p>
    <w:p w14:paraId="50DD14F0" w14:textId="77777777" w:rsidR="00517871" w:rsidRDefault="00324656" w:rsidP="00517871">
      <w:pPr>
        <w:keepNext/>
        <w:ind w:firstLine="0"/>
        <w:jc w:val="center"/>
      </w:pPr>
      <w:r>
        <w:rPr>
          <w:noProof/>
        </w:rPr>
        <w:lastRenderedPageBreak/>
        <w:drawing>
          <wp:inline distT="114300" distB="114300" distL="114300" distR="114300" wp14:anchorId="0430BC2A" wp14:editId="5CAF5BE4">
            <wp:extent cx="4772025" cy="287655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4772025" cy="2876550"/>
                    </a:xfrm>
                    <a:prstGeom prst="rect">
                      <a:avLst/>
                    </a:prstGeom>
                    <a:ln/>
                  </pic:spPr>
                </pic:pic>
              </a:graphicData>
            </a:graphic>
          </wp:inline>
        </w:drawing>
      </w:r>
    </w:p>
    <w:p w14:paraId="1416347C" w14:textId="7E77450C" w:rsidR="00C407C2" w:rsidRDefault="00000000" w:rsidP="00517871">
      <w:pPr>
        <w:pStyle w:val="Caption"/>
      </w:pPr>
      <w:fldSimple w:instr=" SEQ ábra \* ARABIC ">
        <w:bookmarkStart w:id="116" w:name="_Toc150282566"/>
        <w:r w:rsidR="00B33436">
          <w:rPr>
            <w:noProof/>
          </w:rPr>
          <w:t>24</w:t>
        </w:r>
      </w:fldSimple>
      <w:r w:rsidR="00517871">
        <w:t>. ábra Képek lekérdezése a frontendről</w:t>
      </w:r>
      <w:bookmarkEnd w:id="116"/>
    </w:p>
    <w:p w14:paraId="32E83E35" w14:textId="767BB1D9" w:rsidR="00C407C2" w:rsidRDefault="00324656">
      <w:pPr>
        <w:ind w:firstLine="0"/>
      </w:pPr>
      <w:r>
        <w:tab/>
        <w:t xml:space="preserve">Ebben a szolgáltatásban nem a megszokott módon, id </w:t>
      </w:r>
      <w:r w:rsidR="00517871">
        <w:t>szerint,</w:t>
      </w:r>
      <w:r>
        <w:t xml:space="preserve"> hanem név szerint kérem le az egyes képeket. Egy feltöltött fáljról az adatbázisban eltárolom a nevét, típusát, egy azonosítót hozzá és magát az </w:t>
      </w:r>
      <w:r w:rsidR="00BB36D8">
        <w:t>adatot,</w:t>
      </w:r>
      <w:r>
        <w:t xml:space="preserve"> amely egy bájt tömb </w:t>
      </w:r>
      <w:r>
        <w:rPr>
          <w:i/>
        </w:rPr>
        <w:t>@Lob</w:t>
      </w:r>
      <w:r>
        <w:t xml:space="preserve"> </w:t>
      </w:r>
      <w:r w:rsidR="009E3A9A">
        <w:t>annotációval,</w:t>
      </w:r>
      <w:r>
        <w:t xml:space="preserve"> amely azt jelöli hogy ez egy nagy objektum (Large Object).</w:t>
      </w:r>
    </w:p>
    <w:p w14:paraId="12A743D5" w14:textId="77777777" w:rsidR="00C407C2" w:rsidRDefault="00324656" w:rsidP="001B50DD">
      <w:pPr>
        <w:pStyle w:val="Heading2"/>
      </w:pPr>
      <w:bookmarkStart w:id="117" w:name="_Toc151928498"/>
      <w:r>
        <w:t>Docker</w:t>
      </w:r>
      <w:bookmarkEnd w:id="117"/>
    </w:p>
    <w:p w14:paraId="35E20E48" w14:textId="77777777" w:rsidR="00C407C2" w:rsidRDefault="00324656">
      <w:pPr>
        <w:ind w:firstLine="0"/>
      </w:pPr>
      <w:r>
        <w:tab/>
        <w:t>Az alkalmazás futtatását szerettem volna egységesen könnyűvé tenni minden környezeten, ezért dockerizáltam az alkalmazást a következőkben leírt módszerrel.</w:t>
      </w:r>
    </w:p>
    <w:p w14:paraId="3C4ABA12" w14:textId="2DA605BC" w:rsidR="00C407C2" w:rsidRDefault="00324656">
      <w:pPr>
        <w:ind w:firstLine="0"/>
      </w:pPr>
      <w:r>
        <w:t xml:space="preserve">Létrehoztam különböző docker fájlokat a frontendnek és a három darab backend szolgáltatásnak, amelyek segítségével a szolgáltatásokat külön külön dockerizálni lehet. A docker fájlok összekapcsolására létrehoztam továbbá egy docker compose </w:t>
      </w:r>
      <w:r w:rsidR="00BB36D8">
        <w:t>fájlt,</w:t>
      </w:r>
      <w:r>
        <w:t xml:space="preserve"> amelyben </w:t>
      </w:r>
      <w:r w:rsidR="009E3A9A">
        <w:t>megadtam,</w:t>
      </w:r>
      <w:r>
        <w:t xml:space="preserve"> hogy az előbb létrehozott docker fájlokat használjam az egyes komponensek dockerizálására.</w:t>
      </w:r>
    </w:p>
    <w:p w14:paraId="19D11D2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w:t>
      </w:r>
    </w:p>
    <w:p w14:paraId="065942FC"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image: postgres:13-alpine</w:t>
      </w:r>
    </w:p>
    <w:p w14:paraId="296B65C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environment:</w:t>
      </w:r>
    </w:p>
    <w:p w14:paraId="182C984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POSTGRES_USER: postgres</w:t>
      </w:r>
    </w:p>
    <w:p w14:paraId="01D9ACF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POSTGRES_PASSWORD: postgres</w:t>
      </w:r>
    </w:p>
    <w:p w14:paraId="16CE224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POSTGRES_DB: postgres</w:t>
      </w:r>
    </w:p>
    <w:p w14:paraId="7D06CD3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ports:</w:t>
      </w:r>
    </w:p>
    <w:p w14:paraId="08FCE29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"5432:5432"</w:t>
      </w:r>
    </w:p>
    <w:p w14:paraId="688DD308"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command: ["postgres", "-c", "max_connections=300", "-c", "shared_buffers=512MB"]</w:t>
      </w:r>
    </w:p>
    <w:p w14:paraId="23E5D6B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volumes:</w:t>
      </w:r>
    </w:p>
    <w:p w14:paraId="436BDBA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./init.sql:/docker-entrypoint-initdb.d/init.sql</w:t>
      </w:r>
    </w:p>
    <w:p w14:paraId="1BD6DBC8" w14:textId="77777777" w:rsidR="00C407C2" w:rsidRDefault="00C407C2">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p>
    <w:p w14:paraId="1CBA4506" w14:textId="62D4CA74" w:rsidR="00C407C2" w:rsidRDefault="00324656">
      <w:pPr>
        <w:ind w:firstLine="0"/>
      </w:pPr>
      <w:r>
        <w:t xml:space="preserve">A fenti kód segítségével a docker-compose fájlon belül létrehozom az </w:t>
      </w:r>
      <w:r w:rsidR="00BB36D8">
        <w:t>adatbázist,</w:t>
      </w:r>
      <w:r>
        <w:t xml:space="preserve"> amelynek a postgres nevet adom és alapjául a postgres:13-alpine docker képet(docker image) adom meg.</w:t>
      </w:r>
    </w:p>
    <w:p w14:paraId="30F6C7F4" w14:textId="3C02078E" w:rsidR="00C407C2" w:rsidRDefault="00324656">
      <w:pPr>
        <w:ind w:firstLine="0"/>
      </w:pPr>
      <w:r>
        <w:t xml:space="preserve">A következő sorokban meghatározom az adatbás eléréséhez szükséges hitelesítési </w:t>
      </w:r>
      <w:r w:rsidR="00BB36D8">
        <w:t>adatokat,</w:t>
      </w:r>
      <w:r>
        <w:t xml:space="preserve"> amelyre a többi docker alkalmazásnak szüksége lesz. A rákövető sorban pedig megadom a portokat amelyeken az alkalmazás elérhető lesz, majd az indítási paramétereket a command sorban definiálom. Végül pedig az inicializáláshoz használt sql fájl elérési útvonalát adom meg</w:t>
      </w:r>
      <w:r w:rsidR="00EF53F4">
        <w:t xml:space="preserve">, </w:t>
      </w:r>
      <w:r>
        <w:t>amely létrehozza az általam használt adatbázis sémákat.</w:t>
      </w:r>
    </w:p>
    <w:p w14:paraId="0661AE24" w14:textId="77777777" w:rsidR="00C407C2" w:rsidRDefault="00324656">
      <w:pPr>
        <w:ind w:firstLine="0"/>
      </w:pPr>
      <w:r>
        <w:t xml:space="preserve">Az adatbázis definiálása után egyesével definiáltam a tulajdonságokat az egyes szolgáltatások docker fájljainak összekapcsolásához. </w:t>
      </w:r>
    </w:p>
    <w:p w14:paraId="6C624E0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app:</w:t>
      </w:r>
    </w:p>
    <w:p w14:paraId="1258502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build: .</w:t>
      </w:r>
    </w:p>
    <w:p w14:paraId="61082B3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ports:</w:t>
      </w:r>
    </w:p>
    <w:p w14:paraId="116E62D4"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"8081:8081"</w:t>
      </w:r>
    </w:p>
    <w:p w14:paraId="52D218EF"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depends_on:</w:t>
      </w:r>
    </w:p>
    <w:p w14:paraId="6113725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 postgres</w:t>
      </w:r>
    </w:p>
    <w:p w14:paraId="4215AA67" w14:textId="77777777" w:rsidR="00C407C2" w:rsidRDefault="00324656">
      <w:pPr>
        <w:ind w:firstLine="0"/>
      </w:pPr>
      <w:r>
        <w:t xml:space="preserve">Itt az order tracker alkalmazást integrálom a docker komponálásba. Elsőnek megadom a szolgáltatáshoz tartozó dokcer fájl elérési útvonalát, mivel egy mappában van a compose fájlal ezért egy pontot adtam meg. A </w:t>
      </w:r>
      <w:r>
        <w:rPr>
          <w:i/>
        </w:rPr>
        <w:t>depends_on</w:t>
      </w:r>
      <w:r>
        <w:t xml:space="preserve"> tulajdonság segítségével pedig megadtam, hogy futtatás előtt elsőnek feljebb létrehozott postgres adatbázis futtassa az alkalmazás.</w:t>
      </w:r>
    </w:p>
    <w:p w14:paraId="5436F980" w14:textId="77777777" w:rsidR="00C407C2" w:rsidRDefault="00324656">
      <w:pPr>
        <w:pStyle w:val="Heading1"/>
        <w:rPr>
          <w:sz w:val="32"/>
        </w:rPr>
      </w:pPr>
      <w:bookmarkStart w:id="118" w:name="_Toc151928499"/>
      <w:r>
        <w:lastRenderedPageBreak/>
        <w:t>Tesztelés</w:t>
      </w:r>
      <w:bookmarkEnd w:id="118"/>
    </w:p>
    <w:p w14:paraId="5C0E734C" w14:textId="77777777" w:rsidR="00C407C2" w:rsidRDefault="00324656">
      <w:pPr>
        <w:ind w:firstLine="0"/>
      </w:pPr>
      <w:r>
        <w:tab/>
        <w:t>Minden megírt szoftver számára fontos szempont a tesztelés hiszen ezzel validáljuk az elkészült funkciók helyességét és visszajelzést ad arról, hogy jól dolgoztunk. Emellett a segíthet a későbbi módosítások során ellenőrizni, hogy az alkalmazásban megírt függvények megfelelően működjenek és véletlenül ne módosítsuk a funkcionalitásokat.</w:t>
      </w:r>
    </w:p>
    <w:p w14:paraId="316A159C" w14:textId="77777777" w:rsidR="00C407C2" w:rsidRDefault="00324656" w:rsidP="001B50DD">
      <w:pPr>
        <w:pStyle w:val="Heading2"/>
      </w:pPr>
      <w:bookmarkStart w:id="119" w:name="_Toc151928500"/>
      <w:r>
        <w:t>Unit tesztek</w:t>
      </w:r>
      <w:bookmarkEnd w:id="119"/>
    </w:p>
    <w:p w14:paraId="4DCBC3D5" w14:textId="7F730B05" w:rsidR="00C407C2" w:rsidRDefault="00324656">
      <w:pPr>
        <w:ind w:firstLine="0"/>
      </w:pPr>
      <w:r>
        <w:tab/>
        <w:t>Az alkalmazás tesztelése során az üzleti logika tesztelésére tértem ki jelentősen, ezért a tesztjeimet a backenden készítettem el egység tesztek formájában. Az egység (Unit) tesztelés lényege, hogy mindig egy funkciót tesztelek és nem a funkciók összességét</w:t>
      </w:r>
      <w:r w:rsidR="00EF53F4">
        <w:t>. Jellemzően</w:t>
      </w:r>
      <w:r>
        <w:t xml:space="preserve"> egy ideálisan megírt alkalmazás könnyedén egység tesztelhető hiszen minden metódus jól definiálható külön feladatot lát el.</w:t>
      </w:r>
    </w:p>
    <w:p w14:paraId="1D24AB22" w14:textId="0BB48A39" w:rsidR="00C407C2" w:rsidRDefault="00324656">
      <w:pPr>
        <w:ind w:firstLine="0"/>
      </w:pPr>
      <w:r>
        <w:tab/>
        <w:t xml:space="preserve">Teszteléshez az elterjedt </w:t>
      </w:r>
      <w:r w:rsidR="00EF53F4">
        <w:t>J</w:t>
      </w:r>
      <w:r w:rsidR="007D429E">
        <w:t>U</w:t>
      </w:r>
      <w:r w:rsidR="00EF53F4">
        <w:t>nit-ot</w:t>
      </w:r>
      <w:r>
        <w:t xml:space="preserve"> használtam, amely segítségével a backend üzleti logikájának szinte minden metódusát leteszteltem. Ennél nagyobb teszt lefedettséget akkor tudtam volna elérni, ha integrációs teszteket is alkalmazom, viszont ezek mindössze a controller hívást tudták volna ellenőrizni a teszteletlen funkciók közül,</w:t>
      </w:r>
      <w:r w:rsidR="00EF53F4">
        <w:t xml:space="preserve"> ezért</w:t>
      </w:r>
      <w:r>
        <w:t xml:space="preserve"> </w:t>
      </w:r>
      <w:r w:rsidR="00EF53F4">
        <w:t>úgy döntöttem, hogy ezt nem implementálom. T</w:t>
      </w:r>
      <w:r>
        <w:t>ermészetesen ez is egy bővítési lehetőség az alkalmazás számára.</w:t>
      </w:r>
    </w:p>
    <w:p w14:paraId="22C5E848" w14:textId="77777777" w:rsidR="00C407C2" w:rsidRDefault="00324656">
      <w:pPr>
        <w:ind w:firstLine="0"/>
      </w:pPr>
      <w:r>
        <w:tab/>
        <w:t xml:space="preserve">Az egység tesztek megírásakor sokszor kellett mock azaz látszat osztályokat létrehoznom, amelyek segítségével a tesztek elkerülhetik a valós adatbázis módosítását. A </w:t>
      </w:r>
      <w:r>
        <w:rPr>
          <w:i/>
        </w:rPr>
        <w:t>Mockito</w:t>
      </w:r>
      <w:r>
        <w:t xml:space="preserve"> nevű teszteléshez használt keretrendszert alkalmaztam a feladatra, amely széles eszköztárának köszönhetően rendkívül elterjedt a fejlesztők körében.</w:t>
      </w:r>
    </w:p>
    <w:p w14:paraId="1D6CDD16" w14:textId="18C1887B" w:rsidR="00C407C2" w:rsidRDefault="00324656">
      <w:pPr>
        <w:ind w:firstLine="0"/>
      </w:pPr>
      <w:r>
        <w:t xml:space="preserve">A tesztek írásakor a </w:t>
      </w:r>
      <w:r>
        <w:rPr>
          <w:i/>
        </w:rPr>
        <w:t>Mockito</w:t>
      </w:r>
      <w:r>
        <w:t xml:space="preserve"> technológiát használva több különböző feladattal kellett szembe néznem, a fentebb említett adatbázis módosítások elkerülése mellett sokszor az adatbázisból való kiolvasás is része volt a tesztelendő kódrészleteknek, ilyenkor lehetőségem volt a </w:t>
      </w:r>
      <w:r>
        <w:rPr>
          <w:i/>
        </w:rPr>
        <w:t xml:space="preserve">when().thenReturn() </w:t>
      </w:r>
      <w:r>
        <w:t xml:space="preserve"> metódusok használatára, amely a </w:t>
      </w:r>
      <w:r>
        <w:rPr>
          <w:i/>
        </w:rPr>
        <w:t>when()</w:t>
      </w:r>
      <w:r>
        <w:t xml:space="preserve"> metódusban megadott függvényhívás eredményét a </w:t>
      </w:r>
      <w:r>
        <w:rPr>
          <w:i/>
        </w:rPr>
        <w:t>thenReturn()</w:t>
      </w:r>
      <w:r>
        <w:t xml:space="preserve"> paraméterére cseréli le. Fontos megjegyeznem, hogy ezek a függvények csak látszat osztályokon működnek ezért a </w:t>
      </w:r>
      <w:r>
        <w:rPr>
          <w:i/>
        </w:rPr>
        <w:t>@Mock</w:t>
      </w:r>
      <w:r>
        <w:t xml:space="preserve"> annotációval jelölöm </w:t>
      </w:r>
      <w:r w:rsidR="00BB36D8">
        <w:t>őket,</w:t>
      </w:r>
      <w:r>
        <w:t xml:space="preserve"> amely eléri, hogy az osztály példányosítása során ne egy valós funkcionalitással rendelkező példány, hanem egy látszat </w:t>
      </w:r>
      <w:r w:rsidR="009F2BAB">
        <w:t>példány</w:t>
      </w:r>
      <w:r>
        <w:t xml:space="preserve"> jöjjön </w:t>
      </w:r>
      <w:r w:rsidR="009F2BAB">
        <w:t>létre,</w:t>
      </w:r>
      <w:r>
        <w:t xml:space="preserve"> amelynek függvényhívásai az általam megadott eredményeket adják vissza.</w:t>
      </w:r>
    </w:p>
    <w:p w14:paraId="746A610B" w14:textId="6A5DCF84" w:rsidR="00C407C2" w:rsidRDefault="00324656">
      <w:pPr>
        <w:ind w:firstLine="0"/>
      </w:pPr>
      <w:r>
        <w:lastRenderedPageBreak/>
        <w:t xml:space="preserve">A megoldásomban a </w:t>
      </w:r>
      <w:r>
        <w:rPr>
          <w:i/>
        </w:rPr>
        <w:t>@Mock</w:t>
      </w:r>
      <w:r>
        <w:t xml:space="preserve"> annotáció mellet megadom, hogy Mockito tesztkörnyezetet használok a @ExtendWith annotáció segítségével és @InjectMocks annotációval pedig </w:t>
      </w:r>
      <w:r w:rsidR="00BB36D8">
        <w:t>megadom,</w:t>
      </w:r>
      <w:r>
        <w:t xml:space="preserve"> hogy melyik beanbe szükséges a látszat osztályokat létrehozni. Erre példa:</w:t>
      </w:r>
    </w:p>
    <w:p w14:paraId="3019CAD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@TestComponent</w:t>
      </w:r>
    </w:p>
    <w:p w14:paraId="6887B76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0000"/>
          <w:sz w:val="20"/>
          <w:szCs w:val="20"/>
        </w:rPr>
        <w:t>@ExtendWith</w:t>
      </w:r>
      <w:r>
        <w:rPr>
          <w:rFonts w:ascii="Consolas" w:eastAsia="Consolas" w:hAnsi="Consolas" w:cs="Consolas"/>
          <w:color w:val="333333"/>
          <w:sz w:val="20"/>
          <w:szCs w:val="20"/>
        </w:rPr>
        <w:t>(MockitoExtension.</w:t>
      </w:r>
      <w:r>
        <w:rPr>
          <w:rFonts w:ascii="Consolas" w:eastAsia="Consolas" w:hAnsi="Consolas" w:cs="Consolas"/>
          <w:color w:val="0000CC"/>
          <w:sz w:val="20"/>
          <w:szCs w:val="20"/>
        </w:rPr>
        <w:t>class</w:t>
      </w:r>
      <w:r>
        <w:rPr>
          <w:rFonts w:ascii="Consolas" w:eastAsia="Consolas" w:hAnsi="Consolas" w:cs="Consolas"/>
          <w:color w:val="333333"/>
          <w:sz w:val="20"/>
          <w:szCs w:val="20"/>
        </w:rPr>
        <w:t>)</w:t>
      </w:r>
    </w:p>
    <w:p w14:paraId="3992E83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008800"/>
          <w:sz w:val="20"/>
          <w:szCs w:val="20"/>
        </w:rPr>
        <w:t>public</w:t>
      </w:r>
      <w:r>
        <w:rPr>
          <w:rFonts w:ascii="Consolas" w:eastAsia="Consolas" w:hAnsi="Consolas" w:cs="Consolas"/>
          <w:color w:val="333333"/>
          <w:sz w:val="20"/>
          <w:szCs w:val="20"/>
        </w:rPr>
        <w:t xml:space="preserve"> </w:t>
      </w:r>
      <w:r>
        <w:rPr>
          <w:rFonts w:ascii="Consolas" w:eastAsia="Consolas" w:hAnsi="Consolas" w:cs="Consolas"/>
          <w:color w:val="008800"/>
          <w:sz w:val="20"/>
          <w:szCs w:val="20"/>
        </w:rPr>
        <w:t>class</w:t>
      </w:r>
      <w:r>
        <w:rPr>
          <w:rFonts w:ascii="Consolas" w:eastAsia="Consolas" w:hAnsi="Consolas" w:cs="Consolas"/>
          <w:color w:val="333333"/>
          <w:sz w:val="20"/>
          <w:szCs w:val="20"/>
        </w:rPr>
        <w:t xml:space="preserve"> </w:t>
      </w:r>
      <w:r>
        <w:rPr>
          <w:rFonts w:ascii="Consolas" w:eastAsia="Consolas" w:hAnsi="Consolas" w:cs="Consolas"/>
          <w:color w:val="BB0066"/>
          <w:sz w:val="20"/>
          <w:szCs w:val="20"/>
        </w:rPr>
        <w:t>AuthenticationServiceTest</w:t>
      </w:r>
      <w:r>
        <w:rPr>
          <w:rFonts w:ascii="Consolas" w:eastAsia="Consolas" w:hAnsi="Consolas" w:cs="Consolas"/>
          <w:color w:val="333333"/>
          <w:sz w:val="20"/>
          <w:szCs w:val="20"/>
        </w:rPr>
        <w:t xml:space="preserve"> {</w:t>
      </w:r>
    </w:p>
    <w:p w14:paraId="53E2857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@InjectMocks</w:t>
      </w:r>
    </w:p>
    <w:p w14:paraId="342785D1"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AuthenticationService service;</w:t>
      </w:r>
    </w:p>
    <w:p w14:paraId="6B457D5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@Mock</w:t>
      </w:r>
    </w:p>
    <w:p w14:paraId="63E73BD7"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UserRepository userRepository;</w:t>
      </w:r>
    </w:p>
    <w:p w14:paraId="38EF860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w:t>
      </w:r>
      <w:r>
        <w:rPr>
          <w:rFonts w:ascii="Consolas" w:eastAsia="Consolas" w:hAnsi="Consolas" w:cs="Consolas"/>
          <w:color w:val="000000"/>
          <w:sz w:val="20"/>
          <w:szCs w:val="20"/>
        </w:rPr>
        <w:t>@Mock</w:t>
      </w:r>
    </w:p>
    <w:p w14:paraId="57F60CCA"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333333"/>
          <w:sz w:val="20"/>
          <w:szCs w:val="20"/>
        </w:rPr>
      </w:pPr>
      <w:r>
        <w:rPr>
          <w:rFonts w:ascii="Consolas" w:eastAsia="Consolas" w:hAnsi="Consolas" w:cs="Consolas"/>
          <w:color w:val="333333"/>
          <w:sz w:val="20"/>
          <w:szCs w:val="20"/>
        </w:rPr>
        <w:t xml:space="preserve">    TokenRepository tokenRepository;</w:t>
      </w:r>
    </w:p>
    <w:p w14:paraId="15559573" w14:textId="77777777" w:rsidR="00C407C2" w:rsidRDefault="00324656">
      <w:pPr>
        <w:ind w:firstLine="0"/>
      </w:pPr>
      <w:r>
        <w:t xml:space="preserve">A regisztrációt fogadó és jelszó változtatáskor küldött email küldésének ellenőrzése volt egy számomra új feladat.  A feladatot egy </w:t>
      </w:r>
      <w:r>
        <w:rPr>
          <w:i/>
        </w:rPr>
        <w:t xml:space="preserve">ArgumentCaptor </w:t>
      </w:r>
      <w:r>
        <w:t>létrehozásával valósítottam meg amely segítségével ellenőrizni tudtam az elküldött email tartalmát a következő módon.</w:t>
      </w:r>
    </w:p>
    <w:p w14:paraId="0F531E1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before="120"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555555"/>
          <w:sz w:val="20"/>
          <w:szCs w:val="20"/>
        </w:rPr>
        <w:t>@Test</w:t>
      </w:r>
    </w:p>
    <w:p w14:paraId="02B7275D"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r>
        <w:rPr>
          <w:rFonts w:ascii="Consolas" w:eastAsia="Consolas" w:hAnsi="Consolas" w:cs="Consolas"/>
          <w:color w:val="333399"/>
          <w:sz w:val="20"/>
          <w:szCs w:val="20"/>
        </w:rPr>
        <w:t>void</w:t>
      </w:r>
      <w:r>
        <w:rPr>
          <w:rFonts w:ascii="Consolas" w:eastAsia="Consolas" w:hAnsi="Consolas" w:cs="Consolas"/>
          <w:color w:val="000000"/>
          <w:sz w:val="20"/>
          <w:szCs w:val="20"/>
        </w:rPr>
        <w:t xml:space="preserve"> </w:t>
      </w:r>
      <w:r>
        <w:rPr>
          <w:rFonts w:ascii="Consolas" w:eastAsia="Consolas" w:hAnsi="Consolas" w:cs="Consolas"/>
          <w:color w:val="0066BB"/>
          <w:sz w:val="20"/>
          <w:szCs w:val="20"/>
        </w:rPr>
        <w:t>sendWelcomeMailTest</w:t>
      </w:r>
      <w:r>
        <w:rPr>
          <w:rFonts w:ascii="Consolas" w:eastAsia="Consolas" w:hAnsi="Consolas" w:cs="Consolas"/>
          <w:color w:val="000000"/>
          <w:sz w:val="20"/>
          <w:szCs w:val="20"/>
        </w:rPr>
        <w:t>() {</w:t>
      </w:r>
    </w:p>
    <w:p w14:paraId="476DD2AE"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service.</w:t>
      </w:r>
      <w:r>
        <w:rPr>
          <w:rFonts w:ascii="Consolas" w:eastAsia="Consolas" w:hAnsi="Consolas" w:cs="Consolas"/>
          <w:color w:val="0000CC"/>
          <w:sz w:val="20"/>
          <w:szCs w:val="20"/>
        </w:rPr>
        <w:t>sendWelcomeMail</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"email"</w:t>
      </w:r>
      <w:r>
        <w:rPr>
          <w:rFonts w:ascii="Consolas" w:eastAsia="Consolas" w:hAnsi="Consolas" w:cs="Consolas"/>
          <w:color w:val="000000"/>
          <w:sz w:val="20"/>
          <w:szCs w:val="20"/>
        </w:rPr>
        <w:t>,</w:t>
      </w:r>
      <w:r>
        <w:rPr>
          <w:rFonts w:ascii="Consolas" w:eastAsia="Consolas" w:hAnsi="Consolas" w:cs="Consolas"/>
          <w:color w:val="000000"/>
          <w:sz w:val="20"/>
          <w:szCs w:val="20"/>
          <w:shd w:val="clear" w:color="auto" w:fill="FFF0F0"/>
        </w:rPr>
        <w:t>"username"</w:t>
      </w:r>
      <w:r>
        <w:rPr>
          <w:rFonts w:ascii="Consolas" w:eastAsia="Consolas" w:hAnsi="Consolas" w:cs="Consolas"/>
          <w:color w:val="000000"/>
          <w:sz w:val="20"/>
          <w:szCs w:val="20"/>
        </w:rPr>
        <w:t>);</w:t>
      </w:r>
    </w:p>
    <w:p w14:paraId="5B384A62"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verify(javaMailSender).</w:t>
      </w:r>
      <w:r>
        <w:rPr>
          <w:rFonts w:ascii="Consolas" w:eastAsia="Consolas" w:hAnsi="Consolas" w:cs="Consolas"/>
          <w:color w:val="0000CC"/>
          <w:sz w:val="20"/>
          <w:szCs w:val="20"/>
        </w:rPr>
        <w:t>send</w:t>
      </w:r>
      <w:r>
        <w:rPr>
          <w:rFonts w:ascii="Consolas" w:eastAsia="Consolas" w:hAnsi="Consolas" w:cs="Consolas"/>
          <w:color w:val="000000"/>
          <w:sz w:val="20"/>
          <w:szCs w:val="20"/>
        </w:rPr>
        <w:t>(messageCaptor.</w:t>
      </w:r>
      <w:r>
        <w:rPr>
          <w:rFonts w:ascii="Consolas" w:eastAsia="Consolas" w:hAnsi="Consolas" w:cs="Consolas"/>
          <w:color w:val="0000CC"/>
          <w:sz w:val="20"/>
          <w:szCs w:val="20"/>
        </w:rPr>
        <w:t>capture</w:t>
      </w:r>
      <w:r>
        <w:rPr>
          <w:rFonts w:ascii="Consolas" w:eastAsia="Consolas" w:hAnsi="Consolas" w:cs="Consolas"/>
          <w:color w:val="000000"/>
          <w:sz w:val="20"/>
          <w:szCs w:val="20"/>
        </w:rPr>
        <w:t>());</w:t>
      </w:r>
    </w:p>
    <w:p w14:paraId="198A7509"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SimpleMailMessage mailMessage = messageCaptor.</w:t>
      </w:r>
      <w:r>
        <w:rPr>
          <w:rFonts w:ascii="Consolas" w:eastAsia="Consolas" w:hAnsi="Consolas" w:cs="Consolas"/>
          <w:color w:val="0000CC"/>
          <w:sz w:val="20"/>
          <w:szCs w:val="20"/>
        </w:rPr>
        <w:t>getValue</w:t>
      </w:r>
      <w:r>
        <w:rPr>
          <w:rFonts w:ascii="Consolas" w:eastAsia="Consolas" w:hAnsi="Consolas" w:cs="Consolas"/>
          <w:color w:val="000000"/>
          <w:sz w:val="20"/>
          <w:szCs w:val="20"/>
        </w:rPr>
        <w:t>();</w:t>
      </w:r>
    </w:p>
    <w:p w14:paraId="6FB88F2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assertEquals(</w:t>
      </w:r>
      <w:r>
        <w:rPr>
          <w:rFonts w:ascii="Consolas" w:eastAsia="Consolas" w:hAnsi="Consolas" w:cs="Consolas"/>
          <w:color w:val="000000"/>
          <w:sz w:val="20"/>
          <w:szCs w:val="20"/>
          <w:shd w:val="clear" w:color="auto" w:fill="FFF0F0"/>
        </w:rPr>
        <w:t>"Welcome to Order tracker!"</w:t>
      </w:r>
      <w:r>
        <w:rPr>
          <w:rFonts w:ascii="Consolas" w:eastAsia="Consolas" w:hAnsi="Consolas" w:cs="Consolas"/>
          <w:color w:val="000000"/>
          <w:sz w:val="20"/>
          <w:szCs w:val="20"/>
        </w:rPr>
        <w:t>,mailMessage.</w:t>
      </w:r>
      <w:r>
        <w:rPr>
          <w:rFonts w:ascii="Consolas" w:eastAsia="Consolas" w:hAnsi="Consolas" w:cs="Consolas"/>
          <w:color w:val="0000CC"/>
          <w:sz w:val="20"/>
          <w:szCs w:val="20"/>
        </w:rPr>
        <w:t>getSubject</w:t>
      </w:r>
      <w:r>
        <w:rPr>
          <w:rFonts w:ascii="Consolas" w:eastAsia="Consolas" w:hAnsi="Consolas" w:cs="Consolas"/>
          <w:color w:val="000000"/>
          <w:sz w:val="20"/>
          <w:szCs w:val="20"/>
        </w:rPr>
        <w:t>());</w:t>
      </w:r>
    </w:p>
    <w:p w14:paraId="1659479B" w14:textId="77777777" w:rsidR="00C407C2" w:rsidRDefault="00324656">
      <w:pPr>
        <w:pBdr>
          <w:top w:val="nil"/>
          <w:left w:val="nil"/>
          <w:bottom w:val="nil"/>
          <w:right w:val="nil"/>
          <w:between w:val="nil"/>
        </w:pBdr>
        <w:tabs>
          <w:tab w:val="left" w:pos="851"/>
          <w:tab w:val="left" w:pos="1418"/>
          <w:tab w:val="left" w:pos="1985"/>
          <w:tab w:val="left" w:pos="2552"/>
          <w:tab w:val="left" w:pos="3119"/>
          <w:tab w:val="left" w:pos="3686"/>
          <w:tab w:val="left" w:pos="4253"/>
          <w:tab w:val="left" w:pos="4820"/>
          <w:tab w:val="left" w:pos="5387"/>
          <w:tab w:val="left" w:pos="5954"/>
        </w:tabs>
        <w:spacing w:after="240" w:line="240" w:lineRule="auto"/>
        <w:ind w:left="284" w:firstLine="0"/>
        <w:rPr>
          <w:rFonts w:ascii="Consolas" w:eastAsia="Consolas" w:hAnsi="Consolas" w:cs="Consolas"/>
          <w:color w:val="000000"/>
          <w:sz w:val="20"/>
          <w:szCs w:val="20"/>
        </w:rPr>
      </w:pPr>
      <w:r>
        <w:rPr>
          <w:rFonts w:ascii="Consolas" w:eastAsia="Consolas" w:hAnsi="Consolas" w:cs="Consolas"/>
          <w:color w:val="000000"/>
          <w:sz w:val="20"/>
          <w:szCs w:val="20"/>
        </w:rPr>
        <w:t xml:space="preserve">    }</w:t>
      </w:r>
    </w:p>
    <w:p w14:paraId="7A1CB6D5" w14:textId="77777777" w:rsidR="00C407C2" w:rsidRDefault="00324656">
      <w:pPr>
        <w:ind w:firstLine="0"/>
      </w:pPr>
      <w:r>
        <w:t>A fent látható kódban a messageCaptor segítségével lekérdezem az elküldött emailt és ellenőrzöm az email tárgyát.</w:t>
      </w:r>
    </w:p>
    <w:p w14:paraId="3A9F0C0E" w14:textId="77777777" w:rsidR="00C407C2" w:rsidRDefault="00324656" w:rsidP="001B50DD">
      <w:pPr>
        <w:pStyle w:val="Heading2"/>
      </w:pPr>
      <w:bookmarkStart w:id="120" w:name="_Toc151928501"/>
      <w:r>
        <w:t>Sonarqube</w:t>
      </w:r>
      <w:bookmarkEnd w:id="120"/>
    </w:p>
    <w:p w14:paraId="029E4689" w14:textId="08EB3966" w:rsidR="00C407C2" w:rsidRDefault="00324656">
      <w:pPr>
        <w:ind w:firstLine="0"/>
      </w:pPr>
      <w:r>
        <w:rPr>
          <w:b/>
          <w:sz w:val="32"/>
          <w:szCs w:val="32"/>
        </w:rPr>
        <w:tab/>
      </w:r>
      <w:r>
        <w:t xml:space="preserve">Célomnak tűztem </w:t>
      </w:r>
      <w:r w:rsidR="00BB36D8">
        <w:t>ki,</w:t>
      </w:r>
      <w:r>
        <w:t xml:space="preserve"> hogy minden egyes git feltöltés után visszajelzést kapjak, mint fejletsző a kódom állapotáról. Erre egy statikus analízis eszközt a sonarqube-ot választottam megoldásul. Mivel az alkalmazásomat githubon verziókezelem és a github rendelkezik sonarqube integrációval, ezért elég volt mindössze egy sonarcloud profilt létrehoznom és egy </w:t>
      </w:r>
      <w:r>
        <w:rPr>
          <w:i/>
        </w:rPr>
        <w:t>yml</w:t>
      </w:r>
      <w:r>
        <w:t xml:space="preserve"> fájlt definiálni a </w:t>
      </w:r>
      <w:r>
        <w:rPr>
          <w:i/>
        </w:rPr>
        <w:t xml:space="preserve">.github/workflows </w:t>
      </w:r>
      <w:r>
        <w:t xml:space="preserve">mappán belül. A </w:t>
      </w:r>
      <w:r>
        <w:rPr>
          <w:i/>
        </w:rPr>
        <w:t>yml</w:t>
      </w:r>
      <w:r>
        <w:t xml:space="preserve"> fájlban definiálom, hogy a main ágra történő felöltés esetén fusson le a sonarqube és ehhez a sonar számára létrehozott github titkokat (secret) használja.</w:t>
      </w:r>
    </w:p>
    <w:p w14:paraId="0AC42EE4" w14:textId="77777777" w:rsidR="00517871" w:rsidRDefault="00324656" w:rsidP="00517871">
      <w:pPr>
        <w:keepNext/>
        <w:ind w:firstLine="0"/>
      </w:pPr>
      <w:r>
        <w:rPr>
          <w:noProof/>
        </w:rPr>
        <w:lastRenderedPageBreak/>
        <w:drawing>
          <wp:inline distT="114300" distB="114300" distL="114300" distR="114300" wp14:anchorId="4E65225A" wp14:editId="18E3BF73">
            <wp:extent cx="5759140" cy="18669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59140" cy="1866900"/>
                    </a:xfrm>
                    <a:prstGeom prst="rect">
                      <a:avLst/>
                    </a:prstGeom>
                    <a:ln/>
                  </pic:spPr>
                </pic:pic>
              </a:graphicData>
            </a:graphic>
          </wp:inline>
        </w:drawing>
      </w:r>
    </w:p>
    <w:p w14:paraId="0D04BA42" w14:textId="1D851CA4" w:rsidR="00C407C2" w:rsidRDefault="00000000" w:rsidP="00517871">
      <w:pPr>
        <w:pStyle w:val="Caption"/>
      </w:pPr>
      <w:fldSimple w:instr=" SEQ ábra \* ARABIC ">
        <w:bookmarkStart w:id="121" w:name="_Toc150282567"/>
        <w:r w:rsidR="00B33436">
          <w:rPr>
            <w:noProof/>
          </w:rPr>
          <w:t>25</w:t>
        </w:r>
      </w:fldSimple>
      <w:r w:rsidR="00517871">
        <w:t>. ábra Githubon található sonarqube futások</w:t>
      </w:r>
      <w:bookmarkEnd w:id="121"/>
    </w:p>
    <w:p w14:paraId="096A2A35" w14:textId="77777777" w:rsidR="00C407C2" w:rsidRDefault="00324656">
      <w:pPr>
        <w:ind w:firstLine="0"/>
      </w:pPr>
      <w:r>
        <w:t>Githubon belül az actions fül alatt láthatóak a futások és eredményeik. Mivel létrehoztam egy másik workflowt is csak az alkalmazás építésének (build) tesztelésére, ezért mindegyik külön lefut minden egyes main változtatáskor.</w:t>
      </w:r>
    </w:p>
    <w:p w14:paraId="48E1EE83" w14:textId="44409D64" w:rsidR="00C407C2" w:rsidRDefault="00324656">
      <w:pPr>
        <w:ind w:firstLine="0"/>
      </w:pPr>
      <w:r>
        <w:t xml:space="preserve">A sonarqube rendelkezik egy hozzá tartozó webes felülettel </w:t>
      </w:r>
      <w:r w:rsidR="00BB36D8">
        <w:t>is,</w:t>
      </w:r>
      <w:r>
        <w:t xml:space="preserve"> ahol különböző statisztikák érhetőek el az alkalmazás futtatásairól és megadhatóak különböző </w:t>
      </w:r>
      <w:r w:rsidR="009F2BAB">
        <w:t>feltételek,</w:t>
      </w:r>
      <w:r>
        <w:t xml:space="preserve"> amelyek alapján a sonarqube eldönti hogy az éppen feltöltött verzió elfogadható-e.</w:t>
      </w:r>
    </w:p>
    <w:p w14:paraId="4AA39562" w14:textId="77777777" w:rsidR="00517871" w:rsidRDefault="00324656" w:rsidP="00517871">
      <w:pPr>
        <w:keepNext/>
        <w:ind w:firstLine="0"/>
      </w:pPr>
      <w:r>
        <w:rPr>
          <w:noProof/>
        </w:rPr>
        <w:drawing>
          <wp:inline distT="0" distB="0" distL="0" distR="0" wp14:anchorId="74344FB4" wp14:editId="15E29DAF">
            <wp:extent cx="5760085" cy="2852420"/>
            <wp:effectExtent l="0" t="0" r="0" b="0"/>
            <wp:docPr id="7" name="image3.png" descr="A képen szöveg, képernyőkép, szoftver, Multimédiás szoftver látható&#10;&#10;Automatikusan generált leírás"/>
            <wp:cNvGraphicFramePr/>
            <a:graphic xmlns:a="http://schemas.openxmlformats.org/drawingml/2006/main">
              <a:graphicData uri="http://schemas.openxmlformats.org/drawingml/2006/picture">
                <pic:pic xmlns:pic="http://schemas.openxmlformats.org/drawingml/2006/picture">
                  <pic:nvPicPr>
                    <pic:cNvPr id="0" name="image3.png" descr="A képen szöveg, képernyőkép, szoftver, Multimédiás szoftver látható&#10;&#10;Automatikusan generált leírás"/>
                    <pic:cNvPicPr preferRelativeResize="0"/>
                  </pic:nvPicPr>
                  <pic:blipFill>
                    <a:blip r:embed="rId42"/>
                    <a:srcRect/>
                    <a:stretch>
                      <a:fillRect/>
                    </a:stretch>
                  </pic:blipFill>
                  <pic:spPr>
                    <a:xfrm>
                      <a:off x="0" y="0"/>
                      <a:ext cx="5760085" cy="2852420"/>
                    </a:xfrm>
                    <a:prstGeom prst="rect">
                      <a:avLst/>
                    </a:prstGeom>
                    <a:ln/>
                  </pic:spPr>
                </pic:pic>
              </a:graphicData>
            </a:graphic>
          </wp:inline>
        </w:drawing>
      </w:r>
    </w:p>
    <w:p w14:paraId="1E87FC2D" w14:textId="5A15DB31" w:rsidR="00C407C2" w:rsidRDefault="00000000" w:rsidP="00517871">
      <w:pPr>
        <w:pStyle w:val="Caption"/>
      </w:pPr>
      <w:fldSimple w:instr=" SEQ ábra \* ARABIC ">
        <w:bookmarkStart w:id="122" w:name="_Toc150282568"/>
        <w:r w:rsidR="00B33436">
          <w:rPr>
            <w:noProof/>
          </w:rPr>
          <w:t>26</w:t>
        </w:r>
      </w:fldSimple>
      <w:r w:rsidR="00517871">
        <w:t>. ábra Projekthez tartozó sonarqube analízis eredménye</w:t>
      </w:r>
      <w:bookmarkEnd w:id="122"/>
    </w:p>
    <w:p w14:paraId="61E1FC19" w14:textId="3E72ACE5" w:rsidR="00C407C2" w:rsidRDefault="00324656">
      <w:pPr>
        <w:ind w:firstLine="0"/>
      </w:pPr>
      <w:r>
        <w:t xml:space="preserve">Az képen látható kimeneten </w:t>
      </w:r>
      <w:r w:rsidR="00BB36D8">
        <w:t>látható,</w:t>
      </w:r>
      <w:r>
        <w:t xml:space="preserve"> hogy a Unit tesztek a kód 48%-át fedik le, amely a </w:t>
      </w:r>
      <w:r>
        <w:rPr>
          <w:i/>
        </w:rPr>
        <w:t>service</w:t>
      </w:r>
      <w:r>
        <w:t xml:space="preserve"> osztályokat tartalmazza</w:t>
      </w:r>
      <w:r w:rsidR="00BB36D8">
        <w:t>, ahogyan említettem az a kód üzleti logikájának tesztelését fedi le</w:t>
      </w:r>
      <w:r>
        <w:t>.</w:t>
      </w:r>
    </w:p>
    <w:p w14:paraId="35913C4D" w14:textId="77777777" w:rsidR="00C407C2" w:rsidRDefault="00324656">
      <w:pPr>
        <w:ind w:firstLine="0"/>
      </w:pPr>
      <w:r>
        <w:t>Véleményem szerint a sonarqube egy tökéletes alkalmazás a program fejlesztése közben történő tesztelésre, ráadásul így a tesztek fejlesztőkörnyezetben történő futtatása nélkül is elérhető azok eredménye.</w:t>
      </w:r>
    </w:p>
    <w:p w14:paraId="1FC31B0F" w14:textId="77777777" w:rsidR="00C407C2" w:rsidRDefault="00324656">
      <w:pPr>
        <w:pStyle w:val="Heading1"/>
      </w:pPr>
      <w:bookmarkStart w:id="123" w:name="_Toc151928502"/>
      <w:r>
        <w:lastRenderedPageBreak/>
        <w:t>Projekt összefoglalása</w:t>
      </w:r>
      <w:bookmarkEnd w:id="123"/>
    </w:p>
    <w:p w14:paraId="1AF1D40F" w14:textId="77777777" w:rsidR="00C407C2" w:rsidRDefault="00324656">
      <w:pPr>
        <w:ind w:firstLine="0"/>
      </w:pPr>
      <w:r>
        <w:tab/>
        <w:t>Az alkalmazás megvalósítása során sikeresen megvalósítottam feladat kiírásban meghatározott követelményeket és sikeresen lefedtem a szükséges funkcionalitásokat is.</w:t>
      </w:r>
    </w:p>
    <w:p w14:paraId="4A611379" w14:textId="3769223B" w:rsidR="00C407C2" w:rsidRDefault="00324656">
      <w:pPr>
        <w:ind w:firstLine="0"/>
      </w:pPr>
      <w:r>
        <w:t xml:space="preserve">A szakdolgozat elkészítése során rengeteget tanultam a különböző technológiákról és az azokat körülvevő konvenciókról, legjobb szokásokról. Az angular mint technológia a projekt kezdete előtt mindössze egy fogalomként volt tudatomban, viszont rengeteget tanultam a technológiáról a fejlesztés során és véleményem szerint sikerült az alapokat elsajátítanom. Megismertem többek között a modulokat és a komponensek felépítését, szerepét. Backend oldalon a spring technológiát már a projekt kezdete előtt is </w:t>
      </w:r>
      <w:r w:rsidR="001F283B">
        <w:t>ismertem,</w:t>
      </w:r>
      <w:r>
        <w:t xml:space="preserve"> habár ezen a téren is sikerült jelentős ismeretekre szert tennem, erre példa az OpenApi integráció és a spring security megismerése. Megtanultam a spring technológiát alkalmazva emailt küldeni és a spring applikációk dokkerizálásában is sikerült tapasztalatot szereznem.</w:t>
      </w:r>
    </w:p>
    <w:p w14:paraId="0934E280" w14:textId="77777777" w:rsidR="00C407C2" w:rsidRDefault="00324656">
      <w:pPr>
        <w:ind w:firstLine="0"/>
      </w:pPr>
      <w:r>
        <w:t>A stripe mint harmadik fél integrálása is nagyon izgalmas feladatnak bizonyult és meglepően egyszerűen tudtam a fizetést integrálni az alkalmazásomba mindezt úgy, hogy mindössze az API kulcs cseréje szükséges a tényleges fizetéshez. A másik oldalon viszont a fájl feltöltéshez használt mikro szolgáltatás is sok tanulságot hordozott magában főleg frontend oldalon a byte halmaz megjelenítése volt kihívás.</w:t>
      </w:r>
    </w:p>
    <w:p w14:paraId="4CE1FE4C" w14:textId="77777777" w:rsidR="00C407C2" w:rsidRDefault="00324656" w:rsidP="007C67EB">
      <w:pPr>
        <w:pStyle w:val="Heading2"/>
      </w:pPr>
      <w:bookmarkStart w:id="124" w:name="_Toc151928503"/>
      <w:r>
        <w:t>Továbbfejlesztési lehetőségek</w:t>
      </w:r>
      <w:bookmarkEnd w:id="124"/>
    </w:p>
    <w:p w14:paraId="14E5937C" w14:textId="6A217539" w:rsidR="00C407C2" w:rsidRDefault="00324656">
      <w:pPr>
        <w:ind w:firstLine="0"/>
      </w:pPr>
      <w:r>
        <w:rPr>
          <w:b/>
          <w:sz w:val="32"/>
          <w:szCs w:val="32"/>
        </w:rPr>
        <w:tab/>
      </w:r>
      <w:r>
        <w:t xml:space="preserve">A projekt egy ételrendelő alkalmazás alapvető funkcióit látja el, ezért természetesen rengeteg fejlesztési lehetőséget, potenciált tartalmaz az alkalmazás. Első </w:t>
      </w:r>
      <w:r w:rsidR="001F283B">
        <w:t>sorban,</w:t>
      </w:r>
      <w:r>
        <w:t xml:space="preserve"> mint a modernebb alkalmazásokban megvalósítható lenne a bejelentkezés integrálása valamilyen más </w:t>
      </w:r>
      <w:r w:rsidR="001F283B">
        <w:t>platformmal,</w:t>
      </w:r>
      <w:r>
        <w:t xml:space="preserve"> mint például a Facebook vagy Google fiók. Emellet létrehozhatóak akár kategóriák az ételekhez, akciózás lehetősége vagy akár lehetőség az esetleges allergiák definiálására a </w:t>
      </w:r>
      <w:r w:rsidR="001F283B">
        <w:t>fiókban,</w:t>
      </w:r>
      <w:r>
        <w:t xml:space="preserve"> amely szűrné  a felkínált ételeket.</w:t>
      </w:r>
    </w:p>
    <w:p w14:paraId="4657C8C6" w14:textId="21ADE533" w:rsidR="00C407C2" w:rsidRDefault="00324656">
      <w:pPr>
        <w:ind w:firstLine="0"/>
      </w:pPr>
      <w:r>
        <w:t xml:space="preserve">Megvalósítható lenne akár google maps integráció is, amely segítségével jelezni lehetne a vásárló </w:t>
      </w:r>
      <w:r w:rsidR="001F283B">
        <w:t>számára,</w:t>
      </w:r>
      <w:r>
        <w:t xml:space="preserve"> hogy honnan érkezik az étel. </w:t>
      </w:r>
    </w:p>
    <w:p w14:paraId="30BE2DC5" w14:textId="77777777" w:rsidR="00C407C2" w:rsidRDefault="00324656">
      <w:pPr>
        <w:ind w:firstLine="0"/>
      </w:pPr>
      <w:r>
        <w:t>Természetesen a felhasználói felület is fejleszthető, hogy még reszponzívabb legyen és még modernebb felhasználói érzést keltsen.</w:t>
      </w:r>
    </w:p>
    <w:p w14:paraId="0AEEB03E" w14:textId="53460694" w:rsidR="00C407C2" w:rsidRDefault="00324656">
      <w:pPr>
        <w:ind w:firstLine="0"/>
      </w:pPr>
      <w:r>
        <w:lastRenderedPageBreak/>
        <w:t xml:space="preserve">Egy másik fejlesztési lehetőség lenne mondjuk grafana hozzáadása a </w:t>
      </w:r>
      <w:r w:rsidR="001F283B">
        <w:t>projekthez,</w:t>
      </w:r>
      <w:r>
        <w:t xml:space="preserve"> amely segítségével a hívott végpontokat lehetne  ellenőrizni és visszajelzést kapna az alkalmazás karbantartója a kérésekről és státuszaikról.</w:t>
      </w:r>
    </w:p>
    <w:p w14:paraId="01EBED8E" w14:textId="77777777" w:rsidR="00C407C2" w:rsidRDefault="00324656">
      <w:pPr>
        <w:ind w:firstLine="0"/>
      </w:pPr>
      <w:r>
        <w:t>Végül a dockerizálás egy kezdő lépés lehet az alkalmazás felhőbe migrálásához, amely véleményem szerint az alkalmazás végcélja is lehetne.</w:t>
      </w:r>
    </w:p>
    <w:bookmarkStart w:id="125" w:name="_Toc151928504" w:displacedByCustomXml="next"/>
    <w:sdt>
      <w:sdtPr>
        <w:rPr>
          <w:rFonts w:cs="Times New Roman"/>
          <w:b w:val="0"/>
          <w:bCs w:val="0"/>
          <w:kern w:val="0"/>
          <w:sz w:val="24"/>
          <w:szCs w:val="24"/>
        </w:rPr>
        <w:id w:val="1302042548"/>
        <w:docPartObj>
          <w:docPartGallery w:val="Bibliographies"/>
          <w:docPartUnique/>
        </w:docPartObj>
      </w:sdtPr>
      <w:sdtContent>
        <w:p w14:paraId="497FA760" w14:textId="690959FC" w:rsidR="00713C6D" w:rsidRDefault="00713C6D">
          <w:pPr>
            <w:pStyle w:val="Heading1"/>
          </w:pPr>
          <w:r>
            <w:t>Hivatkozások</w:t>
          </w:r>
          <w:bookmarkEnd w:id="125"/>
        </w:p>
        <w:sdt>
          <w:sdtPr>
            <w:rPr>
              <w:noProof w:val="0"/>
            </w:rPr>
            <w:id w:val="-573587230"/>
            <w:bibliography/>
          </w:sdtPr>
          <w:sdtContent>
            <w:p w14:paraId="5659E53B" w14:textId="77777777" w:rsidR="000318B0" w:rsidRDefault="00713C6D" w:rsidP="000318B0">
              <w:pPr>
                <w:pStyle w:val="Bibliography"/>
                <w:ind w:left="720" w:hanging="720"/>
              </w:pPr>
              <w:r>
                <w:fldChar w:fldCharType="begin"/>
              </w:r>
              <w:r>
                <w:instrText>BIBLIOGRAPHY</w:instrText>
              </w:r>
              <w:r>
                <w:fldChar w:fldCharType="separate"/>
              </w:r>
              <w:r w:rsidR="000318B0">
                <w:rPr>
                  <w:i/>
                  <w:iCs/>
                </w:rPr>
                <w:t>A vendéglátás története</w:t>
              </w:r>
              <w:r w:rsidR="000318B0">
                <w:t>. (2023. október 26). Forrás: hu.wikipedia.org: https://hu.wikipedia.org/wiki/A_vend%C3%A9gl%C3%A1t%C3%A1s_t%C3%B6rt%C3%A9nete</w:t>
              </w:r>
            </w:p>
            <w:p w14:paraId="51BBE2DF" w14:textId="77777777" w:rsidR="000318B0" w:rsidRDefault="000318B0" w:rsidP="000318B0">
              <w:pPr>
                <w:pStyle w:val="Bibliography"/>
                <w:ind w:left="720" w:hanging="720"/>
              </w:pPr>
              <w:r>
                <w:rPr>
                  <w:i/>
                  <w:iCs/>
                </w:rPr>
                <w:t>Az éhes vásárlóval nem jó ujjat húzni – a NetPincér-sztori</w:t>
              </w:r>
              <w:r>
                <w:t>. (2023. október 26). Forrás: hvg.hu: https://hvg.hu/kkv/20170404_netpincer_cegportre_ekereskedelem_szorad_gabor</w:t>
              </w:r>
            </w:p>
            <w:p w14:paraId="2FFB6811" w14:textId="77777777" w:rsidR="000318B0" w:rsidRDefault="000318B0" w:rsidP="000318B0">
              <w:pPr>
                <w:pStyle w:val="Bibliography"/>
                <w:ind w:left="720" w:hanging="720"/>
              </w:pPr>
              <w:r>
                <w:rPr>
                  <w:i/>
                  <w:iCs/>
                </w:rPr>
                <w:t>Az ősember élete és haladása.</w:t>
              </w:r>
              <w:r>
                <w:t xml:space="preserve"> (2023. október 26). Forrás: www.geocities.ws: https://www.geocities.ws/741/Tolnai_vilagtortenelem/01.04.html</w:t>
              </w:r>
            </w:p>
            <w:p w14:paraId="5AD432F5" w14:textId="77777777" w:rsidR="000318B0" w:rsidRDefault="000318B0" w:rsidP="000318B0">
              <w:pPr>
                <w:pStyle w:val="Bibliography"/>
                <w:ind w:left="720" w:hanging="720"/>
              </w:pPr>
              <w:r>
                <w:rPr>
                  <w:i/>
                  <w:iCs/>
                </w:rPr>
                <w:t>Docker (software)</w:t>
              </w:r>
              <w:r>
                <w:t>. (2023. október 29). Forrás: en.wikipedia.org: https://en.wikipedia.org/wiki/Docker_(software)</w:t>
              </w:r>
            </w:p>
            <w:p w14:paraId="19B3D898" w14:textId="77777777" w:rsidR="000318B0" w:rsidRDefault="000318B0" w:rsidP="000318B0">
              <w:pPr>
                <w:pStyle w:val="Bibliography"/>
                <w:ind w:left="720" w:hanging="720"/>
              </w:pPr>
              <w:r>
                <w:rPr>
                  <w:i/>
                  <w:iCs/>
                </w:rPr>
                <w:t>Étel- és élelmiszer házhozszállítás új szintre emelve: ezért lett a NetPincérből foodpanda</w:t>
              </w:r>
              <w:r>
                <w:t>. (2023. október 27). Forrás: www.foodora.hu: https://www.foodora.hu/contents/netpincer</w:t>
              </w:r>
            </w:p>
            <w:p w14:paraId="2388EECD" w14:textId="77777777" w:rsidR="000318B0" w:rsidRDefault="000318B0" w:rsidP="000318B0">
              <w:pPr>
                <w:pStyle w:val="Bibliography"/>
                <w:ind w:left="720" w:hanging="720"/>
              </w:pPr>
              <w:r>
                <w:rPr>
                  <w:i/>
                  <w:iCs/>
                </w:rPr>
                <w:t>Foodora weboldal által felhasznált technológiák</w:t>
              </w:r>
              <w:r>
                <w:t>. (2023. október 27). Forrás: builtwith.com: https://builtwith.com/?https%3a%2f%2fwww.foodora.hu%2f</w:t>
              </w:r>
            </w:p>
            <w:p w14:paraId="573DEF0F" w14:textId="77777777" w:rsidR="000318B0" w:rsidRDefault="000318B0" w:rsidP="000318B0">
              <w:pPr>
                <w:pStyle w:val="Bibliography"/>
                <w:ind w:left="720" w:hanging="720"/>
              </w:pPr>
              <w:r>
                <w:rPr>
                  <w:i/>
                  <w:iCs/>
                </w:rPr>
                <w:t>Introduction to Angular concepts</w:t>
              </w:r>
              <w:r>
                <w:t>. (2023. október 29). Forrás: angular.io: https://angular.io/guide/architecture</w:t>
              </w:r>
            </w:p>
            <w:p w14:paraId="7E090250" w14:textId="77777777" w:rsidR="000318B0" w:rsidRDefault="000318B0" w:rsidP="000318B0">
              <w:pPr>
                <w:pStyle w:val="Bibliography"/>
                <w:ind w:left="720" w:hanging="720"/>
              </w:pPr>
              <w:r>
                <w:rPr>
                  <w:i/>
                  <w:iCs/>
                </w:rPr>
                <w:t>Introduction to modules</w:t>
              </w:r>
              <w:r>
                <w:t>. (2023. október 29). Forrás: angular.io: https://angular.io/guide/architecture-modules</w:t>
              </w:r>
            </w:p>
            <w:p w14:paraId="3AAABE89" w14:textId="77777777" w:rsidR="000318B0" w:rsidRDefault="000318B0" w:rsidP="000318B0">
              <w:pPr>
                <w:pStyle w:val="Bibliography"/>
                <w:ind w:left="720" w:hanging="720"/>
              </w:pPr>
              <w:r>
                <w:rPr>
                  <w:i/>
                  <w:iCs/>
                </w:rPr>
                <w:t>Introduction to Spring Framework</w:t>
              </w:r>
              <w:r>
                <w:t>. (2023. október 29). Forrás: docs.spring.io: https://docs.spring.io/spring-framework/docs/3.0.0.M4/reference/html/ch01s02.html</w:t>
              </w:r>
            </w:p>
            <w:p w14:paraId="435C50D5" w14:textId="77777777" w:rsidR="000318B0" w:rsidRDefault="000318B0" w:rsidP="000318B0">
              <w:pPr>
                <w:pStyle w:val="Bibliography"/>
                <w:ind w:left="720" w:hanging="720"/>
              </w:pPr>
              <w:r>
                <w:rPr>
                  <w:i/>
                  <w:iCs/>
                </w:rPr>
                <w:t>Quick Guide to Spring Bean Scopes</w:t>
              </w:r>
              <w:r>
                <w:t>. (2023. október 29). Forrás: www.baeldung.com: https://www.baeldung.com/spring-bean-scopes</w:t>
              </w:r>
            </w:p>
            <w:p w14:paraId="4795C4A9" w14:textId="77777777" w:rsidR="000318B0" w:rsidRDefault="000318B0" w:rsidP="000318B0">
              <w:pPr>
                <w:pStyle w:val="Bibliography"/>
                <w:ind w:left="720" w:hanging="720"/>
              </w:pPr>
              <w:r>
                <w:rPr>
                  <w:i/>
                  <w:iCs/>
                </w:rPr>
                <w:t>Spring IoC, Spring Bean Example Tutorial</w:t>
              </w:r>
              <w:r>
                <w:t>. (2023. október 29). Forrás: www.digitalocean.com: https://www.digitalocean.com/community/tutorials/spring-ioc-bean-example-tutorial</w:t>
              </w:r>
            </w:p>
            <w:p w14:paraId="57A65398" w14:textId="77777777" w:rsidR="000318B0" w:rsidRDefault="000318B0" w:rsidP="000318B0">
              <w:pPr>
                <w:pStyle w:val="Bibliography"/>
                <w:ind w:left="720" w:hanging="720"/>
              </w:pPr>
              <w:r>
                <w:rPr>
                  <w:i/>
                  <w:iCs/>
                </w:rPr>
                <w:t>Wolt – a Finnországból indult népszerű ételrendelő szolgáltatás május 28-tól Budapesten is elérhető</w:t>
              </w:r>
              <w:r>
                <w:t>. (2023. október 27). Forrás: insiderblog.hu: https://insiderblog.hu/blogzine/2018/05/29/wolt-a-finnorszagbol-indult-nepszeru-etelrendelo-szolgaltatas-majus-28-tol-budapesten-is-elerheto/</w:t>
              </w:r>
            </w:p>
            <w:p w14:paraId="4144F26E" w14:textId="324DAD97" w:rsidR="00713C6D" w:rsidRDefault="00713C6D" w:rsidP="000318B0">
              <w:r>
                <w:rPr>
                  <w:b/>
                  <w:bCs/>
                </w:rPr>
                <w:lastRenderedPageBreak/>
                <w:fldChar w:fldCharType="end"/>
              </w:r>
            </w:p>
          </w:sdtContent>
        </w:sdt>
      </w:sdtContent>
    </w:sdt>
    <w:p w14:paraId="7C08B9FD" w14:textId="3D00245C" w:rsidR="00E54809" w:rsidRDefault="00E54809" w:rsidP="00713C6D"/>
    <w:p w14:paraId="06859731" w14:textId="0FC37814" w:rsidR="00C407C2" w:rsidRDefault="003F37CD" w:rsidP="003F37CD">
      <w:pPr>
        <w:pStyle w:val="Heading1"/>
        <w:pBdr>
          <w:top w:val="nil"/>
          <w:left w:val="nil"/>
          <w:bottom w:val="nil"/>
          <w:right w:val="nil"/>
          <w:between w:val="nil"/>
        </w:pBdr>
        <w:spacing w:before="240"/>
      </w:pPr>
      <w:bookmarkStart w:id="126" w:name="_heading=h.sqyw64" w:colFirst="0" w:colLast="0"/>
      <w:bookmarkStart w:id="127" w:name="_Toc151928505"/>
      <w:bookmarkEnd w:id="126"/>
      <w:r>
        <w:lastRenderedPageBreak/>
        <w:t>Ábrajegyzék</w:t>
      </w:r>
      <w:bookmarkEnd w:id="127"/>
    </w:p>
    <w:p w14:paraId="346DEF59" w14:textId="6337AA1F" w:rsidR="00517871" w:rsidRDefault="00517871">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r>
        <w:fldChar w:fldCharType="begin"/>
      </w:r>
      <w:r>
        <w:instrText xml:space="preserve"> TOC \h \z \c "ábra" </w:instrText>
      </w:r>
      <w:r>
        <w:fldChar w:fldCharType="separate"/>
      </w:r>
      <w:hyperlink w:anchor="_Toc150282543" w:history="1">
        <w:r w:rsidRPr="009312CF">
          <w:rPr>
            <w:rStyle w:val="Hyperlink"/>
            <w:noProof/>
          </w:rPr>
          <w:t>1. ábra Netpincér eredeti oldala</w:t>
        </w:r>
        <w:r>
          <w:rPr>
            <w:noProof/>
            <w:webHidden/>
          </w:rPr>
          <w:tab/>
        </w:r>
        <w:r>
          <w:rPr>
            <w:noProof/>
            <w:webHidden/>
          </w:rPr>
          <w:fldChar w:fldCharType="begin"/>
        </w:r>
        <w:r>
          <w:rPr>
            <w:noProof/>
            <w:webHidden/>
          </w:rPr>
          <w:instrText xml:space="preserve"> PAGEREF _Toc150282543 \h </w:instrText>
        </w:r>
        <w:r>
          <w:rPr>
            <w:noProof/>
            <w:webHidden/>
          </w:rPr>
        </w:r>
        <w:r>
          <w:rPr>
            <w:noProof/>
            <w:webHidden/>
          </w:rPr>
          <w:fldChar w:fldCharType="separate"/>
        </w:r>
        <w:r w:rsidR="00B33436">
          <w:rPr>
            <w:noProof/>
            <w:webHidden/>
          </w:rPr>
          <w:t>9</w:t>
        </w:r>
        <w:r>
          <w:rPr>
            <w:noProof/>
            <w:webHidden/>
          </w:rPr>
          <w:fldChar w:fldCharType="end"/>
        </w:r>
      </w:hyperlink>
    </w:p>
    <w:p w14:paraId="788407BD" w14:textId="5EB308A9" w:rsidR="00517871"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4" w:history="1">
        <w:r w:rsidR="00517871" w:rsidRPr="009312CF">
          <w:rPr>
            <w:rStyle w:val="Hyperlink"/>
            <w:noProof/>
          </w:rPr>
          <w:t>2. ábra Foodora mai (2023.11.07) oldala</w:t>
        </w:r>
        <w:r w:rsidR="00517871">
          <w:rPr>
            <w:noProof/>
            <w:webHidden/>
          </w:rPr>
          <w:tab/>
        </w:r>
        <w:r w:rsidR="00517871">
          <w:rPr>
            <w:noProof/>
            <w:webHidden/>
          </w:rPr>
          <w:fldChar w:fldCharType="begin"/>
        </w:r>
        <w:r w:rsidR="00517871">
          <w:rPr>
            <w:noProof/>
            <w:webHidden/>
          </w:rPr>
          <w:instrText xml:space="preserve"> PAGEREF _Toc150282544 \h </w:instrText>
        </w:r>
        <w:r w:rsidR="00517871">
          <w:rPr>
            <w:noProof/>
            <w:webHidden/>
          </w:rPr>
        </w:r>
        <w:r w:rsidR="00517871">
          <w:rPr>
            <w:noProof/>
            <w:webHidden/>
          </w:rPr>
          <w:fldChar w:fldCharType="separate"/>
        </w:r>
        <w:r w:rsidR="00B33436">
          <w:rPr>
            <w:noProof/>
            <w:webHidden/>
          </w:rPr>
          <w:t>10</w:t>
        </w:r>
        <w:r w:rsidR="00517871">
          <w:rPr>
            <w:noProof/>
            <w:webHidden/>
          </w:rPr>
          <w:fldChar w:fldCharType="end"/>
        </w:r>
      </w:hyperlink>
    </w:p>
    <w:p w14:paraId="7C29E444" w14:textId="2631C165" w:rsidR="00517871"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5" w:history="1">
        <w:r w:rsidR="00517871" w:rsidRPr="009312CF">
          <w:rPr>
            <w:rStyle w:val="Hyperlink"/>
            <w:noProof/>
          </w:rPr>
          <w:t>3. ábra Wolt mai (2023.10.27) oldala</w:t>
        </w:r>
        <w:r w:rsidR="00517871">
          <w:rPr>
            <w:noProof/>
            <w:webHidden/>
          </w:rPr>
          <w:tab/>
        </w:r>
        <w:r w:rsidR="00517871">
          <w:rPr>
            <w:noProof/>
            <w:webHidden/>
          </w:rPr>
          <w:fldChar w:fldCharType="begin"/>
        </w:r>
        <w:r w:rsidR="00517871">
          <w:rPr>
            <w:noProof/>
            <w:webHidden/>
          </w:rPr>
          <w:instrText xml:space="preserve"> PAGEREF _Toc150282545 \h </w:instrText>
        </w:r>
        <w:r w:rsidR="00517871">
          <w:rPr>
            <w:noProof/>
            <w:webHidden/>
          </w:rPr>
        </w:r>
        <w:r w:rsidR="00517871">
          <w:rPr>
            <w:noProof/>
            <w:webHidden/>
          </w:rPr>
          <w:fldChar w:fldCharType="separate"/>
        </w:r>
        <w:r w:rsidR="00B33436">
          <w:rPr>
            <w:noProof/>
            <w:webHidden/>
          </w:rPr>
          <w:t>11</w:t>
        </w:r>
        <w:r w:rsidR="00517871">
          <w:rPr>
            <w:noProof/>
            <w:webHidden/>
          </w:rPr>
          <w:fldChar w:fldCharType="end"/>
        </w:r>
      </w:hyperlink>
    </w:p>
    <w:p w14:paraId="6E26FE02" w14:textId="529A8F94" w:rsidR="00517871"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6" w:history="1">
        <w:r w:rsidR="00517871" w:rsidRPr="009312CF">
          <w:rPr>
            <w:rStyle w:val="Hyperlink"/>
            <w:noProof/>
          </w:rPr>
          <w:t>4. ábra A spring modulok csoportosítva[7]</w:t>
        </w:r>
        <w:r w:rsidR="00517871">
          <w:rPr>
            <w:noProof/>
            <w:webHidden/>
          </w:rPr>
          <w:tab/>
        </w:r>
        <w:r w:rsidR="00517871">
          <w:rPr>
            <w:noProof/>
            <w:webHidden/>
          </w:rPr>
          <w:fldChar w:fldCharType="begin"/>
        </w:r>
        <w:r w:rsidR="00517871">
          <w:rPr>
            <w:noProof/>
            <w:webHidden/>
          </w:rPr>
          <w:instrText xml:space="preserve"> PAGEREF _Toc150282546 \h </w:instrText>
        </w:r>
        <w:r w:rsidR="00517871">
          <w:rPr>
            <w:noProof/>
            <w:webHidden/>
          </w:rPr>
        </w:r>
        <w:r w:rsidR="00517871">
          <w:rPr>
            <w:noProof/>
            <w:webHidden/>
          </w:rPr>
          <w:fldChar w:fldCharType="separate"/>
        </w:r>
        <w:r w:rsidR="00B33436">
          <w:rPr>
            <w:noProof/>
            <w:webHidden/>
          </w:rPr>
          <w:t>13</w:t>
        </w:r>
        <w:r w:rsidR="00517871">
          <w:rPr>
            <w:noProof/>
            <w:webHidden/>
          </w:rPr>
          <w:fldChar w:fldCharType="end"/>
        </w:r>
      </w:hyperlink>
    </w:p>
    <w:p w14:paraId="68EB95ED" w14:textId="5316CF7F" w:rsidR="00517871"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7" w:history="1">
        <w:r w:rsidR="00517871" w:rsidRPr="009312CF">
          <w:rPr>
            <w:rStyle w:val="Hyperlink"/>
            <w:noProof/>
          </w:rPr>
          <w:t>5. ábra Angular modulok architektúrája[10]</w:t>
        </w:r>
        <w:r w:rsidR="00517871">
          <w:rPr>
            <w:noProof/>
            <w:webHidden/>
          </w:rPr>
          <w:tab/>
        </w:r>
        <w:r w:rsidR="00517871">
          <w:rPr>
            <w:noProof/>
            <w:webHidden/>
          </w:rPr>
          <w:fldChar w:fldCharType="begin"/>
        </w:r>
        <w:r w:rsidR="00517871">
          <w:rPr>
            <w:noProof/>
            <w:webHidden/>
          </w:rPr>
          <w:instrText xml:space="preserve"> PAGEREF _Toc150282547 \h </w:instrText>
        </w:r>
        <w:r w:rsidR="00517871">
          <w:rPr>
            <w:noProof/>
            <w:webHidden/>
          </w:rPr>
        </w:r>
        <w:r w:rsidR="00517871">
          <w:rPr>
            <w:noProof/>
            <w:webHidden/>
          </w:rPr>
          <w:fldChar w:fldCharType="separate"/>
        </w:r>
        <w:r w:rsidR="00B33436">
          <w:rPr>
            <w:noProof/>
            <w:webHidden/>
          </w:rPr>
          <w:t>18</w:t>
        </w:r>
        <w:r w:rsidR="00517871">
          <w:rPr>
            <w:noProof/>
            <w:webHidden/>
          </w:rPr>
          <w:fldChar w:fldCharType="end"/>
        </w:r>
      </w:hyperlink>
    </w:p>
    <w:p w14:paraId="30E38109" w14:textId="35A94F57" w:rsidR="00517871"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8" w:history="1">
        <w:r w:rsidR="00517871" w:rsidRPr="009312CF">
          <w:rPr>
            <w:rStyle w:val="Hyperlink"/>
            <w:noProof/>
          </w:rPr>
          <w:t>6. ábra Kereskedőhöz tartozó use case-ek.</w:t>
        </w:r>
        <w:r w:rsidR="00517871">
          <w:rPr>
            <w:noProof/>
            <w:webHidden/>
          </w:rPr>
          <w:tab/>
        </w:r>
        <w:r w:rsidR="00517871">
          <w:rPr>
            <w:noProof/>
            <w:webHidden/>
          </w:rPr>
          <w:fldChar w:fldCharType="begin"/>
        </w:r>
        <w:r w:rsidR="00517871">
          <w:rPr>
            <w:noProof/>
            <w:webHidden/>
          </w:rPr>
          <w:instrText xml:space="preserve"> PAGEREF _Toc150282548 \h </w:instrText>
        </w:r>
        <w:r w:rsidR="00517871">
          <w:rPr>
            <w:noProof/>
            <w:webHidden/>
          </w:rPr>
        </w:r>
        <w:r w:rsidR="00517871">
          <w:rPr>
            <w:noProof/>
            <w:webHidden/>
          </w:rPr>
          <w:fldChar w:fldCharType="separate"/>
        </w:r>
        <w:r w:rsidR="00B33436">
          <w:rPr>
            <w:noProof/>
            <w:webHidden/>
          </w:rPr>
          <w:t>21</w:t>
        </w:r>
        <w:r w:rsidR="00517871">
          <w:rPr>
            <w:noProof/>
            <w:webHidden/>
          </w:rPr>
          <w:fldChar w:fldCharType="end"/>
        </w:r>
      </w:hyperlink>
    </w:p>
    <w:p w14:paraId="22DA0B3E" w14:textId="59BF1005" w:rsidR="00517871"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49" w:history="1">
        <w:r w:rsidR="00517871" w:rsidRPr="009312CF">
          <w:rPr>
            <w:rStyle w:val="Hyperlink"/>
            <w:noProof/>
          </w:rPr>
          <w:t>7. ábra Vásárlóhoz tartozó use case-ek.</w:t>
        </w:r>
        <w:r w:rsidR="00517871">
          <w:rPr>
            <w:noProof/>
            <w:webHidden/>
          </w:rPr>
          <w:tab/>
        </w:r>
        <w:r w:rsidR="00517871">
          <w:rPr>
            <w:noProof/>
            <w:webHidden/>
          </w:rPr>
          <w:fldChar w:fldCharType="begin"/>
        </w:r>
        <w:r w:rsidR="00517871">
          <w:rPr>
            <w:noProof/>
            <w:webHidden/>
          </w:rPr>
          <w:instrText xml:space="preserve"> PAGEREF _Toc150282549 \h </w:instrText>
        </w:r>
        <w:r w:rsidR="00517871">
          <w:rPr>
            <w:noProof/>
            <w:webHidden/>
          </w:rPr>
        </w:r>
        <w:r w:rsidR="00517871">
          <w:rPr>
            <w:noProof/>
            <w:webHidden/>
          </w:rPr>
          <w:fldChar w:fldCharType="separate"/>
        </w:r>
        <w:r w:rsidR="00B33436">
          <w:rPr>
            <w:noProof/>
            <w:webHidden/>
          </w:rPr>
          <w:t>22</w:t>
        </w:r>
        <w:r w:rsidR="00517871">
          <w:rPr>
            <w:noProof/>
            <w:webHidden/>
          </w:rPr>
          <w:fldChar w:fldCharType="end"/>
        </w:r>
      </w:hyperlink>
    </w:p>
    <w:p w14:paraId="21EDFC41" w14:textId="6D603881" w:rsidR="00517871"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0" w:history="1">
        <w:r w:rsidR="00517871" w:rsidRPr="009312CF">
          <w:rPr>
            <w:rStyle w:val="Hyperlink"/>
            <w:noProof/>
          </w:rPr>
          <w:t>8. ábra Kereskedő oldalának nézete mockup</w:t>
        </w:r>
        <w:r w:rsidR="00517871">
          <w:rPr>
            <w:noProof/>
            <w:webHidden/>
          </w:rPr>
          <w:tab/>
        </w:r>
        <w:r w:rsidR="00517871">
          <w:rPr>
            <w:noProof/>
            <w:webHidden/>
          </w:rPr>
          <w:fldChar w:fldCharType="begin"/>
        </w:r>
        <w:r w:rsidR="00517871">
          <w:rPr>
            <w:noProof/>
            <w:webHidden/>
          </w:rPr>
          <w:instrText xml:space="preserve"> PAGEREF _Toc150282550 \h </w:instrText>
        </w:r>
        <w:r w:rsidR="00517871">
          <w:rPr>
            <w:noProof/>
            <w:webHidden/>
          </w:rPr>
        </w:r>
        <w:r w:rsidR="00517871">
          <w:rPr>
            <w:noProof/>
            <w:webHidden/>
          </w:rPr>
          <w:fldChar w:fldCharType="separate"/>
        </w:r>
        <w:r w:rsidR="00B33436">
          <w:rPr>
            <w:noProof/>
            <w:webHidden/>
          </w:rPr>
          <w:t>24</w:t>
        </w:r>
        <w:r w:rsidR="00517871">
          <w:rPr>
            <w:noProof/>
            <w:webHidden/>
          </w:rPr>
          <w:fldChar w:fldCharType="end"/>
        </w:r>
      </w:hyperlink>
    </w:p>
    <w:p w14:paraId="41F2FBF7" w14:textId="74F12FAD" w:rsidR="00517871"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1" w:history="1">
        <w:r w:rsidR="00517871" w:rsidRPr="009312CF">
          <w:rPr>
            <w:rStyle w:val="Hyperlink"/>
            <w:noProof/>
          </w:rPr>
          <w:t>9. ábra Főoldal képernyőkép</w:t>
        </w:r>
        <w:r w:rsidR="00517871">
          <w:rPr>
            <w:noProof/>
            <w:webHidden/>
          </w:rPr>
          <w:tab/>
        </w:r>
        <w:r w:rsidR="00517871">
          <w:rPr>
            <w:noProof/>
            <w:webHidden/>
          </w:rPr>
          <w:fldChar w:fldCharType="begin"/>
        </w:r>
        <w:r w:rsidR="00517871">
          <w:rPr>
            <w:noProof/>
            <w:webHidden/>
          </w:rPr>
          <w:instrText xml:space="preserve"> PAGEREF _Toc150282551 \h </w:instrText>
        </w:r>
        <w:r w:rsidR="00517871">
          <w:rPr>
            <w:noProof/>
            <w:webHidden/>
          </w:rPr>
        </w:r>
        <w:r w:rsidR="00517871">
          <w:rPr>
            <w:noProof/>
            <w:webHidden/>
          </w:rPr>
          <w:fldChar w:fldCharType="separate"/>
        </w:r>
        <w:r w:rsidR="00B33436">
          <w:rPr>
            <w:noProof/>
            <w:webHidden/>
          </w:rPr>
          <w:t>27</w:t>
        </w:r>
        <w:r w:rsidR="00517871">
          <w:rPr>
            <w:noProof/>
            <w:webHidden/>
          </w:rPr>
          <w:fldChar w:fldCharType="end"/>
        </w:r>
      </w:hyperlink>
    </w:p>
    <w:p w14:paraId="21B90EF8" w14:textId="3254DA54" w:rsidR="00517871"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2" w:history="1">
        <w:r w:rsidR="00517871" w:rsidRPr="009312CF">
          <w:rPr>
            <w:rStyle w:val="Hyperlink"/>
            <w:noProof/>
          </w:rPr>
          <w:t>10. ábra Vásárló regisztráció képernyőkép</w:t>
        </w:r>
        <w:r w:rsidR="00517871">
          <w:rPr>
            <w:noProof/>
            <w:webHidden/>
          </w:rPr>
          <w:tab/>
        </w:r>
        <w:r w:rsidR="00517871">
          <w:rPr>
            <w:noProof/>
            <w:webHidden/>
          </w:rPr>
          <w:fldChar w:fldCharType="begin"/>
        </w:r>
        <w:r w:rsidR="00517871">
          <w:rPr>
            <w:noProof/>
            <w:webHidden/>
          </w:rPr>
          <w:instrText xml:space="preserve"> PAGEREF _Toc150282552 \h </w:instrText>
        </w:r>
        <w:r w:rsidR="00517871">
          <w:rPr>
            <w:noProof/>
            <w:webHidden/>
          </w:rPr>
        </w:r>
        <w:r w:rsidR="00517871">
          <w:rPr>
            <w:noProof/>
            <w:webHidden/>
          </w:rPr>
          <w:fldChar w:fldCharType="separate"/>
        </w:r>
        <w:r w:rsidR="00B33436">
          <w:rPr>
            <w:noProof/>
            <w:webHidden/>
          </w:rPr>
          <w:t>28</w:t>
        </w:r>
        <w:r w:rsidR="00517871">
          <w:rPr>
            <w:noProof/>
            <w:webHidden/>
          </w:rPr>
          <w:fldChar w:fldCharType="end"/>
        </w:r>
      </w:hyperlink>
    </w:p>
    <w:p w14:paraId="53800A92" w14:textId="08C2F7A8" w:rsidR="00517871"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3" w:history="1">
        <w:r w:rsidR="00517871" w:rsidRPr="009312CF">
          <w:rPr>
            <w:rStyle w:val="Hyperlink"/>
            <w:noProof/>
          </w:rPr>
          <w:t>11. ábra Kereskedő regisztráció képernyőkép</w:t>
        </w:r>
        <w:r w:rsidR="00517871">
          <w:rPr>
            <w:noProof/>
            <w:webHidden/>
          </w:rPr>
          <w:tab/>
        </w:r>
        <w:r w:rsidR="00517871">
          <w:rPr>
            <w:noProof/>
            <w:webHidden/>
          </w:rPr>
          <w:fldChar w:fldCharType="begin"/>
        </w:r>
        <w:r w:rsidR="00517871">
          <w:rPr>
            <w:noProof/>
            <w:webHidden/>
          </w:rPr>
          <w:instrText xml:space="preserve"> PAGEREF _Toc150282553 \h </w:instrText>
        </w:r>
        <w:r w:rsidR="00517871">
          <w:rPr>
            <w:noProof/>
            <w:webHidden/>
          </w:rPr>
        </w:r>
        <w:r w:rsidR="00517871">
          <w:rPr>
            <w:noProof/>
            <w:webHidden/>
          </w:rPr>
          <w:fldChar w:fldCharType="separate"/>
        </w:r>
        <w:r w:rsidR="00B33436">
          <w:rPr>
            <w:noProof/>
            <w:webHidden/>
          </w:rPr>
          <w:t>29</w:t>
        </w:r>
        <w:r w:rsidR="00517871">
          <w:rPr>
            <w:noProof/>
            <w:webHidden/>
          </w:rPr>
          <w:fldChar w:fldCharType="end"/>
        </w:r>
      </w:hyperlink>
    </w:p>
    <w:p w14:paraId="72227201" w14:textId="33E1C142" w:rsidR="00517871"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4" w:history="1">
        <w:r w:rsidR="00517871" w:rsidRPr="009312CF">
          <w:rPr>
            <w:rStyle w:val="Hyperlink"/>
            <w:noProof/>
          </w:rPr>
          <w:t>12. ábra Bejelentkezés képernyőkép</w:t>
        </w:r>
        <w:r w:rsidR="00517871">
          <w:rPr>
            <w:noProof/>
            <w:webHidden/>
          </w:rPr>
          <w:tab/>
        </w:r>
        <w:r w:rsidR="00517871">
          <w:rPr>
            <w:noProof/>
            <w:webHidden/>
          </w:rPr>
          <w:fldChar w:fldCharType="begin"/>
        </w:r>
        <w:r w:rsidR="00517871">
          <w:rPr>
            <w:noProof/>
            <w:webHidden/>
          </w:rPr>
          <w:instrText xml:space="preserve"> PAGEREF _Toc150282554 \h </w:instrText>
        </w:r>
        <w:r w:rsidR="00517871">
          <w:rPr>
            <w:noProof/>
            <w:webHidden/>
          </w:rPr>
        </w:r>
        <w:r w:rsidR="00517871">
          <w:rPr>
            <w:noProof/>
            <w:webHidden/>
          </w:rPr>
          <w:fldChar w:fldCharType="separate"/>
        </w:r>
        <w:r w:rsidR="00B33436">
          <w:rPr>
            <w:noProof/>
            <w:webHidden/>
          </w:rPr>
          <w:t>29</w:t>
        </w:r>
        <w:r w:rsidR="00517871">
          <w:rPr>
            <w:noProof/>
            <w:webHidden/>
          </w:rPr>
          <w:fldChar w:fldCharType="end"/>
        </w:r>
      </w:hyperlink>
    </w:p>
    <w:p w14:paraId="2E7C90F1" w14:textId="386B5EE9" w:rsidR="00517871"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5" w:history="1">
        <w:r w:rsidR="00517871" w:rsidRPr="009312CF">
          <w:rPr>
            <w:rStyle w:val="Hyperlink"/>
            <w:noProof/>
          </w:rPr>
          <w:t>13. ábra Kereskedő oldaláról képernyőkép</w:t>
        </w:r>
        <w:r w:rsidR="00517871">
          <w:rPr>
            <w:noProof/>
            <w:webHidden/>
          </w:rPr>
          <w:tab/>
        </w:r>
        <w:r w:rsidR="00517871">
          <w:rPr>
            <w:noProof/>
            <w:webHidden/>
          </w:rPr>
          <w:fldChar w:fldCharType="begin"/>
        </w:r>
        <w:r w:rsidR="00517871">
          <w:rPr>
            <w:noProof/>
            <w:webHidden/>
          </w:rPr>
          <w:instrText xml:space="preserve"> PAGEREF _Toc150282555 \h </w:instrText>
        </w:r>
        <w:r w:rsidR="00517871">
          <w:rPr>
            <w:noProof/>
            <w:webHidden/>
          </w:rPr>
        </w:r>
        <w:r w:rsidR="00517871">
          <w:rPr>
            <w:noProof/>
            <w:webHidden/>
          </w:rPr>
          <w:fldChar w:fldCharType="separate"/>
        </w:r>
        <w:r w:rsidR="00B33436">
          <w:rPr>
            <w:noProof/>
            <w:webHidden/>
          </w:rPr>
          <w:t>30</w:t>
        </w:r>
        <w:r w:rsidR="00517871">
          <w:rPr>
            <w:noProof/>
            <w:webHidden/>
          </w:rPr>
          <w:fldChar w:fldCharType="end"/>
        </w:r>
      </w:hyperlink>
    </w:p>
    <w:p w14:paraId="7BD13BB3" w14:textId="43B1FAD3" w:rsidR="00517871"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6" w:history="1">
        <w:r w:rsidR="00517871" w:rsidRPr="009312CF">
          <w:rPr>
            <w:rStyle w:val="Hyperlink"/>
            <w:noProof/>
          </w:rPr>
          <w:t>14. ábra Rendelés összegzése képernyőkép</w:t>
        </w:r>
        <w:r w:rsidR="00517871">
          <w:rPr>
            <w:noProof/>
            <w:webHidden/>
          </w:rPr>
          <w:tab/>
        </w:r>
        <w:r w:rsidR="00517871">
          <w:rPr>
            <w:noProof/>
            <w:webHidden/>
          </w:rPr>
          <w:fldChar w:fldCharType="begin"/>
        </w:r>
        <w:r w:rsidR="00517871">
          <w:rPr>
            <w:noProof/>
            <w:webHidden/>
          </w:rPr>
          <w:instrText xml:space="preserve"> PAGEREF _Toc150282556 \h </w:instrText>
        </w:r>
        <w:r w:rsidR="00517871">
          <w:rPr>
            <w:noProof/>
            <w:webHidden/>
          </w:rPr>
        </w:r>
        <w:r w:rsidR="00517871">
          <w:rPr>
            <w:noProof/>
            <w:webHidden/>
          </w:rPr>
          <w:fldChar w:fldCharType="separate"/>
        </w:r>
        <w:r w:rsidR="00B33436">
          <w:rPr>
            <w:noProof/>
            <w:webHidden/>
          </w:rPr>
          <w:t>31</w:t>
        </w:r>
        <w:r w:rsidR="00517871">
          <w:rPr>
            <w:noProof/>
            <w:webHidden/>
          </w:rPr>
          <w:fldChar w:fldCharType="end"/>
        </w:r>
      </w:hyperlink>
    </w:p>
    <w:p w14:paraId="24EC2D2D" w14:textId="268ED3A3" w:rsidR="00517871"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7" w:history="1">
        <w:r w:rsidR="00517871" w:rsidRPr="009312CF">
          <w:rPr>
            <w:rStyle w:val="Hyperlink"/>
            <w:noProof/>
          </w:rPr>
          <w:t>15. ábra Fizetés integráció képernyőkép</w:t>
        </w:r>
        <w:r w:rsidR="00517871">
          <w:rPr>
            <w:noProof/>
            <w:webHidden/>
          </w:rPr>
          <w:tab/>
        </w:r>
        <w:r w:rsidR="00517871">
          <w:rPr>
            <w:noProof/>
            <w:webHidden/>
          </w:rPr>
          <w:fldChar w:fldCharType="begin"/>
        </w:r>
        <w:r w:rsidR="00517871">
          <w:rPr>
            <w:noProof/>
            <w:webHidden/>
          </w:rPr>
          <w:instrText xml:space="preserve"> PAGEREF _Toc150282557 \h </w:instrText>
        </w:r>
        <w:r w:rsidR="00517871">
          <w:rPr>
            <w:noProof/>
            <w:webHidden/>
          </w:rPr>
        </w:r>
        <w:r w:rsidR="00517871">
          <w:rPr>
            <w:noProof/>
            <w:webHidden/>
          </w:rPr>
          <w:fldChar w:fldCharType="separate"/>
        </w:r>
        <w:r w:rsidR="00B33436">
          <w:rPr>
            <w:noProof/>
            <w:webHidden/>
          </w:rPr>
          <w:t>31</w:t>
        </w:r>
        <w:r w:rsidR="00517871">
          <w:rPr>
            <w:noProof/>
            <w:webHidden/>
          </w:rPr>
          <w:fldChar w:fldCharType="end"/>
        </w:r>
      </w:hyperlink>
    </w:p>
    <w:p w14:paraId="138DE799" w14:textId="221782E7" w:rsidR="00517871"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8" w:history="1">
        <w:r w:rsidR="00517871" w:rsidRPr="009312CF">
          <w:rPr>
            <w:rStyle w:val="Hyperlink"/>
            <w:noProof/>
          </w:rPr>
          <w:t>16. ábra Rendelés állapotának követése képernyőkép</w:t>
        </w:r>
        <w:r w:rsidR="00517871">
          <w:rPr>
            <w:noProof/>
            <w:webHidden/>
          </w:rPr>
          <w:tab/>
        </w:r>
        <w:r w:rsidR="00517871">
          <w:rPr>
            <w:noProof/>
            <w:webHidden/>
          </w:rPr>
          <w:fldChar w:fldCharType="begin"/>
        </w:r>
        <w:r w:rsidR="00517871">
          <w:rPr>
            <w:noProof/>
            <w:webHidden/>
          </w:rPr>
          <w:instrText xml:space="preserve"> PAGEREF _Toc150282558 \h </w:instrText>
        </w:r>
        <w:r w:rsidR="00517871">
          <w:rPr>
            <w:noProof/>
            <w:webHidden/>
          </w:rPr>
        </w:r>
        <w:r w:rsidR="00517871">
          <w:rPr>
            <w:noProof/>
            <w:webHidden/>
          </w:rPr>
          <w:fldChar w:fldCharType="separate"/>
        </w:r>
        <w:r w:rsidR="00B33436">
          <w:rPr>
            <w:noProof/>
            <w:webHidden/>
          </w:rPr>
          <w:t>32</w:t>
        </w:r>
        <w:r w:rsidR="00517871">
          <w:rPr>
            <w:noProof/>
            <w:webHidden/>
          </w:rPr>
          <w:fldChar w:fldCharType="end"/>
        </w:r>
      </w:hyperlink>
    </w:p>
    <w:p w14:paraId="45FAA0AA" w14:textId="20C11C58" w:rsidR="00517871"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59" w:history="1">
        <w:r w:rsidR="00517871" w:rsidRPr="009312CF">
          <w:rPr>
            <w:rStyle w:val="Hyperlink"/>
            <w:noProof/>
          </w:rPr>
          <w:t>17. ábra Termék hozzáadása a kereskedőhöz képernyőkép</w:t>
        </w:r>
        <w:r w:rsidR="00517871">
          <w:rPr>
            <w:noProof/>
            <w:webHidden/>
          </w:rPr>
          <w:tab/>
        </w:r>
        <w:r w:rsidR="00517871">
          <w:rPr>
            <w:noProof/>
            <w:webHidden/>
          </w:rPr>
          <w:fldChar w:fldCharType="begin"/>
        </w:r>
        <w:r w:rsidR="00517871">
          <w:rPr>
            <w:noProof/>
            <w:webHidden/>
          </w:rPr>
          <w:instrText xml:space="preserve"> PAGEREF _Toc150282559 \h </w:instrText>
        </w:r>
        <w:r w:rsidR="00517871">
          <w:rPr>
            <w:noProof/>
            <w:webHidden/>
          </w:rPr>
        </w:r>
        <w:r w:rsidR="00517871">
          <w:rPr>
            <w:noProof/>
            <w:webHidden/>
          </w:rPr>
          <w:fldChar w:fldCharType="separate"/>
        </w:r>
        <w:r w:rsidR="00B33436">
          <w:rPr>
            <w:noProof/>
            <w:webHidden/>
          </w:rPr>
          <w:t>33</w:t>
        </w:r>
        <w:r w:rsidR="00517871">
          <w:rPr>
            <w:noProof/>
            <w:webHidden/>
          </w:rPr>
          <w:fldChar w:fldCharType="end"/>
        </w:r>
      </w:hyperlink>
    </w:p>
    <w:p w14:paraId="3AF2698F" w14:textId="7D7EA0A9" w:rsidR="00517871"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0" w:history="1">
        <w:r w:rsidR="00517871" w:rsidRPr="009312CF">
          <w:rPr>
            <w:rStyle w:val="Hyperlink"/>
            <w:noProof/>
          </w:rPr>
          <w:t>18. ábra Rendelések állapotának menedzselése képernyőkép</w:t>
        </w:r>
        <w:r w:rsidR="00517871">
          <w:rPr>
            <w:noProof/>
            <w:webHidden/>
          </w:rPr>
          <w:tab/>
        </w:r>
        <w:r w:rsidR="00517871">
          <w:rPr>
            <w:noProof/>
            <w:webHidden/>
          </w:rPr>
          <w:fldChar w:fldCharType="begin"/>
        </w:r>
        <w:r w:rsidR="00517871">
          <w:rPr>
            <w:noProof/>
            <w:webHidden/>
          </w:rPr>
          <w:instrText xml:space="preserve"> PAGEREF _Toc150282560 \h </w:instrText>
        </w:r>
        <w:r w:rsidR="00517871">
          <w:rPr>
            <w:noProof/>
            <w:webHidden/>
          </w:rPr>
        </w:r>
        <w:r w:rsidR="00517871">
          <w:rPr>
            <w:noProof/>
            <w:webHidden/>
          </w:rPr>
          <w:fldChar w:fldCharType="separate"/>
        </w:r>
        <w:r w:rsidR="00B33436">
          <w:rPr>
            <w:noProof/>
            <w:webHidden/>
          </w:rPr>
          <w:t>33</w:t>
        </w:r>
        <w:r w:rsidR="00517871">
          <w:rPr>
            <w:noProof/>
            <w:webHidden/>
          </w:rPr>
          <w:fldChar w:fldCharType="end"/>
        </w:r>
      </w:hyperlink>
    </w:p>
    <w:p w14:paraId="00C85796" w14:textId="0E9CB2EF" w:rsidR="00517871"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1" w:history="1">
        <w:r w:rsidR="00517871" w:rsidRPr="009312CF">
          <w:rPr>
            <w:rStyle w:val="Hyperlink"/>
            <w:noProof/>
          </w:rPr>
          <w:t>19. ábra Rendelések státuszának módosítása képernyőkép</w:t>
        </w:r>
        <w:r w:rsidR="00517871">
          <w:rPr>
            <w:noProof/>
            <w:webHidden/>
          </w:rPr>
          <w:tab/>
        </w:r>
        <w:r w:rsidR="00517871">
          <w:rPr>
            <w:noProof/>
            <w:webHidden/>
          </w:rPr>
          <w:fldChar w:fldCharType="begin"/>
        </w:r>
        <w:r w:rsidR="00517871">
          <w:rPr>
            <w:noProof/>
            <w:webHidden/>
          </w:rPr>
          <w:instrText xml:space="preserve"> PAGEREF _Toc150282561 \h </w:instrText>
        </w:r>
        <w:r w:rsidR="00517871">
          <w:rPr>
            <w:noProof/>
            <w:webHidden/>
          </w:rPr>
        </w:r>
        <w:r w:rsidR="00517871">
          <w:rPr>
            <w:noProof/>
            <w:webHidden/>
          </w:rPr>
          <w:fldChar w:fldCharType="separate"/>
        </w:r>
        <w:r w:rsidR="00B33436">
          <w:rPr>
            <w:noProof/>
            <w:webHidden/>
          </w:rPr>
          <w:t>34</w:t>
        </w:r>
        <w:r w:rsidR="00517871">
          <w:rPr>
            <w:noProof/>
            <w:webHidden/>
          </w:rPr>
          <w:fldChar w:fldCharType="end"/>
        </w:r>
      </w:hyperlink>
    </w:p>
    <w:p w14:paraId="20D4D7A8" w14:textId="26184DC4" w:rsidR="00517871"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2" w:history="1">
        <w:r w:rsidR="00517871" w:rsidRPr="009312CF">
          <w:rPr>
            <w:rStyle w:val="Hyperlink"/>
            <w:noProof/>
          </w:rPr>
          <w:t>20. ábra Elfelejtett jelszó felhasználói nézet képernyőkép</w:t>
        </w:r>
        <w:r w:rsidR="00517871">
          <w:rPr>
            <w:noProof/>
            <w:webHidden/>
          </w:rPr>
          <w:tab/>
        </w:r>
        <w:r w:rsidR="00517871">
          <w:rPr>
            <w:noProof/>
            <w:webHidden/>
          </w:rPr>
          <w:fldChar w:fldCharType="begin"/>
        </w:r>
        <w:r w:rsidR="00517871">
          <w:rPr>
            <w:noProof/>
            <w:webHidden/>
          </w:rPr>
          <w:instrText xml:space="preserve"> PAGEREF _Toc150282562 \h </w:instrText>
        </w:r>
        <w:r w:rsidR="00517871">
          <w:rPr>
            <w:noProof/>
            <w:webHidden/>
          </w:rPr>
        </w:r>
        <w:r w:rsidR="00517871">
          <w:rPr>
            <w:noProof/>
            <w:webHidden/>
          </w:rPr>
          <w:fldChar w:fldCharType="separate"/>
        </w:r>
        <w:r w:rsidR="00B33436">
          <w:rPr>
            <w:noProof/>
            <w:webHidden/>
          </w:rPr>
          <w:t>35</w:t>
        </w:r>
        <w:r w:rsidR="00517871">
          <w:rPr>
            <w:noProof/>
            <w:webHidden/>
          </w:rPr>
          <w:fldChar w:fldCharType="end"/>
        </w:r>
      </w:hyperlink>
    </w:p>
    <w:p w14:paraId="20620A6C" w14:textId="096FB131" w:rsidR="00517871"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3" w:history="1">
        <w:r w:rsidR="00517871" w:rsidRPr="009312CF">
          <w:rPr>
            <w:rStyle w:val="Hyperlink"/>
            <w:noProof/>
          </w:rPr>
          <w:t>21. ábra Új jelszó megadása képernyőkép</w:t>
        </w:r>
        <w:r w:rsidR="00517871">
          <w:rPr>
            <w:noProof/>
            <w:webHidden/>
          </w:rPr>
          <w:tab/>
        </w:r>
        <w:r w:rsidR="00517871">
          <w:rPr>
            <w:noProof/>
            <w:webHidden/>
          </w:rPr>
          <w:fldChar w:fldCharType="begin"/>
        </w:r>
        <w:r w:rsidR="00517871">
          <w:rPr>
            <w:noProof/>
            <w:webHidden/>
          </w:rPr>
          <w:instrText xml:space="preserve"> PAGEREF _Toc150282563 \h </w:instrText>
        </w:r>
        <w:r w:rsidR="00517871">
          <w:rPr>
            <w:noProof/>
            <w:webHidden/>
          </w:rPr>
        </w:r>
        <w:r w:rsidR="00517871">
          <w:rPr>
            <w:noProof/>
            <w:webHidden/>
          </w:rPr>
          <w:fldChar w:fldCharType="separate"/>
        </w:r>
        <w:r w:rsidR="00B33436">
          <w:rPr>
            <w:noProof/>
            <w:webHidden/>
          </w:rPr>
          <w:t>36</w:t>
        </w:r>
        <w:r w:rsidR="00517871">
          <w:rPr>
            <w:noProof/>
            <w:webHidden/>
          </w:rPr>
          <w:fldChar w:fldCharType="end"/>
        </w:r>
      </w:hyperlink>
    </w:p>
    <w:p w14:paraId="6C368DA9" w14:textId="57AE357B" w:rsidR="00517871"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4" w:history="1">
        <w:r w:rsidR="00517871" w:rsidRPr="009312CF">
          <w:rPr>
            <w:rStyle w:val="Hyperlink"/>
            <w:noProof/>
          </w:rPr>
          <w:t>22. ábra Admin felület képernyőkép</w:t>
        </w:r>
        <w:r w:rsidR="00517871">
          <w:rPr>
            <w:noProof/>
            <w:webHidden/>
          </w:rPr>
          <w:tab/>
        </w:r>
        <w:r w:rsidR="00517871">
          <w:rPr>
            <w:noProof/>
            <w:webHidden/>
          </w:rPr>
          <w:fldChar w:fldCharType="begin"/>
        </w:r>
        <w:r w:rsidR="00517871">
          <w:rPr>
            <w:noProof/>
            <w:webHidden/>
          </w:rPr>
          <w:instrText xml:space="preserve"> PAGEREF _Toc150282564 \h </w:instrText>
        </w:r>
        <w:r w:rsidR="00517871">
          <w:rPr>
            <w:noProof/>
            <w:webHidden/>
          </w:rPr>
        </w:r>
        <w:r w:rsidR="00517871">
          <w:rPr>
            <w:noProof/>
            <w:webHidden/>
          </w:rPr>
          <w:fldChar w:fldCharType="separate"/>
        </w:r>
        <w:r w:rsidR="00B33436">
          <w:rPr>
            <w:noProof/>
            <w:webHidden/>
          </w:rPr>
          <w:t>36</w:t>
        </w:r>
        <w:r w:rsidR="00517871">
          <w:rPr>
            <w:noProof/>
            <w:webHidden/>
          </w:rPr>
          <w:fldChar w:fldCharType="end"/>
        </w:r>
      </w:hyperlink>
    </w:p>
    <w:p w14:paraId="03E58C57" w14:textId="1DD1006B" w:rsidR="00517871"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5" w:history="1">
        <w:r w:rsidR="00517871" w:rsidRPr="009312CF">
          <w:rPr>
            <w:rStyle w:val="Hyperlink"/>
            <w:noProof/>
          </w:rPr>
          <w:t>23. ábra Termék mentése a vásárló kosarába</w:t>
        </w:r>
        <w:r w:rsidR="00517871">
          <w:rPr>
            <w:noProof/>
            <w:webHidden/>
          </w:rPr>
          <w:tab/>
        </w:r>
        <w:r w:rsidR="00517871">
          <w:rPr>
            <w:noProof/>
            <w:webHidden/>
          </w:rPr>
          <w:fldChar w:fldCharType="begin"/>
        </w:r>
        <w:r w:rsidR="00517871">
          <w:rPr>
            <w:noProof/>
            <w:webHidden/>
          </w:rPr>
          <w:instrText xml:space="preserve"> PAGEREF _Toc150282565 \h </w:instrText>
        </w:r>
        <w:r w:rsidR="00517871">
          <w:rPr>
            <w:noProof/>
            <w:webHidden/>
          </w:rPr>
        </w:r>
        <w:r w:rsidR="00517871">
          <w:rPr>
            <w:noProof/>
            <w:webHidden/>
          </w:rPr>
          <w:fldChar w:fldCharType="separate"/>
        </w:r>
        <w:r w:rsidR="00B33436">
          <w:rPr>
            <w:noProof/>
            <w:webHidden/>
          </w:rPr>
          <w:t>41</w:t>
        </w:r>
        <w:r w:rsidR="00517871">
          <w:rPr>
            <w:noProof/>
            <w:webHidden/>
          </w:rPr>
          <w:fldChar w:fldCharType="end"/>
        </w:r>
      </w:hyperlink>
    </w:p>
    <w:p w14:paraId="18458BBF" w14:textId="70689E88" w:rsidR="00517871"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6" w:history="1">
        <w:r w:rsidR="00517871" w:rsidRPr="009312CF">
          <w:rPr>
            <w:rStyle w:val="Hyperlink"/>
            <w:noProof/>
          </w:rPr>
          <w:t>24. ábra Képek lekérdezése a frontendről</w:t>
        </w:r>
        <w:r w:rsidR="00517871">
          <w:rPr>
            <w:noProof/>
            <w:webHidden/>
          </w:rPr>
          <w:tab/>
        </w:r>
        <w:r w:rsidR="00517871">
          <w:rPr>
            <w:noProof/>
            <w:webHidden/>
          </w:rPr>
          <w:fldChar w:fldCharType="begin"/>
        </w:r>
        <w:r w:rsidR="00517871">
          <w:rPr>
            <w:noProof/>
            <w:webHidden/>
          </w:rPr>
          <w:instrText xml:space="preserve"> PAGEREF _Toc150282566 \h </w:instrText>
        </w:r>
        <w:r w:rsidR="00517871">
          <w:rPr>
            <w:noProof/>
            <w:webHidden/>
          </w:rPr>
        </w:r>
        <w:r w:rsidR="00517871">
          <w:rPr>
            <w:noProof/>
            <w:webHidden/>
          </w:rPr>
          <w:fldChar w:fldCharType="separate"/>
        </w:r>
        <w:r w:rsidR="00B33436">
          <w:rPr>
            <w:noProof/>
            <w:webHidden/>
          </w:rPr>
          <w:t>47</w:t>
        </w:r>
        <w:r w:rsidR="00517871">
          <w:rPr>
            <w:noProof/>
            <w:webHidden/>
          </w:rPr>
          <w:fldChar w:fldCharType="end"/>
        </w:r>
      </w:hyperlink>
    </w:p>
    <w:p w14:paraId="3F0EE352" w14:textId="4C5A7312" w:rsidR="00517871"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7" w:history="1">
        <w:r w:rsidR="00517871" w:rsidRPr="009312CF">
          <w:rPr>
            <w:rStyle w:val="Hyperlink"/>
            <w:noProof/>
          </w:rPr>
          <w:t>25. ábra Githubon található sonarqube futások</w:t>
        </w:r>
        <w:r w:rsidR="00517871">
          <w:rPr>
            <w:noProof/>
            <w:webHidden/>
          </w:rPr>
          <w:tab/>
        </w:r>
        <w:r w:rsidR="00517871">
          <w:rPr>
            <w:noProof/>
            <w:webHidden/>
          </w:rPr>
          <w:fldChar w:fldCharType="begin"/>
        </w:r>
        <w:r w:rsidR="00517871">
          <w:rPr>
            <w:noProof/>
            <w:webHidden/>
          </w:rPr>
          <w:instrText xml:space="preserve"> PAGEREF _Toc150282567 \h </w:instrText>
        </w:r>
        <w:r w:rsidR="00517871">
          <w:rPr>
            <w:noProof/>
            <w:webHidden/>
          </w:rPr>
        </w:r>
        <w:r w:rsidR="00517871">
          <w:rPr>
            <w:noProof/>
            <w:webHidden/>
          </w:rPr>
          <w:fldChar w:fldCharType="separate"/>
        </w:r>
        <w:r w:rsidR="00B33436">
          <w:rPr>
            <w:noProof/>
            <w:webHidden/>
          </w:rPr>
          <w:t>51</w:t>
        </w:r>
        <w:r w:rsidR="00517871">
          <w:rPr>
            <w:noProof/>
            <w:webHidden/>
          </w:rPr>
          <w:fldChar w:fldCharType="end"/>
        </w:r>
      </w:hyperlink>
    </w:p>
    <w:p w14:paraId="39339ED3" w14:textId="48C75BA1" w:rsidR="00517871" w:rsidRDefault="00000000">
      <w:pPr>
        <w:pStyle w:val="TableofFigures"/>
        <w:tabs>
          <w:tab w:val="right" w:leader="dot" w:pos="9061"/>
        </w:tabs>
        <w:rPr>
          <w:rFonts w:asciiTheme="minorHAnsi" w:eastAsiaTheme="minorEastAsia" w:hAnsiTheme="minorHAnsi" w:cstheme="minorBidi"/>
          <w:noProof/>
          <w:kern w:val="2"/>
          <w:sz w:val="22"/>
          <w:szCs w:val="22"/>
          <w:lang w:eastAsia="hu-HU"/>
          <w14:ligatures w14:val="standardContextual"/>
        </w:rPr>
      </w:pPr>
      <w:hyperlink w:anchor="_Toc150282568" w:history="1">
        <w:r w:rsidR="00517871" w:rsidRPr="009312CF">
          <w:rPr>
            <w:rStyle w:val="Hyperlink"/>
            <w:noProof/>
          </w:rPr>
          <w:t>26. ábra Projekthez tartozó sonarqube analízis eredménye</w:t>
        </w:r>
        <w:r w:rsidR="00517871">
          <w:rPr>
            <w:noProof/>
            <w:webHidden/>
          </w:rPr>
          <w:tab/>
        </w:r>
        <w:r w:rsidR="00517871">
          <w:rPr>
            <w:noProof/>
            <w:webHidden/>
          </w:rPr>
          <w:fldChar w:fldCharType="begin"/>
        </w:r>
        <w:r w:rsidR="00517871">
          <w:rPr>
            <w:noProof/>
            <w:webHidden/>
          </w:rPr>
          <w:instrText xml:space="preserve"> PAGEREF _Toc150282568 \h </w:instrText>
        </w:r>
        <w:r w:rsidR="00517871">
          <w:rPr>
            <w:noProof/>
            <w:webHidden/>
          </w:rPr>
        </w:r>
        <w:r w:rsidR="00517871">
          <w:rPr>
            <w:noProof/>
            <w:webHidden/>
          </w:rPr>
          <w:fldChar w:fldCharType="separate"/>
        </w:r>
        <w:r w:rsidR="00B33436">
          <w:rPr>
            <w:noProof/>
            <w:webHidden/>
          </w:rPr>
          <w:t>51</w:t>
        </w:r>
        <w:r w:rsidR="00517871">
          <w:rPr>
            <w:noProof/>
            <w:webHidden/>
          </w:rPr>
          <w:fldChar w:fldCharType="end"/>
        </w:r>
      </w:hyperlink>
    </w:p>
    <w:p w14:paraId="7A8B6183" w14:textId="0C60DCEC" w:rsidR="003F37CD" w:rsidRPr="003F37CD" w:rsidRDefault="00517871" w:rsidP="003F37CD">
      <w:r>
        <w:fldChar w:fldCharType="end"/>
      </w:r>
    </w:p>
    <w:bookmarkEnd w:id="0"/>
    <w:p w14:paraId="312861DA" w14:textId="77777777" w:rsidR="003F37CD" w:rsidRDefault="003F37CD">
      <w:pPr>
        <w:keepNext/>
        <w:pageBreakBefore/>
        <w:pBdr>
          <w:top w:val="nil"/>
          <w:left w:val="nil"/>
          <w:bottom w:val="nil"/>
          <w:right w:val="nil"/>
          <w:between w:val="nil"/>
        </w:pBdr>
        <w:spacing w:before="240" w:after="480"/>
        <w:ind w:firstLine="0"/>
      </w:pPr>
    </w:p>
    <w:sectPr w:rsidR="003F37CD">
      <w:headerReference w:type="even" r:id="rId43"/>
      <w:headerReference w:type="default" r:id="rId44"/>
      <w:footerReference w:type="default" r:id="rId45"/>
      <w:type w:val="continuous"/>
      <w:pgSz w:w="11907" w:h="16840"/>
      <w:pgMar w:top="1418" w:right="1418" w:bottom="1418" w:left="1418"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B5D89D" w14:textId="77777777" w:rsidR="008617F7" w:rsidRDefault="008617F7">
      <w:pPr>
        <w:spacing w:after="0" w:line="240" w:lineRule="auto"/>
      </w:pPr>
      <w:r>
        <w:separator/>
      </w:r>
    </w:p>
  </w:endnote>
  <w:endnote w:type="continuationSeparator" w:id="0">
    <w:p w14:paraId="0198C765" w14:textId="77777777" w:rsidR="008617F7" w:rsidRDefault="008617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A770E" w14:textId="77777777" w:rsidR="00C407C2" w:rsidRDefault="00C407C2">
    <w:pPr>
      <w:jc w:val="right"/>
    </w:pPr>
  </w:p>
  <w:p w14:paraId="04AFEC7D" w14:textId="77777777" w:rsidR="0003558B" w:rsidRDefault="0003558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91C37" w14:textId="77777777" w:rsidR="00C407C2" w:rsidRDefault="00324656">
    <w:pPr>
      <w:pBdr>
        <w:top w:val="nil"/>
        <w:left w:val="nil"/>
        <w:bottom w:val="nil"/>
        <w:right w:val="nil"/>
        <w:between w:val="nil"/>
      </w:pBdr>
      <w:tabs>
        <w:tab w:val="center" w:pos="4320"/>
        <w:tab w:val="right" w:pos="8640"/>
      </w:tabs>
      <w:ind w:firstLine="0"/>
      <w:rPr>
        <w:color w:val="000000"/>
      </w:rPr>
    </w:pPr>
    <w:r>
      <w:rPr>
        <w:color w:val="000000"/>
      </w:rPr>
      <w:tab/>
    </w:r>
    <w:r>
      <w:rPr>
        <w:color w:val="000000"/>
      </w:rPr>
      <w:fldChar w:fldCharType="begin"/>
    </w:r>
    <w:r>
      <w:rPr>
        <w:color w:val="000000"/>
      </w:rPr>
      <w:instrText>PAGE</w:instrText>
    </w:r>
    <w:r>
      <w:rPr>
        <w:color w:val="000000"/>
      </w:rPr>
      <w:fldChar w:fldCharType="separate"/>
    </w:r>
    <w:r w:rsidR="00171B49">
      <w:rPr>
        <w:noProof/>
        <w:color w:val="000000"/>
      </w:rPr>
      <w:t>8</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B69D12" w14:textId="77777777" w:rsidR="008617F7" w:rsidRDefault="008617F7">
      <w:pPr>
        <w:spacing w:after="0" w:line="240" w:lineRule="auto"/>
      </w:pPr>
      <w:r>
        <w:separator/>
      </w:r>
    </w:p>
  </w:footnote>
  <w:footnote w:type="continuationSeparator" w:id="0">
    <w:p w14:paraId="74801FA8" w14:textId="77777777" w:rsidR="008617F7" w:rsidRDefault="008617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2E84A" w14:textId="77777777" w:rsidR="00C407C2" w:rsidRDefault="00C407C2"/>
  <w:p w14:paraId="22616B9F" w14:textId="77777777" w:rsidR="0003558B" w:rsidRDefault="0003558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6FF94" w14:textId="77777777" w:rsidR="00C407C2" w:rsidRDefault="00C407C2"/>
  <w:p w14:paraId="3D97CF2C" w14:textId="77777777" w:rsidR="00C407C2" w:rsidRDefault="00C407C2"/>
  <w:p w14:paraId="03F38EF3" w14:textId="77777777" w:rsidR="00C407C2" w:rsidRDefault="00C407C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CF578" w14:textId="77777777" w:rsidR="00C407C2" w:rsidRDefault="00C407C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8A623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12A222D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FBCD55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41063B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AEA27F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55A48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7647D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0EEBB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C383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B425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C275D4"/>
    <w:multiLevelType w:val="hybridMultilevel"/>
    <w:tmpl w:val="62223822"/>
    <w:lvl w:ilvl="0" w:tplc="ABFC8BAA">
      <w:start w:val="1"/>
      <w:numFmt w:val="decimal"/>
      <w:pStyle w:val="Irodalomjegyzksor"/>
      <w:lvlText w:val="[%1]"/>
      <w:lvlJc w:val="left"/>
      <w:pPr>
        <w:tabs>
          <w:tab w:val="num" w:pos="1134"/>
        </w:tabs>
        <w:ind w:left="1134" w:hanging="1134"/>
      </w:pPr>
      <w:rPr>
        <w:rFonts w:ascii="Times New Roman" w:hAnsi="Times New Roman" w:hint="default"/>
        <w:sz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5A0B8A"/>
    <w:multiLevelType w:val="hybridMultilevel"/>
    <w:tmpl w:val="0CBE5952"/>
    <w:lvl w:ilvl="0" w:tplc="E81C1620">
      <w:start w:val="2"/>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056B0E8D"/>
    <w:multiLevelType w:val="hybridMultilevel"/>
    <w:tmpl w:val="CE6206CE"/>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13" w15:restartNumberingAfterBreak="0">
    <w:nsid w:val="0E33781F"/>
    <w:multiLevelType w:val="hybridMultilevel"/>
    <w:tmpl w:val="520639EE"/>
    <w:lvl w:ilvl="0" w:tplc="040E000F">
      <w:start w:val="1"/>
      <w:numFmt w:val="decimal"/>
      <w:lvlText w:val="%1."/>
      <w:lvlJc w:val="left"/>
      <w:pPr>
        <w:ind w:left="1446" w:hanging="360"/>
      </w:pPr>
    </w:lvl>
    <w:lvl w:ilvl="1" w:tplc="040E0019">
      <w:start w:val="1"/>
      <w:numFmt w:val="lowerLetter"/>
      <w:lvlText w:val="%2."/>
      <w:lvlJc w:val="left"/>
      <w:pPr>
        <w:ind w:left="2166" w:hanging="360"/>
      </w:pPr>
    </w:lvl>
    <w:lvl w:ilvl="2" w:tplc="040E001B" w:tentative="1">
      <w:start w:val="1"/>
      <w:numFmt w:val="lowerRoman"/>
      <w:lvlText w:val="%3."/>
      <w:lvlJc w:val="right"/>
      <w:pPr>
        <w:ind w:left="2886" w:hanging="180"/>
      </w:pPr>
    </w:lvl>
    <w:lvl w:ilvl="3" w:tplc="040E000F" w:tentative="1">
      <w:start w:val="1"/>
      <w:numFmt w:val="decimal"/>
      <w:lvlText w:val="%4."/>
      <w:lvlJc w:val="left"/>
      <w:pPr>
        <w:ind w:left="3606" w:hanging="360"/>
      </w:pPr>
    </w:lvl>
    <w:lvl w:ilvl="4" w:tplc="040E0019" w:tentative="1">
      <w:start w:val="1"/>
      <w:numFmt w:val="lowerLetter"/>
      <w:lvlText w:val="%5."/>
      <w:lvlJc w:val="left"/>
      <w:pPr>
        <w:ind w:left="4326" w:hanging="360"/>
      </w:pPr>
    </w:lvl>
    <w:lvl w:ilvl="5" w:tplc="040E001B" w:tentative="1">
      <w:start w:val="1"/>
      <w:numFmt w:val="lowerRoman"/>
      <w:lvlText w:val="%6."/>
      <w:lvlJc w:val="right"/>
      <w:pPr>
        <w:ind w:left="5046" w:hanging="180"/>
      </w:pPr>
    </w:lvl>
    <w:lvl w:ilvl="6" w:tplc="040E000F" w:tentative="1">
      <w:start w:val="1"/>
      <w:numFmt w:val="decimal"/>
      <w:lvlText w:val="%7."/>
      <w:lvlJc w:val="left"/>
      <w:pPr>
        <w:ind w:left="5766" w:hanging="360"/>
      </w:pPr>
    </w:lvl>
    <w:lvl w:ilvl="7" w:tplc="040E0019" w:tentative="1">
      <w:start w:val="1"/>
      <w:numFmt w:val="lowerLetter"/>
      <w:lvlText w:val="%8."/>
      <w:lvlJc w:val="left"/>
      <w:pPr>
        <w:ind w:left="6486" w:hanging="360"/>
      </w:pPr>
    </w:lvl>
    <w:lvl w:ilvl="8" w:tplc="040E001B" w:tentative="1">
      <w:start w:val="1"/>
      <w:numFmt w:val="lowerRoman"/>
      <w:lvlText w:val="%9."/>
      <w:lvlJc w:val="right"/>
      <w:pPr>
        <w:ind w:left="7206" w:hanging="180"/>
      </w:pPr>
    </w:lvl>
  </w:abstractNum>
  <w:abstractNum w:abstractNumId="14" w15:restartNumberingAfterBreak="0">
    <w:nsid w:val="158C5B98"/>
    <w:multiLevelType w:val="multilevel"/>
    <w:tmpl w:val="3FF89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5EE0508"/>
    <w:multiLevelType w:val="multilevel"/>
    <w:tmpl w:val="418E4214"/>
    <w:numStyleLink w:val="tmutatszmozottlista"/>
  </w:abstractNum>
  <w:abstractNum w:abstractNumId="16" w15:restartNumberingAfterBreak="0">
    <w:nsid w:val="169761EE"/>
    <w:multiLevelType w:val="multilevel"/>
    <w:tmpl w:val="7AE87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B59494D"/>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1D7A0F6B"/>
    <w:multiLevelType w:val="multilevel"/>
    <w:tmpl w:val="64EC1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4452C58"/>
    <w:multiLevelType w:val="multilevel"/>
    <w:tmpl w:val="C096B19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283772DE"/>
    <w:multiLevelType w:val="hybridMultilevel"/>
    <w:tmpl w:val="E88856A6"/>
    <w:lvl w:ilvl="0" w:tplc="AB9CED38">
      <w:numFmt w:val="bullet"/>
      <w:lvlText w:val="•"/>
      <w:lvlJc w:val="left"/>
      <w:pPr>
        <w:ind w:left="852" w:hanging="351"/>
      </w:pPr>
      <w:rPr>
        <w:rFonts w:ascii="Calibri" w:eastAsia="Calibri" w:hAnsi="Calibri" w:cs="Calibri" w:hint="default"/>
        <w:b w:val="0"/>
        <w:bCs w:val="0"/>
        <w:i w:val="0"/>
        <w:iCs w:val="0"/>
        <w:spacing w:val="0"/>
        <w:w w:val="100"/>
        <w:sz w:val="22"/>
        <w:szCs w:val="22"/>
        <w:lang w:val="hu-HU" w:eastAsia="en-US" w:bidi="ar-SA"/>
      </w:rPr>
    </w:lvl>
    <w:lvl w:ilvl="1" w:tplc="3DFA0E22">
      <w:numFmt w:val="bullet"/>
      <w:lvlText w:val="•"/>
      <w:lvlJc w:val="left"/>
      <w:pPr>
        <w:ind w:left="1212" w:hanging="360"/>
      </w:pPr>
      <w:rPr>
        <w:rFonts w:ascii="Calibri" w:eastAsia="Calibri" w:hAnsi="Calibri" w:cs="Calibri" w:hint="default"/>
        <w:b w:val="0"/>
        <w:bCs w:val="0"/>
        <w:i w:val="0"/>
        <w:iCs w:val="0"/>
        <w:spacing w:val="0"/>
        <w:w w:val="100"/>
        <w:sz w:val="22"/>
        <w:szCs w:val="22"/>
        <w:lang w:val="hu-HU" w:eastAsia="en-US" w:bidi="ar-SA"/>
      </w:rPr>
    </w:lvl>
    <w:lvl w:ilvl="2" w:tplc="9DF66BB4">
      <w:numFmt w:val="bullet"/>
      <w:lvlText w:val="•"/>
      <w:lvlJc w:val="left"/>
      <w:pPr>
        <w:ind w:left="2123" w:hanging="360"/>
      </w:pPr>
      <w:rPr>
        <w:rFonts w:hint="default"/>
        <w:lang w:val="hu-HU" w:eastAsia="en-US" w:bidi="ar-SA"/>
      </w:rPr>
    </w:lvl>
    <w:lvl w:ilvl="3" w:tplc="40A8C4E0">
      <w:numFmt w:val="bullet"/>
      <w:lvlText w:val="•"/>
      <w:lvlJc w:val="left"/>
      <w:pPr>
        <w:ind w:left="3026" w:hanging="360"/>
      </w:pPr>
      <w:rPr>
        <w:rFonts w:hint="default"/>
        <w:lang w:val="hu-HU" w:eastAsia="en-US" w:bidi="ar-SA"/>
      </w:rPr>
    </w:lvl>
    <w:lvl w:ilvl="4" w:tplc="3DAC3C98">
      <w:numFmt w:val="bullet"/>
      <w:lvlText w:val="•"/>
      <w:lvlJc w:val="left"/>
      <w:pPr>
        <w:ind w:left="3930" w:hanging="360"/>
      </w:pPr>
      <w:rPr>
        <w:rFonts w:hint="default"/>
        <w:lang w:val="hu-HU" w:eastAsia="en-US" w:bidi="ar-SA"/>
      </w:rPr>
    </w:lvl>
    <w:lvl w:ilvl="5" w:tplc="1EA020CA">
      <w:numFmt w:val="bullet"/>
      <w:lvlText w:val="•"/>
      <w:lvlJc w:val="left"/>
      <w:pPr>
        <w:ind w:left="4833" w:hanging="360"/>
      </w:pPr>
      <w:rPr>
        <w:rFonts w:hint="default"/>
        <w:lang w:val="hu-HU" w:eastAsia="en-US" w:bidi="ar-SA"/>
      </w:rPr>
    </w:lvl>
    <w:lvl w:ilvl="6" w:tplc="36E68164">
      <w:numFmt w:val="bullet"/>
      <w:lvlText w:val="•"/>
      <w:lvlJc w:val="left"/>
      <w:pPr>
        <w:ind w:left="5736" w:hanging="360"/>
      </w:pPr>
      <w:rPr>
        <w:rFonts w:hint="default"/>
        <w:lang w:val="hu-HU" w:eastAsia="en-US" w:bidi="ar-SA"/>
      </w:rPr>
    </w:lvl>
    <w:lvl w:ilvl="7" w:tplc="49D85ED8">
      <w:numFmt w:val="bullet"/>
      <w:lvlText w:val="•"/>
      <w:lvlJc w:val="left"/>
      <w:pPr>
        <w:ind w:left="6640" w:hanging="360"/>
      </w:pPr>
      <w:rPr>
        <w:rFonts w:hint="default"/>
        <w:lang w:val="hu-HU" w:eastAsia="en-US" w:bidi="ar-SA"/>
      </w:rPr>
    </w:lvl>
    <w:lvl w:ilvl="8" w:tplc="DA36DFA6">
      <w:numFmt w:val="bullet"/>
      <w:lvlText w:val="•"/>
      <w:lvlJc w:val="left"/>
      <w:pPr>
        <w:ind w:left="7543" w:hanging="360"/>
      </w:pPr>
      <w:rPr>
        <w:rFonts w:hint="default"/>
        <w:lang w:val="hu-HU" w:eastAsia="en-US" w:bidi="ar-SA"/>
      </w:rPr>
    </w:lvl>
  </w:abstractNum>
  <w:abstractNum w:abstractNumId="21" w15:restartNumberingAfterBreak="0">
    <w:nsid w:val="2900117D"/>
    <w:multiLevelType w:val="hybridMultilevel"/>
    <w:tmpl w:val="3DDCA656"/>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2" w15:restartNumberingAfterBreak="0">
    <w:nsid w:val="2FED54D7"/>
    <w:multiLevelType w:val="hybridMultilevel"/>
    <w:tmpl w:val="11461F9C"/>
    <w:lvl w:ilvl="0" w:tplc="E81C1620">
      <w:start w:val="2"/>
      <w:numFmt w:val="bullet"/>
      <w:lvlText w:val="-"/>
      <w:lvlJc w:val="left"/>
      <w:pPr>
        <w:ind w:left="1800" w:hanging="360"/>
      </w:pPr>
      <w:rPr>
        <w:rFonts w:ascii="Times New Roman" w:eastAsia="Times New Roman" w:hAnsi="Times New Roman" w:cs="Times New Roman"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3" w15:restartNumberingAfterBreak="0">
    <w:nsid w:val="3353475A"/>
    <w:multiLevelType w:val="multilevel"/>
    <w:tmpl w:val="418E4214"/>
    <w:styleLink w:val="tmutatszmozottlist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6AB7E05"/>
    <w:multiLevelType w:val="multilevel"/>
    <w:tmpl w:val="FFB42E42"/>
    <w:styleLink w:val="Irodalomjegyzkttel"/>
    <w:lvl w:ilvl="0">
      <w:start w:val="1"/>
      <w:numFmt w:val="decimal"/>
      <w:lvlText w:val="[%1]"/>
      <w:lvlJc w:val="left"/>
      <w:pPr>
        <w:tabs>
          <w:tab w:val="num" w:pos="720"/>
        </w:tabs>
        <w:ind w:left="720" w:hanging="360"/>
      </w:pPr>
      <w:rPr>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36B04F5A"/>
    <w:multiLevelType w:val="multilevel"/>
    <w:tmpl w:val="907A15EC"/>
    <w:styleLink w:val="tmutatlista"/>
    <w:lvl w:ilvl="0">
      <w:start w:val="1"/>
      <w:numFmt w:val="bullet"/>
      <w:lvlText w:val=""/>
      <w:lvlJc w:val="left"/>
      <w:pPr>
        <w:tabs>
          <w:tab w:val="num" w:pos="360"/>
        </w:tabs>
        <w:ind w:left="360" w:hanging="360"/>
      </w:pPr>
      <w:rPr>
        <w:rFonts w:ascii="Symbol" w:hAnsi="Symbol"/>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3A162A58"/>
    <w:multiLevelType w:val="multilevel"/>
    <w:tmpl w:val="907A15EC"/>
    <w:styleLink w:val="tmutatfelsorols"/>
    <w:lvl w:ilvl="0">
      <w:start w:val="1"/>
      <w:numFmt w:val="bullet"/>
      <w:lvlText w:val=""/>
      <w:lvlJc w:val="left"/>
      <w:pPr>
        <w:tabs>
          <w:tab w:val="num" w:pos="360"/>
        </w:tabs>
        <w:ind w:left="360" w:hanging="360"/>
      </w:pPr>
      <w:rPr>
        <w:rFonts w:ascii="Symbol" w:hAnsi="Symbol"/>
        <w:b/>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411A46F2"/>
    <w:multiLevelType w:val="multilevel"/>
    <w:tmpl w:val="09E27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12731CE"/>
    <w:multiLevelType w:val="multilevel"/>
    <w:tmpl w:val="BB0EB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2A455A1"/>
    <w:multiLevelType w:val="multilevel"/>
    <w:tmpl w:val="88BE4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3AD1628"/>
    <w:multiLevelType w:val="multilevel"/>
    <w:tmpl w:val="907A15EC"/>
    <w:styleLink w:val="StyleOutlinenumberedSymbolsymbol11ptBoldLeft0cm"/>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47DC1469"/>
    <w:multiLevelType w:val="multilevel"/>
    <w:tmpl w:val="5D5AC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DD06498"/>
    <w:multiLevelType w:val="multilevel"/>
    <w:tmpl w:val="E4808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3535320"/>
    <w:multiLevelType w:val="multilevel"/>
    <w:tmpl w:val="907A15EC"/>
    <w:styleLink w:val="StyleOutlinenumberedSymbolsymbol11ptBoldLeft0cm1"/>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5A5D6702"/>
    <w:multiLevelType w:val="multilevel"/>
    <w:tmpl w:val="F2880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52748B7"/>
    <w:multiLevelType w:val="hybridMultilevel"/>
    <w:tmpl w:val="EB6C336C"/>
    <w:lvl w:ilvl="0" w:tplc="120E2A02">
      <w:start w:val="1"/>
      <w:numFmt w:val="bullet"/>
      <w:lvlText w:val="-"/>
      <w:lvlJc w:val="left"/>
      <w:pPr>
        <w:ind w:left="1080" w:hanging="360"/>
      </w:pPr>
      <w:rPr>
        <w:rFonts w:ascii="Times New Roman" w:eastAsia="Times New Roman" w:hAnsi="Times New Roman" w:cs="Times New Roman"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36" w15:restartNumberingAfterBreak="0">
    <w:nsid w:val="68123BE3"/>
    <w:multiLevelType w:val="multilevel"/>
    <w:tmpl w:val="89260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AFC1994"/>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799C3B84"/>
    <w:multiLevelType w:val="multilevel"/>
    <w:tmpl w:val="0EF88D1C"/>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9" w15:restartNumberingAfterBreak="0">
    <w:nsid w:val="7B873DC7"/>
    <w:multiLevelType w:val="multilevel"/>
    <w:tmpl w:val="9A1CC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CE6451A"/>
    <w:multiLevelType w:val="multilevel"/>
    <w:tmpl w:val="907A15EC"/>
    <w:lvl w:ilvl="0">
      <w:start w:val="1"/>
      <w:numFmt w:val="bullet"/>
      <w:lvlText w:val=""/>
      <w:lvlJc w:val="left"/>
      <w:pPr>
        <w:tabs>
          <w:tab w:val="num" w:pos="360"/>
        </w:tabs>
        <w:ind w:left="360" w:hanging="360"/>
      </w:pPr>
      <w:rPr>
        <w:rFonts w:ascii="Symbol" w:hAnsi="Symbol"/>
        <w:b w:val="0"/>
        <w:bCs/>
        <w:sz w:val="22"/>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7FFB1B88"/>
    <w:multiLevelType w:val="hybridMultilevel"/>
    <w:tmpl w:val="BA68CBB8"/>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num w:numId="1" w16cid:durableId="205023483">
    <w:abstractNumId w:val="14"/>
  </w:num>
  <w:num w:numId="2" w16cid:durableId="982153045">
    <w:abstractNumId w:val="36"/>
  </w:num>
  <w:num w:numId="3" w16cid:durableId="959722055">
    <w:abstractNumId w:val="16"/>
  </w:num>
  <w:num w:numId="4" w16cid:durableId="506673359">
    <w:abstractNumId w:val="19"/>
  </w:num>
  <w:num w:numId="5" w16cid:durableId="1019434485">
    <w:abstractNumId w:val="27"/>
  </w:num>
  <w:num w:numId="6" w16cid:durableId="1966883345">
    <w:abstractNumId w:val="32"/>
  </w:num>
  <w:num w:numId="7" w16cid:durableId="299463481">
    <w:abstractNumId w:val="29"/>
  </w:num>
  <w:num w:numId="8" w16cid:durableId="1599605473">
    <w:abstractNumId w:val="31"/>
  </w:num>
  <w:num w:numId="9" w16cid:durableId="2003968698">
    <w:abstractNumId w:val="34"/>
  </w:num>
  <w:num w:numId="10" w16cid:durableId="1879003965">
    <w:abstractNumId w:val="18"/>
  </w:num>
  <w:num w:numId="11" w16cid:durableId="1627348046">
    <w:abstractNumId w:val="28"/>
  </w:num>
  <w:num w:numId="12" w16cid:durableId="1397127595">
    <w:abstractNumId w:val="39"/>
  </w:num>
  <w:num w:numId="13" w16cid:durableId="1306663678">
    <w:abstractNumId w:val="10"/>
  </w:num>
  <w:num w:numId="14" w16cid:durableId="693727211">
    <w:abstractNumId w:val="38"/>
  </w:num>
  <w:num w:numId="15" w16cid:durableId="1818568776">
    <w:abstractNumId w:val="17"/>
  </w:num>
  <w:num w:numId="16" w16cid:durableId="109739887">
    <w:abstractNumId w:val="26"/>
  </w:num>
  <w:num w:numId="17" w16cid:durableId="699890518">
    <w:abstractNumId w:val="30"/>
  </w:num>
  <w:num w:numId="18" w16cid:durableId="1972831079">
    <w:abstractNumId w:val="33"/>
  </w:num>
  <w:num w:numId="19" w16cid:durableId="783840841">
    <w:abstractNumId w:val="23"/>
  </w:num>
  <w:num w:numId="20" w16cid:durableId="401879905">
    <w:abstractNumId w:val="15"/>
  </w:num>
  <w:num w:numId="21" w16cid:durableId="1295254375">
    <w:abstractNumId w:val="24"/>
  </w:num>
  <w:num w:numId="22" w16cid:durableId="1048067566">
    <w:abstractNumId w:val="40"/>
  </w:num>
  <w:num w:numId="23" w16cid:durableId="318654744">
    <w:abstractNumId w:val="25"/>
  </w:num>
  <w:num w:numId="24" w16cid:durableId="1614049082">
    <w:abstractNumId w:val="37"/>
  </w:num>
  <w:num w:numId="25" w16cid:durableId="1138379254">
    <w:abstractNumId w:val="9"/>
  </w:num>
  <w:num w:numId="26" w16cid:durableId="562983815">
    <w:abstractNumId w:val="7"/>
  </w:num>
  <w:num w:numId="27" w16cid:durableId="1234773083">
    <w:abstractNumId w:val="6"/>
  </w:num>
  <w:num w:numId="28" w16cid:durableId="1828521363">
    <w:abstractNumId w:val="5"/>
  </w:num>
  <w:num w:numId="29" w16cid:durableId="1986546961">
    <w:abstractNumId w:val="4"/>
  </w:num>
  <w:num w:numId="30" w16cid:durableId="997808694">
    <w:abstractNumId w:val="8"/>
  </w:num>
  <w:num w:numId="31" w16cid:durableId="324477272">
    <w:abstractNumId w:val="3"/>
  </w:num>
  <w:num w:numId="32" w16cid:durableId="1655528916">
    <w:abstractNumId w:val="2"/>
  </w:num>
  <w:num w:numId="33" w16cid:durableId="1798715808">
    <w:abstractNumId w:val="1"/>
  </w:num>
  <w:num w:numId="34" w16cid:durableId="2072268265">
    <w:abstractNumId w:val="0"/>
  </w:num>
  <w:num w:numId="35" w16cid:durableId="860238590">
    <w:abstractNumId w:val="11"/>
  </w:num>
  <w:num w:numId="36" w16cid:durableId="1970743479">
    <w:abstractNumId w:val="22"/>
  </w:num>
  <w:num w:numId="37" w16cid:durableId="504709841">
    <w:abstractNumId w:val="12"/>
  </w:num>
  <w:num w:numId="38" w16cid:durableId="554703818">
    <w:abstractNumId w:val="21"/>
  </w:num>
  <w:num w:numId="39" w16cid:durableId="1417510832">
    <w:abstractNumId w:val="35"/>
  </w:num>
  <w:num w:numId="40" w16cid:durableId="1988168024">
    <w:abstractNumId w:val="3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506943708">
    <w:abstractNumId w:val="20"/>
  </w:num>
  <w:num w:numId="42" w16cid:durableId="178861295">
    <w:abstractNumId w:val="41"/>
  </w:num>
  <w:num w:numId="43" w16cid:durableId="8423540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linkStyle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07C2"/>
    <w:rsid w:val="00001202"/>
    <w:rsid w:val="000318B0"/>
    <w:rsid w:val="0003558B"/>
    <w:rsid w:val="000C2B40"/>
    <w:rsid w:val="000C7367"/>
    <w:rsid w:val="00102350"/>
    <w:rsid w:val="00106E06"/>
    <w:rsid w:val="00132026"/>
    <w:rsid w:val="0013284F"/>
    <w:rsid w:val="00171B49"/>
    <w:rsid w:val="001B50DD"/>
    <w:rsid w:val="001F283B"/>
    <w:rsid w:val="001F6DB6"/>
    <w:rsid w:val="00211B90"/>
    <w:rsid w:val="00235C03"/>
    <w:rsid w:val="00273608"/>
    <w:rsid w:val="00286B65"/>
    <w:rsid w:val="00293D34"/>
    <w:rsid w:val="002B4923"/>
    <w:rsid w:val="002E02C4"/>
    <w:rsid w:val="00316E42"/>
    <w:rsid w:val="00324656"/>
    <w:rsid w:val="003362AC"/>
    <w:rsid w:val="00341F04"/>
    <w:rsid w:val="00376742"/>
    <w:rsid w:val="003768ED"/>
    <w:rsid w:val="00397E92"/>
    <w:rsid w:val="003B0E09"/>
    <w:rsid w:val="003C5896"/>
    <w:rsid w:val="003F37CD"/>
    <w:rsid w:val="00404BB9"/>
    <w:rsid w:val="004147CD"/>
    <w:rsid w:val="0041589B"/>
    <w:rsid w:val="00490CCA"/>
    <w:rsid w:val="004C4DEA"/>
    <w:rsid w:val="00517871"/>
    <w:rsid w:val="0052433F"/>
    <w:rsid w:val="00530BCC"/>
    <w:rsid w:val="00584CA3"/>
    <w:rsid w:val="005B6D6B"/>
    <w:rsid w:val="005C6932"/>
    <w:rsid w:val="00674892"/>
    <w:rsid w:val="0067632A"/>
    <w:rsid w:val="0067672A"/>
    <w:rsid w:val="006A4FA0"/>
    <w:rsid w:val="00713C6D"/>
    <w:rsid w:val="0074473E"/>
    <w:rsid w:val="00747B05"/>
    <w:rsid w:val="0075628B"/>
    <w:rsid w:val="007762E5"/>
    <w:rsid w:val="00780075"/>
    <w:rsid w:val="007C67EB"/>
    <w:rsid w:val="007D429E"/>
    <w:rsid w:val="007F0923"/>
    <w:rsid w:val="007F2A11"/>
    <w:rsid w:val="008519C6"/>
    <w:rsid w:val="008617F7"/>
    <w:rsid w:val="0087319F"/>
    <w:rsid w:val="00877DE2"/>
    <w:rsid w:val="008B5B4A"/>
    <w:rsid w:val="008C50A3"/>
    <w:rsid w:val="008E0E9F"/>
    <w:rsid w:val="009A52C6"/>
    <w:rsid w:val="009A56DE"/>
    <w:rsid w:val="009A6B9D"/>
    <w:rsid w:val="009B053C"/>
    <w:rsid w:val="009C1369"/>
    <w:rsid w:val="009D149C"/>
    <w:rsid w:val="009E2759"/>
    <w:rsid w:val="009E3A9A"/>
    <w:rsid w:val="009F2BAB"/>
    <w:rsid w:val="00A81987"/>
    <w:rsid w:val="00A85B7F"/>
    <w:rsid w:val="00A9330B"/>
    <w:rsid w:val="00AC00CD"/>
    <w:rsid w:val="00AD0DA7"/>
    <w:rsid w:val="00AF5B5E"/>
    <w:rsid w:val="00B33436"/>
    <w:rsid w:val="00B473D5"/>
    <w:rsid w:val="00B85FCA"/>
    <w:rsid w:val="00BB2FEA"/>
    <w:rsid w:val="00BB36D8"/>
    <w:rsid w:val="00BB56A7"/>
    <w:rsid w:val="00BE0C5A"/>
    <w:rsid w:val="00C00615"/>
    <w:rsid w:val="00C407C2"/>
    <w:rsid w:val="00C85F15"/>
    <w:rsid w:val="00C94B41"/>
    <w:rsid w:val="00CA6F5C"/>
    <w:rsid w:val="00CD1BF9"/>
    <w:rsid w:val="00CD35E3"/>
    <w:rsid w:val="00CD46E8"/>
    <w:rsid w:val="00CF24CC"/>
    <w:rsid w:val="00D34117"/>
    <w:rsid w:val="00D613FD"/>
    <w:rsid w:val="00DA7D31"/>
    <w:rsid w:val="00DB24E8"/>
    <w:rsid w:val="00DD1D7A"/>
    <w:rsid w:val="00E15E9E"/>
    <w:rsid w:val="00E54809"/>
    <w:rsid w:val="00E73156"/>
    <w:rsid w:val="00E7348E"/>
    <w:rsid w:val="00EF53F4"/>
    <w:rsid w:val="00F040BB"/>
    <w:rsid w:val="00FB79B6"/>
    <w:rsid w:val="00FC1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F3808"/>
  <w15:docId w15:val="{2C95D88C-8CBE-4DD9-B4D6-6A5CE1B02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hu-HU" w:eastAsia="en-US" w:bidi="ar-SA"/>
      </w:rPr>
    </w:rPrDefault>
    <w:pPrDefault>
      <w:pPr>
        <w:spacing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0DA7"/>
  </w:style>
  <w:style w:type="paragraph" w:styleId="Heading1">
    <w:name w:val="heading 1"/>
    <w:basedOn w:val="Normal"/>
    <w:next w:val="Normal"/>
    <w:link w:val="Heading1Char"/>
    <w:autoRedefine/>
    <w:uiPriority w:val="9"/>
    <w:qFormat/>
    <w:rsid w:val="00AD0DA7"/>
    <w:pPr>
      <w:keepNext/>
      <w:pageBreakBefore/>
      <w:numPr>
        <w:numId w:val="14"/>
      </w:numPr>
      <w:spacing w:before="360" w:after="480"/>
      <w:outlineLvl w:val="0"/>
    </w:pPr>
    <w:rPr>
      <w:rFonts w:cs="Arial"/>
      <w:b/>
      <w:bCs/>
      <w:kern w:val="32"/>
      <w:sz w:val="36"/>
      <w:szCs w:val="32"/>
    </w:rPr>
  </w:style>
  <w:style w:type="paragraph" w:styleId="Heading2">
    <w:name w:val="heading 2"/>
    <w:basedOn w:val="Normal"/>
    <w:next w:val="Normal"/>
    <w:autoRedefine/>
    <w:qFormat/>
    <w:rsid w:val="00AD0DA7"/>
    <w:pPr>
      <w:keepNext/>
      <w:numPr>
        <w:ilvl w:val="1"/>
        <w:numId w:val="14"/>
      </w:numPr>
      <w:spacing w:before="240" w:after="60"/>
      <w:outlineLvl w:val="1"/>
    </w:pPr>
    <w:rPr>
      <w:rFonts w:cs="Arial"/>
      <w:b/>
      <w:bCs/>
      <w:iCs/>
      <w:sz w:val="32"/>
      <w:szCs w:val="28"/>
    </w:rPr>
  </w:style>
  <w:style w:type="paragraph" w:styleId="Heading3">
    <w:name w:val="heading 3"/>
    <w:basedOn w:val="Normal"/>
    <w:next w:val="Normal"/>
    <w:autoRedefine/>
    <w:qFormat/>
    <w:rsid w:val="001B50DD"/>
    <w:pPr>
      <w:keepNext/>
      <w:numPr>
        <w:ilvl w:val="2"/>
        <w:numId w:val="14"/>
      </w:numPr>
      <w:spacing w:before="240" w:after="60"/>
      <w:outlineLvl w:val="2"/>
    </w:pPr>
    <w:rPr>
      <w:rFonts w:cs="Arial"/>
      <w:b/>
      <w:bCs/>
      <w:sz w:val="28"/>
      <w:szCs w:val="26"/>
    </w:rPr>
  </w:style>
  <w:style w:type="paragraph" w:styleId="Heading4">
    <w:name w:val="heading 4"/>
    <w:basedOn w:val="Normal"/>
    <w:next w:val="Normal"/>
    <w:autoRedefine/>
    <w:qFormat/>
    <w:rsid w:val="00AD0DA7"/>
    <w:pPr>
      <w:keepNext/>
      <w:numPr>
        <w:ilvl w:val="3"/>
        <w:numId w:val="14"/>
      </w:numPr>
      <w:spacing w:before="240" w:after="60"/>
      <w:outlineLvl w:val="3"/>
    </w:pPr>
    <w:rPr>
      <w:b/>
      <w:bCs/>
      <w:szCs w:val="28"/>
    </w:rPr>
  </w:style>
  <w:style w:type="paragraph" w:styleId="Heading5">
    <w:name w:val="heading 5"/>
    <w:basedOn w:val="Normal"/>
    <w:next w:val="Normal"/>
    <w:rsid w:val="00AD0DA7"/>
    <w:pPr>
      <w:numPr>
        <w:ilvl w:val="4"/>
        <w:numId w:val="14"/>
      </w:numPr>
      <w:spacing w:before="240" w:after="60"/>
      <w:outlineLvl w:val="4"/>
    </w:pPr>
    <w:rPr>
      <w:b/>
      <w:bCs/>
      <w:i/>
      <w:iCs/>
      <w:sz w:val="26"/>
      <w:szCs w:val="26"/>
    </w:rPr>
  </w:style>
  <w:style w:type="paragraph" w:styleId="Heading6">
    <w:name w:val="heading 6"/>
    <w:basedOn w:val="Normal"/>
    <w:next w:val="Normal"/>
    <w:rsid w:val="00AD0DA7"/>
    <w:pPr>
      <w:numPr>
        <w:ilvl w:val="5"/>
        <w:numId w:val="14"/>
      </w:numPr>
      <w:spacing w:before="240" w:after="60"/>
      <w:outlineLvl w:val="5"/>
    </w:pPr>
    <w:rPr>
      <w:b/>
      <w:bCs/>
      <w:sz w:val="22"/>
      <w:szCs w:val="22"/>
    </w:rPr>
  </w:style>
  <w:style w:type="paragraph" w:styleId="Heading7">
    <w:name w:val="heading 7"/>
    <w:basedOn w:val="Normal"/>
    <w:next w:val="Normal"/>
    <w:link w:val="Heading7Char"/>
    <w:rsid w:val="00AD0DA7"/>
    <w:pPr>
      <w:numPr>
        <w:ilvl w:val="6"/>
        <w:numId w:val="14"/>
      </w:numPr>
      <w:spacing w:before="240" w:after="60"/>
      <w:outlineLvl w:val="6"/>
    </w:pPr>
  </w:style>
  <w:style w:type="paragraph" w:styleId="Heading8">
    <w:name w:val="heading 8"/>
    <w:basedOn w:val="Normal"/>
    <w:next w:val="Normal"/>
    <w:link w:val="Heading8Char"/>
    <w:rsid w:val="00AD0DA7"/>
    <w:pPr>
      <w:numPr>
        <w:ilvl w:val="7"/>
        <w:numId w:val="14"/>
      </w:numPr>
      <w:spacing w:before="240" w:after="60"/>
      <w:outlineLvl w:val="7"/>
    </w:pPr>
    <w:rPr>
      <w:i/>
      <w:iCs/>
    </w:rPr>
  </w:style>
  <w:style w:type="paragraph" w:styleId="Heading9">
    <w:name w:val="heading 9"/>
    <w:basedOn w:val="Normal"/>
    <w:next w:val="Normal"/>
    <w:link w:val="Heading9Char"/>
    <w:rsid w:val="00AD0DA7"/>
    <w:pPr>
      <w:numPr>
        <w:ilvl w:val="8"/>
        <w:numId w:val="14"/>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autoRedefine/>
    <w:rsid w:val="00AD0DA7"/>
    <w:pPr>
      <w:keepNext/>
      <w:spacing w:line="240" w:lineRule="auto"/>
      <w:ind w:firstLine="0"/>
      <w:jc w:val="center"/>
    </w:pPr>
    <w:rPr>
      <w:rFonts w:cs="Arial"/>
      <w:b/>
      <w:bCs/>
      <w:caps/>
      <w:kern w:val="28"/>
      <w:sz w:val="52"/>
      <w:szCs w:val="32"/>
    </w:rPr>
  </w:style>
  <w:style w:type="paragraph" w:styleId="Subtitle">
    <w:name w:val="Subtitle"/>
    <w:basedOn w:val="Normal"/>
    <w:autoRedefine/>
    <w:rsid w:val="00AD0DA7"/>
    <w:pPr>
      <w:keepLines/>
      <w:spacing w:before="120" w:after="4200"/>
      <w:ind w:firstLine="0"/>
      <w:jc w:val="center"/>
    </w:pPr>
    <w:rPr>
      <w:rFonts w:cs="Arial"/>
      <w:noProof/>
      <w:sz w:val="32"/>
    </w:rPr>
  </w:style>
  <w:style w:type="table" w:customStyle="1" w:styleId="a">
    <w:basedOn w:val="TableNormal"/>
    <w:tblPr>
      <w:tblStyleRowBandSize w:val="1"/>
      <w:tblStyleColBandSize w:val="1"/>
      <w:tblCellMar>
        <w:top w:w="15" w:type="dxa"/>
        <w:left w:w="15" w:type="dxa"/>
        <w:bottom w:w="15" w:type="dxa"/>
        <w:right w:w="15" w:type="dxa"/>
      </w:tblCellMar>
    </w:tblPr>
  </w:style>
  <w:style w:type="paragraph" w:styleId="Caption">
    <w:name w:val="caption"/>
    <w:basedOn w:val="Normal"/>
    <w:next w:val="Normal"/>
    <w:link w:val="CaptionChar"/>
    <w:autoRedefine/>
    <w:qFormat/>
    <w:rsid w:val="00AD0DA7"/>
    <w:pPr>
      <w:spacing w:before="120" w:after="240"/>
      <w:ind w:firstLine="0"/>
      <w:jc w:val="center"/>
    </w:pPr>
    <w:rPr>
      <w:b/>
      <w:bCs/>
      <w:sz w:val="20"/>
      <w:szCs w:val="20"/>
    </w:rPr>
  </w:style>
  <w:style w:type="paragraph" w:customStyle="1" w:styleId="Alrscustom">
    <w:name w:val="Aláírás custom"/>
    <w:basedOn w:val="Caption"/>
    <w:link w:val="AlrscustomChar"/>
    <w:qFormat/>
    <w:rsid w:val="003F37CD"/>
    <w:rPr>
      <w:b w:val="0"/>
      <w:i/>
      <w:iCs/>
    </w:rPr>
  </w:style>
  <w:style w:type="character" w:customStyle="1" w:styleId="CaptionChar">
    <w:name w:val="Caption Char"/>
    <w:basedOn w:val="DefaultParagraphFont"/>
    <w:link w:val="Caption"/>
    <w:rsid w:val="003F37CD"/>
    <w:rPr>
      <w:b/>
      <w:bCs/>
      <w:sz w:val="20"/>
      <w:szCs w:val="20"/>
    </w:rPr>
  </w:style>
  <w:style w:type="character" w:customStyle="1" w:styleId="AlrscustomChar">
    <w:name w:val="Aláírás custom Char"/>
    <w:basedOn w:val="CaptionChar"/>
    <w:link w:val="Alrscustom"/>
    <w:rsid w:val="003F37CD"/>
    <w:rPr>
      <w:b w:val="0"/>
      <w:bCs/>
      <w:i/>
      <w:iCs/>
      <w:sz w:val="20"/>
      <w:szCs w:val="20"/>
    </w:rPr>
  </w:style>
  <w:style w:type="paragraph" w:styleId="TableofFigures">
    <w:name w:val="table of figures"/>
    <w:basedOn w:val="Normal"/>
    <w:next w:val="Normal"/>
    <w:uiPriority w:val="99"/>
    <w:unhideWhenUsed/>
    <w:rsid w:val="003F37CD"/>
    <w:pPr>
      <w:spacing w:after="0"/>
    </w:pPr>
  </w:style>
  <w:style w:type="character" w:styleId="Hyperlink">
    <w:name w:val="Hyperlink"/>
    <w:uiPriority w:val="99"/>
    <w:rsid w:val="00AD0DA7"/>
    <w:rPr>
      <w:color w:val="0000FF"/>
      <w:u w:val="single"/>
    </w:rPr>
  </w:style>
  <w:style w:type="character" w:customStyle="1" w:styleId="Heading7Char">
    <w:name w:val="Heading 7 Char"/>
    <w:basedOn w:val="DefaultParagraphFont"/>
    <w:link w:val="Heading7"/>
    <w:rsid w:val="0067632A"/>
  </w:style>
  <w:style w:type="character" w:customStyle="1" w:styleId="Heading8Char">
    <w:name w:val="Heading 8 Char"/>
    <w:basedOn w:val="DefaultParagraphFont"/>
    <w:link w:val="Heading8"/>
    <w:rsid w:val="0067632A"/>
    <w:rPr>
      <w:i/>
      <w:iCs/>
    </w:rPr>
  </w:style>
  <w:style w:type="character" w:customStyle="1" w:styleId="Heading9Char">
    <w:name w:val="Heading 9 Char"/>
    <w:basedOn w:val="DefaultParagraphFont"/>
    <w:link w:val="Heading9"/>
    <w:rsid w:val="0067632A"/>
    <w:rPr>
      <w:rFonts w:ascii="Arial" w:hAnsi="Arial" w:cs="Arial"/>
      <w:sz w:val="22"/>
      <w:szCs w:val="22"/>
    </w:rPr>
  </w:style>
  <w:style w:type="paragraph" w:styleId="Header">
    <w:name w:val="header"/>
    <w:basedOn w:val="Normal"/>
    <w:link w:val="HeaderChar"/>
    <w:rsid w:val="00AD0DA7"/>
    <w:pPr>
      <w:tabs>
        <w:tab w:val="center" w:pos="4320"/>
        <w:tab w:val="right" w:pos="8640"/>
      </w:tabs>
      <w:ind w:firstLine="0"/>
    </w:pPr>
  </w:style>
  <w:style w:type="character" w:customStyle="1" w:styleId="HeaderChar">
    <w:name w:val="Header Char"/>
    <w:basedOn w:val="DefaultParagraphFont"/>
    <w:link w:val="Header"/>
    <w:rsid w:val="0067632A"/>
  </w:style>
  <w:style w:type="paragraph" w:customStyle="1" w:styleId="Cmlapszerz">
    <w:name w:val="Címlap szerző"/>
    <w:basedOn w:val="Normal"/>
    <w:autoRedefine/>
    <w:rsid w:val="00AD0DA7"/>
    <w:pPr>
      <w:keepNext/>
      <w:spacing w:after="240" w:line="240" w:lineRule="auto"/>
      <w:ind w:firstLine="0"/>
      <w:jc w:val="center"/>
    </w:pPr>
    <w:rPr>
      <w:noProof/>
      <w:sz w:val="40"/>
    </w:rPr>
  </w:style>
  <w:style w:type="paragraph" w:styleId="Footer">
    <w:name w:val="footer"/>
    <w:basedOn w:val="Normal"/>
    <w:link w:val="FooterChar"/>
    <w:rsid w:val="00AD0DA7"/>
    <w:pPr>
      <w:tabs>
        <w:tab w:val="center" w:pos="4320"/>
        <w:tab w:val="right" w:pos="8640"/>
      </w:tabs>
      <w:ind w:firstLine="0"/>
    </w:pPr>
  </w:style>
  <w:style w:type="character" w:customStyle="1" w:styleId="FooterChar">
    <w:name w:val="Footer Char"/>
    <w:basedOn w:val="DefaultParagraphFont"/>
    <w:link w:val="Footer"/>
    <w:rsid w:val="0067632A"/>
  </w:style>
  <w:style w:type="paragraph" w:styleId="TOC2">
    <w:name w:val="toc 2"/>
    <w:basedOn w:val="Normal"/>
    <w:next w:val="Normal"/>
    <w:autoRedefine/>
    <w:uiPriority w:val="39"/>
    <w:rsid w:val="00AD0DA7"/>
    <w:pPr>
      <w:spacing w:after="0"/>
      <w:ind w:left="238" w:firstLine="0"/>
    </w:pPr>
  </w:style>
  <w:style w:type="paragraph" w:styleId="BodyText">
    <w:name w:val="Body Text"/>
    <w:basedOn w:val="Normal"/>
    <w:link w:val="BodyTextChar"/>
    <w:rsid w:val="00AD0DA7"/>
    <w:pPr>
      <w:spacing w:before="360"/>
      <w:ind w:firstLine="0"/>
    </w:pPr>
  </w:style>
  <w:style w:type="character" w:customStyle="1" w:styleId="BodyTextChar">
    <w:name w:val="Body Text Char"/>
    <w:link w:val="BodyText"/>
    <w:rsid w:val="00AD0DA7"/>
  </w:style>
  <w:style w:type="paragraph" w:customStyle="1" w:styleId="Nyilatkozatcm">
    <w:name w:val="Nyilatkozat cím"/>
    <w:basedOn w:val="Normal"/>
    <w:next w:val="Normal"/>
    <w:autoRedefine/>
    <w:rsid w:val="00AD0DA7"/>
    <w:pPr>
      <w:keepNext/>
      <w:pageBreakBefore/>
      <w:spacing w:after="640"/>
      <w:ind w:firstLine="0"/>
      <w:jc w:val="center"/>
    </w:pPr>
    <w:rPr>
      <w:b/>
      <w:caps/>
      <w:sz w:val="36"/>
    </w:rPr>
  </w:style>
  <w:style w:type="paragraph" w:customStyle="1" w:styleId="Nyilatkozatkeltezs">
    <w:name w:val="Nyilatkozat keltezés"/>
    <w:basedOn w:val="Nyilatkozatszveg"/>
    <w:rsid w:val="00AD0DA7"/>
    <w:pPr>
      <w:spacing w:before="240" w:after="960"/>
    </w:pPr>
  </w:style>
  <w:style w:type="paragraph" w:styleId="TOC1">
    <w:name w:val="toc 1"/>
    <w:basedOn w:val="Normal"/>
    <w:next w:val="Normal"/>
    <w:autoRedefine/>
    <w:uiPriority w:val="39"/>
    <w:rsid w:val="00AD0DA7"/>
    <w:pPr>
      <w:tabs>
        <w:tab w:val="right" w:leader="dot" w:pos="8494"/>
      </w:tabs>
      <w:spacing w:after="0"/>
      <w:ind w:firstLine="0"/>
    </w:pPr>
    <w:rPr>
      <w:b/>
    </w:rPr>
  </w:style>
  <w:style w:type="paragraph" w:styleId="TOC3">
    <w:name w:val="toc 3"/>
    <w:basedOn w:val="Normal"/>
    <w:next w:val="Normal"/>
    <w:autoRedefine/>
    <w:uiPriority w:val="39"/>
    <w:rsid w:val="00AD0DA7"/>
    <w:pPr>
      <w:spacing w:after="0"/>
      <w:ind w:left="482" w:firstLine="0"/>
    </w:pPr>
  </w:style>
  <w:style w:type="paragraph" w:styleId="TOC4">
    <w:name w:val="toc 4"/>
    <w:basedOn w:val="Normal"/>
    <w:next w:val="Normal"/>
    <w:autoRedefine/>
    <w:semiHidden/>
    <w:rsid w:val="00AD0DA7"/>
    <w:pPr>
      <w:spacing w:after="0"/>
      <w:ind w:left="720" w:firstLine="0"/>
    </w:pPr>
  </w:style>
  <w:style w:type="paragraph" w:styleId="TOC5">
    <w:name w:val="toc 5"/>
    <w:basedOn w:val="Normal"/>
    <w:next w:val="Normal"/>
    <w:autoRedefine/>
    <w:semiHidden/>
    <w:rsid w:val="00AD0DA7"/>
    <w:pPr>
      <w:spacing w:after="0"/>
      <w:ind w:left="958" w:firstLine="0"/>
    </w:pPr>
  </w:style>
  <w:style w:type="paragraph" w:styleId="TOC6">
    <w:name w:val="toc 6"/>
    <w:basedOn w:val="Normal"/>
    <w:next w:val="Normal"/>
    <w:autoRedefine/>
    <w:semiHidden/>
    <w:rsid w:val="00AD0DA7"/>
    <w:pPr>
      <w:spacing w:after="0"/>
      <w:ind w:left="1202"/>
    </w:pPr>
  </w:style>
  <w:style w:type="paragraph" w:styleId="TOC7">
    <w:name w:val="toc 7"/>
    <w:basedOn w:val="Normal"/>
    <w:next w:val="Normal"/>
    <w:autoRedefine/>
    <w:semiHidden/>
    <w:rsid w:val="00AD0DA7"/>
    <w:pPr>
      <w:ind w:left="1440"/>
    </w:pPr>
  </w:style>
  <w:style w:type="paragraph" w:styleId="TOC8">
    <w:name w:val="toc 8"/>
    <w:basedOn w:val="Normal"/>
    <w:next w:val="Normal"/>
    <w:autoRedefine/>
    <w:semiHidden/>
    <w:rsid w:val="00AD0DA7"/>
    <w:pPr>
      <w:ind w:left="1680"/>
    </w:pPr>
  </w:style>
  <w:style w:type="paragraph" w:styleId="TOC9">
    <w:name w:val="toc 9"/>
    <w:basedOn w:val="Normal"/>
    <w:next w:val="Normal"/>
    <w:autoRedefine/>
    <w:semiHidden/>
    <w:rsid w:val="00AD0DA7"/>
    <w:pPr>
      <w:ind w:left="1920"/>
    </w:pPr>
  </w:style>
  <w:style w:type="character" w:styleId="PageNumber">
    <w:name w:val="page number"/>
    <w:basedOn w:val="DefaultParagraphFont"/>
    <w:rsid w:val="00AD0DA7"/>
  </w:style>
  <w:style w:type="paragraph" w:customStyle="1" w:styleId="Irodalomjegyzksor">
    <w:name w:val="Irodalomjegyzék sor"/>
    <w:basedOn w:val="Normal"/>
    <w:autoRedefine/>
    <w:qFormat/>
    <w:rsid w:val="00AD0DA7"/>
    <w:pPr>
      <w:numPr>
        <w:numId w:val="13"/>
      </w:numPr>
      <w:tabs>
        <w:tab w:val="clear" w:pos="1134"/>
        <w:tab w:val="left" w:pos="567"/>
      </w:tabs>
      <w:spacing w:before="120" w:after="240" w:line="240" w:lineRule="auto"/>
      <w:jc w:val="left"/>
    </w:pPr>
    <w:rPr>
      <w:noProof/>
    </w:rPr>
  </w:style>
  <w:style w:type="paragraph" w:styleId="FootnoteText">
    <w:name w:val="footnote text"/>
    <w:basedOn w:val="Normal"/>
    <w:link w:val="FootnoteTextChar"/>
    <w:semiHidden/>
    <w:rsid w:val="00AD0DA7"/>
    <w:rPr>
      <w:sz w:val="20"/>
      <w:szCs w:val="20"/>
    </w:rPr>
  </w:style>
  <w:style w:type="character" w:customStyle="1" w:styleId="FootnoteTextChar">
    <w:name w:val="Footnote Text Char"/>
    <w:basedOn w:val="DefaultParagraphFont"/>
    <w:link w:val="FootnoteText"/>
    <w:semiHidden/>
    <w:rsid w:val="0067632A"/>
    <w:rPr>
      <w:sz w:val="20"/>
      <w:szCs w:val="20"/>
    </w:rPr>
  </w:style>
  <w:style w:type="paragraph" w:customStyle="1" w:styleId="Fejezetcimszmozsnlkl">
    <w:name w:val="Fejezetcim számozás nélkül"/>
    <w:basedOn w:val="Heading1"/>
    <w:next w:val="Normal"/>
    <w:rsid w:val="00AD0DA7"/>
    <w:pPr>
      <w:numPr>
        <w:numId w:val="0"/>
      </w:numPr>
      <w:spacing w:before="240"/>
    </w:pPr>
  </w:style>
  <w:style w:type="paragraph" w:customStyle="1" w:styleId="Source">
    <w:name w:val="Source"/>
    <w:basedOn w:val="Normal"/>
    <w:autoRedefine/>
    <w:rsid w:val="00AD0DA7"/>
    <w:pPr>
      <w:keepNext/>
      <w:pBdr>
        <w:top w:val="single" w:sz="8" w:space="1" w:color="auto"/>
        <w:left w:val="single" w:sz="8" w:space="4" w:color="auto"/>
        <w:bottom w:val="single" w:sz="8" w:space="1" w:color="auto"/>
        <w:right w:val="single" w:sz="8" w:space="4" w:color="auto"/>
      </w:pBdr>
      <w:shd w:val="clear" w:color="auto" w:fill="D9D9D9"/>
      <w:spacing w:line="240" w:lineRule="auto"/>
      <w:ind w:firstLine="0"/>
    </w:pPr>
    <w:rPr>
      <w:rFonts w:ascii="Courier New" w:hAnsi="Courier New"/>
      <w:noProof/>
      <w:sz w:val="20"/>
    </w:rPr>
  </w:style>
  <w:style w:type="character" w:styleId="FootnoteReference">
    <w:name w:val="footnote reference"/>
    <w:semiHidden/>
    <w:rsid w:val="00AD0DA7"/>
    <w:rPr>
      <w:vertAlign w:val="superscript"/>
    </w:rPr>
  </w:style>
  <w:style w:type="paragraph" w:styleId="BalloonText">
    <w:name w:val="Balloon Text"/>
    <w:basedOn w:val="Normal"/>
    <w:link w:val="BalloonTextChar"/>
    <w:rsid w:val="00AD0DA7"/>
    <w:pPr>
      <w:spacing w:line="240" w:lineRule="auto"/>
    </w:pPr>
    <w:rPr>
      <w:rFonts w:ascii="Tahoma" w:hAnsi="Tahoma" w:cs="Tahoma"/>
      <w:sz w:val="16"/>
      <w:szCs w:val="16"/>
    </w:rPr>
  </w:style>
  <w:style w:type="character" w:customStyle="1" w:styleId="BalloonTextChar">
    <w:name w:val="Balloon Text Char"/>
    <w:link w:val="BalloonText"/>
    <w:rsid w:val="00AD0DA7"/>
    <w:rPr>
      <w:rFonts w:ascii="Tahoma" w:hAnsi="Tahoma" w:cs="Tahoma"/>
      <w:sz w:val="16"/>
      <w:szCs w:val="16"/>
    </w:rPr>
  </w:style>
  <w:style w:type="numbering" w:customStyle="1" w:styleId="tmutat-felsorols">
    <w:name w:val="Útmutató - felsorolás"/>
    <w:basedOn w:val="NoList"/>
    <w:rsid w:val="00AD0DA7"/>
    <w:pPr>
      <w:numPr>
        <w:numId w:val="15"/>
      </w:numPr>
    </w:pPr>
  </w:style>
  <w:style w:type="paragraph" w:customStyle="1" w:styleId="tmutat">
    <w:name w:val="Útmutató"/>
    <w:basedOn w:val="Normal"/>
    <w:rsid w:val="00AD0DA7"/>
    <w:pPr>
      <w:spacing w:line="240" w:lineRule="auto"/>
      <w:ind w:firstLine="0"/>
    </w:pPr>
    <w:rPr>
      <w:sz w:val="21"/>
      <w:szCs w:val="22"/>
    </w:rPr>
  </w:style>
  <w:style w:type="paragraph" w:customStyle="1" w:styleId="tmutatcm">
    <w:name w:val="Útmutató cím"/>
    <w:basedOn w:val="tmutat"/>
    <w:rsid w:val="00AD0DA7"/>
    <w:pPr>
      <w:jc w:val="center"/>
    </w:pPr>
    <w:rPr>
      <w:b/>
      <w:sz w:val="24"/>
    </w:rPr>
  </w:style>
  <w:style w:type="numbering" w:customStyle="1" w:styleId="tmutatfelsorols">
    <w:name w:val="Útmutató felsorolás"/>
    <w:basedOn w:val="NoList"/>
    <w:rsid w:val="00AD0DA7"/>
    <w:pPr>
      <w:numPr>
        <w:numId w:val="16"/>
      </w:numPr>
    </w:pPr>
  </w:style>
  <w:style w:type="numbering" w:customStyle="1" w:styleId="StyleOutlinenumberedSymbolsymbol11ptBoldLeft0cm">
    <w:name w:val="Style Outline numbered Symbol (symbol) 11 pt Bold Left:  0 cm ..."/>
    <w:basedOn w:val="NoList"/>
    <w:rsid w:val="00AD0DA7"/>
    <w:pPr>
      <w:numPr>
        <w:numId w:val="17"/>
      </w:numPr>
    </w:pPr>
  </w:style>
  <w:style w:type="numbering" w:customStyle="1" w:styleId="StyleOutlinenumberedSymbolsymbol11ptBoldLeft0cm1">
    <w:name w:val="Style Outline numbered Symbol (symbol) 11 pt Bold Left:  0 cm ...1"/>
    <w:basedOn w:val="NoList"/>
    <w:rsid w:val="00AD0DA7"/>
    <w:pPr>
      <w:numPr>
        <w:numId w:val="18"/>
      </w:numPr>
    </w:pPr>
  </w:style>
  <w:style w:type="paragraph" w:customStyle="1" w:styleId="Nyilatkozatszveg">
    <w:name w:val="Nyilatkozat szöveg"/>
    <w:basedOn w:val="Normal"/>
    <w:rsid w:val="00AD0DA7"/>
    <w:pPr>
      <w:ind w:firstLine="0"/>
    </w:pPr>
  </w:style>
  <w:style w:type="paragraph" w:customStyle="1" w:styleId="Nyilatkozatalrs">
    <w:name w:val="Nyilatkozat aláírás"/>
    <w:basedOn w:val="Nyilatkozatszveg"/>
    <w:rsid w:val="00AD0DA7"/>
    <w:pPr>
      <w:tabs>
        <w:tab w:val="center" w:pos="6237"/>
      </w:tabs>
      <w:spacing w:after="0" w:line="240" w:lineRule="auto"/>
      <w:ind w:left="3686"/>
    </w:pPr>
    <w:rPr>
      <w:noProof/>
    </w:rPr>
  </w:style>
  <w:style w:type="paragraph" w:customStyle="1" w:styleId="Cmlaplog">
    <w:name w:val="Címlap logó"/>
    <w:basedOn w:val="Normal"/>
    <w:rsid w:val="00AD0DA7"/>
    <w:pPr>
      <w:ind w:firstLine="0"/>
      <w:jc w:val="center"/>
    </w:pPr>
    <w:rPr>
      <w:szCs w:val="20"/>
    </w:rPr>
  </w:style>
  <w:style w:type="paragraph" w:customStyle="1" w:styleId="Cmlapkarstanszk">
    <w:name w:val="Címlap kar és tanszék"/>
    <w:basedOn w:val="Normal"/>
    <w:rsid w:val="00AD0DA7"/>
    <w:pPr>
      <w:spacing w:after="0" w:line="240" w:lineRule="auto"/>
      <w:ind w:firstLine="0"/>
      <w:jc w:val="center"/>
    </w:pPr>
    <w:rPr>
      <w:szCs w:val="20"/>
    </w:rPr>
  </w:style>
  <w:style w:type="paragraph" w:customStyle="1" w:styleId="Cmlapegyetem">
    <w:name w:val="Címlap egyetem"/>
    <w:basedOn w:val="Normal"/>
    <w:rsid w:val="00AD0DA7"/>
    <w:pPr>
      <w:spacing w:before="120" w:after="0" w:line="240" w:lineRule="auto"/>
      <w:ind w:firstLine="0"/>
      <w:jc w:val="center"/>
    </w:pPr>
    <w:rPr>
      <w:b/>
      <w:bCs/>
      <w:szCs w:val="20"/>
    </w:rPr>
  </w:style>
  <w:style w:type="numbering" w:customStyle="1" w:styleId="tmutatszmozottlista">
    <w:name w:val="Útmutató számozott lista"/>
    <w:basedOn w:val="NoList"/>
    <w:rsid w:val="00AD0DA7"/>
    <w:pPr>
      <w:numPr>
        <w:numId w:val="19"/>
      </w:numPr>
    </w:pPr>
  </w:style>
  <w:style w:type="numbering" w:customStyle="1" w:styleId="Irodalomjegyzkttel">
    <w:name w:val="Irodalomjegyzék tétel"/>
    <w:basedOn w:val="NoList"/>
    <w:rsid w:val="00AD0DA7"/>
    <w:pPr>
      <w:numPr>
        <w:numId w:val="21"/>
      </w:numPr>
    </w:pPr>
  </w:style>
  <w:style w:type="character" w:customStyle="1" w:styleId="tmutatkiemels">
    <w:name w:val="Útmutató kiemelés"/>
    <w:rsid w:val="00AD0DA7"/>
    <w:rPr>
      <w:b/>
      <w:bCs/>
    </w:rPr>
  </w:style>
  <w:style w:type="character" w:customStyle="1" w:styleId="tmutatfontos">
    <w:name w:val="Útmutató fontos"/>
    <w:rsid w:val="00AD0DA7"/>
    <w:rPr>
      <w:b/>
      <w:u w:val="single"/>
    </w:rPr>
  </w:style>
  <w:style w:type="character" w:customStyle="1" w:styleId="Irodalomjegyzkforrs">
    <w:name w:val="Irodalomjegyzék forrás"/>
    <w:qFormat/>
    <w:rsid w:val="00AD0DA7"/>
    <w:rPr>
      <w:i/>
    </w:rPr>
  </w:style>
  <w:style w:type="numbering" w:customStyle="1" w:styleId="tmutatlista">
    <w:name w:val="Útmutató lista"/>
    <w:basedOn w:val="NoList"/>
    <w:rsid w:val="00AD0DA7"/>
    <w:pPr>
      <w:numPr>
        <w:numId w:val="23"/>
      </w:numPr>
    </w:pPr>
  </w:style>
  <w:style w:type="character" w:styleId="BookTitle">
    <w:name w:val="Book Title"/>
    <w:uiPriority w:val="33"/>
    <w:rsid w:val="00AD0DA7"/>
    <w:rPr>
      <w:b/>
      <w:bCs/>
      <w:smallCaps/>
      <w:spacing w:val="5"/>
    </w:rPr>
  </w:style>
  <w:style w:type="paragraph" w:styleId="IntenseQuote">
    <w:name w:val="Intense Quote"/>
    <w:basedOn w:val="Normal"/>
    <w:next w:val="Normal"/>
    <w:link w:val="IntenseQuoteChar"/>
    <w:uiPriority w:val="30"/>
    <w:rsid w:val="00AD0DA7"/>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rsid w:val="00AD0DA7"/>
    <w:rPr>
      <w:b/>
      <w:bCs/>
      <w:i/>
      <w:iCs/>
      <w:color w:val="4F81BD"/>
    </w:rPr>
  </w:style>
  <w:style w:type="character" w:styleId="IntenseReference">
    <w:name w:val="Intense Reference"/>
    <w:uiPriority w:val="32"/>
    <w:rsid w:val="00AD0DA7"/>
    <w:rPr>
      <w:b/>
      <w:bCs/>
      <w:smallCaps/>
      <w:color w:val="C0504D"/>
      <w:spacing w:val="5"/>
      <w:u w:val="single"/>
    </w:rPr>
  </w:style>
  <w:style w:type="character" w:styleId="SubtleReference">
    <w:name w:val="Subtle Reference"/>
    <w:uiPriority w:val="31"/>
    <w:rsid w:val="00AD0DA7"/>
    <w:rPr>
      <w:smallCaps/>
      <w:color w:val="C0504D"/>
      <w:u w:val="single"/>
    </w:rPr>
  </w:style>
  <w:style w:type="paragraph" w:styleId="ListParagraph">
    <w:name w:val="List Paragraph"/>
    <w:basedOn w:val="Normal"/>
    <w:uiPriority w:val="34"/>
    <w:rsid w:val="00AD0DA7"/>
    <w:pPr>
      <w:ind w:left="708"/>
    </w:pPr>
  </w:style>
  <w:style w:type="character" w:styleId="Emphasis">
    <w:name w:val="Emphasis"/>
    <w:qFormat/>
    <w:rsid w:val="00AD0DA7"/>
    <w:rPr>
      <w:i/>
      <w:iCs/>
    </w:rPr>
  </w:style>
  <w:style w:type="character" w:styleId="SubtleEmphasis">
    <w:name w:val="Subtle Emphasis"/>
    <w:uiPriority w:val="19"/>
    <w:rsid w:val="00AD0DA7"/>
    <w:rPr>
      <w:i/>
      <w:iCs/>
      <w:color w:val="808080"/>
    </w:rPr>
  </w:style>
  <w:style w:type="character" w:styleId="IntenseEmphasis">
    <w:name w:val="Intense Emphasis"/>
    <w:uiPriority w:val="21"/>
    <w:rsid w:val="00AD0DA7"/>
    <w:rPr>
      <w:b/>
      <w:bCs/>
      <w:i/>
      <w:iCs/>
      <w:color w:val="4F81BD"/>
    </w:rPr>
  </w:style>
  <w:style w:type="paragraph" w:styleId="Quote">
    <w:name w:val="Quote"/>
    <w:basedOn w:val="Normal"/>
    <w:next w:val="Normal"/>
    <w:link w:val="QuoteChar"/>
    <w:uiPriority w:val="29"/>
    <w:rsid w:val="00AD0DA7"/>
    <w:rPr>
      <w:i/>
      <w:iCs/>
      <w:color w:val="000000"/>
    </w:rPr>
  </w:style>
  <w:style w:type="character" w:customStyle="1" w:styleId="QuoteChar">
    <w:name w:val="Quote Char"/>
    <w:link w:val="Quote"/>
    <w:uiPriority w:val="29"/>
    <w:rsid w:val="00AD0DA7"/>
    <w:rPr>
      <w:i/>
      <w:iCs/>
      <w:color w:val="000000"/>
    </w:rPr>
  </w:style>
  <w:style w:type="paragraph" w:styleId="NoSpacing">
    <w:name w:val="No Spacing"/>
    <w:uiPriority w:val="1"/>
    <w:rsid w:val="00AD0DA7"/>
    <w:pPr>
      <w:spacing w:after="0" w:line="240" w:lineRule="auto"/>
    </w:pPr>
  </w:style>
  <w:style w:type="character" w:styleId="Strong">
    <w:name w:val="Strong"/>
    <w:qFormat/>
    <w:rsid w:val="00AD0DA7"/>
    <w:rPr>
      <w:b/>
      <w:bCs/>
    </w:rPr>
  </w:style>
  <w:style w:type="paragraph" w:customStyle="1" w:styleId="Kp">
    <w:name w:val="Kép"/>
    <w:basedOn w:val="Normal"/>
    <w:next w:val="Caption"/>
    <w:qFormat/>
    <w:rsid w:val="00AD0DA7"/>
    <w:pPr>
      <w:keepNext/>
      <w:spacing w:before="240" w:line="240" w:lineRule="auto"/>
      <w:ind w:firstLine="0"/>
      <w:jc w:val="center"/>
    </w:pPr>
  </w:style>
  <w:style w:type="character" w:customStyle="1" w:styleId="StyleUnderline">
    <w:name w:val="Style Underline"/>
    <w:qFormat/>
    <w:rsid w:val="00AD0DA7"/>
    <w:rPr>
      <w:u w:val="single"/>
    </w:rPr>
  </w:style>
  <w:style w:type="paragraph" w:customStyle="1" w:styleId="Kd">
    <w:name w:val="Kód"/>
    <w:basedOn w:val="Normal"/>
    <w:qFormat/>
    <w:rsid w:val="00AD0DA7"/>
    <w:pPr>
      <w:tabs>
        <w:tab w:val="left" w:pos="851"/>
        <w:tab w:val="left" w:pos="1418"/>
        <w:tab w:val="left" w:pos="1985"/>
        <w:tab w:val="left" w:pos="2552"/>
        <w:tab w:val="left" w:pos="3119"/>
        <w:tab w:val="left" w:pos="3686"/>
        <w:tab w:val="left" w:pos="4253"/>
        <w:tab w:val="left" w:pos="4820"/>
        <w:tab w:val="left" w:pos="5387"/>
        <w:tab w:val="left" w:pos="5954"/>
      </w:tabs>
      <w:spacing w:before="120" w:after="240" w:line="240" w:lineRule="auto"/>
      <w:ind w:left="284" w:firstLine="0"/>
      <w:contextualSpacing/>
    </w:pPr>
    <w:rPr>
      <w:rFonts w:ascii="Consolas" w:hAnsi="Consolas"/>
      <w:sz w:val="20"/>
    </w:rPr>
  </w:style>
  <w:style w:type="paragraph" w:styleId="TOCHeading">
    <w:name w:val="TOC Heading"/>
    <w:basedOn w:val="Heading1"/>
    <w:next w:val="Normal"/>
    <w:uiPriority w:val="39"/>
    <w:unhideWhenUsed/>
    <w:qFormat/>
    <w:rsid w:val="00AD0DA7"/>
    <w:pPr>
      <w:keepLines/>
      <w:pageBreakBefore w:val="0"/>
      <w:numPr>
        <w:numId w:val="0"/>
      </w:numPr>
      <w:spacing w:before="480" w:after="0" w:line="276" w:lineRule="auto"/>
      <w:jc w:val="left"/>
      <w:outlineLvl w:val="9"/>
    </w:pPr>
    <w:rPr>
      <w:rFonts w:ascii="Cambria" w:hAnsi="Cambria" w:cs="Times New Roman"/>
      <w:color w:val="365F91"/>
      <w:kern w:val="0"/>
      <w:sz w:val="28"/>
      <w:szCs w:val="28"/>
      <w:lang w:eastAsia="hu-HU"/>
    </w:rPr>
  </w:style>
  <w:style w:type="paragraph" w:customStyle="1" w:styleId="Fejezetcmtartalomjegyzknlkl">
    <w:name w:val="Fejezetcím tartalomjegyzék nélkül"/>
    <w:basedOn w:val="Fejezetcimszmozsnlkl"/>
    <w:next w:val="Normal"/>
    <w:qFormat/>
    <w:rsid w:val="00AD0DA7"/>
    <w:pPr>
      <w:outlineLvl w:val="9"/>
    </w:pPr>
    <w:rPr>
      <w:noProof/>
    </w:rPr>
  </w:style>
  <w:style w:type="character" w:styleId="CommentReference">
    <w:name w:val="annotation reference"/>
    <w:basedOn w:val="DefaultParagraphFont"/>
    <w:rsid w:val="00AD0DA7"/>
    <w:rPr>
      <w:sz w:val="16"/>
      <w:szCs w:val="16"/>
    </w:rPr>
  </w:style>
  <w:style w:type="paragraph" w:styleId="CommentText">
    <w:name w:val="annotation text"/>
    <w:basedOn w:val="Normal"/>
    <w:link w:val="CommentTextChar"/>
    <w:rsid w:val="00AD0DA7"/>
    <w:pPr>
      <w:spacing w:line="240" w:lineRule="auto"/>
    </w:pPr>
    <w:rPr>
      <w:sz w:val="20"/>
      <w:szCs w:val="20"/>
    </w:rPr>
  </w:style>
  <w:style w:type="character" w:customStyle="1" w:styleId="CommentTextChar">
    <w:name w:val="Comment Text Char"/>
    <w:basedOn w:val="DefaultParagraphFont"/>
    <w:link w:val="CommentText"/>
    <w:rsid w:val="00AD0DA7"/>
    <w:rPr>
      <w:sz w:val="20"/>
      <w:szCs w:val="20"/>
    </w:rPr>
  </w:style>
  <w:style w:type="paragraph" w:styleId="CommentSubject">
    <w:name w:val="annotation subject"/>
    <w:basedOn w:val="CommentText"/>
    <w:next w:val="CommentText"/>
    <w:link w:val="CommentSubjectChar"/>
    <w:rsid w:val="00AD0DA7"/>
    <w:rPr>
      <w:b/>
      <w:bCs/>
    </w:rPr>
  </w:style>
  <w:style w:type="character" w:customStyle="1" w:styleId="CommentSubjectChar">
    <w:name w:val="Comment Subject Char"/>
    <w:basedOn w:val="CommentTextChar"/>
    <w:link w:val="CommentSubject"/>
    <w:rsid w:val="00AD0DA7"/>
    <w:rPr>
      <w:b/>
      <w:bCs/>
      <w:sz w:val="20"/>
      <w:szCs w:val="20"/>
    </w:rPr>
  </w:style>
  <w:style w:type="character" w:customStyle="1" w:styleId="Heading1Char">
    <w:name w:val="Heading 1 Char"/>
    <w:basedOn w:val="DefaultParagraphFont"/>
    <w:link w:val="Heading1"/>
    <w:uiPriority w:val="9"/>
    <w:rsid w:val="00AD0DA7"/>
    <w:rPr>
      <w:rFonts w:cs="Arial"/>
      <w:b/>
      <w:bCs/>
      <w:kern w:val="32"/>
      <w:sz w:val="36"/>
      <w:szCs w:val="32"/>
    </w:rPr>
  </w:style>
  <w:style w:type="paragraph" w:styleId="Bibliography">
    <w:name w:val="Bibliography"/>
    <w:basedOn w:val="Normal"/>
    <w:next w:val="Normal"/>
    <w:uiPriority w:val="37"/>
    <w:unhideWhenUsed/>
    <w:rsid w:val="00AD0DA7"/>
    <w:pPr>
      <w:ind w:firstLine="0"/>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116710">
      <w:bodyDiv w:val="1"/>
      <w:marLeft w:val="0"/>
      <w:marRight w:val="0"/>
      <w:marTop w:val="0"/>
      <w:marBottom w:val="0"/>
      <w:divBdr>
        <w:top w:val="none" w:sz="0" w:space="0" w:color="auto"/>
        <w:left w:val="none" w:sz="0" w:space="0" w:color="auto"/>
        <w:bottom w:val="none" w:sz="0" w:space="0" w:color="auto"/>
        <w:right w:val="none" w:sz="0" w:space="0" w:color="auto"/>
      </w:divBdr>
    </w:div>
    <w:div w:id="82267071">
      <w:bodyDiv w:val="1"/>
      <w:marLeft w:val="0"/>
      <w:marRight w:val="0"/>
      <w:marTop w:val="0"/>
      <w:marBottom w:val="0"/>
      <w:divBdr>
        <w:top w:val="none" w:sz="0" w:space="0" w:color="auto"/>
        <w:left w:val="none" w:sz="0" w:space="0" w:color="auto"/>
        <w:bottom w:val="none" w:sz="0" w:space="0" w:color="auto"/>
        <w:right w:val="none" w:sz="0" w:space="0" w:color="auto"/>
      </w:divBdr>
    </w:div>
    <w:div w:id="113140066">
      <w:bodyDiv w:val="1"/>
      <w:marLeft w:val="0"/>
      <w:marRight w:val="0"/>
      <w:marTop w:val="0"/>
      <w:marBottom w:val="0"/>
      <w:divBdr>
        <w:top w:val="none" w:sz="0" w:space="0" w:color="auto"/>
        <w:left w:val="none" w:sz="0" w:space="0" w:color="auto"/>
        <w:bottom w:val="none" w:sz="0" w:space="0" w:color="auto"/>
        <w:right w:val="none" w:sz="0" w:space="0" w:color="auto"/>
      </w:divBdr>
    </w:div>
    <w:div w:id="157811454">
      <w:bodyDiv w:val="1"/>
      <w:marLeft w:val="0"/>
      <w:marRight w:val="0"/>
      <w:marTop w:val="0"/>
      <w:marBottom w:val="0"/>
      <w:divBdr>
        <w:top w:val="none" w:sz="0" w:space="0" w:color="auto"/>
        <w:left w:val="none" w:sz="0" w:space="0" w:color="auto"/>
        <w:bottom w:val="none" w:sz="0" w:space="0" w:color="auto"/>
        <w:right w:val="none" w:sz="0" w:space="0" w:color="auto"/>
      </w:divBdr>
    </w:div>
    <w:div w:id="175116138">
      <w:bodyDiv w:val="1"/>
      <w:marLeft w:val="0"/>
      <w:marRight w:val="0"/>
      <w:marTop w:val="0"/>
      <w:marBottom w:val="0"/>
      <w:divBdr>
        <w:top w:val="none" w:sz="0" w:space="0" w:color="auto"/>
        <w:left w:val="none" w:sz="0" w:space="0" w:color="auto"/>
        <w:bottom w:val="none" w:sz="0" w:space="0" w:color="auto"/>
        <w:right w:val="none" w:sz="0" w:space="0" w:color="auto"/>
      </w:divBdr>
    </w:div>
    <w:div w:id="209271374">
      <w:bodyDiv w:val="1"/>
      <w:marLeft w:val="0"/>
      <w:marRight w:val="0"/>
      <w:marTop w:val="0"/>
      <w:marBottom w:val="0"/>
      <w:divBdr>
        <w:top w:val="none" w:sz="0" w:space="0" w:color="auto"/>
        <w:left w:val="none" w:sz="0" w:space="0" w:color="auto"/>
        <w:bottom w:val="none" w:sz="0" w:space="0" w:color="auto"/>
        <w:right w:val="none" w:sz="0" w:space="0" w:color="auto"/>
      </w:divBdr>
    </w:div>
    <w:div w:id="263848869">
      <w:bodyDiv w:val="1"/>
      <w:marLeft w:val="0"/>
      <w:marRight w:val="0"/>
      <w:marTop w:val="0"/>
      <w:marBottom w:val="0"/>
      <w:divBdr>
        <w:top w:val="none" w:sz="0" w:space="0" w:color="auto"/>
        <w:left w:val="none" w:sz="0" w:space="0" w:color="auto"/>
        <w:bottom w:val="none" w:sz="0" w:space="0" w:color="auto"/>
        <w:right w:val="none" w:sz="0" w:space="0" w:color="auto"/>
      </w:divBdr>
    </w:div>
    <w:div w:id="314797726">
      <w:bodyDiv w:val="1"/>
      <w:marLeft w:val="0"/>
      <w:marRight w:val="0"/>
      <w:marTop w:val="0"/>
      <w:marBottom w:val="0"/>
      <w:divBdr>
        <w:top w:val="none" w:sz="0" w:space="0" w:color="auto"/>
        <w:left w:val="none" w:sz="0" w:space="0" w:color="auto"/>
        <w:bottom w:val="none" w:sz="0" w:space="0" w:color="auto"/>
        <w:right w:val="none" w:sz="0" w:space="0" w:color="auto"/>
      </w:divBdr>
    </w:div>
    <w:div w:id="333609108">
      <w:bodyDiv w:val="1"/>
      <w:marLeft w:val="0"/>
      <w:marRight w:val="0"/>
      <w:marTop w:val="0"/>
      <w:marBottom w:val="0"/>
      <w:divBdr>
        <w:top w:val="none" w:sz="0" w:space="0" w:color="auto"/>
        <w:left w:val="none" w:sz="0" w:space="0" w:color="auto"/>
        <w:bottom w:val="none" w:sz="0" w:space="0" w:color="auto"/>
        <w:right w:val="none" w:sz="0" w:space="0" w:color="auto"/>
      </w:divBdr>
    </w:div>
    <w:div w:id="362677214">
      <w:bodyDiv w:val="1"/>
      <w:marLeft w:val="0"/>
      <w:marRight w:val="0"/>
      <w:marTop w:val="0"/>
      <w:marBottom w:val="0"/>
      <w:divBdr>
        <w:top w:val="none" w:sz="0" w:space="0" w:color="auto"/>
        <w:left w:val="none" w:sz="0" w:space="0" w:color="auto"/>
        <w:bottom w:val="none" w:sz="0" w:space="0" w:color="auto"/>
        <w:right w:val="none" w:sz="0" w:space="0" w:color="auto"/>
      </w:divBdr>
    </w:div>
    <w:div w:id="450629458">
      <w:bodyDiv w:val="1"/>
      <w:marLeft w:val="0"/>
      <w:marRight w:val="0"/>
      <w:marTop w:val="0"/>
      <w:marBottom w:val="0"/>
      <w:divBdr>
        <w:top w:val="none" w:sz="0" w:space="0" w:color="auto"/>
        <w:left w:val="none" w:sz="0" w:space="0" w:color="auto"/>
        <w:bottom w:val="none" w:sz="0" w:space="0" w:color="auto"/>
        <w:right w:val="none" w:sz="0" w:space="0" w:color="auto"/>
      </w:divBdr>
    </w:div>
    <w:div w:id="502628084">
      <w:bodyDiv w:val="1"/>
      <w:marLeft w:val="0"/>
      <w:marRight w:val="0"/>
      <w:marTop w:val="0"/>
      <w:marBottom w:val="0"/>
      <w:divBdr>
        <w:top w:val="none" w:sz="0" w:space="0" w:color="auto"/>
        <w:left w:val="none" w:sz="0" w:space="0" w:color="auto"/>
        <w:bottom w:val="none" w:sz="0" w:space="0" w:color="auto"/>
        <w:right w:val="none" w:sz="0" w:space="0" w:color="auto"/>
      </w:divBdr>
    </w:div>
    <w:div w:id="538975716">
      <w:bodyDiv w:val="1"/>
      <w:marLeft w:val="0"/>
      <w:marRight w:val="0"/>
      <w:marTop w:val="0"/>
      <w:marBottom w:val="0"/>
      <w:divBdr>
        <w:top w:val="none" w:sz="0" w:space="0" w:color="auto"/>
        <w:left w:val="none" w:sz="0" w:space="0" w:color="auto"/>
        <w:bottom w:val="none" w:sz="0" w:space="0" w:color="auto"/>
        <w:right w:val="none" w:sz="0" w:space="0" w:color="auto"/>
      </w:divBdr>
    </w:div>
    <w:div w:id="587619379">
      <w:bodyDiv w:val="1"/>
      <w:marLeft w:val="0"/>
      <w:marRight w:val="0"/>
      <w:marTop w:val="0"/>
      <w:marBottom w:val="0"/>
      <w:divBdr>
        <w:top w:val="none" w:sz="0" w:space="0" w:color="auto"/>
        <w:left w:val="none" w:sz="0" w:space="0" w:color="auto"/>
        <w:bottom w:val="none" w:sz="0" w:space="0" w:color="auto"/>
        <w:right w:val="none" w:sz="0" w:space="0" w:color="auto"/>
      </w:divBdr>
    </w:div>
    <w:div w:id="593124676">
      <w:bodyDiv w:val="1"/>
      <w:marLeft w:val="0"/>
      <w:marRight w:val="0"/>
      <w:marTop w:val="0"/>
      <w:marBottom w:val="0"/>
      <w:divBdr>
        <w:top w:val="none" w:sz="0" w:space="0" w:color="auto"/>
        <w:left w:val="none" w:sz="0" w:space="0" w:color="auto"/>
        <w:bottom w:val="none" w:sz="0" w:space="0" w:color="auto"/>
        <w:right w:val="none" w:sz="0" w:space="0" w:color="auto"/>
      </w:divBdr>
    </w:div>
    <w:div w:id="773599785">
      <w:bodyDiv w:val="1"/>
      <w:marLeft w:val="0"/>
      <w:marRight w:val="0"/>
      <w:marTop w:val="0"/>
      <w:marBottom w:val="0"/>
      <w:divBdr>
        <w:top w:val="none" w:sz="0" w:space="0" w:color="auto"/>
        <w:left w:val="none" w:sz="0" w:space="0" w:color="auto"/>
        <w:bottom w:val="none" w:sz="0" w:space="0" w:color="auto"/>
        <w:right w:val="none" w:sz="0" w:space="0" w:color="auto"/>
      </w:divBdr>
    </w:div>
    <w:div w:id="860364409">
      <w:bodyDiv w:val="1"/>
      <w:marLeft w:val="0"/>
      <w:marRight w:val="0"/>
      <w:marTop w:val="0"/>
      <w:marBottom w:val="0"/>
      <w:divBdr>
        <w:top w:val="none" w:sz="0" w:space="0" w:color="auto"/>
        <w:left w:val="none" w:sz="0" w:space="0" w:color="auto"/>
        <w:bottom w:val="none" w:sz="0" w:space="0" w:color="auto"/>
        <w:right w:val="none" w:sz="0" w:space="0" w:color="auto"/>
      </w:divBdr>
    </w:div>
    <w:div w:id="861894443">
      <w:bodyDiv w:val="1"/>
      <w:marLeft w:val="0"/>
      <w:marRight w:val="0"/>
      <w:marTop w:val="0"/>
      <w:marBottom w:val="0"/>
      <w:divBdr>
        <w:top w:val="none" w:sz="0" w:space="0" w:color="auto"/>
        <w:left w:val="none" w:sz="0" w:space="0" w:color="auto"/>
        <w:bottom w:val="none" w:sz="0" w:space="0" w:color="auto"/>
        <w:right w:val="none" w:sz="0" w:space="0" w:color="auto"/>
      </w:divBdr>
    </w:div>
    <w:div w:id="865144349">
      <w:bodyDiv w:val="1"/>
      <w:marLeft w:val="0"/>
      <w:marRight w:val="0"/>
      <w:marTop w:val="0"/>
      <w:marBottom w:val="0"/>
      <w:divBdr>
        <w:top w:val="none" w:sz="0" w:space="0" w:color="auto"/>
        <w:left w:val="none" w:sz="0" w:space="0" w:color="auto"/>
        <w:bottom w:val="none" w:sz="0" w:space="0" w:color="auto"/>
        <w:right w:val="none" w:sz="0" w:space="0" w:color="auto"/>
      </w:divBdr>
    </w:div>
    <w:div w:id="893270912">
      <w:bodyDiv w:val="1"/>
      <w:marLeft w:val="0"/>
      <w:marRight w:val="0"/>
      <w:marTop w:val="0"/>
      <w:marBottom w:val="0"/>
      <w:divBdr>
        <w:top w:val="none" w:sz="0" w:space="0" w:color="auto"/>
        <w:left w:val="none" w:sz="0" w:space="0" w:color="auto"/>
        <w:bottom w:val="none" w:sz="0" w:space="0" w:color="auto"/>
        <w:right w:val="none" w:sz="0" w:space="0" w:color="auto"/>
      </w:divBdr>
    </w:div>
    <w:div w:id="961838668">
      <w:bodyDiv w:val="1"/>
      <w:marLeft w:val="0"/>
      <w:marRight w:val="0"/>
      <w:marTop w:val="0"/>
      <w:marBottom w:val="0"/>
      <w:divBdr>
        <w:top w:val="none" w:sz="0" w:space="0" w:color="auto"/>
        <w:left w:val="none" w:sz="0" w:space="0" w:color="auto"/>
        <w:bottom w:val="none" w:sz="0" w:space="0" w:color="auto"/>
        <w:right w:val="none" w:sz="0" w:space="0" w:color="auto"/>
      </w:divBdr>
    </w:div>
    <w:div w:id="975259785">
      <w:bodyDiv w:val="1"/>
      <w:marLeft w:val="0"/>
      <w:marRight w:val="0"/>
      <w:marTop w:val="0"/>
      <w:marBottom w:val="0"/>
      <w:divBdr>
        <w:top w:val="none" w:sz="0" w:space="0" w:color="auto"/>
        <w:left w:val="none" w:sz="0" w:space="0" w:color="auto"/>
        <w:bottom w:val="none" w:sz="0" w:space="0" w:color="auto"/>
        <w:right w:val="none" w:sz="0" w:space="0" w:color="auto"/>
      </w:divBdr>
    </w:div>
    <w:div w:id="1043794408">
      <w:bodyDiv w:val="1"/>
      <w:marLeft w:val="0"/>
      <w:marRight w:val="0"/>
      <w:marTop w:val="0"/>
      <w:marBottom w:val="0"/>
      <w:divBdr>
        <w:top w:val="none" w:sz="0" w:space="0" w:color="auto"/>
        <w:left w:val="none" w:sz="0" w:space="0" w:color="auto"/>
        <w:bottom w:val="none" w:sz="0" w:space="0" w:color="auto"/>
        <w:right w:val="none" w:sz="0" w:space="0" w:color="auto"/>
      </w:divBdr>
    </w:div>
    <w:div w:id="1182164223">
      <w:bodyDiv w:val="1"/>
      <w:marLeft w:val="0"/>
      <w:marRight w:val="0"/>
      <w:marTop w:val="0"/>
      <w:marBottom w:val="0"/>
      <w:divBdr>
        <w:top w:val="none" w:sz="0" w:space="0" w:color="auto"/>
        <w:left w:val="none" w:sz="0" w:space="0" w:color="auto"/>
        <w:bottom w:val="none" w:sz="0" w:space="0" w:color="auto"/>
        <w:right w:val="none" w:sz="0" w:space="0" w:color="auto"/>
      </w:divBdr>
    </w:div>
    <w:div w:id="1233154219">
      <w:bodyDiv w:val="1"/>
      <w:marLeft w:val="0"/>
      <w:marRight w:val="0"/>
      <w:marTop w:val="0"/>
      <w:marBottom w:val="0"/>
      <w:divBdr>
        <w:top w:val="none" w:sz="0" w:space="0" w:color="auto"/>
        <w:left w:val="none" w:sz="0" w:space="0" w:color="auto"/>
        <w:bottom w:val="none" w:sz="0" w:space="0" w:color="auto"/>
        <w:right w:val="none" w:sz="0" w:space="0" w:color="auto"/>
      </w:divBdr>
    </w:div>
    <w:div w:id="1327049174">
      <w:bodyDiv w:val="1"/>
      <w:marLeft w:val="0"/>
      <w:marRight w:val="0"/>
      <w:marTop w:val="0"/>
      <w:marBottom w:val="0"/>
      <w:divBdr>
        <w:top w:val="none" w:sz="0" w:space="0" w:color="auto"/>
        <w:left w:val="none" w:sz="0" w:space="0" w:color="auto"/>
        <w:bottom w:val="none" w:sz="0" w:space="0" w:color="auto"/>
        <w:right w:val="none" w:sz="0" w:space="0" w:color="auto"/>
      </w:divBdr>
    </w:div>
    <w:div w:id="1335573548">
      <w:bodyDiv w:val="1"/>
      <w:marLeft w:val="0"/>
      <w:marRight w:val="0"/>
      <w:marTop w:val="0"/>
      <w:marBottom w:val="0"/>
      <w:divBdr>
        <w:top w:val="none" w:sz="0" w:space="0" w:color="auto"/>
        <w:left w:val="none" w:sz="0" w:space="0" w:color="auto"/>
        <w:bottom w:val="none" w:sz="0" w:space="0" w:color="auto"/>
        <w:right w:val="none" w:sz="0" w:space="0" w:color="auto"/>
      </w:divBdr>
    </w:div>
    <w:div w:id="1436444878">
      <w:bodyDiv w:val="1"/>
      <w:marLeft w:val="0"/>
      <w:marRight w:val="0"/>
      <w:marTop w:val="0"/>
      <w:marBottom w:val="0"/>
      <w:divBdr>
        <w:top w:val="none" w:sz="0" w:space="0" w:color="auto"/>
        <w:left w:val="none" w:sz="0" w:space="0" w:color="auto"/>
        <w:bottom w:val="none" w:sz="0" w:space="0" w:color="auto"/>
        <w:right w:val="none" w:sz="0" w:space="0" w:color="auto"/>
      </w:divBdr>
    </w:div>
    <w:div w:id="1470319880">
      <w:bodyDiv w:val="1"/>
      <w:marLeft w:val="0"/>
      <w:marRight w:val="0"/>
      <w:marTop w:val="0"/>
      <w:marBottom w:val="0"/>
      <w:divBdr>
        <w:top w:val="none" w:sz="0" w:space="0" w:color="auto"/>
        <w:left w:val="none" w:sz="0" w:space="0" w:color="auto"/>
        <w:bottom w:val="none" w:sz="0" w:space="0" w:color="auto"/>
        <w:right w:val="none" w:sz="0" w:space="0" w:color="auto"/>
      </w:divBdr>
    </w:div>
    <w:div w:id="1504667145">
      <w:bodyDiv w:val="1"/>
      <w:marLeft w:val="0"/>
      <w:marRight w:val="0"/>
      <w:marTop w:val="0"/>
      <w:marBottom w:val="0"/>
      <w:divBdr>
        <w:top w:val="none" w:sz="0" w:space="0" w:color="auto"/>
        <w:left w:val="none" w:sz="0" w:space="0" w:color="auto"/>
        <w:bottom w:val="none" w:sz="0" w:space="0" w:color="auto"/>
        <w:right w:val="none" w:sz="0" w:space="0" w:color="auto"/>
      </w:divBdr>
    </w:div>
    <w:div w:id="1540510762">
      <w:bodyDiv w:val="1"/>
      <w:marLeft w:val="0"/>
      <w:marRight w:val="0"/>
      <w:marTop w:val="0"/>
      <w:marBottom w:val="0"/>
      <w:divBdr>
        <w:top w:val="none" w:sz="0" w:space="0" w:color="auto"/>
        <w:left w:val="none" w:sz="0" w:space="0" w:color="auto"/>
        <w:bottom w:val="none" w:sz="0" w:space="0" w:color="auto"/>
        <w:right w:val="none" w:sz="0" w:space="0" w:color="auto"/>
      </w:divBdr>
    </w:div>
    <w:div w:id="1549343095">
      <w:bodyDiv w:val="1"/>
      <w:marLeft w:val="0"/>
      <w:marRight w:val="0"/>
      <w:marTop w:val="0"/>
      <w:marBottom w:val="0"/>
      <w:divBdr>
        <w:top w:val="none" w:sz="0" w:space="0" w:color="auto"/>
        <w:left w:val="none" w:sz="0" w:space="0" w:color="auto"/>
        <w:bottom w:val="none" w:sz="0" w:space="0" w:color="auto"/>
        <w:right w:val="none" w:sz="0" w:space="0" w:color="auto"/>
      </w:divBdr>
    </w:div>
    <w:div w:id="1588340573">
      <w:bodyDiv w:val="1"/>
      <w:marLeft w:val="0"/>
      <w:marRight w:val="0"/>
      <w:marTop w:val="0"/>
      <w:marBottom w:val="0"/>
      <w:divBdr>
        <w:top w:val="none" w:sz="0" w:space="0" w:color="auto"/>
        <w:left w:val="none" w:sz="0" w:space="0" w:color="auto"/>
        <w:bottom w:val="none" w:sz="0" w:space="0" w:color="auto"/>
        <w:right w:val="none" w:sz="0" w:space="0" w:color="auto"/>
      </w:divBdr>
    </w:div>
    <w:div w:id="1605188428">
      <w:bodyDiv w:val="1"/>
      <w:marLeft w:val="0"/>
      <w:marRight w:val="0"/>
      <w:marTop w:val="0"/>
      <w:marBottom w:val="0"/>
      <w:divBdr>
        <w:top w:val="none" w:sz="0" w:space="0" w:color="auto"/>
        <w:left w:val="none" w:sz="0" w:space="0" w:color="auto"/>
        <w:bottom w:val="none" w:sz="0" w:space="0" w:color="auto"/>
        <w:right w:val="none" w:sz="0" w:space="0" w:color="auto"/>
      </w:divBdr>
      <w:divsChild>
        <w:div w:id="1397046281">
          <w:marLeft w:val="0"/>
          <w:marRight w:val="0"/>
          <w:marTop w:val="0"/>
          <w:marBottom w:val="0"/>
          <w:divBdr>
            <w:top w:val="none" w:sz="0" w:space="0" w:color="auto"/>
            <w:left w:val="none" w:sz="0" w:space="0" w:color="auto"/>
            <w:bottom w:val="none" w:sz="0" w:space="0" w:color="auto"/>
            <w:right w:val="none" w:sz="0" w:space="0" w:color="auto"/>
          </w:divBdr>
          <w:divsChild>
            <w:div w:id="480735230">
              <w:marLeft w:val="0"/>
              <w:marRight w:val="0"/>
              <w:marTop w:val="0"/>
              <w:marBottom w:val="0"/>
              <w:divBdr>
                <w:top w:val="none" w:sz="0" w:space="0" w:color="auto"/>
                <w:left w:val="none" w:sz="0" w:space="0" w:color="auto"/>
                <w:bottom w:val="none" w:sz="0" w:space="0" w:color="auto"/>
                <w:right w:val="none" w:sz="0" w:space="0" w:color="auto"/>
              </w:divBdr>
            </w:div>
            <w:div w:id="40449159">
              <w:marLeft w:val="0"/>
              <w:marRight w:val="0"/>
              <w:marTop w:val="0"/>
              <w:marBottom w:val="0"/>
              <w:divBdr>
                <w:top w:val="none" w:sz="0" w:space="0" w:color="auto"/>
                <w:left w:val="none" w:sz="0" w:space="0" w:color="auto"/>
                <w:bottom w:val="none" w:sz="0" w:space="0" w:color="auto"/>
                <w:right w:val="none" w:sz="0" w:space="0" w:color="auto"/>
              </w:divBdr>
            </w:div>
            <w:div w:id="1059861264">
              <w:marLeft w:val="0"/>
              <w:marRight w:val="0"/>
              <w:marTop w:val="0"/>
              <w:marBottom w:val="0"/>
              <w:divBdr>
                <w:top w:val="none" w:sz="0" w:space="0" w:color="auto"/>
                <w:left w:val="none" w:sz="0" w:space="0" w:color="auto"/>
                <w:bottom w:val="none" w:sz="0" w:space="0" w:color="auto"/>
                <w:right w:val="none" w:sz="0" w:space="0" w:color="auto"/>
              </w:divBdr>
            </w:div>
            <w:div w:id="278534848">
              <w:marLeft w:val="0"/>
              <w:marRight w:val="0"/>
              <w:marTop w:val="0"/>
              <w:marBottom w:val="0"/>
              <w:divBdr>
                <w:top w:val="none" w:sz="0" w:space="0" w:color="auto"/>
                <w:left w:val="none" w:sz="0" w:space="0" w:color="auto"/>
                <w:bottom w:val="none" w:sz="0" w:space="0" w:color="auto"/>
                <w:right w:val="none" w:sz="0" w:space="0" w:color="auto"/>
              </w:divBdr>
            </w:div>
            <w:div w:id="1268580928">
              <w:marLeft w:val="0"/>
              <w:marRight w:val="0"/>
              <w:marTop w:val="0"/>
              <w:marBottom w:val="0"/>
              <w:divBdr>
                <w:top w:val="none" w:sz="0" w:space="0" w:color="auto"/>
                <w:left w:val="none" w:sz="0" w:space="0" w:color="auto"/>
                <w:bottom w:val="none" w:sz="0" w:space="0" w:color="auto"/>
                <w:right w:val="none" w:sz="0" w:space="0" w:color="auto"/>
              </w:divBdr>
            </w:div>
            <w:div w:id="1303539042">
              <w:marLeft w:val="0"/>
              <w:marRight w:val="0"/>
              <w:marTop w:val="0"/>
              <w:marBottom w:val="0"/>
              <w:divBdr>
                <w:top w:val="none" w:sz="0" w:space="0" w:color="auto"/>
                <w:left w:val="none" w:sz="0" w:space="0" w:color="auto"/>
                <w:bottom w:val="none" w:sz="0" w:space="0" w:color="auto"/>
                <w:right w:val="none" w:sz="0" w:space="0" w:color="auto"/>
              </w:divBdr>
            </w:div>
            <w:div w:id="24136092">
              <w:marLeft w:val="0"/>
              <w:marRight w:val="0"/>
              <w:marTop w:val="0"/>
              <w:marBottom w:val="0"/>
              <w:divBdr>
                <w:top w:val="none" w:sz="0" w:space="0" w:color="auto"/>
                <w:left w:val="none" w:sz="0" w:space="0" w:color="auto"/>
                <w:bottom w:val="none" w:sz="0" w:space="0" w:color="auto"/>
                <w:right w:val="none" w:sz="0" w:space="0" w:color="auto"/>
              </w:divBdr>
            </w:div>
            <w:div w:id="2078745888">
              <w:marLeft w:val="0"/>
              <w:marRight w:val="0"/>
              <w:marTop w:val="0"/>
              <w:marBottom w:val="0"/>
              <w:divBdr>
                <w:top w:val="none" w:sz="0" w:space="0" w:color="auto"/>
                <w:left w:val="none" w:sz="0" w:space="0" w:color="auto"/>
                <w:bottom w:val="none" w:sz="0" w:space="0" w:color="auto"/>
                <w:right w:val="none" w:sz="0" w:space="0" w:color="auto"/>
              </w:divBdr>
            </w:div>
            <w:div w:id="1412652773">
              <w:marLeft w:val="0"/>
              <w:marRight w:val="0"/>
              <w:marTop w:val="0"/>
              <w:marBottom w:val="0"/>
              <w:divBdr>
                <w:top w:val="none" w:sz="0" w:space="0" w:color="auto"/>
                <w:left w:val="none" w:sz="0" w:space="0" w:color="auto"/>
                <w:bottom w:val="none" w:sz="0" w:space="0" w:color="auto"/>
                <w:right w:val="none" w:sz="0" w:space="0" w:color="auto"/>
              </w:divBdr>
            </w:div>
            <w:div w:id="640497890">
              <w:marLeft w:val="0"/>
              <w:marRight w:val="0"/>
              <w:marTop w:val="0"/>
              <w:marBottom w:val="0"/>
              <w:divBdr>
                <w:top w:val="none" w:sz="0" w:space="0" w:color="auto"/>
                <w:left w:val="none" w:sz="0" w:space="0" w:color="auto"/>
                <w:bottom w:val="none" w:sz="0" w:space="0" w:color="auto"/>
                <w:right w:val="none" w:sz="0" w:space="0" w:color="auto"/>
              </w:divBdr>
            </w:div>
            <w:div w:id="1247031282">
              <w:marLeft w:val="0"/>
              <w:marRight w:val="0"/>
              <w:marTop w:val="0"/>
              <w:marBottom w:val="0"/>
              <w:divBdr>
                <w:top w:val="none" w:sz="0" w:space="0" w:color="auto"/>
                <w:left w:val="none" w:sz="0" w:space="0" w:color="auto"/>
                <w:bottom w:val="none" w:sz="0" w:space="0" w:color="auto"/>
                <w:right w:val="none" w:sz="0" w:space="0" w:color="auto"/>
              </w:divBdr>
            </w:div>
            <w:div w:id="2008434498">
              <w:marLeft w:val="0"/>
              <w:marRight w:val="0"/>
              <w:marTop w:val="0"/>
              <w:marBottom w:val="0"/>
              <w:divBdr>
                <w:top w:val="none" w:sz="0" w:space="0" w:color="auto"/>
                <w:left w:val="none" w:sz="0" w:space="0" w:color="auto"/>
                <w:bottom w:val="none" w:sz="0" w:space="0" w:color="auto"/>
                <w:right w:val="none" w:sz="0" w:space="0" w:color="auto"/>
              </w:divBdr>
            </w:div>
            <w:div w:id="1232349908">
              <w:marLeft w:val="0"/>
              <w:marRight w:val="0"/>
              <w:marTop w:val="0"/>
              <w:marBottom w:val="0"/>
              <w:divBdr>
                <w:top w:val="none" w:sz="0" w:space="0" w:color="auto"/>
                <w:left w:val="none" w:sz="0" w:space="0" w:color="auto"/>
                <w:bottom w:val="none" w:sz="0" w:space="0" w:color="auto"/>
                <w:right w:val="none" w:sz="0" w:space="0" w:color="auto"/>
              </w:divBdr>
            </w:div>
            <w:div w:id="253590557">
              <w:marLeft w:val="0"/>
              <w:marRight w:val="0"/>
              <w:marTop w:val="0"/>
              <w:marBottom w:val="0"/>
              <w:divBdr>
                <w:top w:val="none" w:sz="0" w:space="0" w:color="auto"/>
                <w:left w:val="none" w:sz="0" w:space="0" w:color="auto"/>
                <w:bottom w:val="none" w:sz="0" w:space="0" w:color="auto"/>
                <w:right w:val="none" w:sz="0" w:space="0" w:color="auto"/>
              </w:divBdr>
            </w:div>
            <w:div w:id="587421128">
              <w:marLeft w:val="0"/>
              <w:marRight w:val="0"/>
              <w:marTop w:val="0"/>
              <w:marBottom w:val="0"/>
              <w:divBdr>
                <w:top w:val="none" w:sz="0" w:space="0" w:color="auto"/>
                <w:left w:val="none" w:sz="0" w:space="0" w:color="auto"/>
                <w:bottom w:val="none" w:sz="0" w:space="0" w:color="auto"/>
                <w:right w:val="none" w:sz="0" w:space="0" w:color="auto"/>
              </w:divBdr>
            </w:div>
            <w:div w:id="1727221708">
              <w:marLeft w:val="0"/>
              <w:marRight w:val="0"/>
              <w:marTop w:val="0"/>
              <w:marBottom w:val="0"/>
              <w:divBdr>
                <w:top w:val="none" w:sz="0" w:space="0" w:color="auto"/>
                <w:left w:val="none" w:sz="0" w:space="0" w:color="auto"/>
                <w:bottom w:val="none" w:sz="0" w:space="0" w:color="auto"/>
                <w:right w:val="none" w:sz="0" w:space="0" w:color="auto"/>
              </w:divBdr>
            </w:div>
          </w:divsChild>
        </w:div>
        <w:div w:id="1128276873">
          <w:marLeft w:val="0"/>
          <w:marRight w:val="0"/>
          <w:marTop w:val="0"/>
          <w:marBottom w:val="0"/>
          <w:divBdr>
            <w:top w:val="none" w:sz="0" w:space="0" w:color="auto"/>
            <w:left w:val="none" w:sz="0" w:space="0" w:color="auto"/>
            <w:bottom w:val="none" w:sz="0" w:space="0" w:color="auto"/>
            <w:right w:val="none" w:sz="0" w:space="0" w:color="auto"/>
          </w:divBdr>
        </w:div>
        <w:div w:id="1465737682">
          <w:marLeft w:val="0"/>
          <w:marRight w:val="0"/>
          <w:marTop w:val="0"/>
          <w:marBottom w:val="0"/>
          <w:divBdr>
            <w:top w:val="none" w:sz="0" w:space="0" w:color="auto"/>
            <w:left w:val="none" w:sz="0" w:space="0" w:color="auto"/>
            <w:bottom w:val="none" w:sz="0" w:space="0" w:color="auto"/>
            <w:right w:val="none" w:sz="0" w:space="0" w:color="auto"/>
          </w:divBdr>
        </w:div>
        <w:div w:id="1550648656">
          <w:marLeft w:val="0"/>
          <w:marRight w:val="0"/>
          <w:marTop w:val="0"/>
          <w:marBottom w:val="0"/>
          <w:divBdr>
            <w:top w:val="none" w:sz="0" w:space="0" w:color="auto"/>
            <w:left w:val="none" w:sz="0" w:space="0" w:color="auto"/>
            <w:bottom w:val="none" w:sz="0" w:space="0" w:color="auto"/>
            <w:right w:val="none" w:sz="0" w:space="0" w:color="auto"/>
          </w:divBdr>
        </w:div>
        <w:div w:id="1154638968">
          <w:marLeft w:val="0"/>
          <w:marRight w:val="0"/>
          <w:marTop w:val="0"/>
          <w:marBottom w:val="0"/>
          <w:divBdr>
            <w:top w:val="none" w:sz="0" w:space="0" w:color="auto"/>
            <w:left w:val="none" w:sz="0" w:space="0" w:color="auto"/>
            <w:bottom w:val="none" w:sz="0" w:space="0" w:color="auto"/>
            <w:right w:val="none" w:sz="0" w:space="0" w:color="auto"/>
          </w:divBdr>
        </w:div>
        <w:div w:id="140313171">
          <w:marLeft w:val="0"/>
          <w:marRight w:val="0"/>
          <w:marTop w:val="0"/>
          <w:marBottom w:val="0"/>
          <w:divBdr>
            <w:top w:val="none" w:sz="0" w:space="0" w:color="auto"/>
            <w:left w:val="none" w:sz="0" w:space="0" w:color="auto"/>
            <w:bottom w:val="none" w:sz="0" w:space="0" w:color="auto"/>
            <w:right w:val="none" w:sz="0" w:space="0" w:color="auto"/>
          </w:divBdr>
        </w:div>
        <w:div w:id="867370622">
          <w:marLeft w:val="0"/>
          <w:marRight w:val="0"/>
          <w:marTop w:val="0"/>
          <w:marBottom w:val="0"/>
          <w:divBdr>
            <w:top w:val="none" w:sz="0" w:space="0" w:color="auto"/>
            <w:left w:val="none" w:sz="0" w:space="0" w:color="auto"/>
            <w:bottom w:val="none" w:sz="0" w:space="0" w:color="auto"/>
            <w:right w:val="none" w:sz="0" w:space="0" w:color="auto"/>
          </w:divBdr>
        </w:div>
        <w:div w:id="566844755">
          <w:marLeft w:val="0"/>
          <w:marRight w:val="0"/>
          <w:marTop w:val="0"/>
          <w:marBottom w:val="0"/>
          <w:divBdr>
            <w:top w:val="none" w:sz="0" w:space="0" w:color="auto"/>
            <w:left w:val="none" w:sz="0" w:space="0" w:color="auto"/>
            <w:bottom w:val="none" w:sz="0" w:space="0" w:color="auto"/>
            <w:right w:val="none" w:sz="0" w:space="0" w:color="auto"/>
          </w:divBdr>
        </w:div>
        <w:div w:id="1393311252">
          <w:marLeft w:val="0"/>
          <w:marRight w:val="0"/>
          <w:marTop w:val="0"/>
          <w:marBottom w:val="0"/>
          <w:divBdr>
            <w:top w:val="none" w:sz="0" w:space="0" w:color="auto"/>
            <w:left w:val="none" w:sz="0" w:space="0" w:color="auto"/>
            <w:bottom w:val="none" w:sz="0" w:space="0" w:color="auto"/>
            <w:right w:val="none" w:sz="0" w:space="0" w:color="auto"/>
          </w:divBdr>
        </w:div>
        <w:div w:id="695233166">
          <w:marLeft w:val="0"/>
          <w:marRight w:val="0"/>
          <w:marTop w:val="0"/>
          <w:marBottom w:val="0"/>
          <w:divBdr>
            <w:top w:val="none" w:sz="0" w:space="0" w:color="auto"/>
            <w:left w:val="none" w:sz="0" w:space="0" w:color="auto"/>
            <w:bottom w:val="none" w:sz="0" w:space="0" w:color="auto"/>
            <w:right w:val="none" w:sz="0" w:space="0" w:color="auto"/>
          </w:divBdr>
        </w:div>
        <w:div w:id="2021275139">
          <w:marLeft w:val="0"/>
          <w:marRight w:val="0"/>
          <w:marTop w:val="0"/>
          <w:marBottom w:val="0"/>
          <w:divBdr>
            <w:top w:val="none" w:sz="0" w:space="0" w:color="auto"/>
            <w:left w:val="none" w:sz="0" w:space="0" w:color="auto"/>
            <w:bottom w:val="none" w:sz="0" w:space="0" w:color="auto"/>
            <w:right w:val="none" w:sz="0" w:space="0" w:color="auto"/>
          </w:divBdr>
        </w:div>
        <w:div w:id="753010165">
          <w:marLeft w:val="0"/>
          <w:marRight w:val="0"/>
          <w:marTop w:val="0"/>
          <w:marBottom w:val="0"/>
          <w:divBdr>
            <w:top w:val="none" w:sz="0" w:space="0" w:color="auto"/>
            <w:left w:val="none" w:sz="0" w:space="0" w:color="auto"/>
            <w:bottom w:val="none" w:sz="0" w:space="0" w:color="auto"/>
            <w:right w:val="none" w:sz="0" w:space="0" w:color="auto"/>
          </w:divBdr>
        </w:div>
        <w:div w:id="535124808">
          <w:marLeft w:val="0"/>
          <w:marRight w:val="0"/>
          <w:marTop w:val="0"/>
          <w:marBottom w:val="0"/>
          <w:divBdr>
            <w:top w:val="none" w:sz="0" w:space="0" w:color="auto"/>
            <w:left w:val="none" w:sz="0" w:space="0" w:color="auto"/>
            <w:bottom w:val="none" w:sz="0" w:space="0" w:color="auto"/>
            <w:right w:val="none" w:sz="0" w:space="0" w:color="auto"/>
          </w:divBdr>
        </w:div>
        <w:div w:id="260113664">
          <w:marLeft w:val="0"/>
          <w:marRight w:val="0"/>
          <w:marTop w:val="0"/>
          <w:marBottom w:val="0"/>
          <w:divBdr>
            <w:top w:val="none" w:sz="0" w:space="0" w:color="auto"/>
            <w:left w:val="none" w:sz="0" w:space="0" w:color="auto"/>
            <w:bottom w:val="none" w:sz="0" w:space="0" w:color="auto"/>
            <w:right w:val="none" w:sz="0" w:space="0" w:color="auto"/>
          </w:divBdr>
        </w:div>
        <w:div w:id="1377774505">
          <w:marLeft w:val="0"/>
          <w:marRight w:val="0"/>
          <w:marTop w:val="0"/>
          <w:marBottom w:val="0"/>
          <w:divBdr>
            <w:top w:val="none" w:sz="0" w:space="0" w:color="auto"/>
            <w:left w:val="none" w:sz="0" w:space="0" w:color="auto"/>
            <w:bottom w:val="none" w:sz="0" w:space="0" w:color="auto"/>
            <w:right w:val="none" w:sz="0" w:space="0" w:color="auto"/>
          </w:divBdr>
        </w:div>
        <w:div w:id="2063749155">
          <w:marLeft w:val="0"/>
          <w:marRight w:val="0"/>
          <w:marTop w:val="0"/>
          <w:marBottom w:val="0"/>
          <w:divBdr>
            <w:top w:val="none" w:sz="0" w:space="0" w:color="auto"/>
            <w:left w:val="none" w:sz="0" w:space="0" w:color="auto"/>
            <w:bottom w:val="none" w:sz="0" w:space="0" w:color="auto"/>
            <w:right w:val="none" w:sz="0" w:space="0" w:color="auto"/>
          </w:divBdr>
        </w:div>
        <w:div w:id="1600718799">
          <w:marLeft w:val="0"/>
          <w:marRight w:val="0"/>
          <w:marTop w:val="0"/>
          <w:marBottom w:val="0"/>
          <w:divBdr>
            <w:top w:val="none" w:sz="0" w:space="0" w:color="auto"/>
            <w:left w:val="none" w:sz="0" w:space="0" w:color="auto"/>
            <w:bottom w:val="none" w:sz="0" w:space="0" w:color="auto"/>
            <w:right w:val="none" w:sz="0" w:space="0" w:color="auto"/>
          </w:divBdr>
        </w:div>
        <w:div w:id="515968480">
          <w:marLeft w:val="0"/>
          <w:marRight w:val="0"/>
          <w:marTop w:val="0"/>
          <w:marBottom w:val="0"/>
          <w:divBdr>
            <w:top w:val="none" w:sz="0" w:space="0" w:color="auto"/>
            <w:left w:val="none" w:sz="0" w:space="0" w:color="auto"/>
            <w:bottom w:val="none" w:sz="0" w:space="0" w:color="auto"/>
            <w:right w:val="none" w:sz="0" w:space="0" w:color="auto"/>
          </w:divBdr>
        </w:div>
      </w:divsChild>
    </w:div>
    <w:div w:id="1705137427">
      <w:bodyDiv w:val="1"/>
      <w:marLeft w:val="0"/>
      <w:marRight w:val="0"/>
      <w:marTop w:val="0"/>
      <w:marBottom w:val="0"/>
      <w:divBdr>
        <w:top w:val="none" w:sz="0" w:space="0" w:color="auto"/>
        <w:left w:val="none" w:sz="0" w:space="0" w:color="auto"/>
        <w:bottom w:val="none" w:sz="0" w:space="0" w:color="auto"/>
        <w:right w:val="none" w:sz="0" w:space="0" w:color="auto"/>
      </w:divBdr>
    </w:div>
    <w:div w:id="1756321446">
      <w:bodyDiv w:val="1"/>
      <w:marLeft w:val="0"/>
      <w:marRight w:val="0"/>
      <w:marTop w:val="0"/>
      <w:marBottom w:val="0"/>
      <w:divBdr>
        <w:top w:val="none" w:sz="0" w:space="0" w:color="auto"/>
        <w:left w:val="none" w:sz="0" w:space="0" w:color="auto"/>
        <w:bottom w:val="none" w:sz="0" w:space="0" w:color="auto"/>
        <w:right w:val="none" w:sz="0" w:space="0" w:color="auto"/>
      </w:divBdr>
    </w:div>
    <w:div w:id="1998456609">
      <w:bodyDiv w:val="1"/>
      <w:marLeft w:val="0"/>
      <w:marRight w:val="0"/>
      <w:marTop w:val="0"/>
      <w:marBottom w:val="0"/>
      <w:divBdr>
        <w:top w:val="none" w:sz="0" w:space="0" w:color="auto"/>
        <w:left w:val="none" w:sz="0" w:space="0" w:color="auto"/>
        <w:bottom w:val="none" w:sz="0" w:space="0" w:color="auto"/>
        <w:right w:val="none" w:sz="0" w:space="0" w:color="auto"/>
      </w:divBdr>
    </w:div>
    <w:div w:id="2010019273">
      <w:bodyDiv w:val="1"/>
      <w:marLeft w:val="0"/>
      <w:marRight w:val="0"/>
      <w:marTop w:val="0"/>
      <w:marBottom w:val="0"/>
      <w:divBdr>
        <w:top w:val="none" w:sz="0" w:space="0" w:color="auto"/>
        <w:left w:val="none" w:sz="0" w:space="0" w:color="auto"/>
        <w:bottom w:val="none" w:sz="0" w:space="0" w:color="auto"/>
        <w:right w:val="none" w:sz="0" w:space="0" w:color="auto"/>
      </w:divBdr>
    </w:div>
    <w:div w:id="2023391211">
      <w:bodyDiv w:val="1"/>
      <w:marLeft w:val="0"/>
      <w:marRight w:val="0"/>
      <w:marTop w:val="0"/>
      <w:marBottom w:val="0"/>
      <w:divBdr>
        <w:top w:val="none" w:sz="0" w:space="0" w:color="auto"/>
        <w:left w:val="none" w:sz="0" w:space="0" w:color="auto"/>
        <w:bottom w:val="none" w:sz="0" w:space="0" w:color="auto"/>
        <w:right w:val="none" w:sz="0" w:space="0" w:color="auto"/>
      </w:divBdr>
    </w:div>
    <w:div w:id="2030720270">
      <w:bodyDiv w:val="1"/>
      <w:marLeft w:val="0"/>
      <w:marRight w:val="0"/>
      <w:marTop w:val="0"/>
      <w:marBottom w:val="0"/>
      <w:divBdr>
        <w:top w:val="none" w:sz="0" w:space="0" w:color="auto"/>
        <w:left w:val="none" w:sz="0" w:space="0" w:color="auto"/>
        <w:bottom w:val="none" w:sz="0" w:space="0" w:color="auto"/>
        <w:right w:val="none" w:sz="0" w:space="0" w:color="auto"/>
      </w:divBdr>
    </w:div>
    <w:div w:id="2040814999">
      <w:bodyDiv w:val="1"/>
      <w:marLeft w:val="0"/>
      <w:marRight w:val="0"/>
      <w:marTop w:val="0"/>
      <w:marBottom w:val="0"/>
      <w:divBdr>
        <w:top w:val="none" w:sz="0" w:space="0" w:color="auto"/>
        <w:left w:val="none" w:sz="0" w:space="0" w:color="auto"/>
        <w:bottom w:val="none" w:sz="0" w:space="0" w:color="auto"/>
        <w:right w:val="none" w:sz="0" w:space="0" w:color="auto"/>
      </w:divBdr>
    </w:div>
    <w:div w:id="2100060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aut.bme.hu/"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aut.bme.hu/"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jmunddongo\Downloads\stiluso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1u0belY91JO5gFBAlrDWNL0mqqw==">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4</b:Tag>
    <b:SourceType>InternetSite</b:SourceType>
    <b:Guid>{EABE6E2E-3E0D-4ED5-BF9E-45A0F2480DAF}</b:Guid>
    <b:Title>Étel- és élelmiszer házhozszállítás új szintre emelve: ezért lett a NetPincérből foodpanda</b:Title>
    <b:InternetSiteTitle>www.foodora.hu</b:InternetSiteTitle>
    <b:Day>27</b:Day>
    <b:URL>https://www.foodora.hu/contents/netpincer</b:URL>
    <b:Year>2023</b:Year>
    <b:Month>október</b:Month>
    <b:RefOrder>1</b:RefOrder>
  </b:Source>
  <b:Source>
    <b:Tag>5</b:Tag>
    <b:SourceType>InternetSite</b:SourceType>
    <b:Guid>{D96EB5E2-EB24-47A2-AF5C-ACC8A38625BC}</b:Guid>
    <b:Title>Foodora weboldal által felhasznált technológiák</b:Title>
    <b:InternetSiteTitle>builtwith.com</b:InternetSiteTitle>
    <b:Day>27</b:Day>
    <b:URL>https://builtwith.com/?https%3a%2f%2fwww.foodora.hu%2f</b:URL>
    <b:Year>2023</b:Year>
    <b:Month>október</b:Month>
    <b:RefOrder>2</b:RefOrder>
  </b:Source>
  <b:Source>
    <b:Tag>6</b:Tag>
    <b:SourceType>InternetSite</b:SourceType>
    <b:Guid>{981B1B6A-60E6-45AE-BDDC-6C82D19D7067}</b:Guid>
    <b:Title>Wolt – a Finnországból indult népszerű ételrendelő szolgáltatás május 28-tól Budapesten is elérhető</b:Title>
    <b:InternetSiteTitle>insiderblog.hu</b:InternetSiteTitle>
    <b:Day>27</b:Day>
    <b:URL>https://insiderblog.hu/blogzine/2018/05/29/wolt-a-finnorszagbol-indult-nepszeru-etelrendelo-szolgaltatas-majus-28-tol-budapesten-is-elerheto/</b:URL>
    <b:Year>2023</b:Year>
    <b:Month>október</b:Month>
    <b:RefOrder>3</b:RefOrder>
  </b:Source>
  <b:Source>
    <b:Tag>7</b:Tag>
    <b:SourceType>InternetSite</b:SourceType>
    <b:Guid>{54297803-E8DA-4E34-9383-38AFAF663C81}</b:Guid>
    <b:Title>Introduction to Spring Framework</b:Title>
    <b:InternetSiteTitle>docs.spring.io</b:InternetSiteTitle>
    <b:Day>29</b:Day>
    <b:URL>https://docs.spring.io/spring-framework/docs/3.0.0.M4/reference/html/ch01s02.html</b:URL>
    <b:Year>2023</b:Year>
    <b:Month>október</b:Month>
    <b:RefOrder>4</b:RefOrder>
  </b:Source>
  <b:Source>
    <b:Tag>8</b:Tag>
    <b:SourceType>InternetSite</b:SourceType>
    <b:Guid>{7B8714CE-9356-459C-B183-A5C5B178A708}</b:Guid>
    <b:Title>Spring IoC, Spring Bean Example Tutorial</b:Title>
    <b:InternetSiteTitle>www.digitalocean.com</b:InternetSiteTitle>
    <b:Day>29</b:Day>
    <b:URL>https://www.digitalocean.com/community/tutorials/spring-ioc-bean-example-tutorial</b:URL>
    <b:Year>2023</b:Year>
    <b:Month>október</b:Month>
    <b:RefOrder>5</b:RefOrder>
  </b:Source>
  <b:Source>
    <b:Tag>9</b:Tag>
    <b:SourceType>InternetSite</b:SourceType>
    <b:Guid>{80F66177-B2D4-4B56-A641-BD12DF29C3C0}</b:Guid>
    <b:Title>Quick Guide to Spring Bean Scopes</b:Title>
    <b:InternetSiteTitle>www.baeldung.com</b:InternetSiteTitle>
    <b:Day>29</b:Day>
    <b:URL>https://www.baeldung.com/spring-bean-scopes</b:URL>
    <b:Year>2023</b:Year>
    <b:Month>október</b:Month>
    <b:RefOrder>6</b:RefOrder>
  </b:Source>
  <b:Source>
    <b:Tag>a1</b:Tag>
    <b:SourceType>InternetSite</b:SourceType>
    <b:Guid>{38621AA9-00C5-4A91-9782-5B99A3515897}</b:Guid>
    <b:Title>Introduction to Angular concepts</b:Title>
    <b:InternetSiteTitle>angular.io</b:InternetSiteTitle>
    <b:Day>29</b:Day>
    <b:URL>https://angular.io/guide/architecture</b:URL>
    <b:Year>2023</b:Year>
    <b:Month>október</b:Month>
    <b:RefOrder>7</b:RefOrder>
  </b:Source>
  <b:Source>
    <b:Tag>a2</b:Tag>
    <b:SourceType>InternetSite</b:SourceType>
    <b:Guid>{D02AC4A1-A159-4612-BD5A-D738CCD681E4}</b:Guid>
    <b:Title>Introduction to modules</b:Title>
    <b:InternetSiteTitle>angular.io</b:InternetSiteTitle>
    <b:Day>29</b:Day>
    <b:URL>https://angular.io/guide/architecture-modules</b:URL>
    <b:Year>2023</b:Year>
    <b:Month>október</b:Month>
    <b:RefOrder>8</b:RefOrder>
  </b:Source>
  <b:Source>
    <b:Tag>a3</b:Tag>
    <b:SourceType>InternetSite</b:SourceType>
    <b:Guid>{C47F6342-9E1C-46AD-9017-36C0E583FF97}</b:Guid>
    <b:Title>Docker (software)</b:Title>
    <b:InternetSiteTitle>en.wikipedia.org</b:InternetSiteTitle>
    <b:Day>29</b:Day>
    <b:URL>https://en.wikipedia.org/wiki/Docker_(software)</b:URL>
    <b:Year>2023</b:Year>
    <b:Month>október</b:Month>
    <b:RefOrder>9</b:RefOrder>
  </b:Source>
  <b:Source>
    <b:Tag>3</b:Tag>
    <b:SourceType>InternetSite</b:SourceType>
    <b:Guid>{06FDA55C-01A6-4398-9FD8-8E2A44FEEE51}</b:Guid>
    <b:Title>Az éhes vásárlóval nem jó ujjat húzni – a NetPincér-sztori</b:Title>
    <b:InternetSiteTitle>hvg.hu</b:InternetSiteTitle>
    <b:Day>26</b:Day>
    <b:URL>https://hvg.hu/kkv/20170404_netpincer_cegportre_ekereskedelem_szorad_gabor</b:URL>
    <b:Year>2023</b:Year>
    <b:Month>október</b:Month>
    <b:RefOrder>10</b:RefOrder>
  </b:Source>
  <b:Source>
    <b:Tag>2</b:Tag>
    <b:SourceType>InternetSite</b:SourceType>
    <b:Guid>{B1245683-7054-4718-8202-D7B80686E703}</b:Guid>
    <b:Title>A vendéglátás története</b:Title>
    <b:InternetSiteTitle>hu.wikipedia.org</b:InternetSiteTitle>
    <b:Day>26</b:Day>
    <b:URL>https://hu.wikipedia.org/wiki/A_vend%C3%A9gl%C3%A1t%C3%A1s_t%C3%B6rt%C3%A9nete</b:URL>
    <b:Year>2023</b:Year>
    <b:Month>október</b:Month>
    <b:RefOrder>11</b:RefOrder>
  </b:Source>
  <b:Source>
    <b:Tag>1</b:Tag>
    <b:SourceType>InternetSite</b:SourceType>
    <b:Guid>{C70B5BAD-54A9-45A5-B458-D2E911245E56}</b:Guid>
    <b:Title>Az ősember élete és haladása.</b:Title>
    <b:InternetSiteTitle>www.geocities.ws</b:InternetSiteTitle>
    <b:Day>26</b:Day>
    <b:URL>https://www.geocities.ws/741/Tolnai_vilagtortenelem/01.04.html</b:URL>
    <b:Year>2023</b:Year>
    <b:Month>október</b:Month>
    <b:RefOrder>12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F5D3CEB-9EEC-4022-B57E-DA11EF5DA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stilusok.dotx</Template>
  <TotalTime>760</TotalTime>
  <Pages>60</Pages>
  <Words>12668</Words>
  <Characters>72210</Characters>
  <Application>Microsoft Office Word</Application>
  <DocSecurity>0</DocSecurity>
  <Lines>601</Lines>
  <Paragraphs>169</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
      <vt:lpstr/>
    </vt:vector>
  </TitlesOfParts>
  <Company>Oracle</Company>
  <LinksUpToDate>false</LinksUpToDate>
  <CharactersWithSpaces>84709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rajmunddongo</dc:creator>
  <cp:lastModifiedBy>Rajmund Dongo</cp:lastModifiedBy>
  <cp:revision>60</cp:revision>
  <dcterms:created xsi:type="dcterms:W3CDTF">2023-11-07T20:13:00Z</dcterms:created>
  <dcterms:modified xsi:type="dcterms:W3CDTF">2023-11-26T21:00:00Z</dcterms:modified>
</cp:coreProperties>
</file>